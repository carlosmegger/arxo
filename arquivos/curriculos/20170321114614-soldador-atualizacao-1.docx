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4B" w:rsidRPr="0016340E" w:rsidRDefault="00B82B14" w:rsidP="00A0366B">
      <w:pPr>
        <w:jc w:val="right"/>
        <w:rPr>
          <w:rFonts w:ascii="Times New Roman" w:hAnsi="Times New Roman"/>
          <w:b/>
          <w:i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i/>
          <w:noProof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" o:spid="_x0000_s1026" type="#_x0000_t32" style="position:absolute;left:0;text-align:left;margin-left:-.55pt;margin-top:21.6pt;width:422.65pt;height:0;flip:x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" strokecolor="#4f81bd [3204]" strokeweight="2.5pt">
            <v:shadow color="#868686"/>
          </v:shape>
        </w:pict>
      </w:r>
      <w:r w:rsidR="00617D1C">
        <w:rPr>
          <w:rFonts w:ascii="Times New Roman" w:hAnsi="Times New Roman"/>
          <w:b/>
          <w:i/>
          <w:sz w:val="40"/>
          <w:szCs w:val="40"/>
        </w:rPr>
        <w:t>Julho Felipe da Silva</w:t>
      </w:r>
    </w:p>
    <w:p w:rsidR="00C52B80" w:rsidRDefault="00FE70FB" w:rsidP="00A0366B">
      <w:pPr>
        <w:jc w:val="right"/>
      </w:pPr>
      <w:r>
        <w:rPr>
          <w:noProof/>
          <w:lang w:eastAsia="pt-B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-43318</wp:posOffset>
            </wp:positionH>
            <wp:positionV relativeFrom="paragraph">
              <wp:posOffset>84455</wp:posOffset>
            </wp:positionV>
            <wp:extent cx="1083007" cy="1510748"/>
            <wp:effectExtent l="19050" t="0" r="2843" b="0"/>
            <wp:wrapNone/>
            <wp:docPr id="1" name="Imagem 0" descr="Digitaliz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izar0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007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D1C" w:rsidRPr="00E52988" w:rsidRDefault="00617D1C" w:rsidP="00A0366B">
      <w:pPr>
        <w:jc w:val="right"/>
        <w:rPr>
          <w:i/>
          <w:sz w:val="20"/>
          <w:szCs w:val="20"/>
        </w:rPr>
      </w:pPr>
      <w:r w:rsidRPr="00E52988">
        <w:rPr>
          <w:i/>
          <w:sz w:val="20"/>
          <w:szCs w:val="20"/>
        </w:rPr>
        <w:t>Brasileiro, solteiro, nascido em: 01/07/1993</w:t>
      </w:r>
    </w:p>
    <w:p w:rsidR="00172B90" w:rsidRPr="00E52988" w:rsidRDefault="00172B90" w:rsidP="00A0366B">
      <w:pPr>
        <w:jc w:val="right"/>
        <w:rPr>
          <w:i/>
          <w:sz w:val="20"/>
          <w:szCs w:val="20"/>
        </w:rPr>
      </w:pPr>
      <w:r w:rsidRPr="00E52988">
        <w:rPr>
          <w:i/>
          <w:sz w:val="20"/>
          <w:szCs w:val="20"/>
        </w:rPr>
        <w:t xml:space="preserve">Rua </w:t>
      </w:r>
      <w:r w:rsidR="00617D1C" w:rsidRPr="00E52988">
        <w:rPr>
          <w:i/>
          <w:sz w:val="20"/>
          <w:szCs w:val="20"/>
        </w:rPr>
        <w:t>Floriano Peixoto, n° 63</w:t>
      </w:r>
    </w:p>
    <w:p w:rsidR="00172B90" w:rsidRPr="00E52988" w:rsidRDefault="00172B90" w:rsidP="00A0366B">
      <w:pPr>
        <w:jc w:val="right"/>
        <w:rPr>
          <w:i/>
          <w:sz w:val="20"/>
          <w:szCs w:val="20"/>
        </w:rPr>
      </w:pPr>
      <w:r w:rsidRPr="00E52988">
        <w:rPr>
          <w:i/>
          <w:sz w:val="20"/>
          <w:szCs w:val="20"/>
        </w:rPr>
        <w:t xml:space="preserve">Bairro: </w:t>
      </w:r>
      <w:r w:rsidR="00617D1C" w:rsidRPr="00E52988">
        <w:rPr>
          <w:i/>
          <w:sz w:val="20"/>
          <w:szCs w:val="20"/>
        </w:rPr>
        <w:t xml:space="preserve">Centro </w:t>
      </w:r>
    </w:p>
    <w:p w:rsidR="00172B90" w:rsidRPr="00E52988" w:rsidRDefault="00617D1C" w:rsidP="00A0366B">
      <w:pPr>
        <w:jc w:val="right"/>
        <w:rPr>
          <w:i/>
          <w:sz w:val="20"/>
          <w:szCs w:val="20"/>
        </w:rPr>
      </w:pPr>
      <w:r w:rsidRPr="00E52988">
        <w:rPr>
          <w:i/>
          <w:sz w:val="20"/>
          <w:szCs w:val="20"/>
        </w:rPr>
        <w:t>CEP: 54.800-000</w:t>
      </w:r>
    </w:p>
    <w:p w:rsidR="00172B90" w:rsidRPr="00E52988" w:rsidRDefault="00617D1C" w:rsidP="00A0366B">
      <w:pPr>
        <w:jc w:val="right"/>
        <w:rPr>
          <w:i/>
          <w:sz w:val="20"/>
          <w:szCs w:val="20"/>
        </w:rPr>
      </w:pPr>
      <w:r w:rsidRPr="00E52988">
        <w:rPr>
          <w:i/>
          <w:sz w:val="20"/>
          <w:szCs w:val="20"/>
        </w:rPr>
        <w:t xml:space="preserve">Moreno – PE </w:t>
      </w:r>
    </w:p>
    <w:p w:rsidR="00C52B80" w:rsidRPr="00E52988" w:rsidRDefault="00E52988" w:rsidP="00A0366B">
      <w:pPr>
        <w:jc w:val="right"/>
        <w:rPr>
          <w:sz w:val="20"/>
          <w:szCs w:val="20"/>
        </w:rPr>
      </w:pPr>
      <w:r w:rsidRPr="00E52988">
        <w:rPr>
          <w:i/>
          <w:sz w:val="20"/>
          <w:szCs w:val="20"/>
        </w:rPr>
        <w:t>Contatos:</w:t>
      </w:r>
      <w:r w:rsidR="00172B90" w:rsidRPr="00E52988">
        <w:rPr>
          <w:i/>
          <w:sz w:val="20"/>
          <w:szCs w:val="20"/>
        </w:rPr>
        <w:t xml:space="preserve"> (</w:t>
      </w:r>
      <w:r w:rsidR="00617D1C" w:rsidRPr="00E52988">
        <w:rPr>
          <w:i/>
          <w:sz w:val="20"/>
          <w:szCs w:val="20"/>
        </w:rPr>
        <w:t>81</w:t>
      </w:r>
      <w:r w:rsidR="00172B90" w:rsidRPr="00E52988">
        <w:rPr>
          <w:i/>
          <w:sz w:val="20"/>
          <w:szCs w:val="20"/>
        </w:rPr>
        <w:t>)</w:t>
      </w:r>
      <w:r w:rsidR="00FE3C49">
        <w:rPr>
          <w:i/>
          <w:sz w:val="20"/>
          <w:szCs w:val="20"/>
        </w:rPr>
        <w:t xml:space="preserve"> </w:t>
      </w:r>
      <w:r w:rsidR="00FE70FB" w:rsidRPr="00E52988">
        <w:rPr>
          <w:i/>
          <w:sz w:val="20"/>
          <w:szCs w:val="20"/>
        </w:rPr>
        <w:t xml:space="preserve"> </w:t>
      </w:r>
      <w:r w:rsidR="00E91434">
        <w:rPr>
          <w:i/>
          <w:sz w:val="20"/>
          <w:szCs w:val="20"/>
        </w:rPr>
        <w:t>988238169</w:t>
      </w:r>
      <w:r w:rsidR="002E421E">
        <w:rPr>
          <w:i/>
          <w:sz w:val="20"/>
          <w:szCs w:val="20"/>
        </w:rPr>
        <w:t xml:space="preserve"> </w:t>
      </w:r>
      <w:r w:rsidR="000F4ABC">
        <w:rPr>
          <w:i/>
          <w:sz w:val="20"/>
          <w:szCs w:val="20"/>
        </w:rPr>
        <w:t xml:space="preserve">/ </w:t>
      </w:r>
      <w:r w:rsidR="00E91434">
        <w:rPr>
          <w:i/>
          <w:sz w:val="20"/>
          <w:szCs w:val="20"/>
        </w:rPr>
        <w:t>986664741</w:t>
      </w:r>
    </w:p>
    <w:p w:rsidR="00AB1B6F" w:rsidRDefault="00AB1B6F" w:rsidP="00A0366B">
      <w:pPr>
        <w:jc w:val="right"/>
      </w:pPr>
    </w:p>
    <w:p w:rsidR="00AB1B6F" w:rsidRDefault="00AB1B6F"/>
    <w:p w:rsidR="00FE70FB" w:rsidRDefault="00FE70FB"/>
    <w:p w:rsidR="00FE70FB" w:rsidRDefault="00FE70FB"/>
    <w:p w:rsidR="00AB1B6F" w:rsidRDefault="00AB1B6F"/>
    <w:p w:rsidR="00C52B80" w:rsidRPr="00D76B09" w:rsidRDefault="00B82B14" w:rsidP="00A0366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pict>
          <v:group id="Group 10" o:spid="_x0000_s1041" style="position:absolute;left:0;text-align:left;margin-left:-9.3pt;margin-top:-.2pt;width:444.75pt;height:20.55pt;z-index:251655680" coordorigin="1515,4228" coordsize="8895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">
            <v:shape id="AutoShape 8" o:spid="_x0000_s1027" type="#_x0000_t32" style="position:absolute;left:1515;top:4228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0n/cIAAADbAAAADwAAAGRycy9kb3ducmV2LnhtbERPTWvCQBC9C/6HZYTedNNCrURXKUog&#10;vVSMSnscs9NsaHY2ZLca/70rFLzN433OYtXbRpyp87VjBc+TBARx6XTNlYLDPhvPQPiArLFxTAqu&#10;5GG1HA4WmGp34R2di1CJGMI+RQUmhDaV0peGLPqJa4kj9+M6iyHCrpK6w0sMt418SZKptFhzbDDY&#10;0tpQ+Vv8WQX59vRmDtvpl/34PBa5zvbZd7tR6mnUv89BBOrDQ/zvznWc/wr3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0n/cIAAADbAAAADwAAAAAAAAAAAAAA&#10;AAChAgAAZHJzL2Rvd25yZXYueG1sUEsFBgAAAAAEAAQA+QAAAJADAAAAAA==&#10;" strokecolor="#4f81bd" strokeweight="2.5pt">
              <v:shadow color="#868686"/>
            </v:shape>
            <v:shape id="AutoShape 9" o:spid="_x0000_s1028" type="#_x0000_t32" style="position:absolute;left:1527;top:4639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+5isIAAADbAAAADwAAAGRycy9kb3ducmV2LnhtbERPTWvCQBC9F/wPyxR6q5v2EEt0FVEC&#10;6aVitOhxzI7ZYHY2ZLea/ntXKPQ2j/c5s8VgW3Gl3jeOFbyNExDEldMN1wr2u/z1A4QPyBpbx6Tg&#10;lzws5qOnGWba3XhL1zLUIoawz1CBCaHLpPSVIYt+7DriyJ1dbzFE2NdS93iL4baV70mSSosNxwaD&#10;Ha0MVZfyxyooNqeJ2W/Sg/38+i4Lne/yY7dW6uV5WE5BBBrCv/jPXeg4P4XH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+5isIAAADbAAAADwAAAAAAAAAAAAAA&#10;AAChAgAAZHJzL2Rvd25yZXYueG1sUEsFBgAAAAAEAAQA+QAAAJADAAAAAA==&#10;" strokecolor="#4f81bd" strokeweight="2.5pt">
              <v:shadow color="#868686"/>
            </v:shape>
          </v:group>
        </w:pict>
      </w:r>
      <w:r w:rsidR="00A14763">
        <w:rPr>
          <w:b/>
          <w:noProof/>
          <w:sz w:val="28"/>
          <w:szCs w:val="28"/>
          <w:lang w:eastAsia="pt-BR"/>
        </w:rPr>
        <w:t xml:space="preserve">Objetivo Profissional </w:t>
      </w:r>
      <w:r w:rsidR="00D76B09" w:rsidRPr="00D76B09">
        <w:rPr>
          <w:b/>
          <w:noProof/>
          <w:sz w:val="28"/>
          <w:szCs w:val="28"/>
          <w:lang w:eastAsia="pt-BR"/>
        </w:rPr>
        <w:t xml:space="preserve"> </w:t>
      </w:r>
    </w:p>
    <w:p w:rsidR="00C52B80" w:rsidRDefault="00C52B80"/>
    <w:p w:rsidR="00C52B80" w:rsidRDefault="00A14763" w:rsidP="0078631B">
      <w:pPr>
        <w:ind w:left="708"/>
        <w:jc w:val="both"/>
      </w:pPr>
      <w:r>
        <w:t>Atuar nesta empresa</w:t>
      </w:r>
      <w:r w:rsidR="001431F5">
        <w:t xml:space="preserve"> com</w:t>
      </w:r>
      <w:r w:rsidR="003D4DA3">
        <w:t xml:space="preserve"> </w:t>
      </w:r>
      <w:r>
        <w:t>intuito de adquirir conhecimento e experiência profissional contribuindo de forma satisfatória para o crescimento da referida empresa</w:t>
      </w:r>
      <w:r w:rsidR="00DB7E57">
        <w:t>, querendo ingressar nessa grande empresa em qualquer área .</w:t>
      </w:r>
      <w:r>
        <w:t xml:space="preserve"> </w:t>
      </w:r>
    </w:p>
    <w:p w:rsidR="00A0366B" w:rsidRDefault="00A0366B" w:rsidP="00AB1B6F">
      <w:pPr>
        <w:jc w:val="both"/>
      </w:pPr>
    </w:p>
    <w:p w:rsidR="00C52B80" w:rsidRDefault="00B82B14">
      <w:r>
        <w:rPr>
          <w:noProof/>
          <w:lang w:eastAsia="pt-BR"/>
        </w:rPr>
        <w:pict>
          <v:group id="Group 11" o:spid="_x0000_s1038" style="position:absolute;margin-left:-9.3pt;margin-top:13.85pt;width:444.75pt;height:20.55pt;z-index:251656704" coordorigin="1515,4228" coordsize="8895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">
            <v:shape id="AutoShape 12" o:spid="_x0000_s1040" type="#_x0000_t32" style="position:absolute;left:1515;top:4228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/icIAAADbAAAADwAAAGRycy9kb3ducmV2LnhtbERPTWvCQBC9F/oflin0Vjd60BJdRSyB&#10;9KI0Knocs2M2mJ0N2a3Gf+8WCt7m8T5ntuhtI67U+dqxguEgAUFcOl1zpWC3zT4+QfiArLFxTAru&#10;5GExf32ZYardjX/oWoRKxBD2KSowIbSplL40ZNEPXEscubPrLIYIu0rqDm8x3DZylCRjabHm2GCw&#10;pZWh8lL8WgX55jQxu834YL/X+yLX2TY7tl9Kvb/1yymIQH14iv/duY7zR/D3Szx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S/icIAAADbAAAADwAAAAAAAAAAAAAA&#10;AAChAgAAZHJzL2Rvd25yZXYueG1sUEsFBgAAAAAEAAQA+QAAAJADAAAAAA==&#10;" strokecolor="#4f81bd" strokeweight="2.5pt">
              <v:shadow color="#868686"/>
            </v:shape>
            <v:shape id="AutoShape 13" o:spid="_x0000_s1039" type="#_x0000_t32" style="position:absolute;left:1527;top:4639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aEsIAAADbAAAADwAAAGRycy9kb3ducmV2LnhtbERPTWvCQBC9C/6HZYTedNMWrERXKUog&#10;vVSMSnscs9NsaHY2ZLca/70rFLzN433OYtXbRpyp87VjBc+TBARx6XTNlYLDPhvPQPiArLFxTAqu&#10;5GG1HA4WmGp34R2di1CJGMI+RQUmhDaV0peGLPqJa4kj9+M6iyHCrpK6w0sMt418SZKptFhzbDDY&#10;0tpQ+Vv8WQX59vRmDtvpl/34PBa5zvbZd7tR6mnUv89BBOrDQ/zvznWc/wr3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gaEsIAAADbAAAADwAAAAAAAAAAAAAA&#10;AAChAgAAZHJzL2Rvd25yZXYueG1sUEsFBgAAAAAEAAQA+QAAAJADAAAAAA==&#10;" strokecolor="#4f81bd" strokeweight="2.5pt">
              <v:shadow color="#868686"/>
            </v:shape>
          </v:group>
        </w:pict>
      </w:r>
    </w:p>
    <w:p w:rsidR="00C52B80" w:rsidRPr="00A0366B" w:rsidRDefault="00C52B80" w:rsidP="00A0366B">
      <w:pPr>
        <w:jc w:val="center"/>
        <w:rPr>
          <w:b/>
          <w:sz w:val="28"/>
          <w:szCs w:val="28"/>
        </w:rPr>
      </w:pPr>
      <w:r w:rsidRPr="00A0366B">
        <w:rPr>
          <w:b/>
          <w:sz w:val="28"/>
          <w:szCs w:val="28"/>
        </w:rPr>
        <w:t>Cursos e Aperfeiçoamento</w:t>
      </w:r>
    </w:p>
    <w:p w:rsidR="00C52B80" w:rsidRDefault="00C52B80"/>
    <w:p w:rsidR="000F4ABC" w:rsidRDefault="00617D1C" w:rsidP="005F2477">
      <w:pPr>
        <w:ind w:left="708"/>
      </w:pPr>
      <w:r>
        <w:t xml:space="preserve">Ensino Médio Completo </w:t>
      </w:r>
      <w:r w:rsidR="000F4ABC">
        <w:tab/>
      </w:r>
      <w:r w:rsidR="000F4ABC">
        <w:tab/>
      </w:r>
      <w:r w:rsidR="000F4ABC">
        <w:tab/>
      </w:r>
      <w:r w:rsidR="000F4ABC">
        <w:tab/>
      </w:r>
      <w:r w:rsidR="000F4ABC">
        <w:tab/>
        <w:t xml:space="preserve">                                      Solda Elétrica </w:t>
      </w:r>
      <w:r w:rsidR="00E255A9">
        <w:t xml:space="preserve">Industrial </w:t>
      </w:r>
      <w:r w:rsidR="000F4ABC">
        <w:t xml:space="preserve">  </w:t>
      </w:r>
    </w:p>
    <w:p w:rsidR="000F4ABC" w:rsidRDefault="000F4ABC" w:rsidP="005F2477">
      <w:pPr>
        <w:ind w:left="708"/>
      </w:pPr>
      <w:r>
        <w:t>Entidade: Curso técnico Formação Profissional ( CFP)</w:t>
      </w:r>
    </w:p>
    <w:p w:rsidR="00C52B80" w:rsidRDefault="00C52B80" w:rsidP="005F2477">
      <w:pPr>
        <w:ind w:left="708"/>
      </w:pPr>
      <w:r>
        <w:t xml:space="preserve">Informática </w:t>
      </w:r>
      <w:r w:rsidR="00617D1C">
        <w:t xml:space="preserve">Básica e Gráfica </w:t>
      </w:r>
    </w:p>
    <w:p w:rsidR="00C52B80" w:rsidRDefault="00617D1C" w:rsidP="005F2477">
      <w:pPr>
        <w:ind w:left="708"/>
      </w:pPr>
      <w:r>
        <w:t xml:space="preserve">Entidade: </w:t>
      </w:r>
      <w:r w:rsidR="00E52988">
        <w:t xml:space="preserve">Escola Remington de Informática </w:t>
      </w:r>
    </w:p>
    <w:p w:rsidR="00C52B80" w:rsidRDefault="00C52B80"/>
    <w:p w:rsidR="00C52B80" w:rsidRDefault="00C52B80"/>
    <w:p w:rsidR="00C52B80" w:rsidRPr="00A0366B" w:rsidRDefault="00B82B14" w:rsidP="00A0366B">
      <w:pPr>
        <w:jc w:val="center"/>
        <w:rPr>
          <w:b/>
          <w:sz w:val="28"/>
          <w:szCs w:val="28"/>
        </w:rPr>
      </w:pPr>
      <w:r w:rsidRPr="00B82B14">
        <w:rPr>
          <w:noProof/>
          <w:lang w:eastAsia="pt-BR"/>
        </w:rPr>
        <w:pict>
          <v:group id="Group 15" o:spid="_x0000_s1035" style="position:absolute;left:0;text-align:left;margin-left:-8.7pt;margin-top:-.15pt;width:444.75pt;height:20.55pt;z-index:251657728" coordorigin="1515,4228" coordsize="8895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">
            <v:shape id="AutoShape 16" o:spid="_x0000_s1037" type="#_x0000_t32" style="position:absolute;left:1515;top:4228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iTAcQAAADaAAAADwAAAGRycy9kb3ducmV2LnhtbESPQWvCQBSE74L/YXlCb7qxB1ujq4gS&#10;iJdKo9Ien9nXbGj2bciumv77bqHgcZiZb5jlureNuFHna8cKppMEBHHpdM2VgtMxG7+C8AFZY+OY&#10;FPyQh/VqOFhiqt2d3+lWhEpECPsUFZgQ2lRKXxqy6CeuJY7el+sshii7SuoO7xFuG/mcJDNpsea4&#10;YLClraHyu7haBfnh8mJOh9mH3b+di1xnx+yz3Sn1NOo3CxCB+vAI/7dzrWAOf1fiD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OJMBxAAAANoAAAAPAAAAAAAAAAAA&#10;AAAAAKECAABkcnMvZG93bnJldi54bWxQSwUGAAAAAAQABAD5AAAAkgMAAAAA&#10;" strokecolor="#4f81bd" strokeweight="2.5pt">
              <v:shadow color="#868686"/>
            </v:shape>
            <v:shape id="AutoShape 17" o:spid="_x0000_s1036" type="#_x0000_t32" style="position:absolute;left:1527;top:4639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qEZcUAAADbAAAADwAAAGRycy9kb3ducmV2LnhtbESPQW/CMAyF75P2HyIjcRspO7CpENDE&#10;VKlchlZA7Og1XlPROFWTQffv58Ok3Wy95/c+rzaj79SVhtgGNjCfZaCI62BbbgwcD8XDM6iYkC12&#10;gcnAD0XYrO/vVpjbcON3ulapURLCMUcDLqU+1zrWjjzGWeiJRfsKg8ck69BoO+BNwn2nH7NsoT22&#10;LA0Oe9o6qi/VtzdQ7j+f3HG/OPvd26kqbXEoPvpXY6aT8WUJKtGY/s1/16UVfKGXX2Q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iqEZcUAAADbAAAADwAAAAAAAAAA&#10;AAAAAAChAgAAZHJzL2Rvd25yZXYueG1sUEsFBgAAAAAEAAQA+QAAAJMDAAAAAA==&#10;" strokecolor="#4f81bd" strokeweight="2.5pt">
              <v:shadow color="#868686"/>
            </v:shape>
          </v:group>
        </w:pict>
      </w:r>
      <w:r w:rsidR="00617D1C">
        <w:rPr>
          <w:b/>
          <w:sz w:val="28"/>
          <w:szCs w:val="28"/>
        </w:rPr>
        <w:t>Documentação</w:t>
      </w:r>
    </w:p>
    <w:p w:rsidR="00C52B80" w:rsidRDefault="00C52B80" w:rsidP="00A0366B">
      <w:pPr>
        <w:jc w:val="center"/>
      </w:pPr>
    </w:p>
    <w:p w:rsidR="00C52B80" w:rsidRDefault="00617D1C" w:rsidP="005F2477">
      <w:pPr>
        <w:ind w:left="708"/>
      </w:pPr>
      <w:r>
        <w:t>Toda a documentação encontra-se atualidade e regular.</w:t>
      </w:r>
    </w:p>
    <w:p w:rsidR="004D17B6" w:rsidRDefault="004D17B6"/>
    <w:p w:rsidR="00617D1C" w:rsidRDefault="00617D1C"/>
    <w:p w:rsidR="00C52B80" w:rsidRDefault="00B82B14">
      <w:r>
        <w:rPr>
          <w:noProof/>
          <w:lang w:eastAsia="pt-BR"/>
        </w:rPr>
        <w:pict>
          <v:group id="Group 18" o:spid="_x0000_s1032" style="position:absolute;margin-left:-9.05pt;margin-top:13.3pt;width:444.75pt;height:20.55pt;z-index:251658752" coordorigin="1515,4228" coordsize="8895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">
            <v:shape id="AutoShape 19" o:spid="_x0000_s1034" type="#_x0000_t32" style="position:absolute;left:1515;top:4228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cHc8MAAADaAAAADwAAAGRycy9kb3ducmV2LnhtbESPQWvCQBSE7wX/w/IKvdVNe4gluooo&#10;gfRSMVr0+Mw+s8Hs25DdavrvXaHQ4zAz3zCzxWBbcaXeN44VvI0TEMSV0w3XCva7/PUDhA/IGlvH&#10;pOCXPCzmo6cZZtrdeEvXMtQiQthnqMCE0GVS+sqQRT92HXH0zq63GKLsa6l7vEW4beV7kqTSYsNx&#10;wWBHK0PVpfyxCorNaWL2m/RgP7++y0Lnu/zYrZV6eR6WUxCBhvAf/msXWkEKjyvxBs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nB3PDAAAA2gAAAA8AAAAAAAAAAAAA&#10;AAAAoQIAAGRycy9kb3ducmV2LnhtbFBLBQYAAAAABAAEAPkAAACRAwAAAAA=&#10;" strokecolor="#4f81bd" strokeweight="2.5pt">
              <v:shadow color="#868686"/>
            </v:shape>
            <v:shape id="AutoShape 20" o:spid="_x0000_s1033" type="#_x0000_t32" style="position:absolute;left:1527;top:4639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i6MQAAADaAAAADwAAAGRycy9kb3ducmV2LnhtbESPQWvCQBSE74X+h+UVeqsbe9CSugnF&#10;EoiXilGxx2f2mQ3Nvg3ZVdN/3xUKHoeZ+YZZ5KPtxIUG3zpWMJ0kIIhrp1tuFOy2xcsbCB+QNXaO&#10;ScEvecizx4cFptpdeUOXKjQiQtinqMCE0KdS+tqQRT9xPXH0Tm6wGKIcGqkHvEa47eRrksykxZbj&#10;gsGelobqn+psFZTr49zs1rODXX3tq1IX2+K7/1Tq+Wn8eAcRaAz38H+71ArmcLsSb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66LoxAAAANoAAAAPAAAAAAAAAAAA&#10;AAAAAKECAABkcnMvZG93bnJldi54bWxQSwUGAAAAAAQABAD5AAAAkgMAAAAA&#10;" strokecolor="#4f81bd" strokeweight="2.5pt">
              <v:shadow color="#868686"/>
            </v:shape>
          </v:group>
        </w:pict>
      </w:r>
    </w:p>
    <w:p w:rsidR="00C52B80" w:rsidRPr="00A0366B" w:rsidRDefault="00C52B80" w:rsidP="00A0366B">
      <w:pPr>
        <w:jc w:val="center"/>
        <w:rPr>
          <w:b/>
          <w:sz w:val="28"/>
          <w:szCs w:val="28"/>
        </w:rPr>
      </w:pPr>
      <w:r w:rsidRPr="00A0366B">
        <w:rPr>
          <w:b/>
          <w:sz w:val="28"/>
          <w:szCs w:val="28"/>
        </w:rPr>
        <w:t>Experiência Profissional</w:t>
      </w:r>
    </w:p>
    <w:p w:rsidR="00C52B80" w:rsidRDefault="00C52B80"/>
    <w:p w:rsidR="00277C15" w:rsidRDefault="000F4ABC" w:rsidP="00277C15">
      <w:pPr>
        <w:ind w:left="708"/>
      </w:pPr>
      <w:r>
        <w:t>CONSÓRCIO TECHINT CONFAB UMSA</w:t>
      </w:r>
      <w:r w:rsidR="00277C15">
        <w:t xml:space="preserve">                  Tome Engenharia </w:t>
      </w:r>
      <w:r w:rsidR="00277C15">
        <w:tab/>
      </w:r>
      <w:r w:rsidR="00277C15">
        <w:tab/>
      </w:r>
      <w:r w:rsidR="00277C15">
        <w:tab/>
      </w:r>
    </w:p>
    <w:p w:rsidR="00E52988" w:rsidRDefault="0032495A">
      <w:r>
        <w:t xml:space="preserve">              </w:t>
      </w:r>
      <w:r w:rsidR="000F4ABC">
        <w:t xml:space="preserve">Função: Soldador </w:t>
      </w:r>
      <w:r w:rsidR="00277C15">
        <w:t xml:space="preserve">                                                    Função : soldador</w:t>
      </w:r>
    </w:p>
    <w:p w:rsidR="000F4ABC" w:rsidRDefault="0032495A">
      <w:r>
        <w:t xml:space="preserve">              </w:t>
      </w:r>
      <w:r w:rsidR="000F4ABC">
        <w:t>Período: 1 ano e 4 meses</w:t>
      </w:r>
      <w:r w:rsidR="00277C15">
        <w:t xml:space="preserve">                                       Périodo : 6 meses </w:t>
      </w:r>
    </w:p>
    <w:p w:rsidR="00E52988" w:rsidRDefault="00E52988" w:rsidP="00E91434">
      <w:pPr>
        <w:ind w:firstLine="708"/>
      </w:pPr>
    </w:p>
    <w:p w:rsidR="00E91434" w:rsidRDefault="00E91434" w:rsidP="00E91434">
      <w:pPr>
        <w:ind w:firstLine="708"/>
      </w:pPr>
      <w:r>
        <w:t>IMIP HOSPITALAR</w:t>
      </w:r>
    </w:p>
    <w:p w:rsidR="00E91434" w:rsidRDefault="00E91434" w:rsidP="00E91434">
      <w:pPr>
        <w:ind w:firstLine="708"/>
      </w:pPr>
      <w:r>
        <w:t xml:space="preserve">Funcão : soldador </w:t>
      </w:r>
    </w:p>
    <w:p w:rsidR="00E91434" w:rsidRDefault="00E91434" w:rsidP="00E91434">
      <w:pPr>
        <w:ind w:firstLine="708"/>
      </w:pPr>
      <w:r>
        <w:t xml:space="preserve">Periodo:3 anos </w:t>
      </w:r>
    </w:p>
    <w:p w:rsidR="00C84C9D" w:rsidRDefault="00B82B14">
      <w:r>
        <w:rPr>
          <w:noProof/>
          <w:lang w:eastAsia="pt-BR"/>
        </w:rPr>
        <w:pict>
          <v:group id="Group 21" o:spid="_x0000_s1029" style="position:absolute;margin-left:-9.95pt;margin-top:11.75pt;width:444.75pt;height:20.55pt;z-index:251659776" coordorigin="1515,4228" coordsize="8895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">
            <v:shape id="AutoShape 22" o:spid="_x0000_s1031" type="#_x0000_t32" style="position:absolute;left:1515;top:4228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Ck68QAAADaAAAADwAAAGRycy9kb3ducmV2LnhtbESPQWvCQBSE74L/YXlCb7ppC1aiqxQl&#10;kF4qRqU9PrOv2dDs25Ddavz3rlDwOMzMN8xi1dtGnKnztWMFz5MEBHHpdM2VgsM+G89A+ICssXFM&#10;Cq7kYbUcDhaYanfhHZ2LUIkIYZ+iAhNCm0rpS0MW/cS1xNH7cZ3FEGVXSd3hJcJtI1+SZCot1hwX&#10;DLa0NlT+Fn9WQb49vZnDdvplPz6PRa6zffbdbpR6GvXvcxCB+vAI/7dzreAV7lfiD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0KTrxAAAANoAAAAPAAAAAAAAAAAA&#10;AAAAAKECAABkcnMvZG93bnJldi54bWxQSwUGAAAAAAQABAD5AAAAkgMAAAAA&#10;" strokecolor="#4f81bd" strokeweight="2.5pt">
              <v:shadow color="#868686"/>
            </v:shape>
            <v:shape id="AutoShape 23" o:spid="_x0000_s1030" type="#_x0000_t32" style="position:absolute;left:1527;top:4639;width:88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k8n8QAAADaAAAADwAAAGRycy9kb3ducmV2LnhtbESPQWvCQBSE74L/YXlCb7ppKVaiqxQl&#10;kF4qRqU9PrOv2dDs25Ddavz3rlDwOMzMN8xi1dtGnKnztWMFz5MEBHHpdM2VgsM+G89A+ICssXFM&#10;Cq7kYbUcDhaYanfhHZ2LUIkIYZ+iAhNCm0rpS0MW/cS1xNH7cZ3FEGVXSd3hJcJtI1+SZCot1hwX&#10;DLa0NlT+Fn9WQb49vZnDdvplPz6PRa6zffbdbpR6GvXvcxCB+vAI/7dzreAV7lfiD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TyfxAAAANoAAAAPAAAAAAAAAAAA&#10;AAAAAKECAABkcnMvZG93bnJldi54bWxQSwUGAAAAAAQABAD5AAAAkgMAAAAA&#10;" strokecolor="#4f81bd" strokeweight="2.5pt">
              <v:shadow color="#868686"/>
            </v:shape>
          </v:group>
        </w:pict>
      </w:r>
    </w:p>
    <w:p w:rsidR="00C84C9D" w:rsidRPr="00A0366B" w:rsidRDefault="00C84C9D" w:rsidP="00A0366B">
      <w:pPr>
        <w:jc w:val="center"/>
        <w:rPr>
          <w:b/>
          <w:sz w:val="28"/>
          <w:szCs w:val="28"/>
        </w:rPr>
      </w:pPr>
      <w:r w:rsidRPr="00A0366B">
        <w:rPr>
          <w:b/>
          <w:sz w:val="28"/>
          <w:szCs w:val="28"/>
        </w:rPr>
        <w:t xml:space="preserve">Referência </w:t>
      </w:r>
      <w:r w:rsidR="00617D1C">
        <w:rPr>
          <w:b/>
          <w:sz w:val="28"/>
          <w:szCs w:val="28"/>
        </w:rPr>
        <w:t xml:space="preserve">Pessoal </w:t>
      </w:r>
    </w:p>
    <w:p w:rsidR="00C84C9D" w:rsidRDefault="00C84C9D"/>
    <w:p w:rsidR="00E91434" w:rsidRDefault="000F4ABC" w:rsidP="00E91434">
      <w:pPr>
        <w:ind w:left="708"/>
      </w:pPr>
      <w:r>
        <w:t>Lindiney</w:t>
      </w:r>
      <w:r w:rsidR="00E52988">
        <w:t xml:space="preserve"> </w:t>
      </w:r>
      <w:r w:rsidR="00E52988">
        <w:tab/>
      </w:r>
      <w:r w:rsidR="00E52988">
        <w:tab/>
      </w:r>
      <w:r w:rsidR="00E52988">
        <w:tab/>
      </w:r>
      <w:r w:rsidR="00C84C9D">
        <w:tab/>
        <w:t xml:space="preserve">Fone: </w:t>
      </w:r>
      <w:r w:rsidR="00E91434">
        <w:t>988341746</w:t>
      </w:r>
    </w:p>
    <w:p w:rsidR="001431F5" w:rsidRDefault="001431F5" w:rsidP="000F4ABC"/>
    <w:sectPr w:rsidR="001431F5" w:rsidSect="0016340E">
      <w:pgSz w:w="11906" w:h="16838" w:code="9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B0C" w:rsidRDefault="00C04B0C" w:rsidP="00E91434">
      <w:r>
        <w:separator/>
      </w:r>
    </w:p>
  </w:endnote>
  <w:endnote w:type="continuationSeparator" w:id="0">
    <w:p w:rsidR="00C04B0C" w:rsidRDefault="00C04B0C" w:rsidP="00E91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B0C" w:rsidRDefault="00C04B0C" w:rsidP="00E91434">
      <w:r>
        <w:separator/>
      </w:r>
    </w:p>
  </w:footnote>
  <w:footnote w:type="continuationSeparator" w:id="0">
    <w:p w:rsidR="00C04B0C" w:rsidRDefault="00C04B0C" w:rsidP="00E914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D1C"/>
    <w:rsid w:val="000E5968"/>
    <w:rsid w:val="000F4ABC"/>
    <w:rsid w:val="00124816"/>
    <w:rsid w:val="001431F5"/>
    <w:rsid w:val="0016340E"/>
    <w:rsid w:val="00172B90"/>
    <w:rsid w:val="00210EC2"/>
    <w:rsid w:val="00264816"/>
    <w:rsid w:val="00275BC1"/>
    <w:rsid w:val="00277C15"/>
    <w:rsid w:val="002E421E"/>
    <w:rsid w:val="0032495A"/>
    <w:rsid w:val="003D4DA3"/>
    <w:rsid w:val="004D17B6"/>
    <w:rsid w:val="004D7521"/>
    <w:rsid w:val="0053597C"/>
    <w:rsid w:val="005F2477"/>
    <w:rsid w:val="00617D1C"/>
    <w:rsid w:val="00647A6C"/>
    <w:rsid w:val="006A15C7"/>
    <w:rsid w:val="00725346"/>
    <w:rsid w:val="0078631B"/>
    <w:rsid w:val="007A7DB6"/>
    <w:rsid w:val="00824F00"/>
    <w:rsid w:val="008579DF"/>
    <w:rsid w:val="00877210"/>
    <w:rsid w:val="00931DD9"/>
    <w:rsid w:val="009774BB"/>
    <w:rsid w:val="00A0366B"/>
    <w:rsid w:val="00A129EF"/>
    <w:rsid w:val="00A14763"/>
    <w:rsid w:val="00A262BD"/>
    <w:rsid w:val="00AB1B6F"/>
    <w:rsid w:val="00AD1E0F"/>
    <w:rsid w:val="00B82B14"/>
    <w:rsid w:val="00BD7695"/>
    <w:rsid w:val="00C04B0C"/>
    <w:rsid w:val="00C52B80"/>
    <w:rsid w:val="00C84C9D"/>
    <w:rsid w:val="00CD27EA"/>
    <w:rsid w:val="00D06F4B"/>
    <w:rsid w:val="00D22619"/>
    <w:rsid w:val="00D2389E"/>
    <w:rsid w:val="00D57B5B"/>
    <w:rsid w:val="00D76B09"/>
    <w:rsid w:val="00DB7E57"/>
    <w:rsid w:val="00E255A9"/>
    <w:rsid w:val="00E52988"/>
    <w:rsid w:val="00E849C2"/>
    <w:rsid w:val="00E91434"/>
    <w:rsid w:val="00F67C79"/>
    <w:rsid w:val="00F76031"/>
    <w:rsid w:val="00F867B5"/>
    <w:rsid w:val="00FE3C49"/>
    <w:rsid w:val="00FE70FB"/>
    <w:rsid w:val="00FF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AutoShape 13"/>
        <o:r id="V:Rule13" type="connector" idref="#AutoShape 22"/>
        <o:r id="V:Rule14" type="connector" idref="#AutoShape 19"/>
        <o:r id="V:Rule15" type="connector" idref="#AutoShape 23"/>
        <o:r id="V:Rule16" type="connector" idref="#AutoShape 20"/>
        <o:r id="V:Rule17" type="connector" idref="#AutoShape 9"/>
        <o:r id="V:Rule18" type="connector" idref="#AutoShape 24"/>
        <o:r id="V:Rule19" type="connector" idref="#AutoShape 12"/>
        <o:r id="V:Rule20" type="connector" idref="#AutoShape 16"/>
        <o:r id="V:Rule21" type="connector" idref="#AutoShape 8"/>
        <o:r id="V:Rule22" type="connector" idref="#AutoShape 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B6F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B1B6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1B6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B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B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B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B6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B6F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B6F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B6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B1B6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AB1B6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AB1B6F"/>
    <w:rPr>
      <w:rFonts w:ascii="Cambria" w:eastAsia="Times New Roman" w:hAnsi="Cambria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sid w:val="00AB1B6F"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B1B6F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B1B6F"/>
    <w:rPr>
      <w:b/>
      <w:bCs/>
    </w:rPr>
  </w:style>
  <w:style w:type="character" w:customStyle="1" w:styleId="Ttulo7Char">
    <w:name w:val="Título 7 Char"/>
    <w:link w:val="Ttulo7"/>
    <w:uiPriority w:val="9"/>
    <w:semiHidden/>
    <w:rsid w:val="00AB1B6F"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B1B6F"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B1B6F"/>
    <w:rPr>
      <w:rFonts w:ascii="Cambria" w:eastAsia="Times New Roman" w:hAnsi="Cambria"/>
    </w:rPr>
  </w:style>
  <w:style w:type="paragraph" w:styleId="Ttulo">
    <w:name w:val="Title"/>
    <w:basedOn w:val="Normal"/>
    <w:next w:val="Normal"/>
    <w:link w:val="TtuloChar"/>
    <w:uiPriority w:val="10"/>
    <w:qFormat/>
    <w:rsid w:val="00AB1B6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AB1B6F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B6F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AB1B6F"/>
    <w:rPr>
      <w:rFonts w:ascii="Cambria" w:eastAsia="Times New Roman" w:hAnsi="Cambria"/>
      <w:sz w:val="24"/>
      <w:szCs w:val="24"/>
    </w:rPr>
  </w:style>
  <w:style w:type="character" w:styleId="Forte">
    <w:name w:val="Strong"/>
    <w:uiPriority w:val="22"/>
    <w:qFormat/>
    <w:rsid w:val="00AB1B6F"/>
    <w:rPr>
      <w:b/>
      <w:bCs/>
    </w:rPr>
  </w:style>
  <w:style w:type="character" w:styleId="nfase">
    <w:name w:val="Emphasis"/>
    <w:uiPriority w:val="20"/>
    <w:qFormat/>
    <w:rsid w:val="00AB1B6F"/>
    <w:rPr>
      <w:rFonts w:ascii="Calibri" w:hAnsi="Calibri"/>
      <w:b/>
      <w:i/>
      <w:iCs/>
    </w:rPr>
  </w:style>
  <w:style w:type="paragraph" w:styleId="SemEspaamento">
    <w:name w:val="No Spacing"/>
    <w:basedOn w:val="Normal"/>
    <w:uiPriority w:val="1"/>
    <w:qFormat/>
    <w:rsid w:val="00AB1B6F"/>
    <w:rPr>
      <w:szCs w:val="32"/>
    </w:rPr>
  </w:style>
  <w:style w:type="paragraph" w:styleId="PargrafodaLista">
    <w:name w:val="List Paragraph"/>
    <w:basedOn w:val="Normal"/>
    <w:uiPriority w:val="34"/>
    <w:qFormat/>
    <w:rsid w:val="00AB1B6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B1B6F"/>
    <w:rPr>
      <w:i/>
    </w:rPr>
  </w:style>
  <w:style w:type="character" w:customStyle="1" w:styleId="CitaoChar">
    <w:name w:val="Citação Char"/>
    <w:link w:val="Citao"/>
    <w:uiPriority w:val="29"/>
    <w:rsid w:val="00AB1B6F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B6F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link w:val="CitaoIntensa"/>
    <w:uiPriority w:val="30"/>
    <w:rsid w:val="00AB1B6F"/>
    <w:rPr>
      <w:b/>
      <w:i/>
      <w:sz w:val="24"/>
    </w:rPr>
  </w:style>
  <w:style w:type="character" w:styleId="nfaseSutil">
    <w:name w:val="Subtle Emphasis"/>
    <w:uiPriority w:val="19"/>
    <w:qFormat/>
    <w:rsid w:val="00AB1B6F"/>
    <w:rPr>
      <w:i/>
      <w:color w:val="5A5A5A"/>
    </w:rPr>
  </w:style>
  <w:style w:type="character" w:styleId="nfaseIntensa">
    <w:name w:val="Intense Emphasis"/>
    <w:uiPriority w:val="21"/>
    <w:qFormat/>
    <w:rsid w:val="00AB1B6F"/>
    <w:rPr>
      <w:b/>
      <w:i/>
      <w:sz w:val="24"/>
      <w:szCs w:val="24"/>
      <w:u w:val="single"/>
    </w:rPr>
  </w:style>
  <w:style w:type="character" w:styleId="RefernciaSutil">
    <w:name w:val="Subtle Reference"/>
    <w:uiPriority w:val="31"/>
    <w:qFormat/>
    <w:rsid w:val="00AB1B6F"/>
    <w:rPr>
      <w:sz w:val="24"/>
      <w:szCs w:val="24"/>
      <w:u w:val="single"/>
    </w:rPr>
  </w:style>
  <w:style w:type="character" w:styleId="RefernciaIntensa">
    <w:name w:val="Intense Reference"/>
    <w:uiPriority w:val="32"/>
    <w:qFormat/>
    <w:rsid w:val="00AB1B6F"/>
    <w:rPr>
      <w:b/>
      <w:sz w:val="24"/>
      <w:u w:val="single"/>
    </w:rPr>
  </w:style>
  <w:style w:type="character" w:styleId="TtulodoLivro">
    <w:name w:val="Book Title"/>
    <w:uiPriority w:val="33"/>
    <w:qFormat/>
    <w:rsid w:val="00AB1B6F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1B6F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70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70FB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E914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1434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E914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9143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B6F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B1B6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1B6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B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B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B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B6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B6F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B6F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B6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B1B6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AB1B6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AB1B6F"/>
    <w:rPr>
      <w:rFonts w:ascii="Cambria" w:eastAsia="Times New Roman" w:hAnsi="Cambria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sid w:val="00AB1B6F"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B1B6F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B1B6F"/>
    <w:rPr>
      <w:b/>
      <w:bCs/>
    </w:rPr>
  </w:style>
  <w:style w:type="character" w:customStyle="1" w:styleId="Ttulo7Char">
    <w:name w:val="Título 7 Char"/>
    <w:link w:val="Ttulo7"/>
    <w:uiPriority w:val="9"/>
    <w:semiHidden/>
    <w:rsid w:val="00AB1B6F"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B1B6F"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B1B6F"/>
    <w:rPr>
      <w:rFonts w:ascii="Cambria" w:eastAsia="Times New Roman" w:hAnsi="Cambria"/>
    </w:rPr>
  </w:style>
  <w:style w:type="paragraph" w:styleId="Ttulo">
    <w:name w:val="Title"/>
    <w:basedOn w:val="Normal"/>
    <w:next w:val="Normal"/>
    <w:link w:val="TtuloChar"/>
    <w:uiPriority w:val="10"/>
    <w:qFormat/>
    <w:rsid w:val="00AB1B6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AB1B6F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B6F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AB1B6F"/>
    <w:rPr>
      <w:rFonts w:ascii="Cambria" w:eastAsia="Times New Roman" w:hAnsi="Cambria"/>
      <w:sz w:val="24"/>
      <w:szCs w:val="24"/>
    </w:rPr>
  </w:style>
  <w:style w:type="character" w:styleId="Forte">
    <w:name w:val="Strong"/>
    <w:uiPriority w:val="22"/>
    <w:qFormat/>
    <w:rsid w:val="00AB1B6F"/>
    <w:rPr>
      <w:b/>
      <w:bCs/>
    </w:rPr>
  </w:style>
  <w:style w:type="character" w:styleId="nfase">
    <w:name w:val="Emphasis"/>
    <w:uiPriority w:val="20"/>
    <w:qFormat/>
    <w:rsid w:val="00AB1B6F"/>
    <w:rPr>
      <w:rFonts w:ascii="Calibri" w:hAnsi="Calibri"/>
      <w:b/>
      <w:i/>
      <w:iCs/>
    </w:rPr>
  </w:style>
  <w:style w:type="paragraph" w:styleId="SemEspaamento">
    <w:name w:val="No Spacing"/>
    <w:basedOn w:val="Normal"/>
    <w:uiPriority w:val="1"/>
    <w:qFormat/>
    <w:rsid w:val="00AB1B6F"/>
    <w:rPr>
      <w:szCs w:val="32"/>
    </w:rPr>
  </w:style>
  <w:style w:type="paragraph" w:styleId="PargrafodaLista">
    <w:name w:val="List Paragraph"/>
    <w:basedOn w:val="Normal"/>
    <w:uiPriority w:val="34"/>
    <w:qFormat/>
    <w:rsid w:val="00AB1B6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B1B6F"/>
    <w:rPr>
      <w:i/>
    </w:rPr>
  </w:style>
  <w:style w:type="character" w:customStyle="1" w:styleId="CitaoChar">
    <w:name w:val="Citação Char"/>
    <w:link w:val="Citao"/>
    <w:uiPriority w:val="29"/>
    <w:rsid w:val="00AB1B6F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B6F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link w:val="CitaoIntensa"/>
    <w:uiPriority w:val="30"/>
    <w:rsid w:val="00AB1B6F"/>
    <w:rPr>
      <w:b/>
      <w:i/>
      <w:sz w:val="24"/>
    </w:rPr>
  </w:style>
  <w:style w:type="character" w:styleId="nfaseSutil">
    <w:name w:val="Subtle Emphasis"/>
    <w:uiPriority w:val="19"/>
    <w:qFormat/>
    <w:rsid w:val="00AB1B6F"/>
    <w:rPr>
      <w:i/>
      <w:color w:val="5A5A5A"/>
    </w:rPr>
  </w:style>
  <w:style w:type="character" w:styleId="nfaseIntensa">
    <w:name w:val="Intense Emphasis"/>
    <w:uiPriority w:val="21"/>
    <w:qFormat/>
    <w:rsid w:val="00AB1B6F"/>
    <w:rPr>
      <w:b/>
      <w:i/>
      <w:sz w:val="24"/>
      <w:szCs w:val="24"/>
      <w:u w:val="single"/>
    </w:rPr>
  </w:style>
  <w:style w:type="character" w:styleId="RefernciaSutil">
    <w:name w:val="Subtle Reference"/>
    <w:uiPriority w:val="31"/>
    <w:qFormat/>
    <w:rsid w:val="00AB1B6F"/>
    <w:rPr>
      <w:sz w:val="24"/>
      <w:szCs w:val="24"/>
      <w:u w:val="single"/>
    </w:rPr>
  </w:style>
  <w:style w:type="character" w:styleId="RefernciaIntensa">
    <w:name w:val="Intense Reference"/>
    <w:uiPriority w:val="32"/>
    <w:qFormat/>
    <w:rsid w:val="00AB1B6F"/>
    <w:rPr>
      <w:b/>
      <w:sz w:val="24"/>
      <w:u w:val="single"/>
    </w:rPr>
  </w:style>
  <w:style w:type="character" w:styleId="TtulodoLivro">
    <w:name w:val="Book Title"/>
    <w:uiPriority w:val="33"/>
    <w:qFormat/>
    <w:rsid w:val="00AB1B6F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1B6F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70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70F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t%20informatica\Meus%20documentos\Curriculum%202012.1\A_MODELO_4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A_MODELO_4</Template>
  <TotalTime>2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INFORMATICA</dc:creator>
  <cp:lastModifiedBy>amara</cp:lastModifiedBy>
  <cp:revision>2</cp:revision>
  <cp:lastPrinted>2011-10-25T11:09:00Z</cp:lastPrinted>
  <dcterms:created xsi:type="dcterms:W3CDTF">2017-03-21T14:45:00Z</dcterms:created>
  <dcterms:modified xsi:type="dcterms:W3CDTF">2017-03-21T14:45:00Z</dcterms:modified>
</cp:coreProperties>
</file>