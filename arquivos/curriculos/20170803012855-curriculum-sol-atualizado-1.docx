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76D95" w14:textId="77777777" w:rsidR="002039BD" w:rsidRPr="001638B8" w:rsidRDefault="000F0635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So</w:t>
      </w:r>
      <w:r w:rsidR="000576CE">
        <w:rPr>
          <w:rFonts w:ascii="Verdana" w:hAnsi="Verdana"/>
          <w:sz w:val="40"/>
          <w:szCs w:val="40"/>
        </w:rPr>
        <w:t>lange Aparecida dos Santos Alcân</w:t>
      </w:r>
      <w:r>
        <w:rPr>
          <w:rFonts w:ascii="Verdana" w:hAnsi="Verdana"/>
          <w:sz w:val="40"/>
          <w:szCs w:val="40"/>
        </w:rPr>
        <w:t>tara</w:t>
      </w:r>
    </w:p>
    <w:p w14:paraId="61939A75" w14:textId="77777777" w:rsidR="001638B8" w:rsidRDefault="0015376A" w:rsidP="001638B8">
      <w:pPr>
        <w:rPr>
          <w:rFonts w:ascii="Verdana" w:hAnsi="Verdana"/>
        </w:rPr>
      </w:pPr>
      <w:r>
        <w:rPr>
          <w:rFonts w:ascii="Verdana" w:hAnsi="Verdana"/>
        </w:rPr>
        <w:t>Brasileira,</w:t>
      </w:r>
      <w:r w:rsidR="00404A08"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Casada,</w:t>
      </w:r>
      <w:r w:rsidR="00404A08"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33</w:t>
      </w:r>
      <w:r w:rsidR="00D968F8">
        <w:rPr>
          <w:rFonts w:ascii="Verdana" w:hAnsi="Verdana"/>
        </w:rPr>
        <w:t xml:space="preserve"> </w:t>
      </w:r>
      <w:r w:rsidR="00404A08" w:rsidRPr="001638B8">
        <w:rPr>
          <w:rFonts w:ascii="Verdana" w:hAnsi="Verdana"/>
        </w:rPr>
        <w:t>anos</w:t>
      </w:r>
      <w:r w:rsidR="0036191F">
        <w:rPr>
          <w:rFonts w:ascii="Verdana" w:hAnsi="Verdana"/>
        </w:rPr>
        <w:br/>
      </w:r>
      <w:r w:rsidR="00874F31">
        <w:rPr>
          <w:rFonts w:ascii="Verdana" w:hAnsi="Verdana"/>
        </w:rPr>
        <w:t>R</w:t>
      </w:r>
      <w:r>
        <w:rPr>
          <w:rFonts w:ascii="Verdana" w:hAnsi="Verdana"/>
        </w:rPr>
        <w:t xml:space="preserve">ua: </w:t>
      </w:r>
      <w:r w:rsidR="00902CD0">
        <w:rPr>
          <w:rFonts w:ascii="Verdana" w:hAnsi="Verdana"/>
        </w:rPr>
        <w:t>José Roberto Gomes n 82</w:t>
      </w:r>
      <w:r w:rsidR="00F1151E">
        <w:rPr>
          <w:rFonts w:ascii="Verdana" w:hAnsi="Verdana"/>
        </w:rPr>
        <w:br/>
        <w:t>Centro</w:t>
      </w:r>
      <w:r w:rsidR="00874F31">
        <w:rPr>
          <w:rFonts w:ascii="Verdana" w:hAnsi="Verdana"/>
        </w:rPr>
        <w:t xml:space="preserve"> – Pe</w:t>
      </w:r>
      <w:r w:rsidR="00093134">
        <w:rPr>
          <w:rFonts w:ascii="Verdana" w:hAnsi="Verdana"/>
        </w:rPr>
        <w:t>nha – SC</w:t>
      </w:r>
      <w:r w:rsidR="00093134">
        <w:rPr>
          <w:rFonts w:ascii="Verdana" w:hAnsi="Verdana"/>
        </w:rPr>
        <w:br/>
        <w:t>Telefone:</w:t>
      </w:r>
      <w:r w:rsidR="009A1744">
        <w:rPr>
          <w:rFonts w:ascii="Verdana" w:hAnsi="Verdana"/>
        </w:rPr>
        <w:t xml:space="preserve"> 47</w:t>
      </w:r>
      <w:r w:rsidR="00F1151E">
        <w:rPr>
          <w:rFonts w:ascii="Verdana" w:hAnsi="Verdana"/>
        </w:rPr>
        <w:t xml:space="preserve"> 996964676</w:t>
      </w:r>
      <w:r w:rsidR="00404A08" w:rsidRPr="001638B8">
        <w:rPr>
          <w:rFonts w:ascii="Verdana" w:hAnsi="Verdana"/>
        </w:rPr>
        <w:t xml:space="preserve"> </w:t>
      </w:r>
      <w:r w:rsidR="00404A08">
        <w:rPr>
          <w:rFonts w:ascii="Verdana" w:hAnsi="Verdana"/>
        </w:rPr>
        <w:t>/ E-mail:</w:t>
      </w:r>
      <w:r w:rsidR="00404A08" w:rsidRPr="001638B8">
        <w:rPr>
          <w:rFonts w:ascii="Verdana" w:hAnsi="Verdana"/>
        </w:rPr>
        <w:t xml:space="preserve"> </w:t>
      </w:r>
      <w:r w:rsidR="00093134">
        <w:rPr>
          <w:rFonts w:ascii="Verdana" w:hAnsi="Verdana"/>
        </w:rPr>
        <w:t>alcantarasolange274@gmail.com</w:t>
      </w:r>
      <w:r w:rsidR="001638B8" w:rsidRPr="001638B8">
        <w:rPr>
          <w:rFonts w:ascii="Verdana" w:hAnsi="Verdana"/>
        </w:rPr>
        <w:br/>
      </w:r>
    </w:p>
    <w:p w14:paraId="76997695" w14:textId="77777777"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14:paraId="78672A89" w14:textId="77777777" w:rsidR="001638B8" w:rsidRDefault="00BD7D75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539AB5" wp14:editId="4B62DA6F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5" name="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8E2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28D7C614" w14:textId="77777777" w:rsidR="00404A08" w:rsidRPr="00FA3990" w:rsidRDefault="00874F31" w:rsidP="00404A08">
      <w:pPr>
        <w:rPr>
          <w:rFonts w:ascii="Verdana" w:hAnsi="Verdana"/>
        </w:rPr>
      </w:pPr>
      <w:r>
        <w:rPr>
          <w:rFonts w:ascii="Verdana" w:hAnsi="Verdana"/>
        </w:rPr>
        <w:t>Retornar ao mercado de trabalho, com novos objetivos e desafio</w:t>
      </w:r>
      <w:r w:rsidR="00372D2A">
        <w:rPr>
          <w:rFonts w:ascii="Verdana" w:hAnsi="Verdana"/>
        </w:rPr>
        <w:t>s.</w:t>
      </w:r>
    </w:p>
    <w:p w14:paraId="78D6ADED" w14:textId="77777777" w:rsidR="001638B8" w:rsidRDefault="001638B8" w:rsidP="001638B8">
      <w:pPr>
        <w:pStyle w:val="Seo"/>
        <w:rPr>
          <w:rFonts w:ascii="Verdana" w:hAnsi="Verdana"/>
        </w:rPr>
      </w:pPr>
    </w:p>
    <w:p w14:paraId="5EDB53EF" w14:textId="77777777"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14:paraId="1F2FD4F6" w14:textId="77777777" w:rsidR="00756035" w:rsidRDefault="00BD7D75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62B582" wp14:editId="27DA064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4" name="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F02BB" id="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0909B2BE" w14:textId="77777777" w:rsidR="001638B8" w:rsidRPr="002039BD" w:rsidRDefault="001638B8" w:rsidP="001638B8">
      <w:pPr>
        <w:pStyle w:val="Seo"/>
        <w:rPr>
          <w:rFonts w:ascii="Verdana" w:hAnsi="Verdana"/>
        </w:rPr>
      </w:pPr>
    </w:p>
    <w:p w14:paraId="541AE08A" w14:textId="77777777" w:rsidR="001638B8" w:rsidRDefault="0041215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Super</w:t>
      </w:r>
      <w:r w:rsidR="00A86F4E">
        <w:rPr>
          <w:rFonts w:ascii="Verdana" w:hAnsi="Verdana"/>
        </w:rPr>
        <w:t>ior inc</w:t>
      </w:r>
      <w:r>
        <w:rPr>
          <w:rFonts w:ascii="Verdana" w:hAnsi="Verdana"/>
        </w:rPr>
        <w:t>ompleto</w:t>
      </w:r>
      <w:r w:rsidR="00A86F4E">
        <w:rPr>
          <w:rFonts w:ascii="Verdana" w:hAnsi="Verdana"/>
        </w:rPr>
        <w:t>.</w:t>
      </w:r>
      <w:r w:rsidR="00E82465">
        <w:rPr>
          <w:rFonts w:ascii="Verdana" w:hAnsi="Verdana"/>
        </w:rPr>
        <w:t>(</w:t>
      </w:r>
      <w:r w:rsidR="0016293D">
        <w:rPr>
          <w:rFonts w:ascii="Verdana" w:hAnsi="Verdana"/>
        </w:rPr>
        <w:t>Univ</w:t>
      </w:r>
      <w:r w:rsidR="007B5EE8">
        <w:rPr>
          <w:rFonts w:ascii="Verdana" w:hAnsi="Verdana"/>
        </w:rPr>
        <w:t>ersidade Federal de São Paulo)</w:t>
      </w:r>
    </w:p>
    <w:p w14:paraId="2624ECD8" w14:textId="77777777" w:rsidR="00304925" w:rsidRDefault="00304925" w:rsidP="006958C9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14:paraId="719EE4B8" w14:textId="77777777" w:rsidR="001638B8" w:rsidRPr="00404A08" w:rsidRDefault="00404A08" w:rsidP="0036191F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br/>
      </w:r>
    </w:p>
    <w:p w14:paraId="77B96745" w14:textId="77777777" w:rsidR="00756035" w:rsidRDefault="00973106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</w:t>
      </w:r>
      <w:r w:rsidR="009C3727">
        <w:rPr>
          <w:rFonts w:ascii="Verdana" w:hAnsi="Verdana"/>
        </w:rPr>
        <w:t>l</w:t>
      </w:r>
    </w:p>
    <w:p w14:paraId="1EBBA8CC" w14:textId="77777777" w:rsidR="00756035" w:rsidRDefault="00BD7D75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2ED722" wp14:editId="0A00264C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3" name="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F01A9" id="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20474EC9" w14:textId="77777777" w:rsidR="00136B29" w:rsidRPr="00626040" w:rsidRDefault="00136B29" w:rsidP="000B20E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01/04/2013 – 24/01/2017 – Prefeitura Municipal de São Vicente</w:t>
      </w:r>
    </w:p>
    <w:p w14:paraId="6AA64318" w14:textId="77777777" w:rsidR="00136B29" w:rsidRPr="00626040" w:rsidRDefault="00136B29" w:rsidP="000B20E6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626040">
        <w:rPr>
          <w:rFonts w:ascii="Verdana" w:hAnsi="Verdana"/>
        </w:rPr>
        <w:t>Carg</w:t>
      </w:r>
      <w:r>
        <w:rPr>
          <w:rFonts w:ascii="Verdana" w:hAnsi="Verdana"/>
        </w:rPr>
        <w:t xml:space="preserve">o: Agente Comunitário </w:t>
      </w:r>
      <w:r w:rsidRPr="00626040">
        <w:rPr>
          <w:rFonts w:ascii="Verdana" w:hAnsi="Verdana"/>
        </w:rPr>
        <w:t>de Saúde</w:t>
      </w:r>
    </w:p>
    <w:p w14:paraId="0768D3E7" w14:textId="6EAD7BE8" w:rsidR="00136B29" w:rsidRDefault="00136B29" w:rsidP="000B20E6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organização separação de prontuários, atendimento a recepçāo, marcação de consultas médicas e exames laboratoriais no sistema Sisreg(governo Fed</w:t>
      </w:r>
      <w:r w:rsidRPr="00C273B3">
        <w:rPr>
          <w:rFonts w:ascii="Verdana" w:hAnsi="Verdana"/>
        </w:rPr>
        <w:t>eral)</w:t>
      </w:r>
    </w:p>
    <w:p w14:paraId="5B95F2C6" w14:textId="77777777" w:rsidR="00404A08" w:rsidRPr="00FA02D5" w:rsidRDefault="00136B29" w:rsidP="00FA02D5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C273B3">
        <w:rPr>
          <w:rFonts w:ascii="Verdana" w:hAnsi="Verdana"/>
        </w:rPr>
        <w:t>e Cross</w:t>
      </w:r>
      <w:r>
        <w:rPr>
          <w:rFonts w:ascii="Verdana" w:hAnsi="Verdana"/>
        </w:rPr>
        <w:t>(governo Estadual)</w:t>
      </w:r>
      <w:r w:rsidRPr="00C273B3">
        <w:rPr>
          <w:rFonts w:ascii="Verdana" w:hAnsi="Verdana"/>
        </w:rPr>
        <w:t xml:space="preserve"> Planilhas e mapeamento demográfico, Palestras, organização de Farmácia e acompanhamento diariamente de pacientes.</w:t>
      </w:r>
    </w:p>
    <w:p w14:paraId="228F7611" w14:textId="77777777" w:rsidR="00404A08" w:rsidRPr="00314544" w:rsidRDefault="00F155B6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20/</w:t>
      </w:r>
      <w:r w:rsidR="00DF08A2">
        <w:rPr>
          <w:rFonts w:ascii="Verdana" w:hAnsi="Verdana"/>
          <w:b/>
        </w:rPr>
        <w:t>06/2008</w:t>
      </w:r>
      <w:r w:rsidR="007B3099">
        <w:rPr>
          <w:rFonts w:ascii="Verdana" w:hAnsi="Verdana"/>
          <w:b/>
        </w:rPr>
        <w:t xml:space="preserve"> – 24/01/2011</w:t>
      </w:r>
      <w:r w:rsidR="00404A08" w:rsidRPr="00D81FC2">
        <w:rPr>
          <w:rFonts w:ascii="Verdana" w:hAnsi="Verdana"/>
          <w:b/>
        </w:rPr>
        <w:t xml:space="preserve"> – </w:t>
      </w:r>
      <w:r w:rsidR="00255149">
        <w:rPr>
          <w:rFonts w:ascii="Verdana" w:hAnsi="Verdana"/>
          <w:b/>
        </w:rPr>
        <w:t>Magazine Luiza</w:t>
      </w:r>
      <w:r w:rsidR="00404A08" w:rsidRPr="00D81FC2">
        <w:rPr>
          <w:rFonts w:ascii="Verdana" w:hAnsi="Verdana"/>
        </w:rPr>
        <w:br/>
        <w:t xml:space="preserve">Cargo: </w:t>
      </w:r>
      <w:r w:rsidR="00255149">
        <w:rPr>
          <w:rFonts w:ascii="Verdana" w:hAnsi="Verdana"/>
        </w:rPr>
        <w:t>Vendedora</w:t>
      </w:r>
      <w:r w:rsidR="00404A08" w:rsidRPr="00D81FC2">
        <w:rPr>
          <w:rFonts w:ascii="Verdana" w:hAnsi="Verdana"/>
        </w:rPr>
        <w:br/>
        <w:t>Principais atividades:</w:t>
      </w:r>
      <w:r w:rsidR="00255149">
        <w:rPr>
          <w:rFonts w:ascii="Verdana" w:hAnsi="Verdana"/>
        </w:rPr>
        <w:t xml:space="preserve"> </w:t>
      </w:r>
      <w:r w:rsidR="0018787D">
        <w:rPr>
          <w:rFonts w:ascii="Verdana" w:hAnsi="Verdana"/>
        </w:rPr>
        <w:t>Cu</w:t>
      </w:r>
      <w:r w:rsidR="000C1EF5">
        <w:rPr>
          <w:rFonts w:ascii="Verdana" w:hAnsi="Verdana"/>
        </w:rPr>
        <w:t>rsos de atendimento especializado ao cliente</w:t>
      </w:r>
      <w:r w:rsidR="00C35D39">
        <w:rPr>
          <w:rFonts w:ascii="Verdana" w:hAnsi="Verdana"/>
        </w:rPr>
        <w:t xml:space="preserve">, </w:t>
      </w:r>
      <w:r w:rsidR="000C1EF5">
        <w:rPr>
          <w:rFonts w:ascii="Verdana" w:hAnsi="Verdana"/>
        </w:rPr>
        <w:t>Telemar</w:t>
      </w:r>
      <w:r w:rsidR="00EB7396">
        <w:rPr>
          <w:rFonts w:ascii="Verdana" w:hAnsi="Verdana"/>
        </w:rPr>
        <w:t>keting, assistê</w:t>
      </w:r>
      <w:r w:rsidR="00C85D6F">
        <w:rPr>
          <w:rFonts w:ascii="Verdana" w:hAnsi="Verdana"/>
        </w:rPr>
        <w:t xml:space="preserve">ncia </w:t>
      </w:r>
      <w:r w:rsidR="00C5718D">
        <w:rPr>
          <w:rFonts w:ascii="Verdana" w:hAnsi="Verdana"/>
        </w:rPr>
        <w:t>de crédito</w:t>
      </w:r>
      <w:r w:rsidR="00522F61">
        <w:rPr>
          <w:rFonts w:ascii="Verdana" w:hAnsi="Verdana"/>
        </w:rPr>
        <w:t>/curso de detec</w:t>
      </w:r>
      <w:r w:rsidR="00717D1E">
        <w:rPr>
          <w:rFonts w:ascii="Verdana" w:hAnsi="Verdana"/>
        </w:rPr>
        <w:t>ção de fraudes documentais</w:t>
      </w:r>
      <w:r w:rsidR="0079186A">
        <w:rPr>
          <w:rFonts w:ascii="Verdana" w:hAnsi="Verdana"/>
        </w:rPr>
        <w:t>,</w:t>
      </w:r>
      <w:r w:rsidR="0030780D">
        <w:rPr>
          <w:rFonts w:ascii="Verdana" w:hAnsi="Verdana"/>
        </w:rPr>
        <w:t xml:space="preserve"> </w:t>
      </w:r>
      <w:r w:rsidR="00C017C6">
        <w:rPr>
          <w:rFonts w:ascii="Verdana" w:hAnsi="Verdana"/>
        </w:rPr>
        <w:t>cons</w:t>
      </w:r>
      <w:r w:rsidR="00666136">
        <w:rPr>
          <w:rFonts w:ascii="Verdana" w:hAnsi="Verdana"/>
        </w:rPr>
        <w:t>órcio,</w:t>
      </w:r>
      <w:r w:rsidR="00DF61D3">
        <w:rPr>
          <w:rFonts w:ascii="Verdana" w:hAnsi="Verdana"/>
        </w:rPr>
        <w:t xml:space="preserve"> palestras motiva</w:t>
      </w:r>
      <w:r w:rsidR="00166F25">
        <w:rPr>
          <w:rFonts w:ascii="Verdana" w:hAnsi="Verdana"/>
        </w:rPr>
        <w:t>cionais</w:t>
      </w:r>
      <w:r w:rsidR="00DB7E3F">
        <w:rPr>
          <w:rFonts w:ascii="Verdana" w:hAnsi="Verdana"/>
        </w:rPr>
        <w:t>,</w:t>
      </w:r>
      <w:r w:rsidR="00734CDB">
        <w:rPr>
          <w:rFonts w:ascii="Verdana" w:hAnsi="Verdana"/>
        </w:rPr>
        <w:t xml:space="preserve"> </w:t>
      </w:r>
      <w:r w:rsidR="00DC2BCD">
        <w:rPr>
          <w:rFonts w:ascii="Verdana" w:hAnsi="Verdana"/>
        </w:rPr>
        <w:t>participa</w:t>
      </w:r>
      <w:r w:rsidR="003B7731">
        <w:rPr>
          <w:rFonts w:ascii="Verdana" w:hAnsi="Verdana"/>
        </w:rPr>
        <w:t xml:space="preserve">ção do conselho gestor </w:t>
      </w:r>
      <w:r w:rsidR="00C5257E">
        <w:rPr>
          <w:rFonts w:ascii="Verdana" w:hAnsi="Verdana"/>
        </w:rPr>
        <w:t>da loja</w:t>
      </w:r>
      <w:r w:rsidR="00CE22F8">
        <w:rPr>
          <w:rFonts w:ascii="Verdana" w:hAnsi="Verdana"/>
        </w:rPr>
        <w:t>.</w:t>
      </w:r>
    </w:p>
    <w:p w14:paraId="74B11F5F" w14:textId="77777777" w:rsidR="00FA02D5" w:rsidRPr="00D81FC2" w:rsidRDefault="00FA02D5" w:rsidP="000B20E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09/05/2003 – 08/12/2003</w:t>
      </w:r>
      <w:r w:rsidRPr="00D81FC2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Lojas Cem</w:t>
      </w:r>
      <w:r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Vendedora</w:t>
      </w:r>
      <w:r w:rsidRPr="00D81FC2">
        <w:rPr>
          <w:rFonts w:ascii="Verdana" w:hAnsi="Verdana"/>
        </w:rPr>
        <w:br/>
        <w:t xml:space="preserve">Principais atividades: </w:t>
      </w:r>
      <w:r>
        <w:rPr>
          <w:rFonts w:ascii="Verdana" w:hAnsi="Verdana"/>
        </w:rPr>
        <w:t>organização de Setor, contagem e controle de estoque.</w:t>
      </w:r>
    </w:p>
    <w:p w14:paraId="4A0D7E5D" w14:textId="77777777" w:rsidR="00B30D63" w:rsidRDefault="00404A08" w:rsidP="00404A08">
      <w:pPr>
        <w:pStyle w:val="PargrafodaLista"/>
        <w:spacing w:line="168" w:lineRule="auto"/>
        <w:ind w:left="284"/>
        <w:rPr>
          <w:rFonts w:ascii="Verdana" w:hAnsi="Verdana"/>
        </w:rPr>
      </w:pPr>
      <w:r>
        <w:rPr>
          <w:rFonts w:ascii="Verdana" w:hAnsi="Verdana"/>
        </w:rPr>
        <w:br/>
      </w:r>
    </w:p>
    <w:p w14:paraId="02B5A38F" w14:textId="77777777"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14:paraId="0D505C66" w14:textId="77777777" w:rsidR="00756035" w:rsidRDefault="00BD7D75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C9D74C" wp14:editId="54556676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2" name="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BD4AA" id=" 17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5EF5786A" w14:textId="77777777" w:rsidR="00B30D63" w:rsidRPr="002039BD" w:rsidRDefault="00B30D63" w:rsidP="00B30D63">
      <w:pPr>
        <w:pStyle w:val="Seo"/>
        <w:rPr>
          <w:rFonts w:ascii="Verdana" w:hAnsi="Verdana"/>
        </w:rPr>
      </w:pPr>
    </w:p>
    <w:p w14:paraId="0A1976A9" w14:textId="77777777" w:rsidR="006336A1" w:rsidRDefault="0082594A" w:rsidP="006336A1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Informática</w:t>
      </w:r>
      <w:r w:rsidR="00C0620B">
        <w:rPr>
          <w:rFonts w:ascii="Verdana" w:hAnsi="Verdana"/>
        </w:rPr>
        <w:t xml:space="preserve"> </w:t>
      </w:r>
      <w:r>
        <w:rPr>
          <w:rFonts w:ascii="Verdana" w:hAnsi="Verdana"/>
        </w:rPr>
        <w:t>nível</w:t>
      </w:r>
      <w:r w:rsidR="005E0E3B">
        <w:rPr>
          <w:rFonts w:ascii="Verdana" w:hAnsi="Verdana"/>
        </w:rPr>
        <w:t xml:space="preserve"> </w:t>
      </w:r>
      <w:r w:rsidR="008363D5">
        <w:rPr>
          <w:rFonts w:ascii="Verdana" w:hAnsi="Verdana"/>
        </w:rPr>
        <w:t>básico</w:t>
      </w:r>
      <w:r w:rsidR="00C96D37">
        <w:rPr>
          <w:rFonts w:ascii="Verdana" w:hAnsi="Verdana"/>
        </w:rPr>
        <w:t xml:space="preserve">; </w:t>
      </w:r>
      <w:r w:rsidR="00D23915">
        <w:rPr>
          <w:rFonts w:ascii="Verdana" w:hAnsi="Verdana"/>
        </w:rPr>
        <w:t>Word, Excel, Access</w:t>
      </w:r>
      <w:r w:rsidR="002B437A">
        <w:rPr>
          <w:rFonts w:ascii="Verdana" w:hAnsi="Verdana"/>
        </w:rPr>
        <w:t>, Windows</w:t>
      </w:r>
      <w:r w:rsidR="009603C6">
        <w:rPr>
          <w:rFonts w:ascii="Verdana" w:hAnsi="Verdana"/>
        </w:rPr>
        <w:t>, Power Point</w:t>
      </w:r>
      <w:r w:rsidR="006C6AF8">
        <w:rPr>
          <w:rFonts w:ascii="Verdana" w:hAnsi="Verdana"/>
        </w:rPr>
        <w:t xml:space="preserve"> e </w:t>
      </w:r>
      <w:r w:rsidR="009603C6">
        <w:rPr>
          <w:rFonts w:ascii="Verdana" w:hAnsi="Verdana"/>
        </w:rPr>
        <w:t>Outlook</w:t>
      </w:r>
      <w:r w:rsidR="006C6AF8">
        <w:rPr>
          <w:rFonts w:ascii="Verdana" w:hAnsi="Verdana"/>
        </w:rPr>
        <w:t>.</w:t>
      </w:r>
    </w:p>
    <w:p w14:paraId="0DE9D4C4" w14:textId="77777777" w:rsidR="0082594A" w:rsidRDefault="00FB32ED" w:rsidP="006336A1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Inglês nível </w:t>
      </w:r>
      <w:r w:rsidR="00D7598D">
        <w:rPr>
          <w:rFonts w:ascii="Verdana" w:hAnsi="Verdana"/>
        </w:rPr>
        <w:t>básico:</w:t>
      </w:r>
      <w:r w:rsidR="008D21E4">
        <w:rPr>
          <w:rFonts w:ascii="Verdana" w:hAnsi="Verdana"/>
        </w:rPr>
        <w:t xml:space="preserve"> Wizard</w:t>
      </w:r>
      <w:r w:rsidR="00D7598D">
        <w:rPr>
          <w:rFonts w:ascii="Verdana" w:hAnsi="Verdana"/>
        </w:rPr>
        <w:t xml:space="preserve"> idiomas</w:t>
      </w:r>
      <w:r w:rsidR="000576CE">
        <w:rPr>
          <w:rFonts w:ascii="Verdana" w:hAnsi="Verdana"/>
        </w:rPr>
        <w:t>.</w:t>
      </w:r>
    </w:p>
    <w:p w14:paraId="5E940C7D" w14:textId="6BE1F210" w:rsidR="00710ACB" w:rsidRPr="009019B6" w:rsidRDefault="00701964" w:rsidP="009019B6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Pronatec 2017:Curso de Assistente </w:t>
      </w:r>
      <w:r w:rsidR="007F5C35">
        <w:rPr>
          <w:rFonts w:ascii="Verdana" w:hAnsi="Verdana"/>
        </w:rPr>
        <w:t xml:space="preserve">de </w:t>
      </w:r>
      <w:r w:rsidR="00BD7AC9">
        <w:rPr>
          <w:rFonts w:ascii="Verdana" w:hAnsi="Verdana"/>
        </w:rPr>
        <w:t xml:space="preserve">Faturamento: </w:t>
      </w:r>
      <w:r w:rsidR="003429DE">
        <w:rPr>
          <w:rFonts w:ascii="Verdana" w:hAnsi="Verdana"/>
        </w:rPr>
        <w:t>Ética</w:t>
      </w:r>
      <w:r w:rsidR="00962F89">
        <w:rPr>
          <w:rFonts w:ascii="Verdana" w:hAnsi="Verdana"/>
        </w:rPr>
        <w:t xml:space="preserve"> e </w:t>
      </w:r>
      <w:r w:rsidR="009A61A1">
        <w:rPr>
          <w:rFonts w:ascii="Verdana" w:hAnsi="Verdana"/>
        </w:rPr>
        <w:t>cidadania</w:t>
      </w:r>
      <w:r w:rsidR="00D63FD6">
        <w:rPr>
          <w:rFonts w:ascii="Verdana" w:hAnsi="Verdana"/>
        </w:rPr>
        <w:t>,</w:t>
      </w:r>
      <w:r w:rsidR="002D02C7">
        <w:rPr>
          <w:rFonts w:ascii="Verdana" w:hAnsi="Verdana"/>
        </w:rPr>
        <w:t xml:space="preserve"> </w:t>
      </w:r>
      <w:r w:rsidR="00D63FD6">
        <w:rPr>
          <w:rFonts w:ascii="Verdana" w:hAnsi="Verdana"/>
        </w:rPr>
        <w:t>empreendedorismo</w:t>
      </w:r>
      <w:r w:rsidR="005E026C">
        <w:rPr>
          <w:rFonts w:ascii="Verdana" w:hAnsi="Verdana"/>
        </w:rPr>
        <w:t xml:space="preserve"> </w:t>
      </w:r>
      <w:r w:rsidR="00D63FD6">
        <w:rPr>
          <w:rFonts w:ascii="Verdana" w:hAnsi="Verdana"/>
        </w:rPr>
        <w:t xml:space="preserve">matemática </w:t>
      </w:r>
      <w:r w:rsidR="007D7800">
        <w:rPr>
          <w:rFonts w:ascii="Verdana" w:hAnsi="Verdana"/>
        </w:rPr>
        <w:t xml:space="preserve">Financeira, Escrita Fiscal e </w:t>
      </w:r>
      <w:r w:rsidR="00223E6C">
        <w:rPr>
          <w:rFonts w:ascii="Verdana" w:hAnsi="Verdana"/>
        </w:rPr>
        <w:t>Tributos, Gestão de Contratos,</w:t>
      </w:r>
      <w:r w:rsidR="00F6088E">
        <w:rPr>
          <w:rFonts w:ascii="Verdana" w:hAnsi="Verdana"/>
        </w:rPr>
        <w:t xml:space="preserve"> </w:t>
      </w:r>
      <w:r w:rsidR="00905E0A">
        <w:rPr>
          <w:rFonts w:ascii="Verdana" w:hAnsi="Verdana"/>
        </w:rPr>
        <w:t xml:space="preserve">Gestão </w:t>
      </w:r>
      <w:bookmarkStart w:id="0" w:name="_GoBack"/>
      <w:bookmarkEnd w:id="0"/>
      <w:r w:rsidR="00051144">
        <w:rPr>
          <w:rFonts w:ascii="Verdana" w:hAnsi="Verdana"/>
        </w:rPr>
        <w:t>Financeira,</w:t>
      </w:r>
      <w:r w:rsidR="006A4D17">
        <w:rPr>
          <w:rFonts w:ascii="Verdana" w:hAnsi="Verdana"/>
        </w:rPr>
        <w:t>R</w:t>
      </w:r>
      <w:r w:rsidR="0023768B" w:rsidRPr="009019B6">
        <w:rPr>
          <w:rFonts w:ascii="Verdana" w:hAnsi="Verdana"/>
        </w:rPr>
        <w:t>otinas Financeiras e Rotinas Bancárias.(cursando)</w:t>
      </w:r>
      <w:r w:rsidR="00F72D0E" w:rsidRPr="009019B6">
        <w:rPr>
          <w:rFonts w:ascii="Verdana" w:hAnsi="Verdana"/>
        </w:rPr>
        <w:t>.</w:t>
      </w:r>
    </w:p>
    <w:p w14:paraId="70AFF478" w14:textId="77777777" w:rsidR="003613E7" w:rsidRPr="001F3F33" w:rsidRDefault="003613E7" w:rsidP="001F3F33">
      <w:pPr>
        <w:spacing w:after="120" w:line="240" w:lineRule="auto"/>
        <w:rPr>
          <w:rFonts w:ascii="Verdana" w:hAnsi="Verdana"/>
        </w:rPr>
      </w:pPr>
    </w:p>
    <w:p w14:paraId="2942905D" w14:textId="77777777"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14:paraId="79A9017E" w14:textId="77777777" w:rsidR="00FA3990" w:rsidRPr="002039BD" w:rsidRDefault="00BD7D75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488D43" wp14:editId="59603FB8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1" name="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2DDBB" id=" 173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63AB4A70" w14:textId="77777777" w:rsidR="009C3B99" w:rsidRPr="00B35A66" w:rsidRDefault="00A51BC3" w:rsidP="00B35A66">
      <w:pPr>
        <w:spacing w:after="120" w:line="240" w:lineRule="auto"/>
        <w:rPr>
          <w:rFonts w:ascii="Verdana" w:hAnsi="Verdana"/>
        </w:rPr>
      </w:pPr>
      <w:r w:rsidRPr="00B35A66">
        <w:rPr>
          <w:rFonts w:ascii="Verdana" w:hAnsi="Verdana"/>
        </w:rPr>
        <w:t>Disponibilidade para</w:t>
      </w:r>
      <w:r w:rsidR="00A23CF3" w:rsidRPr="00B35A66">
        <w:rPr>
          <w:rFonts w:ascii="Verdana" w:hAnsi="Verdana"/>
        </w:rPr>
        <w:t xml:space="preserve"> trabalhar </w:t>
      </w:r>
      <w:r w:rsidR="00E776EA" w:rsidRPr="00B35A66">
        <w:rPr>
          <w:rFonts w:ascii="Verdana" w:hAnsi="Verdana"/>
        </w:rPr>
        <w:t>nos per</w:t>
      </w:r>
      <w:r w:rsidR="00AC42A6" w:rsidRPr="00B35A66">
        <w:rPr>
          <w:rFonts w:ascii="Verdana" w:hAnsi="Verdana"/>
        </w:rPr>
        <w:t xml:space="preserve">íodos </w:t>
      </w:r>
      <w:r w:rsidR="00530D93" w:rsidRPr="00B35A66">
        <w:rPr>
          <w:rFonts w:ascii="Verdana" w:hAnsi="Verdana"/>
        </w:rPr>
        <w:t>Ma</w:t>
      </w:r>
      <w:r w:rsidR="00AC42A6" w:rsidRPr="00B35A66">
        <w:rPr>
          <w:rFonts w:ascii="Verdana" w:hAnsi="Verdana"/>
        </w:rPr>
        <w:t>tu</w:t>
      </w:r>
      <w:r w:rsidR="00D85C72" w:rsidRPr="00B35A66">
        <w:rPr>
          <w:rFonts w:ascii="Verdana" w:hAnsi="Verdana"/>
        </w:rPr>
        <w:t>ti</w:t>
      </w:r>
      <w:r w:rsidR="00AC42A6" w:rsidRPr="00B35A66">
        <w:rPr>
          <w:rFonts w:ascii="Verdana" w:hAnsi="Verdana"/>
        </w:rPr>
        <w:t>no</w:t>
      </w:r>
      <w:r w:rsidR="00D85C72" w:rsidRPr="00B35A66">
        <w:rPr>
          <w:rFonts w:ascii="Verdana" w:hAnsi="Verdana"/>
        </w:rPr>
        <w:t>,</w:t>
      </w:r>
      <w:r w:rsidR="002508DD" w:rsidRPr="00B35A66">
        <w:rPr>
          <w:rFonts w:ascii="Verdana" w:hAnsi="Verdana"/>
        </w:rPr>
        <w:t xml:space="preserve"> </w:t>
      </w:r>
      <w:r w:rsidR="009D003D" w:rsidRPr="00B35A66">
        <w:rPr>
          <w:rFonts w:ascii="Verdana" w:hAnsi="Verdana"/>
        </w:rPr>
        <w:t>Vespertino e Noturno.</w:t>
      </w:r>
    </w:p>
    <w:sectPr w:rsidR="009C3B99" w:rsidRPr="00B35A66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B96F2" w14:textId="77777777" w:rsidR="000E16A7" w:rsidRDefault="000E16A7">
      <w:r>
        <w:separator/>
      </w:r>
    </w:p>
  </w:endnote>
  <w:endnote w:type="continuationSeparator" w:id="0">
    <w:p w14:paraId="48476D1E" w14:textId="77777777" w:rsidR="000E16A7" w:rsidRDefault="000E1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06E1" w14:textId="77777777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0D46B6">
      <w:rPr>
        <w:noProof/>
      </w:rPr>
      <w:t>2</w:t>
    </w:r>
    <w:r>
      <w:fldChar w:fldCharType="end"/>
    </w:r>
    <w:r w:rsidR="00163F2A">
      <w:t xml:space="preserve"> </w:t>
    </w:r>
    <w:r w:rsidR="00BD7D75" w:rsidRPr="009C3B99">
      <w:rPr>
        <w:noProof/>
        <w:lang w:eastAsia="pt-BR"/>
      </w:rPr>
      <mc:AlternateContent>
        <mc:Choice Requires="wps">
          <w:drawing>
            <wp:inline distT="0" distB="0" distL="0" distR="0" wp14:anchorId="52A86B67" wp14:editId="222D3539">
              <wp:extent cx="91440" cy="91440"/>
              <wp:effectExtent l="19050" t="19050" r="3810" b="3810"/>
              <wp:docPr id="6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0144F50A" id="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CD740" w14:textId="77777777" w:rsidR="000E16A7" w:rsidRDefault="000E16A7">
      <w:r>
        <w:separator/>
      </w:r>
    </w:p>
  </w:footnote>
  <w:footnote w:type="continuationSeparator" w:id="0">
    <w:p w14:paraId="591EDBA1" w14:textId="77777777" w:rsidR="000E16A7" w:rsidRDefault="000E1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17FB2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BD7D7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8BE14D" wp14:editId="604F0610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0" t="0" r="0" b="0"/>
              <wp:wrapNone/>
              <wp:docPr id="7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22264F08" id="_x0000_t32" coordsize="21600,21600" o:spt="32" o:oned="t" path="m,l21600,21600e" filled="f">
              <v:path arrowok="t" fillok="f" o:connecttype="none"/>
              <o:lock v:ext="edit" shapetype="t"/>
            </v:shapetype>
            <v:shape id="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" strokecolor="#fe8637" strokeweight="1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33AA6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04265"/>
    <w:rsid w:val="0001605C"/>
    <w:rsid w:val="0002401A"/>
    <w:rsid w:val="0003550B"/>
    <w:rsid w:val="0004317D"/>
    <w:rsid w:val="00047A36"/>
    <w:rsid w:val="00051144"/>
    <w:rsid w:val="000576CE"/>
    <w:rsid w:val="00093134"/>
    <w:rsid w:val="000C1EF5"/>
    <w:rsid w:val="000D46B6"/>
    <w:rsid w:val="000E13EF"/>
    <w:rsid w:val="000E16A7"/>
    <w:rsid w:val="000F0635"/>
    <w:rsid w:val="000F14DB"/>
    <w:rsid w:val="00117B97"/>
    <w:rsid w:val="00123CB5"/>
    <w:rsid w:val="00136B29"/>
    <w:rsid w:val="0015376A"/>
    <w:rsid w:val="0016293D"/>
    <w:rsid w:val="001638B8"/>
    <w:rsid w:val="00163F2A"/>
    <w:rsid w:val="00166F25"/>
    <w:rsid w:val="001758E7"/>
    <w:rsid w:val="00187091"/>
    <w:rsid w:val="0018787D"/>
    <w:rsid w:val="001B0B9F"/>
    <w:rsid w:val="001E490E"/>
    <w:rsid w:val="001E73C5"/>
    <w:rsid w:val="001F3F33"/>
    <w:rsid w:val="002039BD"/>
    <w:rsid w:val="00215A37"/>
    <w:rsid w:val="00223E6C"/>
    <w:rsid w:val="0023768B"/>
    <w:rsid w:val="002508DD"/>
    <w:rsid w:val="00255149"/>
    <w:rsid w:val="0026541C"/>
    <w:rsid w:val="0027315E"/>
    <w:rsid w:val="002A61FF"/>
    <w:rsid w:val="002B437A"/>
    <w:rsid w:val="002D02C7"/>
    <w:rsid w:val="002D2FF2"/>
    <w:rsid w:val="002E0836"/>
    <w:rsid w:val="00304925"/>
    <w:rsid w:val="0030780D"/>
    <w:rsid w:val="00314544"/>
    <w:rsid w:val="003221D5"/>
    <w:rsid w:val="00325E11"/>
    <w:rsid w:val="003429DE"/>
    <w:rsid w:val="003613E7"/>
    <w:rsid w:val="0036191F"/>
    <w:rsid w:val="003659D3"/>
    <w:rsid w:val="00372D2A"/>
    <w:rsid w:val="003810BA"/>
    <w:rsid w:val="003B7731"/>
    <w:rsid w:val="003C71F6"/>
    <w:rsid w:val="003D2558"/>
    <w:rsid w:val="003F2381"/>
    <w:rsid w:val="003F3E36"/>
    <w:rsid w:val="00404A08"/>
    <w:rsid w:val="00412154"/>
    <w:rsid w:val="00425BC3"/>
    <w:rsid w:val="00425BEC"/>
    <w:rsid w:val="004360EF"/>
    <w:rsid w:val="00465AE8"/>
    <w:rsid w:val="00486838"/>
    <w:rsid w:val="00487A7F"/>
    <w:rsid w:val="004D64C6"/>
    <w:rsid w:val="0050305B"/>
    <w:rsid w:val="00506F36"/>
    <w:rsid w:val="00511830"/>
    <w:rsid w:val="00522F61"/>
    <w:rsid w:val="00530D93"/>
    <w:rsid w:val="00564B3F"/>
    <w:rsid w:val="005657D9"/>
    <w:rsid w:val="005A4C57"/>
    <w:rsid w:val="005A5D4E"/>
    <w:rsid w:val="005B0BC7"/>
    <w:rsid w:val="005B5FD3"/>
    <w:rsid w:val="005D5EAB"/>
    <w:rsid w:val="005E026C"/>
    <w:rsid w:val="005E0E3B"/>
    <w:rsid w:val="005E5935"/>
    <w:rsid w:val="005E6BFC"/>
    <w:rsid w:val="005F3966"/>
    <w:rsid w:val="00626040"/>
    <w:rsid w:val="00631A3B"/>
    <w:rsid w:val="006336A1"/>
    <w:rsid w:val="0065171F"/>
    <w:rsid w:val="00666136"/>
    <w:rsid w:val="0068302C"/>
    <w:rsid w:val="0068781B"/>
    <w:rsid w:val="006958C9"/>
    <w:rsid w:val="006A4D17"/>
    <w:rsid w:val="006C6AF8"/>
    <w:rsid w:val="006C7CC5"/>
    <w:rsid w:val="006D7024"/>
    <w:rsid w:val="006E0F5D"/>
    <w:rsid w:val="006F2260"/>
    <w:rsid w:val="00701964"/>
    <w:rsid w:val="00710ACB"/>
    <w:rsid w:val="007143C0"/>
    <w:rsid w:val="00717D1E"/>
    <w:rsid w:val="00734CDB"/>
    <w:rsid w:val="00741D6E"/>
    <w:rsid w:val="00751091"/>
    <w:rsid w:val="00751445"/>
    <w:rsid w:val="00756035"/>
    <w:rsid w:val="00756ECF"/>
    <w:rsid w:val="00781650"/>
    <w:rsid w:val="00785DFF"/>
    <w:rsid w:val="0079186A"/>
    <w:rsid w:val="00792666"/>
    <w:rsid w:val="007B3099"/>
    <w:rsid w:val="007B42F4"/>
    <w:rsid w:val="007B5EE8"/>
    <w:rsid w:val="007C43CF"/>
    <w:rsid w:val="007D7800"/>
    <w:rsid w:val="007E2730"/>
    <w:rsid w:val="007E3040"/>
    <w:rsid w:val="007E4FC8"/>
    <w:rsid w:val="007F148B"/>
    <w:rsid w:val="007F5C35"/>
    <w:rsid w:val="0082594A"/>
    <w:rsid w:val="008363D5"/>
    <w:rsid w:val="00854EFF"/>
    <w:rsid w:val="00872F7F"/>
    <w:rsid w:val="00874F31"/>
    <w:rsid w:val="008B77E6"/>
    <w:rsid w:val="008D21E4"/>
    <w:rsid w:val="008D2FA1"/>
    <w:rsid w:val="009019B6"/>
    <w:rsid w:val="00902CD0"/>
    <w:rsid w:val="00905E0A"/>
    <w:rsid w:val="0093434F"/>
    <w:rsid w:val="009400FD"/>
    <w:rsid w:val="009603C6"/>
    <w:rsid w:val="009607AC"/>
    <w:rsid w:val="00962EBE"/>
    <w:rsid w:val="00962F89"/>
    <w:rsid w:val="00966692"/>
    <w:rsid w:val="00973106"/>
    <w:rsid w:val="00975E09"/>
    <w:rsid w:val="009967CD"/>
    <w:rsid w:val="009A1744"/>
    <w:rsid w:val="009A61A1"/>
    <w:rsid w:val="009B1575"/>
    <w:rsid w:val="009B548E"/>
    <w:rsid w:val="009C01BE"/>
    <w:rsid w:val="009C3727"/>
    <w:rsid w:val="009C3B99"/>
    <w:rsid w:val="009C7884"/>
    <w:rsid w:val="009D003D"/>
    <w:rsid w:val="009E25F7"/>
    <w:rsid w:val="009E5C0D"/>
    <w:rsid w:val="00A021AC"/>
    <w:rsid w:val="00A17348"/>
    <w:rsid w:val="00A23CF3"/>
    <w:rsid w:val="00A25CF8"/>
    <w:rsid w:val="00A51BC3"/>
    <w:rsid w:val="00A86F4E"/>
    <w:rsid w:val="00AB2C53"/>
    <w:rsid w:val="00AB322B"/>
    <w:rsid w:val="00AB595E"/>
    <w:rsid w:val="00AC2D37"/>
    <w:rsid w:val="00AC42A6"/>
    <w:rsid w:val="00AD60AC"/>
    <w:rsid w:val="00AE2DBF"/>
    <w:rsid w:val="00AE5783"/>
    <w:rsid w:val="00AF2E68"/>
    <w:rsid w:val="00B014AD"/>
    <w:rsid w:val="00B06218"/>
    <w:rsid w:val="00B2136F"/>
    <w:rsid w:val="00B30D63"/>
    <w:rsid w:val="00B35A66"/>
    <w:rsid w:val="00B501EE"/>
    <w:rsid w:val="00B56DAB"/>
    <w:rsid w:val="00B967D1"/>
    <w:rsid w:val="00BA2029"/>
    <w:rsid w:val="00BD7AC9"/>
    <w:rsid w:val="00BD7D75"/>
    <w:rsid w:val="00BE4B36"/>
    <w:rsid w:val="00BE7CFE"/>
    <w:rsid w:val="00C00073"/>
    <w:rsid w:val="00C017C6"/>
    <w:rsid w:val="00C0620B"/>
    <w:rsid w:val="00C250E6"/>
    <w:rsid w:val="00C273B3"/>
    <w:rsid w:val="00C35D39"/>
    <w:rsid w:val="00C370F1"/>
    <w:rsid w:val="00C47F9E"/>
    <w:rsid w:val="00C5257E"/>
    <w:rsid w:val="00C5718D"/>
    <w:rsid w:val="00C85D6F"/>
    <w:rsid w:val="00C90BB7"/>
    <w:rsid w:val="00C92719"/>
    <w:rsid w:val="00C9301C"/>
    <w:rsid w:val="00C96D37"/>
    <w:rsid w:val="00CC21DB"/>
    <w:rsid w:val="00CE009E"/>
    <w:rsid w:val="00CE22F8"/>
    <w:rsid w:val="00D0120A"/>
    <w:rsid w:val="00D23915"/>
    <w:rsid w:val="00D35126"/>
    <w:rsid w:val="00D53470"/>
    <w:rsid w:val="00D63FD6"/>
    <w:rsid w:val="00D7598D"/>
    <w:rsid w:val="00D82283"/>
    <w:rsid w:val="00D85C72"/>
    <w:rsid w:val="00D968F8"/>
    <w:rsid w:val="00DB7E3F"/>
    <w:rsid w:val="00DC2BCD"/>
    <w:rsid w:val="00DF08A2"/>
    <w:rsid w:val="00DF61D3"/>
    <w:rsid w:val="00E03A30"/>
    <w:rsid w:val="00E05D83"/>
    <w:rsid w:val="00E14CC6"/>
    <w:rsid w:val="00E30594"/>
    <w:rsid w:val="00E33263"/>
    <w:rsid w:val="00E43093"/>
    <w:rsid w:val="00E776EA"/>
    <w:rsid w:val="00E82465"/>
    <w:rsid w:val="00EA2B00"/>
    <w:rsid w:val="00EA3FC2"/>
    <w:rsid w:val="00EB7396"/>
    <w:rsid w:val="00EC41A3"/>
    <w:rsid w:val="00ED744E"/>
    <w:rsid w:val="00ED7955"/>
    <w:rsid w:val="00EE3303"/>
    <w:rsid w:val="00EF5AF4"/>
    <w:rsid w:val="00F027F2"/>
    <w:rsid w:val="00F1151E"/>
    <w:rsid w:val="00F155B6"/>
    <w:rsid w:val="00F26226"/>
    <w:rsid w:val="00F6088E"/>
    <w:rsid w:val="00F65AB2"/>
    <w:rsid w:val="00F72D0E"/>
    <w:rsid w:val="00FA02D5"/>
    <w:rsid w:val="00FA3990"/>
    <w:rsid w:val="00FA65D0"/>
    <w:rsid w:val="00FB32ED"/>
    <w:rsid w:val="00FB609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/>
    <o:shapelayout v:ext="edit">
      <o:idmap v:ext="edit" data="1"/>
    </o:shapelayout>
  </w:shapeDefaults>
  <w:doNotEmbedSmartTags/>
  <w:decimalSymbol w:val=","/>
  <w:listSeparator w:val=";"/>
  <w14:docId w14:val="5AD571C7"/>
  <w15:chartTrackingRefBased/>
  <w15:docId w15:val="{A2467384-F485-774B-B566-776CA73A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Arquivos%20de%20programas\Microsoft%20Office\Templates\1046\OrielLetter.Dotx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1</TotalTime>
  <Pages>1</Pages>
  <Words>262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alcantarasolange274@gmail.com</cp:lastModifiedBy>
  <cp:revision>2</cp:revision>
  <dcterms:created xsi:type="dcterms:W3CDTF">2017-08-01T14:04:00Z</dcterms:created>
  <dcterms:modified xsi:type="dcterms:W3CDTF">2017-08-01T14:04:00Z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