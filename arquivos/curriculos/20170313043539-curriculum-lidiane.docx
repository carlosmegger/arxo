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67" w:rsidRDefault="00BD5B6E" w:rsidP="001638B8">
      <w:pPr>
        <w:rPr>
          <w:rFonts w:ascii="Verdana" w:hAnsi="Verdana"/>
          <w:sz w:val="40"/>
          <w:szCs w:val="40"/>
        </w:rPr>
      </w:pPr>
      <w:r w:rsidRPr="00BD5B6E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811467">
        <w:rPr>
          <w:rFonts w:ascii="Verdana" w:hAnsi="Verdana"/>
          <w:sz w:val="40"/>
          <w:szCs w:val="40"/>
        </w:rPr>
        <w:t>Lidiane Cristina Américo</w:t>
      </w:r>
    </w:p>
    <w:p w:rsidR="001638B8" w:rsidRDefault="00D81FC2" w:rsidP="0053162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>,</w:t>
      </w:r>
      <w:r w:rsidR="00811467">
        <w:rPr>
          <w:rFonts w:ascii="Verdana" w:hAnsi="Verdana"/>
        </w:rPr>
        <w:t>união estável, 36 anos</w:t>
      </w:r>
      <w:r w:rsidR="001638B8">
        <w:rPr>
          <w:rFonts w:ascii="Verdana" w:hAnsi="Verdana"/>
        </w:rPr>
        <w:br/>
      </w:r>
      <w:r w:rsidR="00811467">
        <w:rPr>
          <w:rFonts w:ascii="Verdana" w:hAnsi="Verdana"/>
        </w:rPr>
        <w:t xml:space="preserve">Rua: </w:t>
      </w:r>
      <w:r w:rsidR="00C96067">
        <w:rPr>
          <w:rFonts w:ascii="Verdana" w:hAnsi="Verdana"/>
        </w:rPr>
        <w:t>Maria Macedo Martins</w:t>
      </w:r>
      <w:r w:rsidR="00811467">
        <w:rPr>
          <w:rFonts w:ascii="Verdana" w:hAnsi="Verdana"/>
        </w:rPr>
        <w:t>, 3</w:t>
      </w:r>
      <w:r w:rsidR="00C96067">
        <w:rPr>
          <w:rFonts w:ascii="Verdana" w:hAnsi="Verdana"/>
        </w:rPr>
        <w:t>51</w:t>
      </w:r>
      <w:r w:rsidR="00811467">
        <w:rPr>
          <w:rFonts w:ascii="Verdana" w:hAnsi="Verdana"/>
        </w:rPr>
        <w:t>, Balneario Piçarras – SC</w:t>
      </w:r>
      <w:r w:rsidR="001638B8" w:rsidRPr="001638B8">
        <w:rPr>
          <w:rFonts w:ascii="Verdana" w:hAnsi="Verdana"/>
        </w:rPr>
        <w:br/>
      </w:r>
      <w:r w:rsidR="00811467">
        <w:rPr>
          <w:rFonts w:ascii="Verdana" w:hAnsi="Verdana"/>
        </w:rPr>
        <w:t xml:space="preserve">47 – 8844-5777 – </w:t>
      </w:r>
      <w:hyperlink r:id="rId8" w:history="1">
        <w:r w:rsidR="00811467" w:rsidRPr="00D354BE">
          <w:rPr>
            <w:rStyle w:val="Hyperlink"/>
            <w:rFonts w:ascii="Verdana" w:hAnsi="Verdana"/>
          </w:rPr>
          <w:t>tia_lca@hotmail.com</w:t>
        </w:r>
      </w:hyperlink>
      <w:r w:rsidR="00811467">
        <w:rPr>
          <w:rFonts w:ascii="Verdana" w:hAnsi="Verdana"/>
        </w:rPr>
        <w:tab/>
      </w:r>
    </w:p>
    <w:p w:rsidR="00D54315" w:rsidRDefault="00D54315" w:rsidP="0053162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Facebook; </w:t>
      </w:r>
      <w:hyperlink r:id="rId9" w:history="1">
        <w:r w:rsidRPr="009B71FC">
          <w:rPr>
            <w:rStyle w:val="Hyperlink"/>
            <w:rFonts w:ascii="Verdana" w:hAnsi="Verdana"/>
          </w:rPr>
          <w:t>tia_lika@hotmail.com</w:t>
        </w:r>
      </w:hyperlink>
    </w:p>
    <w:p w:rsidR="00D54315" w:rsidRDefault="00D54315" w:rsidP="001638B8">
      <w:pPr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BD5B6E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Default="00811467" w:rsidP="00FE3A2F">
      <w:pPr>
        <w:rPr>
          <w:rFonts w:ascii="Verdana" w:hAnsi="Verdana"/>
        </w:rPr>
      </w:pPr>
      <w:r>
        <w:rPr>
          <w:rFonts w:ascii="Verdana" w:hAnsi="Verdana"/>
        </w:rPr>
        <w:t xml:space="preserve">Depto </w:t>
      </w:r>
      <w:r w:rsidR="00FE3A2F">
        <w:rPr>
          <w:rFonts w:ascii="Verdana" w:hAnsi="Verdana"/>
        </w:rPr>
        <w:t>administrativo, financeiro e RH.</w:t>
      </w: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BD5B6E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81146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Superior Incompleto</w:t>
      </w:r>
    </w:p>
    <w:p w:rsidR="001638B8" w:rsidRDefault="00811467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UNIASSELV – BLUMENAU – CIENCIAS CONTÁBEIS.</w:t>
      </w:r>
    </w:p>
    <w:p w:rsidR="0027399D" w:rsidRDefault="0027399D" w:rsidP="0027399D">
      <w:pPr>
        <w:spacing w:after="120" w:line="240" w:lineRule="auto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BD5B6E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FE3A2F" w:rsidRDefault="00811467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08/2003 – 06/2014</w:t>
      </w:r>
      <w:r w:rsidR="005657D9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Auto Viação do Vale Ltda</w:t>
      </w:r>
    </w:p>
    <w:p w:rsidR="00FE3A2F" w:rsidRPr="00FE3A2F" w:rsidRDefault="005657D9" w:rsidP="00FE3A2F">
      <w:pPr>
        <w:spacing w:after="120" w:line="240" w:lineRule="auto"/>
        <w:rPr>
          <w:rFonts w:ascii="Verdana" w:hAnsi="Verdana"/>
          <w:b/>
        </w:rPr>
      </w:pPr>
      <w:r w:rsidRPr="00FE3A2F">
        <w:rPr>
          <w:rFonts w:ascii="Verdana" w:hAnsi="Verdana"/>
        </w:rPr>
        <w:t xml:space="preserve">Cargo: </w:t>
      </w:r>
      <w:r w:rsidR="00811467" w:rsidRPr="00FE3A2F">
        <w:rPr>
          <w:rFonts w:ascii="Verdana" w:hAnsi="Verdana"/>
        </w:rPr>
        <w:t>Assistente financeiro</w:t>
      </w:r>
      <w:r w:rsidR="00FE3A2F" w:rsidRPr="00FE3A2F">
        <w:rPr>
          <w:rFonts w:ascii="Verdana" w:hAnsi="Verdana"/>
        </w:rPr>
        <w:t xml:space="preserve"> II</w:t>
      </w:r>
    </w:p>
    <w:p w:rsidR="00FE3A2F" w:rsidRDefault="005657D9" w:rsidP="00FE3A2F">
      <w:pPr>
        <w:spacing w:after="120" w:line="240" w:lineRule="auto"/>
        <w:rPr>
          <w:rFonts w:ascii="Verdana" w:hAnsi="Verdana"/>
        </w:rPr>
      </w:pPr>
      <w:r w:rsidRPr="00FE3A2F">
        <w:rPr>
          <w:rFonts w:ascii="Verdana" w:hAnsi="Verdana"/>
        </w:rPr>
        <w:t xml:space="preserve">Principais atividades: </w:t>
      </w:r>
      <w:r w:rsidR="00FE3A2F" w:rsidRPr="00FE3A2F">
        <w:rPr>
          <w:rFonts w:ascii="Verdana" w:hAnsi="Verdana"/>
        </w:rPr>
        <w:t xml:space="preserve">administração de escritório, </w:t>
      </w:r>
      <w:r w:rsidR="00811467" w:rsidRPr="00FE3A2F">
        <w:rPr>
          <w:rFonts w:ascii="Verdana" w:hAnsi="Verdana"/>
        </w:rPr>
        <w:t xml:space="preserve">contato direto com clientes, contas a pagar e a receber, </w:t>
      </w:r>
      <w:r w:rsidR="00FE3A2F" w:rsidRPr="00FE3A2F">
        <w:rPr>
          <w:rFonts w:ascii="Verdana" w:hAnsi="Verdana"/>
        </w:rPr>
        <w:t>emissão</w:t>
      </w:r>
      <w:r w:rsidR="00FE3A2F">
        <w:rPr>
          <w:rFonts w:ascii="Verdana" w:hAnsi="Verdana"/>
        </w:rPr>
        <w:t xml:space="preserve"> de notas fiscal eletrônica, </w:t>
      </w:r>
      <w:r w:rsidR="00811467" w:rsidRPr="00FE3A2F">
        <w:rPr>
          <w:rFonts w:ascii="Verdana" w:hAnsi="Verdana"/>
        </w:rPr>
        <w:t xml:space="preserve">planilhas, faturamento, registros de entrada e saídas de </w:t>
      </w:r>
      <w:r w:rsidR="00FE3A2F" w:rsidRPr="00FE3A2F">
        <w:rPr>
          <w:rFonts w:ascii="Verdana" w:hAnsi="Verdana"/>
        </w:rPr>
        <w:t xml:space="preserve">vendas e compras, </w:t>
      </w:r>
      <w:r w:rsidR="00FE3A2F">
        <w:rPr>
          <w:rFonts w:ascii="Verdana" w:hAnsi="Verdana"/>
        </w:rPr>
        <w:t xml:space="preserve">emissão de oficio, </w:t>
      </w:r>
      <w:r w:rsidR="00FE3A2F" w:rsidRPr="00FE3A2F">
        <w:rPr>
          <w:rFonts w:ascii="Verdana" w:hAnsi="Verdana"/>
        </w:rPr>
        <w:t>alvarás,</w:t>
      </w:r>
      <w:r w:rsidR="00811467" w:rsidRPr="00FE3A2F">
        <w:rPr>
          <w:rFonts w:ascii="Verdana" w:hAnsi="Verdana"/>
        </w:rPr>
        <w:t xml:space="preserve"> </w:t>
      </w:r>
      <w:r w:rsidR="00FE3A2F" w:rsidRPr="00FE3A2F">
        <w:rPr>
          <w:rFonts w:ascii="Verdana" w:hAnsi="Verdana"/>
        </w:rPr>
        <w:t xml:space="preserve">documentação para licitação, certidões, </w:t>
      </w:r>
      <w:r w:rsidR="00811467" w:rsidRPr="00FE3A2F">
        <w:rPr>
          <w:rFonts w:ascii="Verdana" w:hAnsi="Verdana"/>
        </w:rPr>
        <w:t xml:space="preserve">serviço de banco, malote, </w:t>
      </w:r>
      <w:r w:rsidR="00FE3A2F" w:rsidRPr="00FE3A2F">
        <w:rPr>
          <w:rFonts w:ascii="Verdana" w:hAnsi="Verdana"/>
        </w:rPr>
        <w:t>acerto de contas, documentação</w:t>
      </w:r>
      <w:r w:rsidR="00FE3A2F">
        <w:rPr>
          <w:rFonts w:ascii="Verdana" w:hAnsi="Verdana"/>
        </w:rPr>
        <w:t xml:space="preserve"> para contratação, PCMSO e PPRA, organização de almoxarife</w:t>
      </w:r>
    </w:p>
    <w:p w:rsidR="00FE3A2F" w:rsidRDefault="00811467" w:rsidP="00FE3A2F">
      <w:pPr>
        <w:spacing w:after="120" w:line="240" w:lineRule="auto"/>
        <w:rPr>
          <w:rFonts w:ascii="Verdana" w:hAnsi="Verdana"/>
          <w:b/>
        </w:rPr>
      </w:pPr>
      <w:r w:rsidRPr="00FE3A2F">
        <w:rPr>
          <w:rFonts w:ascii="Verdana" w:hAnsi="Verdana"/>
        </w:rPr>
        <w:t>2 anos de experiência com sistem</w:t>
      </w:r>
      <w:r w:rsidR="00FE3A2F" w:rsidRPr="00FE3A2F">
        <w:rPr>
          <w:rFonts w:ascii="Verdana" w:hAnsi="Verdana"/>
        </w:rPr>
        <w:t>a de alarme (clientes, boletos</w:t>
      </w:r>
      <w:r w:rsidR="00FE3A2F">
        <w:rPr>
          <w:rFonts w:ascii="Verdana" w:hAnsi="Verdana"/>
        </w:rPr>
        <w:t>, agendamento de visita, resolução de eventuais problemas</w:t>
      </w:r>
      <w:r w:rsidR="00FE3A2F" w:rsidRPr="00FE3A2F">
        <w:rPr>
          <w:rFonts w:ascii="Verdana" w:hAnsi="Verdana"/>
        </w:rPr>
        <w:t>).</w:t>
      </w:r>
    </w:p>
    <w:p w:rsidR="00B30D63" w:rsidRDefault="00FE3A2F" w:rsidP="00627EDD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S</w:t>
      </w:r>
      <w:r w:rsidRPr="00FE3A2F">
        <w:rPr>
          <w:rFonts w:ascii="Verdana" w:hAnsi="Verdana"/>
        </w:rPr>
        <w:t>istemas</w:t>
      </w:r>
      <w:r>
        <w:rPr>
          <w:rFonts w:ascii="Verdana" w:hAnsi="Verdana"/>
        </w:rPr>
        <w:t>:</w:t>
      </w:r>
      <w:r w:rsidR="00811467" w:rsidRPr="00FE3A2F">
        <w:rPr>
          <w:rFonts w:ascii="Verdana" w:hAnsi="Verdana"/>
        </w:rPr>
        <w:t xml:space="preserve"> PRODATA, SIGMA, RUBI, SAPIENS E NEOFUSION</w:t>
      </w:r>
    </w:p>
    <w:p w:rsidR="00627EDD" w:rsidRPr="00D81FC2" w:rsidRDefault="00627EDD" w:rsidP="00627EDD">
      <w:pPr>
        <w:spacing w:after="120" w:line="240" w:lineRule="auto"/>
        <w:rPr>
          <w:rFonts w:ascii="Verdana" w:hAnsi="Verdana"/>
          <w:b/>
        </w:rPr>
      </w:pPr>
    </w:p>
    <w:p w:rsidR="00627EDD" w:rsidRPr="002039BD" w:rsidRDefault="00627EDD" w:rsidP="00627EDD">
      <w:pPr>
        <w:pStyle w:val="Seo"/>
        <w:rPr>
          <w:rFonts w:ascii="Verdana" w:hAnsi="Verdana"/>
        </w:rPr>
      </w:pPr>
    </w:p>
    <w:p w:rsidR="00627EDD" w:rsidRDefault="00627EDD" w:rsidP="00627ED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01/2015 - Elite Logistica</w:t>
      </w:r>
    </w:p>
    <w:p w:rsidR="00627EDD" w:rsidRDefault="00627EDD" w:rsidP="00627EDD">
      <w:pPr>
        <w:spacing w:after="120" w:line="240" w:lineRule="auto"/>
        <w:rPr>
          <w:rFonts w:ascii="Verdana" w:hAnsi="Verdana"/>
        </w:rPr>
      </w:pPr>
      <w:r w:rsidRPr="00FE3A2F">
        <w:rPr>
          <w:rFonts w:ascii="Verdana" w:hAnsi="Verdana"/>
        </w:rPr>
        <w:t>Cargo: Assistente financeiro</w:t>
      </w:r>
      <w:r>
        <w:rPr>
          <w:rFonts w:ascii="Verdana" w:hAnsi="Verdana"/>
        </w:rPr>
        <w:t xml:space="preserve"> - Faturamento</w:t>
      </w:r>
    </w:p>
    <w:p w:rsidR="00627EDD" w:rsidRDefault="00627EDD" w:rsidP="00627EDD">
      <w:pPr>
        <w:spacing w:after="120" w:line="240" w:lineRule="auto"/>
        <w:rPr>
          <w:rFonts w:ascii="Verdana" w:hAnsi="Verdana"/>
        </w:rPr>
      </w:pPr>
      <w:r w:rsidRPr="00FE3A2F">
        <w:rPr>
          <w:rFonts w:ascii="Verdana" w:hAnsi="Verdana"/>
        </w:rPr>
        <w:t>Principais atividades</w:t>
      </w:r>
      <w:r>
        <w:rPr>
          <w:rFonts w:ascii="Verdana" w:hAnsi="Verdana"/>
        </w:rPr>
        <w:t>:</w:t>
      </w:r>
      <w:r w:rsidRPr="00FE3A2F">
        <w:rPr>
          <w:rFonts w:ascii="Verdana" w:hAnsi="Verdana"/>
        </w:rPr>
        <w:t>contas a pagar e a receber, emissão</w:t>
      </w:r>
      <w:r>
        <w:rPr>
          <w:rFonts w:ascii="Verdana" w:hAnsi="Verdana"/>
        </w:rPr>
        <w:t xml:space="preserve"> de notas fiscal eletrônica, </w:t>
      </w:r>
      <w:r w:rsidRPr="00FE3A2F">
        <w:rPr>
          <w:rFonts w:ascii="Verdana" w:hAnsi="Verdana"/>
        </w:rPr>
        <w:t xml:space="preserve">planilhas, faturamento, registros de entrada e saídas de vendas e compras, </w:t>
      </w:r>
      <w:r>
        <w:rPr>
          <w:rFonts w:ascii="Verdana" w:hAnsi="Verdana"/>
        </w:rPr>
        <w:t xml:space="preserve">emissão de oficio, </w:t>
      </w:r>
      <w:r w:rsidRPr="00FE3A2F">
        <w:rPr>
          <w:rFonts w:ascii="Verdana" w:hAnsi="Verdana"/>
        </w:rPr>
        <w:t>alvarás, documentação para licitação, certidões, s</w:t>
      </w:r>
      <w:r>
        <w:rPr>
          <w:rFonts w:ascii="Verdana" w:hAnsi="Verdana"/>
        </w:rPr>
        <w:t>istema Trucker, Outlook, emissão de CT-e e complementar, atendimento telefonico, entrega de documento para cliente, emissão de fatura, pagamento motorista, preenchimento de cheque, lançamento e quitação em sistema, baixa de cheque e outros.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811467" w:rsidRDefault="00BD5B6E" w:rsidP="00811467">
      <w:pPr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  <w:r w:rsidR="00811467" w:rsidRPr="00811467">
        <w:rPr>
          <w:rFonts w:ascii="Verdana" w:hAnsi="Verdana"/>
        </w:rPr>
        <w:t>Tenho inter</w:t>
      </w:r>
      <w:r w:rsidR="00FE3A2F">
        <w:rPr>
          <w:rFonts w:ascii="Verdana" w:hAnsi="Verdana"/>
        </w:rPr>
        <w:t xml:space="preserve">esse de crescer no mercado de trabalho, </w:t>
      </w:r>
      <w:r w:rsidR="00811467" w:rsidRPr="00811467">
        <w:rPr>
          <w:rFonts w:ascii="Verdana" w:hAnsi="Verdana"/>
        </w:rPr>
        <w:t>concluir meu curso de Ciências Contábeis – UNIASSELVI.</w:t>
      </w:r>
    </w:p>
    <w:p w:rsidR="00811467" w:rsidRPr="00811467" w:rsidRDefault="00811467" w:rsidP="00811467">
      <w:pPr>
        <w:rPr>
          <w:rFonts w:ascii="Verdana" w:hAnsi="Verdana"/>
        </w:rPr>
      </w:pPr>
      <w:r w:rsidRPr="00811467">
        <w:rPr>
          <w:rFonts w:ascii="Verdana" w:hAnsi="Verdana"/>
        </w:rPr>
        <w:t>Sou muito comunicativa, responsável, dinâmica e vontade de aprender cada vez mais, não tenho dificuldade de fazer amizades, boa educação, organizada e criativa.</w:t>
      </w:r>
    </w:p>
    <w:sectPr w:rsidR="00811467" w:rsidRPr="00811467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6A8" w:rsidRDefault="003406A8">
      <w:r>
        <w:separator/>
      </w:r>
    </w:p>
  </w:endnote>
  <w:endnote w:type="continuationSeparator" w:id="1">
    <w:p w:rsidR="003406A8" w:rsidRDefault="00340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D5B6E" w:rsidP="009967CD">
    <w:pPr>
      <w:pStyle w:val="Rodap"/>
      <w:jc w:val="right"/>
    </w:pPr>
    <w:fldSimple w:instr=" PAGE ">
      <w:r w:rsidR="00D828B9">
        <w:rPr>
          <w:noProof/>
        </w:rPr>
        <w:t>2</w:t>
      </w:r>
    </w:fldSimple>
    <w:r w:rsidR="00163F2A">
      <w:t xml:space="preserve"> </w:t>
    </w:r>
    <w:r w:rsidRPr="00BD5B6E">
      <w:rPr>
        <w:lang w:val="en-US"/>
      </w:rPr>
    </w:r>
    <w:r w:rsidRPr="00BD5B6E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6A8" w:rsidRDefault="003406A8">
      <w:r>
        <w:separator/>
      </w:r>
    </w:p>
  </w:footnote>
  <w:footnote w:type="continuationSeparator" w:id="1">
    <w:p w:rsidR="003406A8" w:rsidRDefault="003406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D5B6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8BC2337"/>
    <w:multiLevelType w:val="hybridMultilevel"/>
    <w:tmpl w:val="8004BDE8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9710519"/>
    <w:multiLevelType w:val="hybridMultilevel"/>
    <w:tmpl w:val="76668DC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813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91073"/>
    <w:rsid w:val="000D6C68"/>
    <w:rsid w:val="001638B8"/>
    <w:rsid w:val="00163F2A"/>
    <w:rsid w:val="002039BD"/>
    <w:rsid w:val="0027399D"/>
    <w:rsid w:val="003406A8"/>
    <w:rsid w:val="00431ADF"/>
    <w:rsid w:val="00505008"/>
    <w:rsid w:val="0053162F"/>
    <w:rsid w:val="005657D9"/>
    <w:rsid w:val="005734BB"/>
    <w:rsid w:val="005B5FD3"/>
    <w:rsid w:val="005D609A"/>
    <w:rsid w:val="005E6BFC"/>
    <w:rsid w:val="00627EDD"/>
    <w:rsid w:val="00741D6E"/>
    <w:rsid w:val="00811467"/>
    <w:rsid w:val="009967CD"/>
    <w:rsid w:val="009C3B99"/>
    <w:rsid w:val="00A17348"/>
    <w:rsid w:val="00A25CF8"/>
    <w:rsid w:val="00AD4F28"/>
    <w:rsid w:val="00B30D63"/>
    <w:rsid w:val="00B501EE"/>
    <w:rsid w:val="00B90A50"/>
    <w:rsid w:val="00BD5B6E"/>
    <w:rsid w:val="00C86540"/>
    <w:rsid w:val="00C96067"/>
    <w:rsid w:val="00CA42AC"/>
    <w:rsid w:val="00CC21DB"/>
    <w:rsid w:val="00D01473"/>
    <w:rsid w:val="00D54315"/>
    <w:rsid w:val="00D81FC2"/>
    <w:rsid w:val="00D828B9"/>
    <w:rsid w:val="00DA1E60"/>
    <w:rsid w:val="00F26226"/>
    <w:rsid w:val="00FA3990"/>
    <w:rsid w:val="00FD7D1E"/>
    <w:rsid w:val="00FE3A2F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8" type="connector" idref="#_x0000_s1188"/>
        <o:r id="V:Rule9" type="connector" idref="#_x0000_s1172"/>
        <o:r id="V:Rule10" type="connector" idref="#_x0000_s1184"/>
        <o:r id="V:Rule11" type="connector" idref="#_x0000_s1191"/>
        <o:r id="V:Rule12" type="connector" idref="#_x0000_s1173"/>
        <o:r id="V:Rule13" type="connector" idref="#_x0000_s1174"/>
        <o:r id="V:Rule14" type="connector" idref="#_x0000_s1189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8114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_lca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ia_lika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298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Usuário</cp:lastModifiedBy>
  <cp:revision>4</cp:revision>
  <dcterms:created xsi:type="dcterms:W3CDTF">2015-10-23T16:37:00Z</dcterms:created>
  <dcterms:modified xsi:type="dcterms:W3CDTF">2016-03-03T18:20:00Z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