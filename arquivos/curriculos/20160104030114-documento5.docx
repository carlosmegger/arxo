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E7" w:rsidRDefault="00942A12">
      <w:pPr>
        <w:pStyle w:val="Nome"/>
      </w:pPr>
      <w:r>
        <w:t>Everton Rodrigues da Silva</w:t>
      </w:r>
    </w:p>
    <w:p w:rsidR="009D44E7" w:rsidRDefault="00942A12">
      <w:pPr>
        <w:pStyle w:val="InformaesdeContato"/>
      </w:pPr>
      <w:r>
        <w:t>Endereço</w:t>
      </w:r>
      <w:r w:rsidR="007D6D51">
        <w:t xml:space="preserve">:loteamento Conceição 2.        </w:t>
      </w:r>
      <w:r w:rsidR="00E72F2A">
        <w:t xml:space="preserve">         </w:t>
      </w:r>
    </w:p>
    <w:p w:rsidR="00E72F2A" w:rsidRDefault="00E72F2A">
      <w:pPr>
        <w:pStyle w:val="InformaesdeContato"/>
      </w:pPr>
      <w:r>
        <w:t xml:space="preserve">Contato:987827156. </w:t>
      </w:r>
      <w:r w:rsidR="0054732B">
        <w:t>987403049</w:t>
      </w:r>
    </w:p>
    <w:p w:rsidR="00DD6128" w:rsidRDefault="002C3105">
      <w:pPr>
        <w:pStyle w:val="InformaesdeContato"/>
      </w:pPr>
      <w:r>
        <w:t>Estado civil: solteiro</w:t>
      </w:r>
    </w:p>
    <w:p w:rsidR="002C3105" w:rsidRDefault="002C3105">
      <w:pPr>
        <w:pStyle w:val="InformaesdeContato"/>
      </w:pPr>
      <w:r>
        <w:t>Documentação:</w:t>
      </w:r>
      <w:r w:rsidR="00D16078">
        <w:t xml:space="preserve"> completa </w:t>
      </w:r>
    </w:p>
    <w:p w:rsidR="00D16078" w:rsidRDefault="00D16078">
      <w:pPr>
        <w:pStyle w:val="InformaesdeContato"/>
      </w:pPr>
      <w:r>
        <w:t xml:space="preserve">Data de nascimento </w:t>
      </w:r>
      <w:r w:rsidR="00A1161B">
        <w:t>: 10 02 1997</w:t>
      </w:r>
      <w:bookmarkStart w:id="0" w:name="_GoBack"/>
      <w:bookmarkEnd w:id="0"/>
    </w:p>
    <w:sdt>
      <w:sdtPr>
        <w:id w:val="-1179423465"/>
        <w:placeholder>
          <w:docPart w:val="76D526B6FBA5DC49842B662E3B6610C5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>
            <w:rPr>
              <w:lang w:bidi="pt-BR"/>
            </w:rPr>
            <w:t>Objetivo</w:t>
          </w:r>
        </w:p>
      </w:sdtContent>
    </w:sdt>
    <w:p w:rsidR="009D44E7" w:rsidRDefault="00A24DE2">
      <w:r>
        <w:t xml:space="preserve">Ter um perfil proativo </w:t>
      </w:r>
      <w:r w:rsidR="00DD652D">
        <w:t xml:space="preserve">e ser  bom funcionário para </w:t>
      </w:r>
      <w:r w:rsidR="00C71D99">
        <w:t>um bom desenvolvimento</w:t>
      </w:r>
    </w:p>
    <w:p w:rsidR="00C71D99" w:rsidRDefault="00C71D99">
      <w:r>
        <w:t>Da empresa</w:t>
      </w:r>
    </w:p>
    <w:sdt>
      <w:sdtPr>
        <w:id w:val="1728489637"/>
        <w:placeholder>
          <w:docPart w:val="22C0E8EA2138D24E9849D233038339D6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>
            <w:rPr>
              <w:lang w:bidi="pt-BR"/>
            </w:rPr>
            <w:t>Experiência</w:t>
          </w:r>
        </w:p>
      </w:sdtContent>
    </w:sdt>
    <w:p w:rsidR="009D44E7" w:rsidRDefault="00C71D99">
      <w:r>
        <w:t>Autônomo:</w:t>
      </w:r>
      <w:r w:rsidR="00EB4722">
        <w:t xml:space="preserve"> ajundante geral </w:t>
      </w:r>
    </w:p>
    <w:p w:rsidR="009D44E7" w:rsidRDefault="00EB4722">
      <w:r>
        <w:t xml:space="preserve">Tempo ocupado </w:t>
      </w:r>
      <w:r w:rsidR="00894464">
        <w:t>: 9 meses</w:t>
      </w:r>
    </w:p>
    <w:p w:rsidR="009D44E7" w:rsidRDefault="009D44E7">
      <w:pPr>
        <w:pStyle w:val="Commarcadores"/>
      </w:pPr>
    </w:p>
    <w:sdt>
      <w:sdtPr>
        <w:id w:val="720946933"/>
        <w:placeholder>
          <w:docPart w:val="90A286EE4CEA9347BEA4A28711BFCB2F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>
            <w:rPr>
              <w:lang w:bidi="pt-BR"/>
            </w:rPr>
            <w:t>Educação</w:t>
          </w:r>
        </w:p>
      </w:sdtContent>
    </w:sdt>
    <w:p w:rsidR="009D44E7" w:rsidRDefault="009722F8">
      <w:r>
        <w:t>Ensino médio concluído</w:t>
      </w:r>
    </w:p>
    <w:p w:rsidR="009722F8" w:rsidRDefault="009722F8">
      <w:r>
        <w:t>Curso</w:t>
      </w:r>
      <w:r w:rsidR="00326429">
        <w:t xml:space="preserve">: informática básica </w:t>
      </w:r>
    </w:p>
    <w:sdt>
      <w:sdtPr>
        <w:id w:val="520597245"/>
        <w:placeholder>
          <w:docPart w:val="ADEE361040FBE64985B3F50145391DD6"/>
        </w:placeholder>
        <w:temporary/>
        <w:showingPlcHdr/>
        <w15:appearance w15:val="hidden"/>
      </w:sdtPr>
      <w:sdtEndPr/>
      <w:sdtContent>
        <w:p w:rsidR="009D44E7" w:rsidRDefault="0056196A">
          <w:pPr>
            <w:pStyle w:val="Ttulo1"/>
          </w:pPr>
          <w:r>
            <w:rPr>
              <w:lang w:bidi="pt-BR"/>
            </w:rPr>
            <w:t>Prêmios e Reconhecimentos</w:t>
          </w:r>
        </w:p>
      </w:sdtContent>
    </w:sdt>
    <w:p w:rsidR="009D44E7" w:rsidRPr="00370B60" w:rsidRDefault="009D44E7">
      <w:pPr>
        <w:pStyle w:val="Commarcadores"/>
        <w:rPr>
          <w:color w:val="0E0B05" w:themeColor="text2"/>
        </w:rPr>
      </w:pPr>
    </w:p>
    <w:sectPr w:rsidR="009D44E7" w:rsidRPr="00370B60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3C5C" w:rsidRDefault="005A3C5C">
      <w:r>
        <w:rPr>
          <w:lang w:bidi="pt-BR"/>
        </w:rPr>
        <w:separator/>
      </w:r>
    </w:p>
  </w:endnote>
  <w:endnote w:type="continuationSeparator" w:id="0">
    <w:p w:rsidR="005A3C5C" w:rsidRDefault="005A3C5C"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E7" w:rsidRDefault="0056196A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3C5C" w:rsidRDefault="005A3C5C">
      <w:r>
        <w:rPr>
          <w:lang w:bidi="pt-BR"/>
        </w:rPr>
        <w:separator/>
      </w:r>
    </w:p>
  </w:footnote>
  <w:footnote w:type="continuationSeparator" w:id="0">
    <w:p w:rsidR="005A3C5C" w:rsidRDefault="005A3C5C"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E7" w:rsidRDefault="0056196A">
    <w:r>
      <w:rPr>
        <w:noProof/>
        <w:lang w:eastAsia="pt-BR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67F65CB6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44E7" w:rsidRDefault="0056196A">
    <w:r>
      <w:rPr>
        <w:noProof/>
        <w:lang w:eastAsia="pt-BR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Quadro de página com gu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Quadro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D44E7" w:rsidRDefault="009D44E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upo 4" o:spid="_x0000_s1026" alt="Título: Quadro de página com guia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">
              <v:shape id="Quadro 5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9D44E7" w:rsidRDefault="009D44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A12"/>
    <w:rsid w:val="001E3869"/>
    <w:rsid w:val="002C3105"/>
    <w:rsid w:val="00326429"/>
    <w:rsid w:val="00370B60"/>
    <w:rsid w:val="0054732B"/>
    <w:rsid w:val="0056196A"/>
    <w:rsid w:val="005A3C5C"/>
    <w:rsid w:val="005C629B"/>
    <w:rsid w:val="007A3020"/>
    <w:rsid w:val="007D6D51"/>
    <w:rsid w:val="00800A7D"/>
    <w:rsid w:val="00894464"/>
    <w:rsid w:val="00942A12"/>
    <w:rsid w:val="009722F8"/>
    <w:rsid w:val="009D44E7"/>
    <w:rsid w:val="00A1161B"/>
    <w:rsid w:val="00A24DE2"/>
    <w:rsid w:val="00C71D99"/>
    <w:rsid w:val="00D16078"/>
    <w:rsid w:val="00DC279E"/>
    <w:rsid w:val="00DD6128"/>
    <w:rsid w:val="00DD652D"/>
    <w:rsid w:val="00E72F2A"/>
    <w:rsid w:val="00EB4722"/>
    <w:rsid w:val="00F2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FB52D"/>
  <w15:chartTrackingRefBased/>
  <w15:docId w15:val="{FF10A7E3-F93B-164D-8BFC-B23939D4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96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 w:themeColor="text2"/>
      <w:sz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har">
    <w:name w:val="Data Char"/>
    <w:basedOn w:val="Fontepargpadro"/>
    <w:link w:val="Data"/>
    <w:uiPriority w:val="99"/>
    <w:semiHidden/>
    <w:rPr>
      <w:color w:val="0E0B05" w:themeColor="text2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udaoChar">
    <w:name w:val="Saudação Char"/>
    <w:basedOn w:val="Fontepargpadro"/>
    <w:link w:val="Saudao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har">
    <w:name w:val="Assinatura Char"/>
    <w:basedOn w:val="Fontepargpadro"/>
    <w:link w:val="Assinatur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6CD6AE0D-B177-F94B-8442-801B2941CBEB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D526B6FBA5DC49842B662E3B6610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7CE9E0C-42FF-0148-8964-BDB0592A3766}"/>
      </w:docPartPr>
      <w:docPartBody>
        <w:p w:rsidR="00000000" w:rsidRDefault="00557152">
          <w:pPr>
            <w:pStyle w:val="76D526B6FBA5DC49842B662E3B6610C5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22C0E8EA2138D24E9849D233038339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F1E5AD6-AB4D-6140-8032-C414E16DD6B8}"/>
      </w:docPartPr>
      <w:docPartBody>
        <w:p w:rsidR="00000000" w:rsidRDefault="00557152">
          <w:pPr>
            <w:pStyle w:val="22C0E8EA2138D24E9849D233038339D6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90A286EE4CEA9347BEA4A28711BFCB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27A3BC-D4AE-954D-AE5F-D4E7FB4DB78D}"/>
      </w:docPartPr>
      <w:docPartBody>
        <w:p w:rsidR="00000000" w:rsidRDefault="00557152">
          <w:pPr>
            <w:pStyle w:val="90A286EE4CEA9347BEA4A28711BFCB2F"/>
          </w:pPr>
          <w:r>
            <w:rPr>
              <w:lang w:bidi="pt-BR"/>
            </w:rPr>
            <w:t>Educação</w:t>
          </w:r>
        </w:p>
      </w:docPartBody>
    </w:docPart>
    <w:docPart>
      <w:docPartPr>
        <w:name w:val="ADEE361040FBE64985B3F50145391D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501E61-C05F-BA4F-B404-D537AEF6A629}"/>
      </w:docPartPr>
      <w:docPartBody>
        <w:p w:rsidR="00000000" w:rsidRDefault="00557152">
          <w:pPr>
            <w:pStyle w:val="ADEE361040FBE64985B3F50145391DD6"/>
          </w:pPr>
          <w:r>
            <w:rPr>
              <w:lang w:bidi="pt-BR"/>
            </w:rPr>
            <w:t>Prêmios e Reconhecimentos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altName w:val="微软雅黑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52"/>
    <w:rsid w:val="0055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DC44204A78C9F48AAAE45EB1709AD52">
    <w:name w:val="CDC44204A78C9F48AAAE45EB1709AD52"/>
  </w:style>
  <w:style w:type="paragraph" w:customStyle="1" w:styleId="17228C5A0F7C2043B6AB6963F7DA23B0">
    <w:name w:val="17228C5A0F7C2043B6AB6963F7DA23B0"/>
  </w:style>
  <w:style w:type="paragraph" w:customStyle="1" w:styleId="76D526B6FBA5DC49842B662E3B6610C5">
    <w:name w:val="76D526B6FBA5DC49842B662E3B6610C5"/>
  </w:style>
  <w:style w:type="paragraph" w:customStyle="1" w:styleId="B4ADC4C876086540836BE7D10BA96DCA">
    <w:name w:val="B4ADC4C876086540836BE7D10BA96DCA"/>
  </w:style>
  <w:style w:type="paragraph" w:customStyle="1" w:styleId="22C0E8EA2138D24E9849D233038339D6">
    <w:name w:val="22C0E8EA2138D24E9849D233038339D6"/>
  </w:style>
  <w:style w:type="paragraph" w:customStyle="1" w:styleId="391EC8835E4D1A4081F9E70FF9F38B9D">
    <w:name w:val="391EC8835E4D1A4081F9E70FF9F38B9D"/>
  </w:style>
  <w:style w:type="paragraph" w:customStyle="1" w:styleId="9923F54C19C4624281AF78DA4A808DA5">
    <w:name w:val="9923F54C19C4624281AF78DA4A808DA5"/>
  </w:style>
  <w:style w:type="paragraph" w:styleId="Commarcadore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7177CE1263FF824399B61317B4F8EBC7">
    <w:name w:val="7177CE1263FF824399B61317B4F8EBC7"/>
  </w:style>
  <w:style w:type="paragraph" w:customStyle="1" w:styleId="90A286EE4CEA9347BEA4A28711BFCB2F">
    <w:name w:val="90A286EE4CEA9347BEA4A28711BFCB2F"/>
  </w:style>
  <w:style w:type="paragraph" w:customStyle="1" w:styleId="549ABCBF51FE304A922A8FA81C4DCF17">
    <w:name w:val="549ABCBF51FE304A922A8FA81C4DCF17"/>
  </w:style>
  <w:style w:type="paragraph" w:customStyle="1" w:styleId="ADEE361040FBE64985B3F50145391DD6">
    <w:name w:val="ADEE361040FBE64985B3F50145391DD6"/>
  </w:style>
  <w:style w:type="paragraph" w:customStyle="1" w:styleId="9FEE102C04E33F4BBD0BF5A9D275ED4A">
    <w:name w:val="9FEE102C04E33F4BBD0BF5A9D275ED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92674-C04C-4E4B-BFB8-180768CD49B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{6CD6AE0D-B177-F94B-8442-801B2941CBEB}tf50002018.dotx</Template>
  <TotalTime>1</TotalTime>
  <Pages>1</Pages>
  <Words>68</Words>
  <Characters>369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Autor</cp:lastModifiedBy>
  <cp:revision>2</cp:revision>
  <dcterms:created xsi:type="dcterms:W3CDTF">2015-12-24T15:57:00Z</dcterms:created>
  <dcterms:modified xsi:type="dcterms:W3CDTF">2015-12-24T15:57:00Z</dcterms:modified>
</cp:coreProperties>
</file>