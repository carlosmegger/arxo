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DA" w:rsidRPr="006248DE" w:rsidRDefault="00120EA5" w:rsidP="001564EE">
      <w:pPr>
        <w:pStyle w:val="Nome"/>
        <w:rPr>
          <w:b/>
        </w:rPr>
      </w:pPr>
      <w:r w:rsidRPr="006248DE">
        <w:rPr>
          <w:b/>
        </w:rPr>
        <w:t>Árina moline somaso zanon</w:t>
      </w:r>
    </w:p>
    <w:tbl>
      <w:tblPr>
        <w:tblW w:w="9073" w:type="dxa"/>
        <w:tblInd w:w="-34" w:type="dxa"/>
        <w:tblLayout w:type="fixed"/>
        <w:tblLook w:val="0000"/>
      </w:tblPr>
      <w:tblGrid>
        <w:gridCol w:w="9073"/>
      </w:tblGrid>
      <w:tr w:rsidR="00BA0640" w:rsidRPr="006248DE" w:rsidTr="00E345DA">
        <w:trPr>
          <w:cantSplit/>
        </w:trPr>
        <w:tc>
          <w:tcPr>
            <w:tcW w:w="9073" w:type="dxa"/>
          </w:tcPr>
          <w:p w:rsidR="00BA0640" w:rsidRPr="006248DE" w:rsidRDefault="00BA0640" w:rsidP="004A0B6E">
            <w:pPr>
              <w:pStyle w:val="Ttulodaseo"/>
              <w:rPr>
                <w:b/>
              </w:rPr>
            </w:pPr>
            <w:r w:rsidRPr="006248DE">
              <w:rPr>
                <w:b/>
              </w:rPr>
              <w:t xml:space="preserve">dADOS PESSOAIS </w:t>
            </w:r>
          </w:p>
        </w:tc>
      </w:tr>
    </w:tbl>
    <w:p w:rsidR="00BA0640" w:rsidRPr="006248DE" w:rsidRDefault="00BA0640" w:rsidP="00BA0640">
      <w:pPr>
        <w:rPr>
          <w:sz w:val="20"/>
        </w:rPr>
      </w:pPr>
    </w:p>
    <w:p w:rsidR="00BA0640" w:rsidRPr="006248DE" w:rsidRDefault="00BA0640" w:rsidP="00BA0640"/>
    <w:tbl>
      <w:tblPr>
        <w:tblW w:w="9073" w:type="dxa"/>
        <w:tblInd w:w="-34" w:type="dxa"/>
        <w:tblLayout w:type="fixed"/>
        <w:tblLook w:val="0000"/>
      </w:tblPr>
      <w:tblGrid>
        <w:gridCol w:w="2194"/>
        <w:gridCol w:w="6879"/>
      </w:tblGrid>
      <w:tr w:rsidR="00C65677" w:rsidRPr="006248DE" w:rsidTr="00BA0640">
        <w:tc>
          <w:tcPr>
            <w:tcW w:w="2194" w:type="dxa"/>
          </w:tcPr>
          <w:p w:rsidR="00C65677" w:rsidRPr="006248DE" w:rsidRDefault="00C65677">
            <w:pPr>
              <w:pStyle w:val="Semttulo"/>
            </w:pPr>
          </w:p>
        </w:tc>
        <w:tc>
          <w:tcPr>
            <w:tcW w:w="6879" w:type="dxa"/>
          </w:tcPr>
          <w:p w:rsidR="003951AB" w:rsidRPr="006248DE" w:rsidRDefault="0069760F" w:rsidP="003951AB">
            <w:pPr>
              <w:pStyle w:val="Corpodetexto"/>
            </w:pPr>
            <w:r w:rsidRPr="006248DE">
              <w:t xml:space="preserve">Nascimento: </w:t>
            </w:r>
            <w:r w:rsidR="00444D32" w:rsidRPr="006248DE">
              <w:t>2</w:t>
            </w:r>
            <w:r w:rsidR="00120EA5" w:rsidRPr="006248DE">
              <w:t>8</w:t>
            </w:r>
            <w:r w:rsidR="00444D32" w:rsidRPr="006248DE">
              <w:t>-05-19</w:t>
            </w:r>
            <w:r w:rsidR="00120EA5" w:rsidRPr="006248DE">
              <w:t>82</w:t>
            </w:r>
            <w:r w:rsidR="003951AB">
              <w:t xml:space="preserve">    </w:t>
            </w:r>
            <w:r w:rsidR="003951AB" w:rsidRPr="006248DE">
              <w:t>Estado Civil: Casada</w:t>
            </w:r>
            <w:r w:rsidR="003951AB">
              <w:t xml:space="preserve">   </w:t>
            </w:r>
            <w:r w:rsidR="003951AB" w:rsidRPr="006248DE">
              <w:t>Araguari - MG</w:t>
            </w:r>
          </w:p>
          <w:p w:rsidR="00E10026" w:rsidRPr="006248DE" w:rsidRDefault="005A50A0" w:rsidP="0069760F">
            <w:pPr>
              <w:pStyle w:val="Corpodetexto"/>
            </w:pPr>
            <w:r>
              <w:t xml:space="preserve">Fone de contato: 34- </w:t>
            </w:r>
            <w:r w:rsidR="003951AB">
              <w:t>98849-9846</w:t>
            </w:r>
          </w:p>
          <w:p w:rsidR="00EB1868" w:rsidRDefault="00E10026" w:rsidP="00120EA5">
            <w:pPr>
              <w:pStyle w:val="Corpodetexto"/>
            </w:pPr>
            <w:r w:rsidRPr="006248DE">
              <w:t xml:space="preserve">E-mail – </w:t>
            </w:r>
            <w:hyperlink r:id="rId8" w:history="1">
              <w:r w:rsidR="00620D35" w:rsidRPr="00BC1C0B">
                <w:rPr>
                  <w:rStyle w:val="Hyperlink"/>
                </w:rPr>
                <w:t>arinazanon@hotmail.com</w:t>
              </w:r>
            </w:hyperlink>
            <w:r w:rsidR="00120EA5" w:rsidRPr="006248DE">
              <w:t xml:space="preserve"> </w:t>
            </w:r>
          </w:p>
          <w:p w:rsidR="00620D35" w:rsidRPr="006248DE" w:rsidRDefault="00620D35" w:rsidP="00120EA5">
            <w:pPr>
              <w:pStyle w:val="Corpodetexto"/>
            </w:pPr>
          </w:p>
        </w:tc>
      </w:tr>
      <w:tr w:rsidR="00C65677" w:rsidRPr="006248DE" w:rsidTr="00BA0640">
        <w:trPr>
          <w:cantSplit/>
        </w:trPr>
        <w:tc>
          <w:tcPr>
            <w:tcW w:w="9073" w:type="dxa"/>
            <w:gridSpan w:val="2"/>
          </w:tcPr>
          <w:p w:rsidR="00C65677" w:rsidRPr="006248DE" w:rsidRDefault="00047F0B">
            <w:pPr>
              <w:pStyle w:val="Ttulodaseo"/>
              <w:rPr>
                <w:b/>
              </w:rPr>
            </w:pPr>
            <w:r w:rsidRPr="006248DE">
              <w:rPr>
                <w:b/>
              </w:rPr>
              <w:t>ATUAÇÃO</w:t>
            </w:r>
            <w:r w:rsidR="0069760F" w:rsidRPr="006248DE">
              <w:rPr>
                <w:b/>
              </w:rPr>
              <w:t xml:space="preserve"> Profissional</w:t>
            </w:r>
            <w:r w:rsidR="00EA4E39" w:rsidRPr="006248DE">
              <w:rPr>
                <w:b/>
              </w:rPr>
              <w:t xml:space="preserve"> </w:t>
            </w:r>
          </w:p>
        </w:tc>
      </w:tr>
      <w:tr w:rsidR="00C65677" w:rsidRPr="006248DE" w:rsidTr="00BA0640">
        <w:tc>
          <w:tcPr>
            <w:tcW w:w="2194" w:type="dxa"/>
          </w:tcPr>
          <w:p w:rsidR="00C65677" w:rsidRPr="006248DE" w:rsidRDefault="00C65677"/>
        </w:tc>
        <w:tc>
          <w:tcPr>
            <w:tcW w:w="6879" w:type="dxa"/>
          </w:tcPr>
          <w:p w:rsidR="00EB1868" w:rsidRPr="006248DE" w:rsidRDefault="00EB1868" w:rsidP="0069760F">
            <w:pPr>
              <w:pStyle w:val="Realizaes"/>
              <w:ind w:left="0" w:firstLine="0"/>
              <w:rPr>
                <w:b/>
              </w:rPr>
            </w:pPr>
          </w:p>
          <w:p w:rsidR="00620D35" w:rsidRDefault="00620D35" w:rsidP="006248DE">
            <w:pPr>
              <w:pStyle w:val="Realizaes"/>
              <w:rPr>
                <w:b/>
              </w:rPr>
            </w:pPr>
          </w:p>
          <w:p w:rsidR="003951AB" w:rsidRDefault="003951AB" w:rsidP="006248DE">
            <w:pPr>
              <w:pStyle w:val="Realizaes"/>
              <w:rPr>
                <w:b/>
              </w:rPr>
            </w:pPr>
            <w:r>
              <w:rPr>
                <w:b/>
              </w:rPr>
              <w:t xml:space="preserve">Clínica Odontológica Araguari </w:t>
            </w:r>
          </w:p>
          <w:p w:rsidR="003951AB" w:rsidRDefault="003951AB" w:rsidP="006248DE">
            <w:pPr>
              <w:pStyle w:val="Realizaes"/>
              <w:rPr>
                <w:b/>
              </w:rPr>
            </w:pPr>
            <w:r>
              <w:rPr>
                <w:b/>
              </w:rPr>
              <w:t>12/06/2016 até a presente data  - Coordenadora Administrativa</w:t>
            </w:r>
          </w:p>
          <w:p w:rsidR="003951AB" w:rsidRDefault="003951AB" w:rsidP="006248DE">
            <w:pPr>
              <w:pStyle w:val="Realizaes"/>
              <w:rPr>
                <w:b/>
              </w:rPr>
            </w:pPr>
          </w:p>
          <w:p w:rsidR="003951AB" w:rsidRDefault="003951AB" w:rsidP="006248DE">
            <w:pPr>
              <w:pStyle w:val="Realizaes"/>
            </w:pPr>
            <w:r w:rsidRPr="00F24DB5">
              <w:t>-</w:t>
            </w:r>
            <w:r w:rsidR="00F24DB5">
              <w:t xml:space="preserve"> </w:t>
            </w:r>
            <w:r w:rsidRPr="00F24DB5">
              <w:t>Gestão administrativa, operacional, financeira e pessoal da clínica situada na cidade de Araguari</w:t>
            </w:r>
          </w:p>
          <w:p w:rsidR="00226EDC" w:rsidRPr="00F24DB5" w:rsidRDefault="00226EDC" w:rsidP="006248DE">
            <w:pPr>
              <w:pStyle w:val="Realizaes"/>
            </w:pPr>
            <w:r>
              <w:t xml:space="preserve">*  Atividades administrativas e comercias </w:t>
            </w:r>
          </w:p>
          <w:p w:rsidR="00226EDC" w:rsidRDefault="00226EDC" w:rsidP="00226EDC">
            <w:r>
              <w:t xml:space="preserve">*  </w:t>
            </w:r>
            <w:r w:rsidRPr="003E221B">
              <w:t xml:space="preserve">Lançar, controlar e pagar contas, resgatar inadimplentes, atualizar dados no software de gestão </w:t>
            </w:r>
            <w:r>
              <w:t>.</w:t>
            </w:r>
            <w:r w:rsidRPr="003E221B">
              <w:t xml:space="preserve"> Monitorar recebimento de clientes e fechamento de caixa. Acompanhar com Contabilidade cumprimento e </w:t>
            </w:r>
            <w:r>
              <w:t>pagamento de obrigações fiscais e c</w:t>
            </w:r>
            <w:r w:rsidRPr="003E221B">
              <w:t xml:space="preserve">ontrolar documentação funcional </w:t>
            </w:r>
            <w:r>
              <w:t>.</w:t>
            </w:r>
          </w:p>
          <w:p w:rsidR="00226EDC" w:rsidRDefault="00226EDC" w:rsidP="00226EDC">
            <w:r>
              <w:t>* S</w:t>
            </w:r>
            <w:r w:rsidRPr="003E221B">
              <w:t xml:space="preserve">upervisionar equipe no cumprimento dos padrões </w:t>
            </w:r>
            <w:r>
              <w:t>para</w:t>
            </w:r>
            <w:r w:rsidRPr="003E221B">
              <w:t xml:space="preserve"> garantir a excelência no atendimento. </w:t>
            </w:r>
          </w:p>
          <w:p w:rsidR="00226EDC" w:rsidRDefault="00226EDC" w:rsidP="00226EDC"/>
          <w:p w:rsidR="003951AB" w:rsidRDefault="003951AB" w:rsidP="006248DE">
            <w:pPr>
              <w:pStyle w:val="Realizaes"/>
              <w:rPr>
                <w:b/>
              </w:rPr>
            </w:pPr>
          </w:p>
          <w:p w:rsidR="00AB39A2" w:rsidRDefault="00AB39A2" w:rsidP="006248DE">
            <w:pPr>
              <w:pStyle w:val="Realizaes"/>
              <w:rPr>
                <w:b/>
              </w:rPr>
            </w:pPr>
            <w:r>
              <w:rPr>
                <w:b/>
              </w:rPr>
              <w:t>Clínica Dr. Alexandre de Freitas Oral Care</w:t>
            </w:r>
          </w:p>
          <w:p w:rsidR="00AB39A2" w:rsidRDefault="00AB39A2" w:rsidP="006248DE">
            <w:pPr>
              <w:pStyle w:val="Realizaes"/>
              <w:rPr>
                <w:b/>
              </w:rPr>
            </w:pPr>
          </w:p>
          <w:p w:rsidR="00AB39A2" w:rsidRDefault="00AB39A2" w:rsidP="006248DE">
            <w:pPr>
              <w:pStyle w:val="Realizaes"/>
              <w:rPr>
                <w:b/>
              </w:rPr>
            </w:pPr>
            <w:r>
              <w:rPr>
                <w:b/>
              </w:rPr>
              <w:t xml:space="preserve">02/02/2016 a </w:t>
            </w:r>
            <w:r w:rsidR="002C18ED">
              <w:rPr>
                <w:b/>
              </w:rPr>
              <w:t>10/05</w:t>
            </w:r>
            <w:r>
              <w:rPr>
                <w:b/>
              </w:rPr>
              <w:t>/2016- Gestora Administrativa</w:t>
            </w:r>
          </w:p>
          <w:p w:rsidR="00AB39A2" w:rsidRDefault="00AB39A2" w:rsidP="006248DE">
            <w:pPr>
              <w:pStyle w:val="Realizaes"/>
              <w:rPr>
                <w:b/>
              </w:rPr>
            </w:pPr>
          </w:p>
          <w:p w:rsidR="00AB39A2" w:rsidRDefault="00AB39A2" w:rsidP="006248DE">
            <w:pPr>
              <w:pStyle w:val="Realizaes"/>
            </w:pPr>
            <w:r w:rsidRPr="006248DE">
              <w:t>- Gestão administr</w:t>
            </w:r>
            <w:r>
              <w:t>ativa, operacional e financeira da clínica situada em Araguari e Uberlândia</w:t>
            </w:r>
          </w:p>
          <w:p w:rsidR="002B651E" w:rsidRDefault="002B651E" w:rsidP="002B651E">
            <w:r>
              <w:t xml:space="preserve"> * </w:t>
            </w:r>
            <w:r w:rsidRPr="003E221B">
              <w:t>Contratar e desligar subordinados</w:t>
            </w:r>
            <w:r>
              <w:t>.</w:t>
            </w:r>
            <w:r w:rsidRPr="003E221B">
              <w:t xml:space="preserve"> </w:t>
            </w:r>
            <w:r>
              <w:t xml:space="preserve">* </w:t>
            </w:r>
            <w:r w:rsidRPr="003E221B">
              <w:t>Lançar, controlar e pagar contas, resgatar inadimplentes, atualizar dados no s</w:t>
            </w:r>
            <w:bookmarkStart w:id="0" w:name="_GoBack"/>
            <w:bookmarkEnd w:id="0"/>
            <w:r w:rsidRPr="003E221B">
              <w:t xml:space="preserve">oftware de gestão </w:t>
            </w:r>
            <w:r>
              <w:t>.</w:t>
            </w:r>
            <w:r w:rsidRPr="003E221B">
              <w:t xml:space="preserve"> Monitorar recebimento de clientes e fechamento de caixa. Acompanhar com Contabilidade cumprimento e </w:t>
            </w:r>
            <w:r>
              <w:t>pagamento de obrigações fiscais e c</w:t>
            </w:r>
            <w:r w:rsidRPr="003E221B">
              <w:t xml:space="preserve">ontrolar documentação funcional </w:t>
            </w:r>
            <w:r>
              <w:t xml:space="preserve">. </w:t>
            </w:r>
          </w:p>
          <w:p w:rsidR="002B651E" w:rsidRDefault="002B651E" w:rsidP="002B651E">
            <w:r>
              <w:t xml:space="preserve"> * Compras de materiais administrativos.</w:t>
            </w:r>
          </w:p>
          <w:p w:rsidR="00AB39A2" w:rsidRDefault="00AB39A2" w:rsidP="006248DE">
            <w:pPr>
              <w:pStyle w:val="Realizaes"/>
              <w:rPr>
                <w:b/>
              </w:rPr>
            </w:pPr>
          </w:p>
          <w:p w:rsidR="00620D35" w:rsidRDefault="00620D35" w:rsidP="006248DE">
            <w:pPr>
              <w:pStyle w:val="Realizaes"/>
              <w:rPr>
                <w:b/>
              </w:rPr>
            </w:pPr>
          </w:p>
          <w:p w:rsidR="00620D35" w:rsidRDefault="00620D35" w:rsidP="006248DE">
            <w:pPr>
              <w:pStyle w:val="Realizaes"/>
              <w:rPr>
                <w:b/>
              </w:rPr>
            </w:pPr>
          </w:p>
          <w:p w:rsidR="00620D35" w:rsidRDefault="00620D35" w:rsidP="006248DE">
            <w:pPr>
              <w:pStyle w:val="Realizaes"/>
              <w:rPr>
                <w:b/>
              </w:rPr>
            </w:pPr>
          </w:p>
          <w:p w:rsidR="00620D35" w:rsidRDefault="00620D35" w:rsidP="006248DE">
            <w:pPr>
              <w:pStyle w:val="Realizaes"/>
              <w:rPr>
                <w:b/>
              </w:rPr>
            </w:pPr>
          </w:p>
          <w:p w:rsidR="006248DE" w:rsidRPr="006248DE" w:rsidRDefault="006248DE" w:rsidP="006248DE">
            <w:pPr>
              <w:pStyle w:val="Realizaes"/>
              <w:rPr>
                <w:b/>
              </w:rPr>
            </w:pPr>
            <w:r w:rsidRPr="006248DE">
              <w:rPr>
                <w:b/>
              </w:rPr>
              <w:t>Associação dos Moradores do Loteamento Fechado Reserva do Vale</w:t>
            </w:r>
          </w:p>
          <w:p w:rsidR="006248DE" w:rsidRPr="006248DE" w:rsidRDefault="006248DE" w:rsidP="0069760F">
            <w:pPr>
              <w:pStyle w:val="Realizaes"/>
              <w:ind w:left="0" w:firstLine="0"/>
              <w:rPr>
                <w:b/>
              </w:rPr>
            </w:pPr>
          </w:p>
          <w:p w:rsidR="00120EA5" w:rsidRPr="006248DE" w:rsidRDefault="00120EA5" w:rsidP="0069760F">
            <w:pPr>
              <w:pStyle w:val="Realizaes"/>
              <w:ind w:left="0" w:firstLine="0"/>
              <w:rPr>
                <w:b/>
              </w:rPr>
            </w:pPr>
            <w:r w:rsidRPr="006248DE">
              <w:rPr>
                <w:b/>
              </w:rPr>
              <w:t>03/</w:t>
            </w:r>
            <w:r w:rsidR="00EB1868" w:rsidRPr="006248DE">
              <w:rPr>
                <w:b/>
              </w:rPr>
              <w:t>20</w:t>
            </w:r>
            <w:r w:rsidRPr="006248DE">
              <w:rPr>
                <w:b/>
              </w:rPr>
              <w:t>10</w:t>
            </w:r>
            <w:r w:rsidR="006248DE" w:rsidRPr="006248DE">
              <w:rPr>
                <w:b/>
              </w:rPr>
              <w:t xml:space="preserve"> a </w:t>
            </w:r>
            <w:r w:rsidR="00EB1868" w:rsidRPr="006248DE">
              <w:rPr>
                <w:b/>
              </w:rPr>
              <w:t xml:space="preserve"> </w:t>
            </w:r>
            <w:r w:rsidRPr="006248DE">
              <w:rPr>
                <w:b/>
              </w:rPr>
              <w:t>09/2011</w:t>
            </w:r>
            <w:r w:rsidR="00EB1868" w:rsidRPr="006248DE">
              <w:rPr>
                <w:b/>
              </w:rPr>
              <w:t xml:space="preserve">– </w:t>
            </w:r>
            <w:r w:rsidRPr="006248DE">
              <w:rPr>
                <w:b/>
              </w:rPr>
              <w:t>Administradora de Condomínio Fechado</w:t>
            </w:r>
          </w:p>
          <w:p w:rsidR="00EB1868" w:rsidRPr="006248DE" w:rsidRDefault="00EB1868" w:rsidP="0069760F">
            <w:pPr>
              <w:pStyle w:val="Realizaes"/>
              <w:ind w:left="0" w:firstLine="0"/>
              <w:rPr>
                <w:b/>
              </w:rPr>
            </w:pPr>
          </w:p>
          <w:p w:rsidR="00257DA2" w:rsidRDefault="00EB1868" w:rsidP="00257DA2">
            <w:pPr>
              <w:widowControl w:val="0"/>
              <w:autoSpaceDE w:val="0"/>
              <w:autoSpaceDN w:val="0"/>
              <w:adjustRightInd w:val="0"/>
            </w:pPr>
            <w:r w:rsidRPr="006248DE">
              <w:t xml:space="preserve">- </w:t>
            </w:r>
            <w:r w:rsidR="00120EA5" w:rsidRPr="006248DE">
              <w:t>Gestão administrativa, operacional e financeira. Auxiliar o síndico no exercício das atividades cotidianas do loteamento, orientando-o sobre os aspectos legais e dando-lhe suporte às atividades administrativas, tais como: contabilização de receitas e despesas, realização dos pagamentos, confecção da pasta de prestação de contas mensal, assessoramento pré e pós assembléias gerais. Responsável pelo atendimento a moradores, emissão de circulares, multas e advertências, assembléias, atas de reuniões, acompanhamento de contratos com empresas terceirizadas, orçamentos, eventos. Acompanhamentos diários nas obras em andamento- orientando sobre a Convenção do Condomínio, Regimento Interno e Manual de execução de obras. Gerenciamento de contrato de limpeza, jardinagem, portaria e segurança 24h (planejamento e controle de rondas). Controle de custos de horas extras e serviços extras dentre outras atribuições pertinentes a função. Elaboração de plan</w:t>
            </w:r>
            <w:r w:rsidR="00257DA2">
              <w:t>o de metas, gestão de material.</w:t>
            </w:r>
          </w:p>
          <w:p w:rsidR="00A15A6E" w:rsidRDefault="00A15A6E" w:rsidP="00257DA2">
            <w:pPr>
              <w:widowControl w:val="0"/>
              <w:autoSpaceDE w:val="0"/>
              <w:autoSpaceDN w:val="0"/>
              <w:adjustRightInd w:val="0"/>
            </w:pPr>
          </w:p>
          <w:p w:rsidR="00A15A6E" w:rsidRDefault="00A15A6E" w:rsidP="00257DA2">
            <w:pPr>
              <w:widowControl w:val="0"/>
              <w:autoSpaceDE w:val="0"/>
              <w:autoSpaceDN w:val="0"/>
              <w:adjustRightInd w:val="0"/>
            </w:pPr>
          </w:p>
          <w:p w:rsidR="00A15A6E" w:rsidRDefault="00A15A6E" w:rsidP="00257DA2">
            <w:pPr>
              <w:widowControl w:val="0"/>
              <w:autoSpaceDE w:val="0"/>
              <w:autoSpaceDN w:val="0"/>
              <w:adjustRightInd w:val="0"/>
            </w:pPr>
          </w:p>
          <w:p w:rsidR="006248DE" w:rsidRPr="006248DE" w:rsidRDefault="00257DA2" w:rsidP="00257DA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248DE">
              <w:rPr>
                <w:b/>
              </w:rPr>
              <w:t xml:space="preserve"> </w:t>
            </w:r>
          </w:p>
          <w:p w:rsidR="006248DE" w:rsidRPr="006248DE" w:rsidRDefault="006248DE" w:rsidP="0069760F">
            <w:pPr>
              <w:pStyle w:val="Realizaes"/>
              <w:ind w:left="0" w:firstLine="0"/>
              <w:rPr>
                <w:b/>
              </w:rPr>
            </w:pPr>
            <w:r w:rsidRPr="006248DE">
              <w:rPr>
                <w:b/>
              </w:rPr>
              <w:t>Martins Comércio e Serviços de Distribuição</w:t>
            </w:r>
          </w:p>
          <w:p w:rsidR="006248DE" w:rsidRPr="006248DE" w:rsidRDefault="006248DE" w:rsidP="0069760F">
            <w:pPr>
              <w:pStyle w:val="Realizaes"/>
              <w:ind w:left="0" w:firstLine="0"/>
              <w:rPr>
                <w:b/>
              </w:rPr>
            </w:pPr>
          </w:p>
          <w:p w:rsidR="0069760F" w:rsidRPr="006248DE" w:rsidRDefault="00120EA5" w:rsidP="0069760F">
            <w:pPr>
              <w:pStyle w:val="Realizaes"/>
              <w:ind w:left="0" w:firstLine="0"/>
              <w:rPr>
                <w:b/>
              </w:rPr>
            </w:pPr>
            <w:r w:rsidRPr="006248DE">
              <w:rPr>
                <w:b/>
              </w:rPr>
              <w:t>16/10/2007 á 15/12/2007</w:t>
            </w:r>
            <w:r w:rsidR="00031C74" w:rsidRPr="006248DE">
              <w:rPr>
                <w:b/>
              </w:rPr>
              <w:t xml:space="preserve"> </w:t>
            </w:r>
            <w:r w:rsidR="0069760F" w:rsidRPr="006248DE">
              <w:rPr>
                <w:b/>
              </w:rPr>
              <w:t>– A</w:t>
            </w:r>
            <w:r w:rsidRPr="006248DE">
              <w:rPr>
                <w:b/>
              </w:rPr>
              <w:t>ssistente Administrativo – Comunicação</w:t>
            </w:r>
          </w:p>
          <w:p w:rsidR="00120EA5" w:rsidRPr="006248DE" w:rsidRDefault="00031C74" w:rsidP="00120EA5">
            <w:pPr>
              <w:pStyle w:val="NormalWeb"/>
              <w:spacing w:line="312" w:lineRule="atLeast"/>
              <w:jc w:val="both"/>
              <w:rPr>
                <w:rFonts w:ascii="Garamond" w:hAnsi="Garamond"/>
                <w:sz w:val="22"/>
                <w:szCs w:val="20"/>
              </w:rPr>
            </w:pPr>
            <w:r w:rsidRPr="006248DE">
              <w:t xml:space="preserve"> </w:t>
            </w:r>
            <w:r w:rsidRPr="006248DE">
              <w:rPr>
                <w:rFonts w:ascii="Garamond" w:hAnsi="Garamond"/>
                <w:sz w:val="22"/>
                <w:szCs w:val="20"/>
              </w:rPr>
              <w:t xml:space="preserve">- </w:t>
            </w:r>
            <w:r w:rsidR="00120EA5" w:rsidRPr="006248DE">
              <w:rPr>
                <w:rFonts w:ascii="Garamond" w:hAnsi="Garamond"/>
                <w:sz w:val="22"/>
                <w:szCs w:val="20"/>
              </w:rPr>
              <w:t>Atividades desenvolvidas: Promoções: Criação e divulgação de promoções para os Jornais de Ofertas juntamente com Fornecedores e Compradores. Comunicação: Elaboração Mensal de Jornais de Ofertas da Diretoria Varejo Aliment</w:t>
            </w:r>
            <w:r w:rsidR="00257DA2">
              <w:rPr>
                <w:rFonts w:ascii="Garamond" w:hAnsi="Garamond"/>
                <w:sz w:val="22"/>
                <w:szCs w:val="20"/>
              </w:rPr>
              <w:t>ar. Desenvolvimento de folders /</w:t>
            </w:r>
            <w:r w:rsidR="00120EA5" w:rsidRPr="006248DE">
              <w:rPr>
                <w:rFonts w:ascii="Garamond" w:hAnsi="Garamond"/>
                <w:sz w:val="22"/>
                <w:szCs w:val="20"/>
              </w:rPr>
              <w:t xml:space="preserve"> lâminas para</w:t>
            </w:r>
            <w:r w:rsidR="00257DA2">
              <w:rPr>
                <w:rFonts w:ascii="Garamond" w:hAnsi="Garamond"/>
                <w:sz w:val="22"/>
                <w:szCs w:val="20"/>
              </w:rPr>
              <w:t xml:space="preserve"> divulgação de produtos </w:t>
            </w:r>
            <w:r w:rsidR="00120EA5" w:rsidRPr="006248DE">
              <w:rPr>
                <w:rFonts w:ascii="Garamond" w:hAnsi="Garamond"/>
                <w:sz w:val="22"/>
                <w:szCs w:val="20"/>
              </w:rPr>
              <w:t>enviados para os representantes comerciais, Gerentes e Clientes.</w:t>
            </w:r>
          </w:p>
          <w:p w:rsidR="00120EA5" w:rsidRPr="006248DE" w:rsidRDefault="00120EA5" w:rsidP="006248DE">
            <w:pPr>
              <w:pStyle w:val="Cargo"/>
              <w:rPr>
                <w:b/>
                <w:i w:val="0"/>
              </w:rPr>
            </w:pPr>
            <w:r w:rsidRPr="006248DE">
              <w:rPr>
                <w:b/>
                <w:i w:val="0"/>
              </w:rPr>
              <w:t>01/04/2005 á 04/2007</w:t>
            </w:r>
            <w:r w:rsidR="00580C39" w:rsidRPr="006248DE">
              <w:rPr>
                <w:b/>
                <w:i w:val="0"/>
              </w:rPr>
              <w:t xml:space="preserve"> </w:t>
            </w:r>
            <w:r w:rsidR="008024B5" w:rsidRPr="006248DE">
              <w:rPr>
                <w:b/>
                <w:i w:val="0"/>
              </w:rPr>
              <w:t>A</w:t>
            </w:r>
            <w:r w:rsidRPr="006248DE">
              <w:rPr>
                <w:b/>
                <w:i w:val="0"/>
              </w:rPr>
              <w:t>ssistente de Trade Marketing</w:t>
            </w:r>
          </w:p>
          <w:p w:rsidR="00120EA5" w:rsidRPr="006248DE" w:rsidRDefault="00907FF7" w:rsidP="006248DE">
            <w:pPr>
              <w:pStyle w:val="NormalWeb"/>
              <w:spacing w:line="312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48DE">
              <w:t xml:space="preserve">- </w:t>
            </w:r>
            <w:r w:rsidR="00120EA5" w:rsidRPr="006248DE">
              <w:rPr>
                <w:rFonts w:ascii="Garamond" w:hAnsi="Garamond"/>
                <w:sz w:val="22"/>
                <w:szCs w:val="20"/>
              </w:rPr>
              <w:t xml:space="preserve">Atividades desenvolvidas: Promoções: Criação, divulgação, comunicação, cadastramento e controle das promoções do BU Eletro, enviadas para os representantes e Gerentes de Mercado. Apuração dos resultados obtidos com as ações das promoções. Incentivos: Elaboração de Briefing e acompanhamento de Incentivos de vendas juntamente com a agência contratada para os representes, Gerentes de Mercado e Gerentes de vendas do Canal Eletro, Material de construção, Varejo Alimentar como também ações de incentivos para o Telemarketing. Comunicação: Elaboração Mensal de Jornais de Ofertas para diferentes regiões. Desenvolvimento de folders, lâminas e campanhas juntamente com fornecedores para divulgação de produtos a serem enviados para os representantes comerciais, Gerentes, </w:t>
            </w:r>
            <w:r w:rsidR="00120EA5" w:rsidRPr="006248DE">
              <w:rPr>
                <w:rFonts w:ascii="Garamond" w:hAnsi="Garamond"/>
                <w:sz w:val="22"/>
                <w:szCs w:val="20"/>
              </w:rPr>
              <w:lastRenderedPageBreak/>
              <w:t>Clientes e para clientes. Atividades Administrativas: Elaboração de requisições e pagamentos de Notas Fiscais e acompanhamento orçamentário da área</w:t>
            </w:r>
            <w:r w:rsidR="00120EA5" w:rsidRPr="006248D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248DE" w:rsidRPr="006248DE" w:rsidRDefault="006248DE" w:rsidP="00120EA5">
            <w:pPr>
              <w:pStyle w:val="NormalWeb"/>
              <w:spacing w:line="312" w:lineRule="atLeast"/>
              <w:jc w:val="both"/>
              <w:rPr>
                <w:rFonts w:ascii="Garamond" w:hAnsi="Garamond"/>
                <w:b/>
                <w:spacing w:val="5"/>
                <w:sz w:val="23"/>
                <w:szCs w:val="20"/>
              </w:rPr>
            </w:pPr>
            <w:r w:rsidRPr="006248DE">
              <w:rPr>
                <w:rFonts w:ascii="Garamond" w:hAnsi="Garamond"/>
                <w:b/>
                <w:sz w:val="22"/>
                <w:szCs w:val="20"/>
              </w:rPr>
              <w:t>ACS Algar Call Center Service</w:t>
            </w:r>
          </w:p>
          <w:p w:rsidR="00120EA5" w:rsidRPr="006248DE" w:rsidRDefault="00120EA5" w:rsidP="00120EA5">
            <w:pPr>
              <w:pStyle w:val="NormalWeb"/>
              <w:spacing w:line="312" w:lineRule="atLeast"/>
              <w:jc w:val="both"/>
              <w:rPr>
                <w:rFonts w:ascii="Garamond" w:hAnsi="Garamond"/>
                <w:b/>
                <w:spacing w:val="5"/>
                <w:sz w:val="23"/>
                <w:szCs w:val="20"/>
              </w:rPr>
            </w:pPr>
            <w:r w:rsidRPr="006248DE">
              <w:rPr>
                <w:rFonts w:ascii="Garamond" w:hAnsi="Garamond"/>
                <w:b/>
                <w:spacing w:val="5"/>
                <w:sz w:val="23"/>
                <w:szCs w:val="20"/>
              </w:rPr>
              <w:t xml:space="preserve">01/04/2004 </w:t>
            </w:r>
            <w:r w:rsidR="006248DE" w:rsidRPr="006248DE">
              <w:rPr>
                <w:rFonts w:ascii="Garamond" w:hAnsi="Garamond"/>
                <w:b/>
                <w:spacing w:val="5"/>
                <w:sz w:val="23"/>
                <w:szCs w:val="20"/>
              </w:rPr>
              <w:t>a</w:t>
            </w:r>
            <w:r w:rsidRPr="006248DE">
              <w:rPr>
                <w:rFonts w:ascii="Garamond" w:hAnsi="Garamond"/>
                <w:b/>
                <w:spacing w:val="5"/>
                <w:sz w:val="23"/>
                <w:szCs w:val="20"/>
              </w:rPr>
              <w:t xml:space="preserve"> 01/2005 </w:t>
            </w:r>
            <w:r w:rsidR="006248DE" w:rsidRPr="006248DE">
              <w:rPr>
                <w:rFonts w:ascii="Garamond" w:hAnsi="Garamond"/>
                <w:b/>
                <w:spacing w:val="5"/>
                <w:sz w:val="23"/>
                <w:szCs w:val="20"/>
              </w:rPr>
              <w:t xml:space="preserve">- </w:t>
            </w:r>
            <w:r w:rsidRPr="006248DE">
              <w:rPr>
                <w:rFonts w:ascii="Garamond" w:hAnsi="Garamond"/>
                <w:b/>
                <w:spacing w:val="5"/>
                <w:sz w:val="23"/>
                <w:szCs w:val="20"/>
              </w:rPr>
              <w:t>Estagiária Área de Marketing - NIC - Núcleo de Inteligência Competitiva</w:t>
            </w:r>
          </w:p>
          <w:p w:rsidR="00120EA5" w:rsidRPr="006248DE" w:rsidRDefault="00120EA5" w:rsidP="00907FF7">
            <w:pPr>
              <w:pStyle w:val="Realizaes"/>
              <w:ind w:left="0" w:firstLine="0"/>
            </w:pPr>
            <w:r w:rsidRPr="006248DE">
              <w:t xml:space="preserve">Atividades desenvolvidas: Capitalização de oportunidades e minimizar ameaças, análise real da capacidade dos concorrentes, suas estratégias, reações e intenções futuras, avaliar o posicionamento competitivo da empresa em relação aos concorrentes. Elaboração do Nic News (quinzenalmente) para toda a empresa.Apoio na elaboração de eventos internos e externos da área e da empresa, atividades relacionadas a imprensa e a comunicação interna da empresa.      </w:t>
            </w:r>
          </w:p>
          <w:p w:rsidR="00266834" w:rsidRPr="006248DE" w:rsidRDefault="00266834" w:rsidP="00907FF7">
            <w:pPr>
              <w:pStyle w:val="Realizaes"/>
              <w:ind w:left="0" w:firstLine="0"/>
            </w:pPr>
          </w:p>
          <w:p w:rsidR="00F56936" w:rsidRPr="006248DE" w:rsidRDefault="00F56936" w:rsidP="00F56936">
            <w:pPr>
              <w:pStyle w:val="Realizaes"/>
              <w:ind w:left="0" w:firstLine="0"/>
              <w:rPr>
                <w:b/>
                <w:spacing w:val="5"/>
                <w:sz w:val="23"/>
              </w:rPr>
            </w:pPr>
            <w:r w:rsidRPr="006248DE">
              <w:rPr>
                <w:b/>
                <w:spacing w:val="5"/>
                <w:sz w:val="23"/>
              </w:rPr>
              <w:t>01/05/2003 à Abril de 2004</w:t>
            </w:r>
            <w:r w:rsidR="006248DE" w:rsidRPr="006248DE">
              <w:rPr>
                <w:b/>
                <w:spacing w:val="5"/>
                <w:sz w:val="23"/>
              </w:rPr>
              <w:t xml:space="preserve"> -</w:t>
            </w:r>
            <w:r w:rsidR="00266834" w:rsidRPr="006248DE">
              <w:rPr>
                <w:b/>
                <w:spacing w:val="5"/>
                <w:sz w:val="23"/>
              </w:rPr>
              <w:t>Estagiária Área Consultoria de Negócios</w:t>
            </w:r>
          </w:p>
          <w:p w:rsidR="00F56936" w:rsidRPr="006248DE" w:rsidRDefault="00F56936" w:rsidP="00F56936">
            <w:pPr>
              <w:pStyle w:val="NormalWeb"/>
              <w:spacing w:line="312" w:lineRule="atLeast"/>
              <w:jc w:val="both"/>
              <w:rPr>
                <w:rFonts w:ascii="Garamond" w:hAnsi="Garamond"/>
                <w:sz w:val="22"/>
                <w:szCs w:val="20"/>
              </w:rPr>
            </w:pPr>
            <w:r w:rsidRPr="006248DE">
              <w:rPr>
                <w:rFonts w:ascii="Garamond" w:hAnsi="Garamond"/>
                <w:sz w:val="22"/>
                <w:szCs w:val="20"/>
              </w:rPr>
              <w:t>Atividades desenvolvidas: Acompanhamento de visitas e propostas comerciais, elaboração de apresentações, elaborações de eventos internos da área, suporte aos Consultores em São Paulo e em Uberlândia, acompanhamento orçamentário comercial, agendamento de viagens comerciais (hotéis, aéreo, etc). Utilização e aprimoramento em ferramentas People Soft CRM e Lotus Notes.</w:t>
            </w:r>
          </w:p>
          <w:p w:rsidR="006248DE" w:rsidRPr="006248DE" w:rsidRDefault="006248DE" w:rsidP="006248DE">
            <w:pPr>
              <w:pStyle w:val="Realizaes"/>
              <w:ind w:left="0" w:firstLine="0"/>
              <w:rPr>
                <w:b/>
              </w:rPr>
            </w:pPr>
            <w:r w:rsidRPr="006248DE">
              <w:rPr>
                <w:b/>
              </w:rPr>
              <w:t>CTBC Celular S/A</w:t>
            </w:r>
          </w:p>
          <w:p w:rsidR="006248DE" w:rsidRPr="006248DE" w:rsidRDefault="006248DE" w:rsidP="008024B5">
            <w:pPr>
              <w:pStyle w:val="Cargo"/>
              <w:rPr>
                <w:b/>
                <w:i w:val="0"/>
              </w:rPr>
            </w:pPr>
          </w:p>
          <w:p w:rsidR="00F56936" w:rsidRPr="006248DE" w:rsidRDefault="00F56936" w:rsidP="008024B5">
            <w:pPr>
              <w:pStyle w:val="Cargo"/>
              <w:rPr>
                <w:b/>
                <w:i w:val="0"/>
              </w:rPr>
            </w:pPr>
            <w:r w:rsidRPr="006248DE">
              <w:rPr>
                <w:b/>
                <w:i w:val="0"/>
              </w:rPr>
              <w:t>10/09/2001 a 31/03/2003</w:t>
            </w:r>
            <w:r w:rsidR="008024B5" w:rsidRPr="006248DE">
              <w:rPr>
                <w:b/>
                <w:i w:val="0"/>
              </w:rPr>
              <w:t xml:space="preserve">– </w:t>
            </w:r>
            <w:r w:rsidR="00444D32" w:rsidRPr="006248DE">
              <w:rPr>
                <w:b/>
                <w:i w:val="0"/>
              </w:rPr>
              <w:t>A</w:t>
            </w:r>
            <w:r w:rsidRPr="006248DE">
              <w:rPr>
                <w:b/>
                <w:i w:val="0"/>
              </w:rPr>
              <w:t>tendimento a clientes – Comercial</w:t>
            </w:r>
          </w:p>
          <w:p w:rsidR="006248DE" w:rsidRPr="006248DE" w:rsidRDefault="008024B5" w:rsidP="006248DE">
            <w:pPr>
              <w:pStyle w:val="Cargo"/>
              <w:rPr>
                <w:b/>
                <w:i w:val="0"/>
              </w:rPr>
            </w:pPr>
            <w:r w:rsidRPr="006248DE">
              <w:rPr>
                <w:b/>
                <w:i w:val="0"/>
              </w:rPr>
              <w:t xml:space="preserve"> </w:t>
            </w:r>
          </w:p>
          <w:p w:rsidR="00F56936" w:rsidRPr="006248DE" w:rsidRDefault="00F56936" w:rsidP="006248DE">
            <w:pPr>
              <w:pStyle w:val="Cargo"/>
              <w:jc w:val="both"/>
              <w:rPr>
                <w:i w:val="0"/>
                <w:spacing w:val="0"/>
                <w:sz w:val="22"/>
              </w:rPr>
            </w:pPr>
            <w:r w:rsidRPr="006248DE">
              <w:rPr>
                <w:i w:val="0"/>
                <w:spacing w:val="0"/>
                <w:sz w:val="22"/>
              </w:rPr>
              <w:t>Atendimento Pessoal a clientes de telefonia fixa, celular, comunicação de dados, produtos da Image Telecom, Internet. Experiência em atendimento a Clientes em auto-atendimento e atendimento pessoal. *Participação em Campanhas de Vendas</w:t>
            </w:r>
          </w:p>
          <w:p w:rsidR="00C65677" w:rsidRPr="006248DE" w:rsidRDefault="00C65677">
            <w:pPr>
              <w:pStyle w:val="Realizaes"/>
              <w:ind w:left="0" w:firstLine="0"/>
            </w:pPr>
          </w:p>
        </w:tc>
      </w:tr>
      <w:tr w:rsidR="00C65677" w:rsidRPr="006248DE">
        <w:trPr>
          <w:cantSplit/>
        </w:trPr>
        <w:tc>
          <w:tcPr>
            <w:tcW w:w="9073" w:type="dxa"/>
            <w:gridSpan w:val="2"/>
          </w:tcPr>
          <w:p w:rsidR="00C65677" w:rsidRPr="006248DE" w:rsidRDefault="00C65677">
            <w:pPr>
              <w:pStyle w:val="Ttulodaseo"/>
              <w:rPr>
                <w:b/>
              </w:rPr>
            </w:pPr>
            <w:r w:rsidRPr="006248DE">
              <w:rPr>
                <w:b/>
              </w:rPr>
              <w:lastRenderedPageBreak/>
              <w:t>formação</w:t>
            </w:r>
            <w:r w:rsidR="004140E7" w:rsidRPr="006248DE">
              <w:rPr>
                <w:b/>
              </w:rPr>
              <w:t xml:space="preserve"> ACADÊMICA/TITULAÇÃO</w:t>
            </w:r>
          </w:p>
        </w:tc>
      </w:tr>
      <w:tr w:rsidR="00C65677" w:rsidRPr="006248DE">
        <w:tc>
          <w:tcPr>
            <w:tcW w:w="2194" w:type="dxa"/>
          </w:tcPr>
          <w:p w:rsidR="00C65677" w:rsidRPr="006248DE" w:rsidRDefault="00C65677">
            <w:pPr>
              <w:pStyle w:val="Semttulo"/>
            </w:pPr>
          </w:p>
        </w:tc>
        <w:tc>
          <w:tcPr>
            <w:tcW w:w="6879" w:type="dxa"/>
          </w:tcPr>
          <w:p w:rsidR="00B606C5" w:rsidRPr="006248DE" w:rsidRDefault="00B606C5">
            <w:pPr>
              <w:pStyle w:val="Realizaes"/>
              <w:ind w:left="0" w:firstLine="0"/>
              <w:jc w:val="left"/>
            </w:pP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</w:pPr>
            <w:r w:rsidRPr="006248DE">
              <w:t>Pós Graduação: FAGEN – UFU – 03/2006 a 12/2006     Uberlândia – MG</w:t>
            </w: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</w:pPr>
            <w:r w:rsidRPr="006248DE">
              <w:t>Especialista em Gestão de Pessoas – Faculdade Gestão de Negócios</w:t>
            </w: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</w:pPr>
            <w:r w:rsidRPr="006248DE">
              <w:t xml:space="preserve"> (FAGEN) pela Universidade Federal de Uberlândia (UFU)</w:t>
            </w: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</w:pP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</w:pPr>
            <w:r w:rsidRPr="006248DE">
              <w:t xml:space="preserve">Graduação: ESAMC – ESPM - Término 07/2005       Uberlândia – MG </w:t>
            </w: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</w:pPr>
            <w:r w:rsidRPr="006248DE">
              <w:t>Graduada em Administração de empresas com ênfase em Marketing –</w:t>
            </w: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  <w:rPr>
                <w:rFonts w:ascii="Arial" w:hAnsi="Arial" w:cs="Arial"/>
                <w:sz w:val="20"/>
              </w:rPr>
            </w:pPr>
            <w:r w:rsidRPr="006248DE">
              <w:t xml:space="preserve"> Escola Superior de Administração, Marketing e Comunicação – ESAMC</w:t>
            </w:r>
            <w:r w:rsidRPr="006248DE">
              <w:rPr>
                <w:rFonts w:ascii="Arial" w:hAnsi="Arial" w:cs="Arial"/>
                <w:sz w:val="20"/>
              </w:rPr>
              <w:t>.</w:t>
            </w: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  <w:rPr>
                <w:rFonts w:ascii="Arial" w:hAnsi="Arial" w:cs="Arial"/>
                <w:sz w:val="20"/>
              </w:rPr>
            </w:pPr>
          </w:p>
          <w:p w:rsidR="00F56936" w:rsidRPr="006248DE" w:rsidRDefault="00F56936" w:rsidP="00F5693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</w:pPr>
            <w:r w:rsidRPr="006248DE">
              <w:lastRenderedPageBreak/>
              <w:t>Inglês Intermediário</w:t>
            </w:r>
          </w:p>
          <w:p w:rsidR="00F56936" w:rsidRPr="006248DE" w:rsidRDefault="00F56936" w:rsidP="00F5693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-360" w:hanging="245"/>
            </w:pPr>
            <w:r w:rsidRPr="006248DE">
              <w:t>Local: Curso Particular</w:t>
            </w:r>
          </w:p>
          <w:p w:rsidR="00F56936" w:rsidRPr="006248DE" w:rsidRDefault="00F56936" w:rsidP="00F5693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-360" w:hanging="245"/>
            </w:pPr>
          </w:p>
          <w:p w:rsidR="00F56936" w:rsidRPr="006248DE" w:rsidRDefault="00F56936" w:rsidP="00F5693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-360" w:hanging="245"/>
            </w:pPr>
            <w:r w:rsidRPr="006248DE">
              <w:t>Espanhol Intermediário</w:t>
            </w:r>
          </w:p>
          <w:p w:rsidR="00F56936" w:rsidRPr="006248DE" w:rsidRDefault="00F56936" w:rsidP="00F5693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-360" w:hanging="245"/>
              <w:rPr>
                <w:rFonts w:ascii="Arial" w:hAnsi="Arial" w:cs="Arial"/>
                <w:sz w:val="20"/>
              </w:rPr>
            </w:pPr>
            <w:r w:rsidRPr="006248DE">
              <w:t>Local: Centro Cultural de Língua Espanhola</w:t>
            </w: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  <w:rPr>
                <w:rFonts w:ascii="Arial" w:hAnsi="Arial" w:cs="Arial"/>
                <w:sz w:val="20"/>
              </w:rPr>
            </w:pPr>
          </w:p>
          <w:p w:rsidR="00C65677" w:rsidRPr="006248DE" w:rsidRDefault="00C65677" w:rsidP="00F56936">
            <w:pPr>
              <w:pStyle w:val="Realizaes"/>
              <w:ind w:left="0" w:firstLine="0"/>
              <w:jc w:val="left"/>
            </w:pPr>
          </w:p>
        </w:tc>
      </w:tr>
      <w:tr w:rsidR="00C65677" w:rsidRPr="006248DE">
        <w:trPr>
          <w:cantSplit/>
          <w:trHeight w:val="80"/>
        </w:trPr>
        <w:tc>
          <w:tcPr>
            <w:tcW w:w="9073" w:type="dxa"/>
            <w:gridSpan w:val="2"/>
          </w:tcPr>
          <w:p w:rsidR="00C65677" w:rsidRPr="006248DE" w:rsidRDefault="00212B07">
            <w:pPr>
              <w:pStyle w:val="Ttulodaseo"/>
              <w:rPr>
                <w:b/>
              </w:rPr>
            </w:pPr>
            <w:r w:rsidRPr="006248DE">
              <w:rPr>
                <w:b/>
              </w:rPr>
              <w:lastRenderedPageBreak/>
              <w:t>aperfeiçoamento profissional</w:t>
            </w:r>
          </w:p>
        </w:tc>
      </w:tr>
      <w:tr w:rsidR="00C65677" w:rsidRPr="006248DE">
        <w:tc>
          <w:tcPr>
            <w:tcW w:w="2194" w:type="dxa"/>
          </w:tcPr>
          <w:p w:rsidR="00C65677" w:rsidRPr="006248DE" w:rsidRDefault="00C65677">
            <w:pPr>
              <w:pStyle w:val="Semttulo"/>
            </w:pPr>
          </w:p>
        </w:tc>
        <w:tc>
          <w:tcPr>
            <w:tcW w:w="6879" w:type="dxa"/>
          </w:tcPr>
          <w:p w:rsidR="00911531" w:rsidRPr="00755633" w:rsidRDefault="00911531" w:rsidP="002C41F8">
            <w:pPr>
              <w:pStyle w:val="Realizaes"/>
              <w:ind w:left="0" w:firstLine="0"/>
              <w:jc w:val="left"/>
              <w:rPr>
                <w:b/>
                <w:lang w:val="en-US"/>
              </w:rPr>
            </w:pPr>
          </w:p>
          <w:p w:rsidR="00B606C5" w:rsidRPr="00755633" w:rsidRDefault="00B606C5" w:rsidP="002C41F8">
            <w:pPr>
              <w:pStyle w:val="Realizaes"/>
              <w:ind w:left="0" w:firstLine="0"/>
              <w:jc w:val="left"/>
              <w:rPr>
                <w:lang w:val="en-US"/>
              </w:rPr>
            </w:pPr>
          </w:p>
          <w:p w:rsidR="003129B5" w:rsidRPr="003129B5" w:rsidRDefault="003129B5" w:rsidP="003129B5">
            <w:pPr>
              <w:pStyle w:val="Realizaes"/>
              <w:ind w:left="0" w:firstLine="0"/>
              <w:jc w:val="left"/>
              <w:rPr>
                <w:lang w:val="en-US"/>
              </w:rPr>
            </w:pPr>
            <w:r w:rsidRPr="003129B5">
              <w:rPr>
                <w:lang w:val="en-US"/>
              </w:rPr>
              <w:t>Informática: Windows, Excel, Word, Power Point, Internet</w:t>
            </w:r>
          </w:p>
          <w:p w:rsidR="003129B5" w:rsidRPr="003129B5" w:rsidRDefault="003129B5" w:rsidP="002C41F8">
            <w:pPr>
              <w:pStyle w:val="Realizaes"/>
              <w:ind w:left="0" w:firstLine="0"/>
              <w:jc w:val="left"/>
              <w:rPr>
                <w:lang w:val="en-US"/>
              </w:rPr>
            </w:pPr>
          </w:p>
          <w:p w:rsidR="003129B5" w:rsidRDefault="003129B5" w:rsidP="002C41F8">
            <w:pPr>
              <w:pStyle w:val="Realizaes"/>
              <w:ind w:left="0" w:firstLine="0"/>
              <w:jc w:val="left"/>
            </w:pPr>
            <w:r>
              <w:t>Cursos :</w:t>
            </w:r>
          </w:p>
          <w:p w:rsidR="004C7EDA" w:rsidRPr="006248DE" w:rsidRDefault="004C7EDA" w:rsidP="002C41F8">
            <w:pPr>
              <w:pStyle w:val="Realizaes"/>
              <w:ind w:left="0" w:firstLine="0"/>
              <w:jc w:val="left"/>
            </w:pPr>
            <w:r w:rsidRPr="006248DE">
              <w:t xml:space="preserve">Associado como vendedor </w:t>
            </w:r>
          </w:p>
          <w:p w:rsidR="004C7EDA" w:rsidRPr="006248DE" w:rsidRDefault="004C7EDA" w:rsidP="004C7EDA">
            <w:pPr>
              <w:pStyle w:val="Realizaes"/>
              <w:ind w:left="0" w:firstLine="0"/>
              <w:jc w:val="left"/>
            </w:pPr>
            <w:r w:rsidRPr="006248DE">
              <w:t>Relacionamento Interpessoal</w:t>
            </w:r>
          </w:p>
          <w:p w:rsidR="00BA0640" w:rsidRPr="006248DE" w:rsidRDefault="00897774" w:rsidP="002C41F8">
            <w:pPr>
              <w:pStyle w:val="Realizaes"/>
              <w:ind w:left="0" w:firstLine="0"/>
              <w:jc w:val="left"/>
            </w:pPr>
            <w:r w:rsidRPr="006248DE">
              <w:t xml:space="preserve">Técnicas de Apresentação </w:t>
            </w:r>
          </w:p>
          <w:p w:rsidR="00897774" w:rsidRPr="006248DE" w:rsidRDefault="00897774" w:rsidP="002C41F8">
            <w:pPr>
              <w:pStyle w:val="Realizaes"/>
              <w:ind w:left="0" w:firstLine="0"/>
              <w:jc w:val="left"/>
            </w:pPr>
            <w:r w:rsidRPr="006248DE">
              <w:t>Negociação</w:t>
            </w:r>
          </w:p>
          <w:p w:rsidR="00C65677" w:rsidRPr="006248DE" w:rsidRDefault="00911531" w:rsidP="003129B5">
            <w:pPr>
              <w:pStyle w:val="Realizaes"/>
              <w:ind w:left="0" w:firstLine="0"/>
              <w:jc w:val="left"/>
            </w:pPr>
            <w:r w:rsidRPr="006248DE">
              <w:t xml:space="preserve">Qualidade no atendimento e fidelização de clientes </w:t>
            </w:r>
          </w:p>
        </w:tc>
      </w:tr>
    </w:tbl>
    <w:p w:rsidR="00C65677" w:rsidRPr="006248DE" w:rsidRDefault="00C65677" w:rsidP="00147CEE"/>
    <w:sectPr w:rsidR="00C65677" w:rsidRPr="006248DE" w:rsidSect="00BA0640">
      <w:headerReference w:type="default" r:id="rId9"/>
      <w:footerReference w:type="default" r:id="rId10"/>
      <w:pgSz w:w="11907" w:h="16840" w:code="9"/>
      <w:pgMar w:top="1922" w:right="1797" w:bottom="1418" w:left="1797" w:header="964" w:footer="964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46F" w:rsidRDefault="00B5346F">
      <w:r>
        <w:separator/>
      </w:r>
    </w:p>
  </w:endnote>
  <w:endnote w:type="continuationSeparator" w:id="0">
    <w:p w:rsidR="00B5346F" w:rsidRDefault="00B53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74" w:rsidRDefault="00897774">
    <w:pPr>
      <w:pStyle w:val="Rodap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46F" w:rsidRDefault="00B5346F">
      <w:r>
        <w:separator/>
      </w:r>
    </w:p>
  </w:footnote>
  <w:footnote w:type="continuationSeparator" w:id="0">
    <w:p w:rsidR="00B5346F" w:rsidRDefault="00B534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74" w:rsidRDefault="00897774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DF0F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Informaespessoais"/>
      <w:lvlText w:val="*"/>
      <w:lvlJc w:val="left"/>
    </w:lvl>
  </w:abstractNum>
  <w:abstractNum w:abstractNumId="2">
    <w:nsid w:val="04415358"/>
    <w:multiLevelType w:val="singleLevel"/>
    <w:tmpl w:val="4FB897D4"/>
    <w:lvl w:ilvl="0">
      <w:numFmt w:val="bullet"/>
      <w:lvlText w:val="*"/>
      <w:lvlJc w:val="left"/>
    </w:lvl>
  </w:abstractNum>
  <w:abstractNum w:abstractNumId="3">
    <w:nsid w:val="0DCA20B8"/>
    <w:multiLevelType w:val="hybridMultilevel"/>
    <w:tmpl w:val="B1C8D0BC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DF7769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1DAE41F8"/>
    <w:multiLevelType w:val="hybridMultilevel"/>
    <w:tmpl w:val="0CB02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869B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BD0088A"/>
    <w:multiLevelType w:val="hybridMultilevel"/>
    <w:tmpl w:val="6D0285D4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7429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B52760D"/>
    <w:multiLevelType w:val="hybridMultilevel"/>
    <w:tmpl w:val="2DC663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B23CAA"/>
    <w:multiLevelType w:val="hybridMultilevel"/>
    <w:tmpl w:val="12D03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75C6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4272436A"/>
    <w:multiLevelType w:val="singleLevel"/>
    <w:tmpl w:val="16DE9296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462B33C6"/>
    <w:multiLevelType w:val="hybridMultilevel"/>
    <w:tmpl w:val="80CC8D80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AF6E03"/>
    <w:multiLevelType w:val="singleLevel"/>
    <w:tmpl w:val="8BA81D32"/>
    <w:lvl w:ilvl="0">
      <w:numFmt w:val="bullet"/>
      <w:lvlText w:val="*"/>
      <w:lvlJc w:val="left"/>
    </w:lvl>
  </w:abstractNum>
  <w:abstractNum w:abstractNumId="15">
    <w:nsid w:val="524566E6"/>
    <w:multiLevelType w:val="hybridMultilevel"/>
    <w:tmpl w:val="D0226610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435420"/>
    <w:multiLevelType w:val="hybridMultilevel"/>
    <w:tmpl w:val="32624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51E5C"/>
    <w:multiLevelType w:val="singleLevel"/>
    <w:tmpl w:val="DE38CA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57B6292E"/>
    <w:multiLevelType w:val="hybridMultilevel"/>
    <w:tmpl w:val="F250942A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CF386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8A839C2"/>
    <w:multiLevelType w:val="hybridMultilevel"/>
    <w:tmpl w:val="E9B45C3A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BE780E"/>
    <w:multiLevelType w:val="hybridMultilevel"/>
    <w:tmpl w:val="F7EEEA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Informaespessoai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</w:num>
  <w:num w:numId="3">
    <w:abstractNumId w:val="1"/>
    <w:lvlOverride w:ilvl="0">
      <w:lvl w:ilvl="0">
        <w:start w:val="1"/>
        <w:numFmt w:val="bullet"/>
        <w:pStyle w:val="Informaespessoai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"/>
    <w:lvlOverride w:ilvl="0">
      <w:lvl w:ilvl="0">
        <w:start w:val="1"/>
        <w:numFmt w:val="bullet"/>
        <w:pStyle w:val="Informaespessoai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"/>
    <w:lvlOverride w:ilvl="0">
      <w:lvl w:ilvl="0">
        <w:start w:val="1"/>
        <w:numFmt w:val="bullet"/>
        <w:pStyle w:val="Informaespessoai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7"/>
  </w:num>
  <w:num w:numId="7">
    <w:abstractNumId w:val="19"/>
  </w:num>
  <w:num w:numId="8">
    <w:abstractNumId w:val="12"/>
  </w:num>
  <w:num w:numId="9">
    <w:abstractNumId w:val="8"/>
  </w:num>
  <w:num w:numId="10">
    <w:abstractNumId w:val="4"/>
  </w:num>
  <w:num w:numId="11">
    <w:abstractNumId w:val="11"/>
  </w:num>
  <w:num w:numId="12">
    <w:abstractNumId w:val="6"/>
  </w:num>
  <w:num w:numId="13">
    <w:abstractNumId w:val="9"/>
  </w:num>
  <w:num w:numId="14">
    <w:abstractNumId w:val="7"/>
  </w:num>
  <w:num w:numId="15">
    <w:abstractNumId w:val="18"/>
  </w:num>
  <w:num w:numId="16">
    <w:abstractNumId w:val="20"/>
  </w:num>
  <w:num w:numId="17">
    <w:abstractNumId w:val="13"/>
  </w:num>
  <w:num w:numId="18">
    <w:abstractNumId w:val="3"/>
  </w:num>
  <w:num w:numId="19">
    <w:abstractNumId w:val="15"/>
  </w:num>
  <w:num w:numId="20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  <w:num w:numId="21">
    <w:abstractNumId w:val="5"/>
  </w:num>
  <w:num w:numId="22">
    <w:abstractNumId w:val="10"/>
  </w:num>
  <w:num w:numId="23">
    <w:abstractNumId w:val="21"/>
  </w:num>
  <w:num w:numId="24">
    <w:abstractNumId w:val="14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activeWritingStyle w:appName="MSWord" w:lang="en-US" w:vendorID="8" w:dllVersion="513" w:checkStyle="0"/>
  <w:activeWritingStyle w:appName="MSWord" w:lang="pt-BR" w:vendorID="1" w:dllVersion="513" w:checkStyle="1"/>
  <w:attachedTemplate r:id="rId1"/>
  <w:stylePaneFormatFilter w:val="3F01"/>
  <w:defaultTabStop w:val="36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D38"/>
    <w:rsid w:val="00004AE9"/>
    <w:rsid w:val="00031C74"/>
    <w:rsid w:val="00044576"/>
    <w:rsid w:val="00047F0B"/>
    <w:rsid w:val="000A33B7"/>
    <w:rsid w:val="000A3DD5"/>
    <w:rsid w:val="000A5F8D"/>
    <w:rsid w:val="000F1C47"/>
    <w:rsid w:val="000F75E2"/>
    <w:rsid w:val="00107FA6"/>
    <w:rsid w:val="00120EA5"/>
    <w:rsid w:val="00132B54"/>
    <w:rsid w:val="00147CEE"/>
    <w:rsid w:val="001564EE"/>
    <w:rsid w:val="001603FE"/>
    <w:rsid w:val="00184DE2"/>
    <w:rsid w:val="00194368"/>
    <w:rsid w:val="001C3CED"/>
    <w:rsid w:val="001D4FA3"/>
    <w:rsid w:val="001F510D"/>
    <w:rsid w:val="001F5D2E"/>
    <w:rsid w:val="00212B07"/>
    <w:rsid w:val="00215A88"/>
    <w:rsid w:val="00226EDC"/>
    <w:rsid w:val="00257DA2"/>
    <w:rsid w:val="00266834"/>
    <w:rsid w:val="002947A3"/>
    <w:rsid w:val="002B651E"/>
    <w:rsid w:val="002B6843"/>
    <w:rsid w:val="002C18ED"/>
    <w:rsid w:val="002C41F8"/>
    <w:rsid w:val="002E483C"/>
    <w:rsid w:val="003129B5"/>
    <w:rsid w:val="0034556A"/>
    <w:rsid w:val="003842F5"/>
    <w:rsid w:val="00391543"/>
    <w:rsid w:val="003951AB"/>
    <w:rsid w:val="003A0B31"/>
    <w:rsid w:val="003A6AA6"/>
    <w:rsid w:val="003D19EA"/>
    <w:rsid w:val="003F6B1C"/>
    <w:rsid w:val="00413B8C"/>
    <w:rsid w:val="004140E7"/>
    <w:rsid w:val="004214C1"/>
    <w:rsid w:val="00435DA2"/>
    <w:rsid w:val="00444D32"/>
    <w:rsid w:val="004513BF"/>
    <w:rsid w:val="00463566"/>
    <w:rsid w:val="004A0B6E"/>
    <w:rsid w:val="004A40DD"/>
    <w:rsid w:val="004B1AED"/>
    <w:rsid w:val="004B3197"/>
    <w:rsid w:val="004B3742"/>
    <w:rsid w:val="004C7EDA"/>
    <w:rsid w:val="005030FB"/>
    <w:rsid w:val="00555166"/>
    <w:rsid w:val="0056782F"/>
    <w:rsid w:val="00580C39"/>
    <w:rsid w:val="005A50A0"/>
    <w:rsid w:val="005F1B50"/>
    <w:rsid w:val="00615BB0"/>
    <w:rsid w:val="00616487"/>
    <w:rsid w:val="00620D35"/>
    <w:rsid w:val="006248DE"/>
    <w:rsid w:val="0063477F"/>
    <w:rsid w:val="00662872"/>
    <w:rsid w:val="006721E7"/>
    <w:rsid w:val="006843FD"/>
    <w:rsid w:val="0069760F"/>
    <w:rsid w:val="00712D38"/>
    <w:rsid w:val="00755633"/>
    <w:rsid w:val="00761C7C"/>
    <w:rsid w:val="00761EB2"/>
    <w:rsid w:val="007B2CE2"/>
    <w:rsid w:val="008024B5"/>
    <w:rsid w:val="008174DB"/>
    <w:rsid w:val="00843958"/>
    <w:rsid w:val="00867575"/>
    <w:rsid w:val="00897774"/>
    <w:rsid w:val="008A5CAE"/>
    <w:rsid w:val="008B4016"/>
    <w:rsid w:val="008B59D4"/>
    <w:rsid w:val="008C3AB0"/>
    <w:rsid w:val="008E6EE2"/>
    <w:rsid w:val="00907FF7"/>
    <w:rsid w:val="00911531"/>
    <w:rsid w:val="0093273F"/>
    <w:rsid w:val="00933E05"/>
    <w:rsid w:val="00936A2F"/>
    <w:rsid w:val="00970C5D"/>
    <w:rsid w:val="00A15A6E"/>
    <w:rsid w:val="00A3289B"/>
    <w:rsid w:val="00A47D84"/>
    <w:rsid w:val="00AB335A"/>
    <w:rsid w:val="00AB39A2"/>
    <w:rsid w:val="00AF1101"/>
    <w:rsid w:val="00AF4336"/>
    <w:rsid w:val="00B258CE"/>
    <w:rsid w:val="00B26E97"/>
    <w:rsid w:val="00B5346F"/>
    <w:rsid w:val="00B606C5"/>
    <w:rsid w:val="00B842D3"/>
    <w:rsid w:val="00B87B08"/>
    <w:rsid w:val="00B97EDD"/>
    <w:rsid w:val="00BA0640"/>
    <w:rsid w:val="00BB1BB3"/>
    <w:rsid w:val="00C53D7F"/>
    <w:rsid w:val="00C552F1"/>
    <w:rsid w:val="00C65677"/>
    <w:rsid w:val="00C80EAE"/>
    <w:rsid w:val="00C91349"/>
    <w:rsid w:val="00C9744D"/>
    <w:rsid w:val="00CB2826"/>
    <w:rsid w:val="00D207E2"/>
    <w:rsid w:val="00D3785A"/>
    <w:rsid w:val="00D721A8"/>
    <w:rsid w:val="00D959EE"/>
    <w:rsid w:val="00DB60F7"/>
    <w:rsid w:val="00DE6F8C"/>
    <w:rsid w:val="00E10026"/>
    <w:rsid w:val="00E1233D"/>
    <w:rsid w:val="00E345DA"/>
    <w:rsid w:val="00E92C38"/>
    <w:rsid w:val="00E97041"/>
    <w:rsid w:val="00EA4E39"/>
    <w:rsid w:val="00EB1868"/>
    <w:rsid w:val="00EC2B39"/>
    <w:rsid w:val="00ED0C81"/>
    <w:rsid w:val="00F24DB5"/>
    <w:rsid w:val="00F53A95"/>
    <w:rsid w:val="00F56936"/>
    <w:rsid w:val="00F62BA6"/>
    <w:rsid w:val="00F76B7F"/>
    <w:rsid w:val="00FB0A1A"/>
    <w:rsid w:val="00FE754E"/>
    <w:rsid w:val="00FF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E2"/>
    <w:pPr>
      <w:jc w:val="both"/>
    </w:pPr>
    <w:rPr>
      <w:rFonts w:ascii="Garamond" w:hAnsi="Garamond"/>
      <w:sz w:val="22"/>
    </w:rPr>
  </w:style>
  <w:style w:type="paragraph" w:styleId="Ttulo1">
    <w:name w:val="heading 1"/>
    <w:basedOn w:val="Basedettulo"/>
    <w:next w:val="Corpodetexto"/>
    <w:qFormat/>
    <w:rsid w:val="000F75E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ettulo"/>
    <w:next w:val="Corpodetexto"/>
    <w:qFormat/>
    <w:rsid w:val="000F75E2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ettulo"/>
    <w:next w:val="Corpodetexto"/>
    <w:qFormat/>
    <w:rsid w:val="000F75E2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ettulo"/>
    <w:next w:val="Corpodetexto"/>
    <w:qFormat/>
    <w:rsid w:val="000F75E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ettulo"/>
    <w:next w:val="Corpodetexto"/>
    <w:qFormat/>
    <w:rsid w:val="000F75E2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0F75E2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0F75E2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0F75E2"/>
    <w:pPr>
      <w:keepNext/>
      <w:outlineLvl w:val="7"/>
    </w:pPr>
    <w:rPr>
      <w:b/>
      <w:color w:val="0000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ettulo">
    <w:name w:val="Base de título"/>
    <w:basedOn w:val="Corpodetexto"/>
    <w:next w:val="Corpodetexto"/>
    <w:rsid w:val="000F75E2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rsid w:val="000F75E2"/>
    <w:pPr>
      <w:spacing w:after="220" w:line="240" w:lineRule="atLeast"/>
    </w:pPr>
  </w:style>
  <w:style w:type="paragraph" w:customStyle="1" w:styleId="Ttulododocumento">
    <w:name w:val="Título do documento"/>
    <w:basedOn w:val="Normal"/>
    <w:next w:val="Ttulodaseo"/>
    <w:rsid w:val="000F75E2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Normal"/>
    <w:rsid w:val="000F75E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NormalWeb">
    <w:name w:val="Normal (Web)"/>
    <w:basedOn w:val="Normal"/>
    <w:uiPriority w:val="99"/>
    <w:unhideWhenUsed/>
    <w:rsid w:val="00120EA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me">
    <w:name w:val="Nome"/>
    <w:basedOn w:val="Normal"/>
    <w:next w:val="Normal"/>
    <w:rsid w:val="000F75E2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a">
    <w:name w:val="Date"/>
    <w:basedOn w:val="Corpodetexto"/>
    <w:rsid w:val="000F75E2"/>
    <w:pPr>
      <w:keepNext/>
    </w:pPr>
  </w:style>
  <w:style w:type="paragraph" w:customStyle="1" w:styleId="CidadeEstado">
    <w:name w:val="Cidade/Estado"/>
    <w:basedOn w:val="Corpodetexto"/>
    <w:next w:val="Corpodetexto"/>
    <w:rsid w:val="000F75E2"/>
    <w:pPr>
      <w:keepNext/>
    </w:pPr>
  </w:style>
  <w:style w:type="character" w:customStyle="1" w:styleId="nfasecomorientao">
    <w:name w:val="Ênfase com orientação"/>
    <w:rsid w:val="000F75E2"/>
    <w:rPr>
      <w:rFonts w:ascii="Arial Black" w:hAnsi="Arial Black"/>
      <w:spacing w:val="-6"/>
      <w:sz w:val="18"/>
    </w:rPr>
  </w:style>
  <w:style w:type="paragraph" w:styleId="Cabealho">
    <w:name w:val="header"/>
    <w:basedOn w:val="Normal"/>
    <w:rsid w:val="000F75E2"/>
    <w:pPr>
      <w:spacing w:before="220" w:after="220" w:line="220" w:lineRule="atLeast"/>
      <w:ind w:left="-2160"/>
    </w:pPr>
    <w:rPr>
      <w:caps/>
    </w:rPr>
  </w:style>
  <w:style w:type="paragraph" w:styleId="Rodap">
    <w:name w:val="footer"/>
    <w:basedOn w:val="Normal"/>
    <w:rsid w:val="000F75E2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Subttulodaseo">
    <w:name w:val="Subtítulo da seção"/>
    <w:basedOn w:val="Ttulodaseo"/>
    <w:next w:val="Normal"/>
    <w:rsid w:val="000F75E2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0F75E2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0F75E2"/>
    <w:rPr>
      <w:sz w:val="24"/>
    </w:rPr>
  </w:style>
  <w:style w:type="character" w:styleId="nfase">
    <w:name w:val="Emphasis"/>
    <w:qFormat/>
    <w:rsid w:val="000F75E2"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rsid w:val="000F75E2"/>
    <w:pPr>
      <w:ind w:left="720"/>
    </w:pPr>
  </w:style>
  <w:style w:type="character" w:customStyle="1" w:styleId="Funo">
    <w:name w:val="Função"/>
    <w:basedOn w:val="Fontepargpadro"/>
    <w:rsid w:val="000F75E2"/>
  </w:style>
  <w:style w:type="paragraph" w:customStyle="1" w:styleId="Dadospessoais">
    <w:name w:val="Dados pessoais"/>
    <w:basedOn w:val="Corpodetexto"/>
    <w:rsid w:val="000F75E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Semttulo">
    <w:name w:val="Sem título"/>
    <w:basedOn w:val="Ttulodaseo"/>
    <w:rsid w:val="000F75E2"/>
    <w:pPr>
      <w:pBdr>
        <w:bottom w:val="none" w:sz="0" w:space="0" w:color="auto"/>
      </w:pBdr>
    </w:pPr>
  </w:style>
  <w:style w:type="paragraph" w:customStyle="1" w:styleId="Nomedaempresa">
    <w:name w:val="Nome da empresa"/>
    <w:basedOn w:val="Normal"/>
    <w:next w:val="Cargo"/>
    <w:rsid w:val="000F75E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0F75E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Realizaes">
    <w:name w:val="Realizações"/>
    <w:basedOn w:val="Corpodetexto"/>
    <w:rsid w:val="000F75E2"/>
    <w:pPr>
      <w:spacing w:after="60"/>
      <w:ind w:left="240" w:hanging="240"/>
    </w:pPr>
  </w:style>
  <w:style w:type="paragraph" w:customStyle="1" w:styleId="Informaespessoais">
    <w:name w:val="Informações pessoais"/>
    <w:basedOn w:val="Normal"/>
    <w:next w:val="Normal"/>
    <w:rsid w:val="000F75E2"/>
    <w:pPr>
      <w:numPr>
        <w:numId w:val="1"/>
      </w:numPr>
      <w:spacing w:before="220" w:after="60" w:line="240" w:lineRule="atLeast"/>
      <w:ind w:left="245" w:hanging="245"/>
    </w:pPr>
  </w:style>
  <w:style w:type="character" w:styleId="Refdecomentrio">
    <w:name w:val="annotation reference"/>
    <w:semiHidden/>
    <w:rsid w:val="000F75E2"/>
    <w:rPr>
      <w:sz w:val="16"/>
    </w:rPr>
  </w:style>
  <w:style w:type="paragraph" w:customStyle="1" w:styleId="Instituio">
    <w:name w:val="Instituição"/>
    <w:basedOn w:val="Normal"/>
    <w:next w:val="Realizaes"/>
    <w:rsid w:val="000F75E2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Objetivo">
    <w:name w:val="Objetivo"/>
    <w:basedOn w:val="Normal"/>
    <w:next w:val="Corpodetexto"/>
    <w:rsid w:val="000F75E2"/>
    <w:pPr>
      <w:spacing w:before="60" w:after="220" w:line="220" w:lineRule="atLeast"/>
    </w:pPr>
  </w:style>
  <w:style w:type="paragraph" w:customStyle="1" w:styleId="Endereo1">
    <w:name w:val="Endereço 1"/>
    <w:basedOn w:val="Normal"/>
    <w:rsid w:val="000F75E2"/>
    <w:pPr>
      <w:framePr w:w="8640" w:wrap="notBeside" w:vAnchor="page" w:hAnchor="page" w:xAlign="center" w:y="14761" w:anchorLock="1"/>
      <w:spacing w:line="160" w:lineRule="atLeast"/>
      <w:jc w:val="center"/>
    </w:pPr>
    <w:rPr>
      <w:caps/>
      <w:spacing w:val="30"/>
      <w:sz w:val="15"/>
    </w:rPr>
  </w:style>
  <w:style w:type="paragraph" w:styleId="Commarcadores3">
    <w:name w:val="List Bullet 3"/>
    <w:basedOn w:val="Commarcadores"/>
    <w:autoRedefine/>
    <w:rsid w:val="000F75E2"/>
    <w:pPr>
      <w:tabs>
        <w:tab w:val="clear" w:pos="360"/>
      </w:tabs>
      <w:spacing w:after="60" w:line="220" w:lineRule="atLeast"/>
      <w:ind w:left="960" w:hanging="240"/>
    </w:pPr>
  </w:style>
  <w:style w:type="paragraph" w:styleId="Commarcadores">
    <w:name w:val="List Bullet"/>
    <w:basedOn w:val="Normal"/>
    <w:autoRedefine/>
    <w:rsid w:val="000F75E2"/>
    <w:pPr>
      <w:tabs>
        <w:tab w:val="num" w:pos="360"/>
      </w:tabs>
      <w:ind w:left="360" w:hanging="360"/>
    </w:pPr>
  </w:style>
  <w:style w:type="character" w:customStyle="1" w:styleId="qterm2">
    <w:name w:val="qterm2"/>
    <w:basedOn w:val="Fontepargpadro"/>
    <w:rsid w:val="00120EA5"/>
  </w:style>
  <w:style w:type="paragraph" w:customStyle="1" w:styleId="Basedecabealho">
    <w:name w:val="Base de cabeçalho"/>
    <w:basedOn w:val="Normal"/>
    <w:rsid w:val="000F75E2"/>
    <w:pPr>
      <w:spacing w:before="220" w:after="220" w:line="220" w:lineRule="atLeast"/>
      <w:ind w:left="-2160"/>
    </w:pPr>
    <w:rPr>
      <w:caps/>
    </w:rPr>
  </w:style>
  <w:style w:type="character" w:styleId="Hyperlink">
    <w:name w:val="Hyperlink"/>
    <w:basedOn w:val="Fontepargpadro"/>
    <w:rsid w:val="000F75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E2"/>
    <w:pPr>
      <w:jc w:val="both"/>
    </w:pPr>
    <w:rPr>
      <w:rFonts w:ascii="Garamond" w:hAnsi="Garamond"/>
      <w:sz w:val="22"/>
    </w:rPr>
  </w:style>
  <w:style w:type="paragraph" w:styleId="Ttulo1">
    <w:name w:val="heading 1"/>
    <w:basedOn w:val="Basedettulo"/>
    <w:next w:val="Corpodetexto"/>
    <w:qFormat/>
    <w:rsid w:val="000F75E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ettulo"/>
    <w:next w:val="Corpodetexto"/>
    <w:qFormat/>
    <w:rsid w:val="000F75E2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ettulo"/>
    <w:next w:val="Corpodetexto"/>
    <w:qFormat/>
    <w:rsid w:val="000F75E2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ettulo"/>
    <w:next w:val="Corpodetexto"/>
    <w:qFormat/>
    <w:rsid w:val="000F75E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ettulo"/>
    <w:next w:val="Corpodetexto"/>
    <w:qFormat/>
    <w:rsid w:val="000F75E2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0F75E2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0F75E2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0F75E2"/>
    <w:pPr>
      <w:keepNext/>
      <w:outlineLvl w:val="7"/>
    </w:pPr>
    <w:rPr>
      <w:b/>
      <w:color w:val="0000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ettulo">
    <w:name w:val="Base de título"/>
    <w:basedOn w:val="Corpodetexto"/>
    <w:next w:val="Corpodetexto"/>
    <w:rsid w:val="000F75E2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rsid w:val="000F75E2"/>
    <w:pPr>
      <w:spacing w:after="220" w:line="240" w:lineRule="atLeast"/>
    </w:pPr>
  </w:style>
  <w:style w:type="paragraph" w:customStyle="1" w:styleId="Ttulododocumento">
    <w:name w:val="Título do documento"/>
    <w:basedOn w:val="Normal"/>
    <w:next w:val="Ttulodaseo"/>
    <w:rsid w:val="000F75E2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Normal"/>
    <w:rsid w:val="000F75E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NormalWeb">
    <w:name w:val="Normal (Web)"/>
    <w:basedOn w:val="Normal"/>
    <w:uiPriority w:val="99"/>
    <w:unhideWhenUsed/>
    <w:rsid w:val="00120EA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me">
    <w:name w:val="Nome"/>
    <w:basedOn w:val="Normal"/>
    <w:next w:val="Normal"/>
    <w:rsid w:val="000F75E2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a">
    <w:name w:val="Date"/>
    <w:basedOn w:val="Corpodetexto"/>
    <w:rsid w:val="000F75E2"/>
    <w:pPr>
      <w:keepNext/>
    </w:pPr>
  </w:style>
  <w:style w:type="paragraph" w:customStyle="1" w:styleId="CidadeEstado">
    <w:name w:val="Cidade/Estado"/>
    <w:basedOn w:val="Corpodetexto"/>
    <w:next w:val="Corpodetexto"/>
    <w:rsid w:val="000F75E2"/>
    <w:pPr>
      <w:keepNext/>
    </w:pPr>
  </w:style>
  <w:style w:type="character" w:customStyle="1" w:styleId="nfasecomorientao">
    <w:name w:val="Ênfase com orientação"/>
    <w:rsid w:val="000F75E2"/>
    <w:rPr>
      <w:rFonts w:ascii="Arial Black" w:hAnsi="Arial Black"/>
      <w:spacing w:val="-6"/>
      <w:sz w:val="18"/>
    </w:rPr>
  </w:style>
  <w:style w:type="paragraph" w:styleId="Cabealho">
    <w:name w:val="header"/>
    <w:basedOn w:val="Normal"/>
    <w:rsid w:val="000F75E2"/>
    <w:pPr>
      <w:spacing w:before="220" w:after="220" w:line="220" w:lineRule="atLeast"/>
      <w:ind w:left="-2160"/>
    </w:pPr>
    <w:rPr>
      <w:caps/>
    </w:rPr>
  </w:style>
  <w:style w:type="paragraph" w:styleId="Rodap">
    <w:name w:val="footer"/>
    <w:basedOn w:val="Normal"/>
    <w:rsid w:val="000F75E2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Subttulodaseo">
    <w:name w:val="Subtítulo da seção"/>
    <w:basedOn w:val="Ttulodaseo"/>
    <w:next w:val="Normal"/>
    <w:rsid w:val="000F75E2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0F75E2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0F75E2"/>
    <w:rPr>
      <w:sz w:val="24"/>
    </w:rPr>
  </w:style>
  <w:style w:type="character" w:styleId="nfase">
    <w:name w:val="Emphasis"/>
    <w:qFormat/>
    <w:rsid w:val="000F75E2"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rsid w:val="000F75E2"/>
    <w:pPr>
      <w:ind w:left="720"/>
    </w:pPr>
  </w:style>
  <w:style w:type="character" w:customStyle="1" w:styleId="Funo">
    <w:name w:val="Função"/>
    <w:basedOn w:val="Fontepargpadro"/>
    <w:rsid w:val="000F75E2"/>
  </w:style>
  <w:style w:type="paragraph" w:customStyle="1" w:styleId="Dadospessoais">
    <w:name w:val="Dados pessoais"/>
    <w:basedOn w:val="Corpodetexto"/>
    <w:rsid w:val="000F75E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Semttulo">
    <w:name w:val="Sem título"/>
    <w:basedOn w:val="Ttulodaseo"/>
    <w:rsid w:val="000F75E2"/>
    <w:pPr>
      <w:pBdr>
        <w:bottom w:val="none" w:sz="0" w:space="0" w:color="auto"/>
      </w:pBdr>
    </w:pPr>
  </w:style>
  <w:style w:type="paragraph" w:customStyle="1" w:styleId="Nomedaempresa">
    <w:name w:val="Nome da empresa"/>
    <w:basedOn w:val="Normal"/>
    <w:next w:val="Cargo"/>
    <w:rsid w:val="000F75E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0F75E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Realizaes">
    <w:name w:val="Realizações"/>
    <w:basedOn w:val="Corpodetexto"/>
    <w:rsid w:val="000F75E2"/>
    <w:pPr>
      <w:spacing w:after="60"/>
      <w:ind w:left="240" w:hanging="240"/>
    </w:pPr>
  </w:style>
  <w:style w:type="paragraph" w:customStyle="1" w:styleId="Informaespessoais">
    <w:name w:val="Informações pessoais"/>
    <w:basedOn w:val="Normal"/>
    <w:next w:val="Normal"/>
    <w:rsid w:val="000F75E2"/>
    <w:pPr>
      <w:numPr>
        <w:numId w:val="1"/>
      </w:numPr>
      <w:spacing w:before="220" w:after="60" w:line="240" w:lineRule="atLeast"/>
      <w:ind w:left="245" w:hanging="245"/>
    </w:pPr>
  </w:style>
  <w:style w:type="character" w:styleId="Refdecomentrio">
    <w:name w:val="annotation reference"/>
    <w:semiHidden/>
    <w:rsid w:val="000F75E2"/>
    <w:rPr>
      <w:sz w:val="16"/>
    </w:rPr>
  </w:style>
  <w:style w:type="paragraph" w:customStyle="1" w:styleId="Instituio">
    <w:name w:val="Instituição"/>
    <w:basedOn w:val="Normal"/>
    <w:next w:val="Realizaes"/>
    <w:rsid w:val="000F75E2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Objetivo">
    <w:name w:val="Objetivo"/>
    <w:basedOn w:val="Normal"/>
    <w:next w:val="Corpodetexto"/>
    <w:rsid w:val="000F75E2"/>
    <w:pPr>
      <w:spacing w:before="60" w:after="220" w:line="220" w:lineRule="atLeast"/>
    </w:pPr>
  </w:style>
  <w:style w:type="paragraph" w:customStyle="1" w:styleId="Endereo1">
    <w:name w:val="Endereço 1"/>
    <w:basedOn w:val="Normal"/>
    <w:rsid w:val="000F75E2"/>
    <w:pPr>
      <w:framePr w:w="8640" w:wrap="notBeside" w:vAnchor="page" w:hAnchor="page" w:xAlign="center" w:y="14761" w:anchorLock="1"/>
      <w:spacing w:line="160" w:lineRule="atLeast"/>
      <w:jc w:val="center"/>
    </w:pPr>
    <w:rPr>
      <w:caps/>
      <w:spacing w:val="30"/>
      <w:sz w:val="15"/>
    </w:rPr>
  </w:style>
  <w:style w:type="paragraph" w:styleId="Commarcadores3">
    <w:name w:val="List Bullet 3"/>
    <w:basedOn w:val="Commarcadores"/>
    <w:autoRedefine/>
    <w:rsid w:val="000F75E2"/>
    <w:pPr>
      <w:tabs>
        <w:tab w:val="clear" w:pos="360"/>
      </w:tabs>
      <w:spacing w:after="60" w:line="220" w:lineRule="atLeast"/>
      <w:ind w:left="960" w:hanging="240"/>
    </w:pPr>
  </w:style>
  <w:style w:type="paragraph" w:styleId="Commarcadores">
    <w:name w:val="List Bullet"/>
    <w:basedOn w:val="Normal"/>
    <w:autoRedefine/>
    <w:rsid w:val="000F75E2"/>
    <w:pPr>
      <w:tabs>
        <w:tab w:val="num" w:pos="360"/>
      </w:tabs>
      <w:ind w:left="360" w:hanging="360"/>
    </w:pPr>
  </w:style>
  <w:style w:type="character" w:customStyle="1" w:styleId="qterm2">
    <w:name w:val="qterm2"/>
    <w:basedOn w:val="Fontepargpadro"/>
    <w:rsid w:val="00120EA5"/>
  </w:style>
  <w:style w:type="paragraph" w:customStyle="1" w:styleId="Basedecabealho">
    <w:name w:val="Base de cabeçalho"/>
    <w:basedOn w:val="Normal"/>
    <w:rsid w:val="000F75E2"/>
    <w:pPr>
      <w:spacing w:before="220" w:after="220" w:line="220" w:lineRule="atLeast"/>
      <w:ind w:left="-2160"/>
    </w:pPr>
    <w:rPr>
      <w:caps/>
    </w:rPr>
  </w:style>
  <w:style w:type="character" w:styleId="Hyperlink">
    <w:name w:val="Hyperlink"/>
    <w:basedOn w:val="Fontepargpadro"/>
    <w:rsid w:val="000F75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nazanon@hot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Outros%20documentos\Curr&#237;culo%20elega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CE3D6-0FE2-479A-9225-B53437B6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</Template>
  <TotalTime>0</TotalTime>
  <Pages>4</Pages>
  <Words>946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Company/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creator>Angela</dc:creator>
  <cp:lastModifiedBy>Administrativo</cp:lastModifiedBy>
  <cp:revision>2</cp:revision>
  <cp:lastPrinted>2001-06-04T20:45:00Z</cp:lastPrinted>
  <dcterms:created xsi:type="dcterms:W3CDTF">2016-10-17T13:02:00Z</dcterms:created>
  <dcterms:modified xsi:type="dcterms:W3CDTF">2016-10-17T13:02:00Z</dcterms:modified>
</cp:coreProperties>
</file>