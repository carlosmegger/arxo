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970" w:rsidRPr="00C40D75" w:rsidRDefault="006A5B5C">
      <w:pPr>
        <w:pStyle w:val="Informaesdocontato"/>
      </w:pPr>
      <w:sdt>
        <w:sdtPr>
          <w:alias w:val="Endereço"/>
          <w:tag w:val="Endereço"/>
          <w:id w:val="1415969137"/>
          <w:placeholder>
            <w:docPart w:val="472E55B0E5394816B141469CFC08EC7B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6130B7" w:rsidRPr="006130B7">
            <w:t>Endereço: Rua Orlando Ferreira 1186</w:t>
          </w:r>
          <w:r w:rsidR="006130B7" w:rsidRPr="006130B7">
            <w:br/>
            <w:t>Navegantes, Santa Ca</w:t>
          </w:r>
          <w:r w:rsidR="008628D4">
            <w:t>tarina, 8871-448</w:t>
          </w:r>
          <w:r w:rsidR="008628D4">
            <w:br/>
            <w:t>Fone: (47) 9289</w:t>
          </w:r>
          <w:r w:rsidR="006130B7" w:rsidRPr="006130B7">
            <w:t>-</w:t>
          </w:r>
          <w:proofErr w:type="gramStart"/>
          <w:r w:rsidR="008628D4">
            <w:t>5725</w:t>
          </w:r>
          <w:r w:rsidR="006130B7" w:rsidRPr="006130B7">
            <w:t xml:space="preserve">  (</w:t>
          </w:r>
          <w:proofErr w:type="gramEnd"/>
          <w:r w:rsidR="006130B7" w:rsidRPr="006130B7">
            <w:t>47) 8412-8505</w:t>
          </w:r>
        </w:sdtContent>
      </w:sdt>
    </w:p>
    <w:p w:rsidR="00886970" w:rsidRPr="00C40D75" w:rsidRDefault="006A5B5C">
      <w:pPr>
        <w:pStyle w:val="Informaesdocontato"/>
      </w:pPr>
      <w:sdt>
        <w:sdtPr>
          <w:alias w:val="Categoria"/>
          <w:tag w:val=""/>
          <w:id w:val="1543715586"/>
          <w:placeholder>
            <w:docPart w:val="42329108AD944B9CB4F32595E467E970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281F37">
            <w:t>Data</w:t>
          </w:r>
        </w:sdtContent>
      </w:sdt>
      <w:r w:rsidR="00281F37">
        <w:t xml:space="preserve"> Nascimento: 17/02/1965</w:t>
      </w:r>
    </w:p>
    <w:p w:rsidR="00886970" w:rsidRPr="00C40D75" w:rsidRDefault="006A5B5C">
      <w:pPr>
        <w:pStyle w:val="Informaesdocontato"/>
      </w:pPr>
      <w:sdt>
        <w:sdtPr>
          <w:alias w:val="Telefone"/>
          <w:tag w:val="Telefone"/>
          <w:id w:val="599758962"/>
          <w:placeholder>
            <w:docPart w:val="333FF7D4679447F3AF58D52A1DBC2A65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281F37">
            <w:t>Idade: 51</w:t>
          </w:r>
        </w:sdtContent>
      </w:sdt>
    </w:p>
    <w:sdt>
      <w:sdtPr>
        <w:alias w:val="Site"/>
        <w:tag w:val="Site"/>
        <w:id w:val="48967594"/>
        <w:placeholder>
          <w:docPart w:val="FA6D88CF4D5249A58D2A939F49B4B54C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886970" w:rsidRDefault="00550F60">
          <w:pPr>
            <w:pStyle w:val="Informaesdocontato"/>
          </w:pPr>
          <w:r>
            <w:t>CPF: 584.211.819-04</w:t>
          </w:r>
        </w:p>
      </w:sdtContent>
    </w:sdt>
    <w:sdt>
      <w:sdtPr>
        <w:rPr>
          <w:rStyle w:val="nfase"/>
        </w:rPr>
        <w:alias w:val="Email"/>
        <w:tag w:val=""/>
        <w:id w:val="1889536063"/>
        <w:placeholder>
          <w:docPart w:val="8AB57B3FB3C249ADAF51E4B081BB22EA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nfase"/>
        </w:rPr>
      </w:sdtEndPr>
      <w:sdtContent>
        <w:p w:rsidR="00886970" w:rsidRDefault="006130B7">
          <w:pPr>
            <w:pStyle w:val="Informaesdocontato"/>
            <w:rPr>
              <w:rStyle w:val="nfase"/>
            </w:rPr>
          </w:pPr>
          <w:r>
            <w:rPr>
              <w:rStyle w:val="nfase"/>
            </w:rPr>
            <w:t xml:space="preserve">Email: </w:t>
          </w:r>
          <w:r w:rsidR="001B4576">
            <w:rPr>
              <w:rStyle w:val="nfase"/>
            </w:rPr>
            <w:t>Pingo.csgeraldis@gmail.com</w:t>
          </w:r>
        </w:p>
      </w:sdtContent>
    </w:sdt>
    <w:p w:rsidR="00886970" w:rsidRDefault="006A5B5C">
      <w:pPr>
        <w:pStyle w:val="Nome"/>
      </w:pPr>
      <w:sdt>
        <w:sdtPr>
          <w:rPr>
            <w:szCs w:val="32"/>
          </w:rPr>
          <w:alias w:val="Seu nome"/>
          <w:tag w:val=""/>
          <w:id w:val="1197042864"/>
          <w:placeholder>
            <w:docPart w:val="BEAEB0AA14FB432BACC7BF75811A183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550F60">
            <w:rPr>
              <w:szCs w:val="32"/>
            </w:rPr>
            <w:t>antonio carlos saviel geraldis</w:t>
          </w:r>
        </w:sdtContent>
      </w:sdt>
    </w:p>
    <w:tbl>
      <w:tblPr>
        <w:tblStyle w:val="Tabeladocurrculo"/>
        <w:tblW w:w="5000" w:type="pct"/>
        <w:tblLook w:val="04A0" w:firstRow="1" w:lastRow="0" w:firstColumn="1" w:lastColumn="0" w:noHBand="0" w:noVBand="1"/>
        <w:tblDescription w:val="Resume"/>
      </w:tblPr>
      <w:tblGrid>
        <w:gridCol w:w="1758"/>
        <w:gridCol w:w="449"/>
        <w:gridCol w:w="7600"/>
      </w:tblGrid>
      <w:tr w:rsidR="00DC1F9C" w:rsidRPr="00930666">
        <w:tc>
          <w:tcPr>
            <w:tcW w:w="1778" w:type="dxa"/>
          </w:tcPr>
          <w:p w:rsidR="00886970" w:rsidRDefault="000302D8">
            <w:pPr>
              <w:pStyle w:val="ttulo1"/>
            </w:pPr>
            <w:r>
              <w:t>Objetivo</w:t>
            </w:r>
          </w:p>
        </w:tc>
        <w:tc>
          <w:tcPr>
            <w:tcW w:w="472" w:type="dxa"/>
          </w:tcPr>
          <w:p w:rsidR="00886970" w:rsidRDefault="00886970"/>
        </w:tc>
        <w:tc>
          <w:tcPr>
            <w:tcW w:w="7830" w:type="dxa"/>
          </w:tcPr>
          <w:p w:rsidR="00886970" w:rsidRPr="00C40D75" w:rsidRDefault="00162C05" w:rsidP="009A55C0">
            <w:pPr>
              <w:pStyle w:val="Textodocurrculo"/>
              <w:tabs>
                <w:tab w:val="left" w:pos="7106"/>
              </w:tabs>
              <w:ind w:right="724"/>
            </w:pPr>
            <w:r>
              <w:t>Atuar no apoio de manutenção nas áreas de: Telefonia, Sistema de Rádio, Eletrônica</w:t>
            </w:r>
            <w:r w:rsidR="00C111D7">
              <w:t xml:space="preserve"> e</w:t>
            </w:r>
            <w:r>
              <w:t xml:space="preserve"> Elétrica</w:t>
            </w:r>
            <w:r w:rsidR="00C111D7">
              <w:t xml:space="preserve"> de </w:t>
            </w:r>
            <w:r w:rsidR="009A55C0">
              <w:t>B</w:t>
            </w:r>
            <w:r w:rsidR="00C111D7">
              <w:t xml:space="preserve">aixa </w:t>
            </w:r>
            <w:r w:rsidR="009A55C0">
              <w:t xml:space="preserve">e Média </w:t>
            </w:r>
            <w:r w:rsidR="00C111D7">
              <w:t>tensão</w:t>
            </w:r>
            <w:r>
              <w:t>.</w:t>
            </w:r>
          </w:p>
        </w:tc>
      </w:tr>
      <w:tr w:rsidR="00DC1F9C">
        <w:tc>
          <w:tcPr>
            <w:tcW w:w="1778" w:type="dxa"/>
          </w:tcPr>
          <w:p w:rsidR="00886970" w:rsidRDefault="000302D8">
            <w:pPr>
              <w:pStyle w:val="ttulo1"/>
            </w:pPr>
            <w:r>
              <w:t>Habilidades &amp; Competências</w:t>
            </w:r>
          </w:p>
        </w:tc>
        <w:tc>
          <w:tcPr>
            <w:tcW w:w="472" w:type="dxa"/>
          </w:tcPr>
          <w:p w:rsidR="00886970" w:rsidRDefault="00886970"/>
        </w:tc>
        <w:tc>
          <w:tcPr>
            <w:tcW w:w="7830" w:type="dxa"/>
          </w:tcPr>
          <w:p w:rsidR="00886970" w:rsidRDefault="0039361C" w:rsidP="00AA3637">
            <w:pPr>
              <w:pStyle w:val="Textodocurrculo"/>
            </w:pPr>
            <w:r>
              <w:t xml:space="preserve">Iniciativa, Integridade, </w:t>
            </w:r>
            <w:r w:rsidR="00AA3637">
              <w:t>Conhecimento Técnico Básico, Planejamento e Organização, Tr</w:t>
            </w:r>
            <w:r w:rsidR="00C06AAB">
              <w:t>abalho em equipe.</w:t>
            </w:r>
          </w:p>
        </w:tc>
      </w:tr>
      <w:tr w:rsidR="00DC1F9C" w:rsidRPr="00930666">
        <w:tc>
          <w:tcPr>
            <w:tcW w:w="1778" w:type="dxa"/>
          </w:tcPr>
          <w:p w:rsidR="00886970" w:rsidRDefault="000302D8">
            <w:pPr>
              <w:pStyle w:val="ttulo1"/>
            </w:pPr>
            <w:r>
              <w:t>Experiência</w:t>
            </w:r>
          </w:p>
        </w:tc>
        <w:tc>
          <w:tcPr>
            <w:tcW w:w="472" w:type="dxa"/>
          </w:tcPr>
          <w:p w:rsidR="00886970" w:rsidRDefault="00886970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810178306"/>
                  <w15:repeatingSection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1170947551"/>
                      <w:placeholder>
                        <w:docPart w:val="10375BD40D194C58B37C7F8DFBF6743B"/>
                      </w:placeholder>
                      <w15:repeatingSectionItem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221802691"/>
                          <w:placeholder>
                            <w:docPart w:val="80894F90817543F9B8222F34ED51C6B8"/>
                          </w:placeholder>
                        </w:sdtPr>
                        <w:sdtEndPr/>
                        <w:sdtContent>
                          <w:p w:rsidR="00886970" w:rsidRPr="00C40D75" w:rsidRDefault="00550F60">
                            <w:pPr>
                              <w:pStyle w:val="ttulo2"/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t>S</w:t>
                            </w:r>
                            <w:r w:rsidR="00C06AAB">
                              <w:t>anta maria cia de papel e celulose</w:t>
                            </w:r>
                          </w:p>
                          <w:p w:rsidR="00886970" w:rsidRPr="00C40D75" w:rsidRDefault="00582553">
                            <w:pPr>
                              <w:pStyle w:val="Textodocurrculo"/>
                            </w:pPr>
                            <w:r>
                              <w:t xml:space="preserve">De </w:t>
                            </w:r>
                            <w:r w:rsidR="00C06AAB">
                              <w:t>16/11/1995 a 01/06/2015</w:t>
                            </w:r>
                          </w:p>
                          <w:p w:rsidR="00582553" w:rsidRDefault="00582553">
                            <w:r>
                              <w:t xml:space="preserve">- </w:t>
                            </w:r>
                            <w:r w:rsidR="00B75D02">
                              <w:t>Conhecimento</w:t>
                            </w:r>
                            <w:r>
                              <w:t xml:space="preserve"> na área de </w:t>
                            </w:r>
                            <w:r w:rsidR="00BE2FC8">
                              <w:t>T</w:t>
                            </w:r>
                            <w:r>
                              <w:t>elefonia Analógica</w:t>
                            </w:r>
                          </w:p>
                          <w:p w:rsidR="00582553" w:rsidRDefault="00582553">
                            <w:r>
                              <w:t xml:space="preserve">- </w:t>
                            </w:r>
                            <w:r w:rsidR="00B75D02">
                              <w:t>Conhecimento em</w:t>
                            </w:r>
                            <w:r>
                              <w:t xml:space="preserve"> manutenção de </w:t>
                            </w:r>
                            <w:r w:rsidR="00BE2FC8">
                              <w:t>e</w:t>
                            </w:r>
                            <w:r>
                              <w:t xml:space="preserve">quipamentos </w:t>
                            </w:r>
                            <w:r w:rsidR="00BE2FC8">
                              <w:t>E</w:t>
                            </w:r>
                            <w:r>
                              <w:t>letrônicos</w:t>
                            </w:r>
                          </w:p>
                          <w:p w:rsidR="0068749B" w:rsidRDefault="0068749B">
                            <w:r>
                              <w:t>- Conhecimento em manutenção em balanças de pesagem</w:t>
                            </w:r>
                          </w:p>
                          <w:p w:rsidR="0068749B" w:rsidRDefault="0068749B">
                            <w:r>
                              <w:t>- Conhecimento e Manutenção em</w:t>
                            </w:r>
                            <w:r w:rsidR="00DC1F9C">
                              <w:t xml:space="preserve"> Impressoras, Copiadoras e Projetores</w:t>
                            </w:r>
                          </w:p>
                          <w:p w:rsidR="00DC1F9C" w:rsidRDefault="00DC1F9C">
                            <w:r>
                              <w:t>- Conhecimento em manutenção em Ar Condicionado e Câmara fria</w:t>
                            </w:r>
                          </w:p>
                          <w:p w:rsidR="00B75D02" w:rsidRDefault="00582553">
                            <w:r>
                              <w:t xml:space="preserve">- </w:t>
                            </w:r>
                            <w:r w:rsidR="00B75D02">
                              <w:t>Conhecimento</w:t>
                            </w:r>
                            <w:r>
                              <w:t xml:space="preserve"> em equipamentos de </w:t>
                            </w:r>
                            <w:r w:rsidR="00BE2FC8">
                              <w:t>R</w:t>
                            </w:r>
                            <w:r>
                              <w:t>ádio de VHF e UHF</w:t>
                            </w:r>
                          </w:p>
                          <w:p w:rsidR="00B75D02" w:rsidRDefault="00B75D02">
                            <w:r>
                              <w:t xml:space="preserve">- Conhecimento em manutenção de equipamentos de controle de qualidade do </w:t>
                            </w:r>
                            <w:r w:rsidR="00BE2FC8">
                              <w:t>P</w:t>
                            </w:r>
                            <w:r>
                              <w:t>apel</w:t>
                            </w:r>
                          </w:p>
                          <w:p w:rsidR="00633BF0" w:rsidRDefault="00B75D02">
                            <w:r>
                              <w:t xml:space="preserve">- </w:t>
                            </w:r>
                            <w:r w:rsidR="00AE348F">
                              <w:t xml:space="preserve">Conhecimento </w:t>
                            </w:r>
                            <w:r w:rsidR="00BE19BA">
                              <w:t xml:space="preserve">em manutenção </w:t>
                            </w:r>
                            <w:r w:rsidR="00BE2FC8">
                              <w:t>E</w:t>
                            </w:r>
                            <w:r w:rsidR="00BE19BA">
                              <w:t xml:space="preserve">létrica de </w:t>
                            </w:r>
                            <w:r w:rsidR="00BE2FC8">
                              <w:t>B</w:t>
                            </w:r>
                            <w:r w:rsidR="00BE19BA">
                              <w:t xml:space="preserve">aixa </w:t>
                            </w:r>
                            <w:r w:rsidR="007220E3">
                              <w:t xml:space="preserve">e </w:t>
                            </w:r>
                            <w:r w:rsidR="00BE2FC8">
                              <w:t>M</w:t>
                            </w:r>
                            <w:r w:rsidR="007220E3">
                              <w:t xml:space="preserve">édia </w:t>
                            </w:r>
                            <w:r w:rsidR="00BE2FC8">
                              <w:t>T</w:t>
                            </w:r>
                            <w:r w:rsidR="007220E3">
                              <w:t>ensão</w:t>
                            </w:r>
                          </w:p>
                          <w:p w:rsidR="00886970" w:rsidRPr="00C40D75" w:rsidRDefault="00633BF0">
                            <w:r>
                              <w:t xml:space="preserve">- Conhecimento na área de Engenharia de Projetos Elétricos </w:t>
                            </w:r>
                            <w:r w:rsidR="00582553">
                              <w:t xml:space="preserve"> </w:t>
                            </w:r>
                          </w:p>
                        </w:sdtContent>
                      </w:sdt>
                    </w:sdtContent>
                  </w:sdt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80894F90817543F9B8222F34ED51C6B8"/>
                  </w:placeholder>
                  <w15:appearance w15:val="hidden"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1015498601"/>
                      <w15:appearance w15:val="hidden"/>
                      <w15:repeatingSection/>
                    </w:sdtPr>
                    <w:sdtEndPr>
                      <w:rPr>
                        <w:rFonts w:eastAsiaTheme="minorHAnsi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1476026442"/>
                          <w:placeholder>
                            <w:docPart w:val="10375BD40D194C58B37C7F8DFBF6743B"/>
                          </w:placeholder>
                          <w15:appearance w15:val="hidden"/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:rsidR="0068749B" w:rsidRDefault="00550F60" w:rsidP="00DC1F9C">
                            <w:pPr>
                              <w:pStyle w:val="ttulo2"/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t xml:space="preserve">- Conhecimento </w:t>
                            </w:r>
                            <w:r w:rsidR="00281F37"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t>b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t>ásico em Sistema de Segurança</w:t>
                            </w:r>
                            <w:r w:rsidR="0068749B">
                              <w:t xml:space="preserve"> </w:t>
                            </w:r>
                          </w:p>
                          <w:p w:rsidR="00DC1F9C" w:rsidRPr="00DC1F9C" w:rsidRDefault="00DC1F9C" w:rsidP="00DC1F9C"/>
                          <w:p w:rsidR="0068749B" w:rsidRDefault="0068749B" w:rsidP="0068749B">
                            <w:pPr>
                              <w:pStyle w:val="ttulo2"/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t>RADIONÁUTICA ELETRÔNICA NAVAL</w:t>
                            </w:r>
                          </w:p>
                          <w:p w:rsidR="0068749B" w:rsidRDefault="0068749B" w:rsidP="0068749B">
                            <w:r>
                              <w:t>De 02/05/2016 a 02/08/2016</w:t>
                            </w:r>
                          </w:p>
                          <w:p w:rsidR="00886970" w:rsidRPr="0068749B" w:rsidRDefault="0068749B" w:rsidP="00DC1F9C">
                            <w:r>
                              <w:t>- Manutenção e Sonares, Radares, GPS e R</w:t>
                            </w:r>
                            <w:r w:rsidR="00DC1F9C">
                              <w:t>á</w:t>
                            </w:r>
                            <w:r>
                              <w:t>dios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DC1F9C" w:rsidRPr="00930666">
        <w:tc>
          <w:tcPr>
            <w:tcW w:w="1778" w:type="dxa"/>
          </w:tcPr>
          <w:p w:rsidR="00886970" w:rsidRDefault="000302D8">
            <w:pPr>
              <w:pStyle w:val="ttulo1"/>
            </w:pPr>
            <w:r>
              <w:t>Educação</w:t>
            </w:r>
          </w:p>
        </w:tc>
        <w:tc>
          <w:tcPr>
            <w:tcW w:w="472" w:type="dxa"/>
          </w:tcPr>
          <w:p w:rsidR="00886970" w:rsidRDefault="00886970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80894F90817543F9B8222F34ED51C6B8"/>
                  </w:placeholder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515464952"/>
                      <w15:repeatingSection/>
                    </w:sdtPr>
                    <w:sdtEndPr>
                      <w:rPr>
                        <w:rFonts w:eastAsiaTheme="minorHAnsi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-722824948"/>
                          <w:placeholder>
                            <w:docPart w:val="10375BD40D194C58B37C7F8DFBF6743B"/>
                          </w:placeholder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:rsidR="00886970" w:rsidRPr="00C40D75" w:rsidRDefault="00BB7BD7">
                            <w:pPr>
                              <w:pStyle w:val="ttulo2"/>
                            </w:pPr>
                            <w:r>
                              <w:t xml:space="preserve">colégio estadual manoel ribas – guarapuava, parana – técnico EM ELETROTÉCNICA </w:t>
                            </w:r>
                          </w:p>
                          <w:p w:rsidR="00DC1F9C" w:rsidRDefault="00257156" w:rsidP="00BE2FC8">
                            <w:r>
                              <w:t xml:space="preserve">Curso certificado </w:t>
                            </w:r>
                            <w:r w:rsidR="00BE2FC8">
                              <w:t>pelo ME</w:t>
                            </w:r>
                            <w:r>
                              <w:t>C com r</w:t>
                            </w:r>
                            <w:r w:rsidR="00BB7BD7">
                              <w:t>egistro no CREA-PR</w:t>
                            </w:r>
                          </w:p>
                          <w:p w:rsidR="00DC1F9C" w:rsidRDefault="00DC1F9C" w:rsidP="00BE2FC8"/>
                          <w:p w:rsidR="00DC1F9C" w:rsidRDefault="00DC1F9C" w:rsidP="00BE2FC8"/>
                          <w:p w:rsidR="00DC1F9C" w:rsidRDefault="00DC1F9C" w:rsidP="00BE2FC8"/>
                          <w:p w:rsidR="00886970" w:rsidRPr="00C40D75" w:rsidRDefault="006A5B5C" w:rsidP="00BE2FC8"/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DC1F9C" w:rsidRPr="00930666">
        <w:tc>
          <w:tcPr>
            <w:tcW w:w="1778" w:type="dxa"/>
          </w:tcPr>
          <w:p w:rsidR="00886970" w:rsidRDefault="0077436D">
            <w:pPr>
              <w:pStyle w:val="ttulo1"/>
            </w:pPr>
            <w:r>
              <w:lastRenderedPageBreak/>
              <w:t>CURSOS</w:t>
            </w:r>
          </w:p>
        </w:tc>
        <w:tc>
          <w:tcPr>
            <w:tcW w:w="472" w:type="dxa"/>
          </w:tcPr>
          <w:p w:rsidR="00886970" w:rsidRDefault="00886970"/>
        </w:tc>
        <w:tc>
          <w:tcPr>
            <w:tcW w:w="7830" w:type="dxa"/>
          </w:tcPr>
          <w:p w:rsidR="00712C21" w:rsidRPr="00712C21" w:rsidRDefault="0072425D" w:rsidP="00C53E9A">
            <w:pPr>
              <w:pStyle w:val="Textodocurrculo"/>
              <w:rPr>
                <w:u w:val="single"/>
              </w:rPr>
            </w:pPr>
            <w:r>
              <w:t>Eletricista de Automóvel – Senai – 100 horas</w:t>
            </w:r>
          </w:p>
          <w:p w:rsidR="00712C21" w:rsidRDefault="00712C21" w:rsidP="00712C21">
            <w:pPr>
              <w:pStyle w:val="Textodocurrculo"/>
            </w:pPr>
            <w:r>
              <w:t>Eletricista Instalador Predial – Senai – 120 horas</w:t>
            </w:r>
          </w:p>
          <w:p w:rsidR="00AC6301" w:rsidRDefault="00AC6301" w:rsidP="00712C21">
            <w:pPr>
              <w:pStyle w:val="Textodocurrculo"/>
            </w:pPr>
            <w:r>
              <w:t>Operação Básica Centra Telefônica Hicom 300H e HiPath 4000 Siemens</w:t>
            </w:r>
          </w:p>
          <w:p w:rsidR="00AC6301" w:rsidRDefault="00AC6301" w:rsidP="00712C21">
            <w:pPr>
              <w:pStyle w:val="Textodocurrculo"/>
            </w:pPr>
            <w:r>
              <w:t>Básico Form</w:t>
            </w:r>
            <w:r w:rsidR="00550F60">
              <w:t>.</w:t>
            </w:r>
            <w:r>
              <w:t xml:space="preserve"> Segurança em Serviços de Eletricidade-NR10 – Torre Forte</w:t>
            </w:r>
          </w:p>
          <w:p w:rsidR="00AC6301" w:rsidRPr="00C40D75" w:rsidRDefault="00AC6301" w:rsidP="00712C21">
            <w:pPr>
              <w:pStyle w:val="Textodocurrculo"/>
            </w:pPr>
            <w:r>
              <w:t xml:space="preserve">Treinamento de Manutenção em DCS e PaperIQ - Metso </w:t>
            </w:r>
          </w:p>
        </w:tc>
      </w:tr>
      <w:tr w:rsidR="00DC1F9C">
        <w:tc>
          <w:tcPr>
            <w:tcW w:w="1778" w:type="dxa"/>
          </w:tcPr>
          <w:p w:rsidR="00886970" w:rsidRDefault="002356F5">
            <w:pPr>
              <w:pStyle w:val="ttulo1"/>
            </w:pPr>
            <w:r>
              <w:t>REFERÊNCIAS</w:t>
            </w:r>
          </w:p>
        </w:tc>
        <w:tc>
          <w:tcPr>
            <w:tcW w:w="472" w:type="dxa"/>
          </w:tcPr>
          <w:p w:rsidR="00886970" w:rsidRDefault="00886970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893041965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502824770"/>
                  <w:placeholder>
                    <w:docPart w:val="1CACB888D66D429CB93CD62DA4B0FC91"/>
                  </w:placeholder>
                  <w15:repeatingSectionItem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1460381520"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146874677"/>
                          <w:placeholder>
                            <w:docPart w:val="F961FE0E7550441293D0D53F66EB2695"/>
                          </w:placeholder>
                        </w:sdtPr>
                        <w:sdtEndPr/>
                        <w:sdtContent>
                          <w:p w:rsidR="002356F5" w:rsidRPr="00C40D75" w:rsidRDefault="002356F5" w:rsidP="002356F5">
                            <w:pPr>
                              <w:pStyle w:val="ttulo2"/>
                            </w:pPr>
                            <w:r>
                              <w:t>MARCOS YUKIO UENO</w:t>
                            </w:r>
                          </w:p>
                          <w:p w:rsidR="002356F5" w:rsidRPr="00C40D75" w:rsidRDefault="002356F5" w:rsidP="002356F5">
                            <w:pPr>
                              <w:pStyle w:val="Textodocurrculo"/>
                            </w:pPr>
                            <w:r>
                              <w:t>Coordenador de Manutenção Elétrica, Santa Maria Cia de Papel e Celulose</w:t>
                            </w:r>
                          </w:p>
                          <w:p w:rsidR="00DC1F9C" w:rsidRDefault="002356F5" w:rsidP="002356F5">
                            <w:pPr>
                              <w:spacing w:line="480" w:lineRule="auto"/>
                            </w:pPr>
                            <w:r>
                              <w:t>E-mail:</w:t>
                            </w:r>
                            <w:r w:rsidR="0072425D">
                              <w:t xml:space="preserve"> marcos.ueno@santamaria.ind.br</w:t>
                            </w:r>
                            <w:r>
                              <w:t xml:space="preserve"> </w:t>
                            </w:r>
                            <w:r w:rsidR="0072425D">
                              <w:t xml:space="preserve">  F</w:t>
                            </w:r>
                            <w:r>
                              <w:t>one: (42) 3621-4092</w:t>
                            </w:r>
                          </w:p>
                          <w:p w:rsidR="00DC1F9C" w:rsidRPr="00C40D75" w:rsidRDefault="00DC1F9C" w:rsidP="00DC1F9C">
                            <w:pPr>
                              <w:pStyle w:val="ttulo2"/>
                            </w:pPr>
                            <w:r>
                              <w:t>MAurício</w:t>
                            </w:r>
                          </w:p>
                          <w:p w:rsidR="00DC1F9C" w:rsidRPr="00C40D75" w:rsidRDefault="00DC1F9C" w:rsidP="00DC1F9C">
                            <w:pPr>
                              <w:pStyle w:val="Textodocurrculo"/>
                            </w:pPr>
                            <w:r>
                              <w:t>Responsável pela Radionáutica</w:t>
                            </w:r>
                          </w:p>
                          <w:p w:rsidR="00DC1F9C" w:rsidRDefault="00DC1F9C" w:rsidP="00DC1F9C">
                            <w:pPr>
                              <w:spacing w:line="480" w:lineRule="auto"/>
                            </w:pPr>
                            <w:r>
                              <w:t>E-mail:</w:t>
                            </w:r>
                            <w:r w:rsidR="0072425D">
                              <w:t xml:space="preserve"> radionaltica@radionalticaen.com.br</w:t>
                            </w:r>
                            <w:r>
                              <w:t xml:space="preserve">  </w:t>
                            </w:r>
                            <w:r w:rsidR="0072425D">
                              <w:t>F</w:t>
                            </w:r>
                            <w:r>
                              <w:t>one: (4</w:t>
                            </w:r>
                            <w:r w:rsidR="00F5338C">
                              <w:t>7</w:t>
                            </w:r>
                            <w:r>
                              <w:t>) 3346-9999</w:t>
                            </w:r>
                          </w:p>
                          <w:p w:rsidR="00DC1F9C" w:rsidRDefault="00DC1F9C" w:rsidP="002356F5">
                            <w:pPr>
                              <w:spacing w:line="480" w:lineRule="auto"/>
                            </w:pPr>
                          </w:p>
                          <w:p w:rsidR="002356F5" w:rsidRDefault="006A5B5C" w:rsidP="002356F5">
                            <w:pPr>
                              <w:spacing w:line="480" w:lineRule="auto"/>
                              <w:rPr>
                                <w:rFonts w:eastAsiaTheme="minorEastAsia"/>
                              </w:rPr>
                            </w:pP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  <w:p w:rsidR="00886970" w:rsidRDefault="00886970" w:rsidP="00C53E9A">
            <w:pPr>
              <w:pStyle w:val="Textodocurrculo"/>
            </w:pPr>
          </w:p>
        </w:tc>
      </w:tr>
      <w:tr w:rsidR="00DC1F9C">
        <w:tc>
          <w:tcPr>
            <w:tcW w:w="1778" w:type="dxa"/>
          </w:tcPr>
          <w:p w:rsidR="00886970" w:rsidRDefault="00886970">
            <w:pPr>
              <w:pStyle w:val="ttulo1"/>
            </w:pPr>
          </w:p>
        </w:tc>
        <w:tc>
          <w:tcPr>
            <w:tcW w:w="472" w:type="dxa"/>
          </w:tcPr>
          <w:p w:rsidR="00886970" w:rsidRDefault="00886970"/>
        </w:tc>
        <w:tc>
          <w:tcPr>
            <w:tcW w:w="7830" w:type="dxa"/>
          </w:tcPr>
          <w:p w:rsidR="00886970" w:rsidRDefault="00886970" w:rsidP="00BB7BD7">
            <w:pPr>
              <w:spacing w:line="480" w:lineRule="auto"/>
            </w:pPr>
          </w:p>
        </w:tc>
      </w:tr>
    </w:tbl>
    <w:p w:rsidR="00886970" w:rsidRDefault="00886970" w:rsidP="00A91BF9"/>
    <w:sectPr w:rsidR="00886970" w:rsidSect="004B7B2E">
      <w:footerReference w:type="default" r:id="rId10"/>
      <w:pgSz w:w="11907" w:h="16839" w:code="9"/>
      <w:pgMar w:top="1148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B5C" w:rsidRDefault="006A5B5C">
      <w:pPr>
        <w:spacing w:before="0" w:after="0" w:line="240" w:lineRule="auto"/>
      </w:pPr>
      <w:r>
        <w:separator/>
      </w:r>
    </w:p>
  </w:endnote>
  <w:endnote w:type="continuationSeparator" w:id="0">
    <w:p w:rsidR="006A5B5C" w:rsidRDefault="006A5B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3E8" w:rsidRDefault="00BC43E8">
    <w:pPr>
      <w:pStyle w:val="rodap"/>
    </w:pPr>
    <w:r>
      <w:t>Página</w:t>
    </w:r>
    <w:r>
      <w:fldChar w:fldCharType="begin"/>
    </w:r>
    <w:r>
      <w:instrText xml:space="preserve"> PAGE </w:instrText>
    </w:r>
    <w:r>
      <w:fldChar w:fldCharType="separate"/>
    </w:r>
    <w:r w:rsidR="008628D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B5C" w:rsidRDefault="006A5B5C">
      <w:pPr>
        <w:spacing w:before="0" w:after="0" w:line="240" w:lineRule="auto"/>
      </w:pPr>
      <w:r>
        <w:separator/>
      </w:r>
    </w:p>
  </w:footnote>
  <w:footnote w:type="continuationSeparator" w:id="0">
    <w:p w:rsidR="006A5B5C" w:rsidRDefault="006A5B5C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A3B"/>
    <w:rsid w:val="00020219"/>
    <w:rsid w:val="000302D8"/>
    <w:rsid w:val="000A005E"/>
    <w:rsid w:val="000B4A25"/>
    <w:rsid w:val="00162C05"/>
    <w:rsid w:val="001B4576"/>
    <w:rsid w:val="0021687C"/>
    <w:rsid w:val="002356F5"/>
    <w:rsid w:val="00257156"/>
    <w:rsid w:val="00281F37"/>
    <w:rsid w:val="0039361C"/>
    <w:rsid w:val="003F4AE1"/>
    <w:rsid w:val="004B7B2E"/>
    <w:rsid w:val="00550F60"/>
    <w:rsid w:val="00582553"/>
    <w:rsid w:val="00605A3B"/>
    <w:rsid w:val="006130B7"/>
    <w:rsid w:val="00633BF0"/>
    <w:rsid w:val="0068749B"/>
    <w:rsid w:val="006A5B5C"/>
    <w:rsid w:val="00712C21"/>
    <w:rsid w:val="007220E3"/>
    <w:rsid w:val="0072425D"/>
    <w:rsid w:val="00766634"/>
    <w:rsid w:val="0077436D"/>
    <w:rsid w:val="0077601E"/>
    <w:rsid w:val="008628D4"/>
    <w:rsid w:val="00886970"/>
    <w:rsid w:val="00915511"/>
    <w:rsid w:val="00930666"/>
    <w:rsid w:val="009420C7"/>
    <w:rsid w:val="009A55C0"/>
    <w:rsid w:val="009E7FF4"/>
    <w:rsid w:val="00A1552A"/>
    <w:rsid w:val="00A44E54"/>
    <w:rsid w:val="00A91BF9"/>
    <w:rsid w:val="00AA3637"/>
    <w:rsid w:val="00AC6301"/>
    <w:rsid w:val="00AE348F"/>
    <w:rsid w:val="00B255D6"/>
    <w:rsid w:val="00B6399A"/>
    <w:rsid w:val="00B75D02"/>
    <w:rsid w:val="00B8039E"/>
    <w:rsid w:val="00BB5E5E"/>
    <w:rsid w:val="00BB7BD7"/>
    <w:rsid w:val="00BC43E8"/>
    <w:rsid w:val="00BE19BA"/>
    <w:rsid w:val="00BE2FC8"/>
    <w:rsid w:val="00C06AAB"/>
    <w:rsid w:val="00C111D7"/>
    <w:rsid w:val="00C40D75"/>
    <w:rsid w:val="00C53E9A"/>
    <w:rsid w:val="00DC1F9C"/>
    <w:rsid w:val="00DE3CB4"/>
    <w:rsid w:val="00DF203C"/>
    <w:rsid w:val="00E65EB3"/>
    <w:rsid w:val="00F531ED"/>
    <w:rsid w:val="00F5338C"/>
    <w:rsid w:val="00FF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ED56807-1CC1-4205-9306-4E448C892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0B7"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customStyle="1" w:styleId="ttulo3">
    <w:name w:val="título 3"/>
    <w:basedOn w:val="Normal"/>
    <w:next w:val="Normal"/>
    <w:link w:val="Cardettulo3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ttulo5">
    <w:name w:val="título 5"/>
    <w:basedOn w:val="Normal"/>
    <w:next w:val="Normal"/>
    <w:link w:val="Cardettulo5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ttulo7">
    <w:name w:val="título 7"/>
    <w:basedOn w:val="Normal"/>
    <w:next w:val="Normal"/>
    <w:link w:val="Cardettulo7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dettulo8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dettulo9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decabealho"/>
    <w:uiPriority w:val="9"/>
    <w:unhideWhenUsed/>
    <w:pPr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"/>
    <w:rPr>
      <w:kern w:val="20"/>
    </w:rPr>
  </w:style>
  <w:style w:type="paragraph" w:customStyle="1" w:styleId="rodap">
    <w:name w:val="rodapé"/>
    <w:basedOn w:val="Normal"/>
    <w:link w:val="Carderodap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derodap">
    <w:name w:val="Car de rodapé"/>
    <w:basedOn w:val="Fontepargpadro"/>
    <w:link w:val="rodap"/>
    <w:uiPriority w:val="2"/>
    <w:rPr>
      <w:kern w:val="20"/>
    </w:rPr>
  </w:style>
  <w:style w:type="paragraph" w:customStyle="1" w:styleId="Textodocurrculo">
    <w:name w:val="Texto do currículo"/>
    <w:basedOn w:val="Normal"/>
    <w:qFormat/>
    <w:pPr>
      <w:spacing w:after="40"/>
      <w:ind w:right="1440"/>
    </w:p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table" w:customStyle="1" w:styleId="Gradedatabela">
    <w:name w:val="Grade da tabela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rdettulo1">
    <w:name w:val="Car de título 1"/>
    <w:basedOn w:val="Fontepargpadro"/>
    <w:link w:val="ttulo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Cardettulo2">
    <w:name w:val="Car de título 2"/>
    <w:basedOn w:val="Fontepargpadro"/>
    <w:link w:val="ttulo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Cardettulo3">
    <w:name w:val="Car de título 3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Cardettulo4">
    <w:name w:val="Car de título 4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Cardettulo5">
    <w:name w:val="Car de título 5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Cardettulo6">
    <w:name w:val="Car de título 6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Cardettulo7">
    <w:name w:val="Car de título 7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dettulo8">
    <w:name w:val="Car de título 8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dettulo9">
    <w:name w:val="Car de título 9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eladocurrculo">
    <w:name w:val="Tabela do currículo"/>
    <w:basedOn w:val="Tabela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eladacarta">
    <w:name w:val="Tabela da carta"/>
    <w:basedOn w:val="Tabe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a">
    <w:name w:val="Date"/>
    <w:basedOn w:val="Normal"/>
    <w:next w:val="Normal"/>
    <w:link w:val="Data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aChar">
    <w:name w:val="Data Char"/>
    <w:basedOn w:val="Fontepargpadro"/>
    <w:link w:val="Dat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rio1">
    <w:name w:val="Destinatário1"/>
    <w:basedOn w:val="Normal"/>
    <w:uiPriority w:val="8"/>
    <w:unhideWhenUsed/>
    <w:qFormat/>
    <w:pPr>
      <w:spacing w:after="40"/>
    </w:pPr>
    <w:rPr>
      <w:b/>
      <w:bCs/>
    </w:rPr>
  </w:style>
  <w:style w:type="paragraph" w:styleId="Saudao">
    <w:name w:val="Salutation"/>
    <w:basedOn w:val="Normal"/>
    <w:next w:val="Normal"/>
    <w:link w:val="SaudaoChar"/>
    <w:uiPriority w:val="8"/>
    <w:unhideWhenUsed/>
    <w:qFormat/>
    <w:pPr>
      <w:spacing w:before="720"/>
    </w:pPr>
  </w:style>
  <w:style w:type="character" w:customStyle="1" w:styleId="SaudaoChar">
    <w:name w:val="Saudação Char"/>
    <w:basedOn w:val="Fontepargpadro"/>
    <w:link w:val="Saudao"/>
    <w:uiPriority w:val="8"/>
    <w:rPr>
      <w:kern w:val="20"/>
    </w:rPr>
  </w:style>
  <w:style w:type="paragraph" w:styleId="Encerramento">
    <w:name w:val="Closing"/>
    <w:basedOn w:val="Normal"/>
    <w:link w:val="EncerramentoChar"/>
    <w:uiPriority w:val="8"/>
    <w:unhideWhenUsed/>
    <w:qFormat/>
    <w:pPr>
      <w:spacing w:before="480" w:after="960" w:line="240" w:lineRule="auto"/>
    </w:pPr>
  </w:style>
  <w:style w:type="character" w:customStyle="1" w:styleId="EncerramentoChar">
    <w:name w:val="Encerramento Char"/>
    <w:basedOn w:val="Fontepargpadro"/>
    <w:link w:val="Encerramento"/>
    <w:uiPriority w:val="8"/>
    <w:rPr>
      <w:kern w:val="20"/>
    </w:rPr>
  </w:style>
  <w:style w:type="paragraph" w:styleId="Assinatura">
    <w:name w:val="Signature"/>
    <w:basedOn w:val="Normal"/>
    <w:link w:val="AssinaturaChar"/>
    <w:uiPriority w:val="8"/>
    <w:unhideWhenUsed/>
    <w:qFormat/>
    <w:pPr>
      <w:spacing w:after="480"/>
    </w:pPr>
    <w:rPr>
      <w:b/>
      <w:bCs/>
    </w:rPr>
  </w:style>
  <w:style w:type="character" w:customStyle="1" w:styleId="AssinaturaChar">
    <w:name w:val="Assinatura Char"/>
    <w:basedOn w:val="Fontepargpadro"/>
    <w:link w:val="Assinatura"/>
    <w:uiPriority w:val="8"/>
    <w:rPr>
      <w:b/>
      <w:bCs/>
      <w:kern w:val="20"/>
    </w:rPr>
  </w:style>
  <w:style w:type="character" w:styleId="nfase">
    <w:name w:val="Emphasis"/>
    <w:basedOn w:val="Fontepargpadro"/>
    <w:uiPriority w:val="2"/>
    <w:unhideWhenUsed/>
    <w:qFormat/>
    <w:rPr>
      <w:color w:val="7E97AD" w:themeColor="accent1"/>
    </w:rPr>
  </w:style>
  <w:style w:type="paragraph" w:customStyle="1" w:styleId="Informaesdocontato">
    <w:name w:val="Informações do contat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e">
    <w:name w:val="No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TextodoEspaoReservado0">
    <w:name w:val="Placeholder Text"/>
    <w:basedOn w:val="Fontepargpadro"/>
    <w:uiPriority w:val="99"/>
    <w:semiHidden/>
    <w:rsid w:val="00C40D75"/>
    <w:rPr>
      <w:color w:val="808080"/>
    </w:rPr>
  </w:style>
  <w:style w:type="character" w:customStyle="1" w:styleId="nfase1">
    <w:name w:val="Ênfase1"/>
    <w:basedOn w:val="Fontepargpadro"/>
    <w:uiPriority w:val="2"/>
    <w:unhideWhenUsed/>
    <w:qFormat/>
    <w:rsid w:val="0077601E"/>
    <w:rPr>
      <w:color w:val="7E97AD" w:themeColor="accent1"/>
    </w:rPr>
  </w:style>
  <w:style w:type="paragraph" w:customStyle="1" w:styleId="Data1">
    <w:name w:val="Data1"/>
    <w:basedOn w:val="Normal"/>
    <w:next w:val="Normal"/>
    <w:link w:val="Cardedata"/>
    <w:uiPriority w:val="8"/>
    <w:qFormat/>
    <w:rsid w:val="0077601E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ardedata">
    <w:name w:val="Car de data"/>
    <w:basedOn w:val="Fontepargpadro"/>
    <w:link w:val="Data1"/>
    <w:uiPriority w:val="8"/>
    <w:rsid w:val="0077601E"/>
    <w:rPr>
      <w:rFonts w:asciiTheme="majorHAnsi" w:eastAsiaTheme="majorEastAsia" w:hAnsiTheme="majorHAnsi" w:cstheme="majorBidi"/>
      <w:caps/>
      <w:color w:val="7E97AD" w:themeColor="accent1"/>
      <w:kern w:val="20"/>
      <w:lang w:val="pt-BR"/>
    </w:rPr>
  </w:style>
  <w:style w:type="paragraph" w:customStyle="1" w:styleId="Saudao1">
    <w:name w:val="Saudação1"/>
    <w:basedOn w:val="Normal"/>
    <w:next w:val="Normal"/>
    <w:link w:val="Cardesaudao"/>
    <w:uiPriority w:val="8"/>
    <w:unhideWhenUsed/>
    <w:qFormat/>
    <w:rsid w:val="0077601E"/>
    <w:pPr>
      <w:spacing w:before="720"/>
    </w:pPr>
  </w:style>
  <w:style w:type="character" w:customStyle="1" w:styleId="Cardesaudao">
    <w:name w:val="Car de saudação"/>
    <w:basedOn w:val="Fontepargpadro"/>
    <w:link w:val="Saudao1"/>
    <w:uiPriority w:val="8"/>
    <w:rsid w:val="0077601E"/>
    <w:rPr>
      <w:kern w:val="20"/>
      <w:lang w:val="pt-BR"/>
    </w:rPr>
  </w:style>
  <w:style w:type="paragraph" w:customStyle="1" w:styleId="Encerramento1">
    <w:name w:val="Encerramento1"/>
    <w:basedOn w:val="Normal"/>
    <w:link w:val="Cardeencerramento"/>
    <w:uiPriority w:val="8"/>
    <w:unhideWhenUsed/>
    <w:qFormat/>
    <w:rsid w:val="0077601E"/>
    <w:pPr>
      <w:spacing w:before="480" w:after="960" w:line="240" w:lineRule="auto"/>
    </w:pPr>
  </w:style>
  <w:style w:type="character" w:customStyle="1" w:styleId="Cardeencerramento">
    <w:name w:val="Car de encerramento"/>
    <w:basedOn w:val="Fontepargpadro"/>
    <w:link w:val="Encerramento1"/>
    <w:uiPriority w:val="8"/>
    <w:rsid w:val="0077601E"/>
    <w:rPr>
      <w:kern w:val="20"/>
      <w:lang w:val="pt-BR"/>
    </w:rPr>
  </w:style>
  <w:style w:type="paragraph" w:customStyle="1" w:styleId="Assinatura1">
    <w:name w:val="Assinatura1"/>
    <w:basedOn w:val="Normal"/>
    <w:link w:val="Cardeassinatura"/>
    <w:uiPriority w:val="8"/>
    <w:unhideWhenUsed/>
    <w:qFormat/>
    <w:rsid w:val="0077601E"/>
    <w:pPr>
      <w:spacing w:after="480"/>
    </w:pPr>
    <w:rPr>
      <w:b/>
      <w:bCs/>
    </w:rPr>
  </w:style>
  <w:style w:type="character" w:customStyle="1" w:styleId="Cardeassinatura">
    <w:name w:val="Car de assinatura"/>
    <w:basedOn w:val="Fontepargpadro"/>
    <w:link w:val="Assinatura1"/>
    <w:uiPriority w:val="8"/>
    <w:rsid w:val="0077601E"/>
    <w:rPr>
      <w:b/>
      <w:bCs/>
      <w:kern w:val="20"/>
      <w:lang w:val="pt-BR"/>
    </w:rPr>
  </w:style>
  <w:style w:type="character" w:styleId="Hyperlink">
    <w:name w:val="Hyperlink"/>
    <w:basedOn w:val="Fontepargpadro"/>
    <w:uiPriority w:val="99"/>
    <w:unhideWhenUsed/>
    <w:rsid w:val="00BB7BD7"/>
    <w:rPr>
      <w:color w:val="646464" w:themeColor="hyperlink"/>
      <w:u w:val="single"/>
    </w:rPr>
  </w:style>
  <w:style w:type="paragraph" w:styleId="Cabealho0">
    <w:name w:val="header"/>
    <w:basedOn w:val="Normal"/>
    <w:link w:val="CabealhoChar"/>
    <w:uiPriority w:val="2"/>
    <w:unhideWhenUsed/>
    <w:rsid w:val="00FF0864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2"/>
    <w:rsid w:val="00FF0864"/>
    <w:rPr>
      <w:kern w:val="20"/>
    </w:rPr>
  </w:style>
  <w:style w:type="paragraph" w:styleId="Rodap0">
    <w:name w:val="footer"/>
    <w:basedOn w:val="Normal"/>
    <w:link w:val="RodapChar"/>
    <w:uiPriority w:val="2"/>
    <w:unhideWhenUsed/>
    <w:rsid w:val="00FF0864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0"/>
    <w:uiPriority w:val="2"/>
    <w:rsid w:val="00FF0864"/>
    <w:rPr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e%20Nina\AppData\Roaming\Microsoft\Modelos\Curr&#237;cul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72E55B0E5394816B141469CFC08EC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F4675C-B148-4E7D-89D7-C7E8C3FF7AF0}"/>
      </w:docPartPr>
      <w:docPartBody>
        <w:p w:rsidR="006D1CD7" w:rsidRDefault="00DE07CC">
          <w:pPr>
            <w:pStyle w:val="472E55B0E5394816B141469CFC08EC7B"/>
          </w:pPr>
          <w:r>
            <w:t>[Endereço]</w:t>
          </w:r>
        </w:p>
      </w:docPartBody>
    </w:docPart>
    <w:docPart>
      <w:docPartPr>
        <w:name w:val="42329108AD944B9CB4F32595E467E97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12531A-F2F2-4A48-87EC-A5B7B7FE3E93}"/>
      </w:docPartPr>
      <w:docPartBody>
        <w:p w:rsidR="006D1CD7" w:rsidRDefault="00DE07CC">
          <w:pPr>
            <w:pStyle w:val="42329108AD944B9CB4F32595E467E970"/>
          </w:pPr>
          <w:r>
            <w:t>[Cidade, Estado CEP]</w:t>
          </w:r>
        </w:p>
      </w:docPartBody>
    </w:docPart>
    <w:docPart>
      <w:docPartPr>
        <w:name w:val="333FF7D4679447F3AF58D52A1DBC2A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774C7E-4877-4D58-B1BA-8E98C9E7A634}"/>
      </w:docPartPr>
      <w:docPartBody>
        <w:p w:rsidR="006D1CD7" w:rsidRDefault="00DE07CC">
          <w:pPr>
            <w:pStyle w:val="333FF7D4679447F3AF58D52A1DBC2A65"/>
          </w:pPr>
          <w:r>
            <w:t>[Telefone]</w:t>
          </w:r>
        </w:p>
      </w:docPartBody>
    </w:docPart>
    <w:docPart>
      <w:docPartPr>
        <w:name w:val="FA6D88CF4D5249A58D2A939F49B4B54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D953C3-EE8B-4F15-A646-70B3FF9862CF}"/>
      </w:docPartPr>
      <w:docPartBody>
        <w:p w:rsidR="006D1CD7" w:rsidRDefault="00DE07CC">
          <w:pPr>
            <w:pStyle w:val="FA6D88CF4D5249A58D2A939F49B4B54C"/>
          </w:pPr>
          <w:r>
            <w:t>[Site]</w:t>
          </w:r>
        </w:p>
      </w:docPartBody>
    </w:docPart>
    <w:docPart>
      <w:docPartPr>
        <w:name w:val="8AB57B3FB3C249ADAF51E4B081BB22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74CADA-9E95-4F20-A194-722AEC3C66D2}"/>
      </w:docPartPr>
      <w:docPartBody>
        <w:p w:rsidR="006D1CD7" w:rsidRDefault="00DE07CC">
          <w:pPr>
            <w:pStyle w:val="8AB57B3FB3C249ADAF51E4B081BB22EA"/>
          </w:pPr>
          <w:r>
            <w:rPr>
              <w:rStyle w:val="nfase"/>
            </w:rPr>
            <w:t>[Email]</w:t>
          </w:r>
        </w:p>
      </w:docPartBody>
    </w:docPart>
    <w:docPart>
      <w:docPartPr>
        <w:name w:val="BEAEB0AA14FB432BACC7BF75811A18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0BE525-654B-4853-99DB-1AA481A41B69}"/>
      </w:docPartPr>
      <w:docPartBody>
        <w:p w:rsidR="006D1CD7" w:rsidRDefault="00DE07CC">
          <w:pPr>
            <w:pStyle w:val="BEAEB0AA14FB432BACC7BF75811A1839"/>
          </w:pPr>
          <w:r>
            <w:t>[Seu Nome]</w:t>
          </w:r>
        </w:p>
      </w:docPartBody>
    </w:docPart>
    <w:docPart>
      <w:docPartPr>
        <w:name w:val="10375BD40D194C58B37C7F8DFBF674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768DFF-9ABF-4D62-BF54-D88E02A526F8}"/>
      </w:docPartPr>
      <w:docPartBody>
        <w:p w:rsidR="006D1CD7" w:rsidRDefault="00DE07CC">
          <w:pPr>
            <w:pStyle w:val="10375BD40D194C58B37C7F8DFBF6743B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0894F90817543F9B8222F34ED51C6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364A5C4-8A45-4764-9EBF-0BE3926CE101}"/>
      </w:docPartPr>
      <w:docPartBody>
        <w:p w:rsidR="006D1CD7" w:rsidRDefault="00DE07CC">
          <w:pPr>
            <w:pStyle w:val="80894F90817543F9B8222F34ED51C6B8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1CACB888D66D429CB93CD62DA4B0FC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90ECE5-6229-44C9-9B03-8AE045AB86F9}"/>
      </w:docPartPr>
      <w:docPartBody>
        <w:p w:rsidR="00FF57E1" w:rsidRDefault="00D3177C" w:rsidP="00D3177C">
          <w:pPr>
            <w:pStyle w:val="1CACB888D66D429CB93CD62DA4B0FC91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961FE0E7550441293D0D53F66EB26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E267B4-B4B0-42A2-AD94-E2247989FA44}"/>
      </w:docPartPr>
      <w:docPartBody>
        <w:p w:rsidR="00FF57E1" w:rsidRDefault="00D3177C" w:rsidP="00D3177C">
          <w:pPr>
            <w:pStyle w:val="F961FE0E7550441293D0D53F66EB2695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7CC"/>
    <w:rsid w:val="0038092E"/>
    <w:rsid w:val="00411FF3"/>
    <w:rsid w:val="004B2C1E"/>
    <w:rsid w:val="006D1CD7"/>
    <w:rsid w:val="00836126"/>
    <w:rsid w:val="00A96429"/>
    <w:rsid w:val="00B26A37"/>
    <w:rsid w:val="00D3177C"/>
    <w:rsid w:val="00DE07CC"/>
    <w:rsid w:val="00F8333D"/>
    <w:rsid w:val="00FF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72E55B0E5394816B141469CFC08EC7B">
    <w:name w:val="472E55B0E5394816B141469CFC08EC7B"/>
  </w:style>
  <w:style w:type="paragraph" w:customStyle="1" w:styleId="42329108AD944B9CB4F32595E467E970">
    <w:name w:val="42329108AD944B9CB4F32595E467E970"/>
  </w:style>
  <w:style w:type="paragraph" w:customStyle="1" w:styleId="333FF7D4679447F3AF58D52A1DBC2A65">
    <w:name w:val="333FF7D4679447F3AF58D52A1DBC2A65"/>
  </w:style>
  <w:style w:type="paragraph" w:customStyle="1" w:styleId="FA6D88CF4D5249A58D2A939F49B4B54C">
    <w:name w:val="FA6D88CF4D5249A58D2A939F49B4B54C"/>
  </w:style>
  <w:style w:type="character" w:styleId="nfase">
    <w:name w:val="Emphasis"/>
    <w:basedOn w:val="Fontepargpadro"/>
    <w:uiPriority w:val="2"/>
    <w:unhideWhenUsed/>
    <w:qFormat/>
    <w:rPr>
      <w:color w:val="5B9BD5" w:themeColor="accent1"/>
    </w:rPr>
  </w:style>
  <w:style w:type="paragraph" w:customStyle="1" w:styleId="8AB57B3FB3C249ADAF51E4B081BB22EA">
    <w:name w:val="8AB57B3FB3C249ADAF51E4B081BB22EA"/>
  </w:style>
  <w:style w:type="paragraph" w:customStyle="1" w:styleId="BEAEB0AA14FB432BACC7BF75811A1839">
    <w:name w:val="BEAEB0AA14FB432BACC7BF75811A1839"/>
  </w:style>
  <w:style w:type="paragraph" w:customStyle="1" w:styleId="126CC48BC7E6476BADADE69464761870">
    <w:name w:val="126CC48BC7E6476BADADE69464761870"/>
  </w:style>
  <w:style w:type="paragraph" w:customStyle="1" w:styleId="Textodocurrculo">
    <w:name w:val="Texto do currículo"/>
    <w:basedOn w:val="Normal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ADFA62580FA448E9849375FB23E8AB9E">
    <w:name w:val="ADFA62580FA448E9849375FB23E8AB9E"/>
  </w:style>
  <w:style w:type="character" w:styleId="TextodoEspaoReservado">
    <w:name w:val="Placeholder Text"/>
    <w:basedOn w:val="Fontepargpadro"/>
    <w:uiPriority w:val="99"/>
    <w:semiHidden/>
    <w:rsid w:val="00D3177C"/>
    <w:rPr>
      <w:color w:val="808080"/>
    </w:rPr>
  </w:style>
  <w:style w:type="paragraph" w:customStyle="1" w:styleId="10375BD40D194C58B37C7F8DFBF6743B">
    <w:name w:val="10375BD40D194C58B37C7F8DFBF6743B"/>
  </w:style>
  <w:style w:type="character" w:customStyle="1" w:styleId="Textodoespaoreservado0">
    <w:name w:val="Texto do espaço reservado"/>
    <w:basedOn w:val="Fontepargpadro"/>
    <w:uiPriority w:val="99"/>
    <w:semiHidden/>
    <w:rsid w:val="00D3177C"/>
    <w:rPr>
      <w:color w:val="808080"/>
    </w:rPr>
  </w:style>
  <w:style w:type="paragraph" w:customStyle="1" w:styleId="80894F90817543F9B8222F34ED51C6B8">
    <w:name w:val="80894F90817543F9B8222F34ED51C6B8"/>
  </w:style>
  <w:style w:type="paragraph" w:customStyle="1" w:styleId="47BD81B91431429BAC9C3CBC0C30DBBD">
    <w:name w:val="47BD81B91431429BAC9C3CBC0C30DBBD"/>
  </w:style>
  <w:style w:type="paragraph" w:customStyle="1" w:styleId="128FF8A48C3C407F8A49163E626BD3BA">
    <w:name w:val="128FF8A48C3C407F8A49163E626BD3BA"/>
  </w:style>
  <w:style w:type="paragraph" w:customStyle="1" w:styleId="8EB638C220B142F49E4EA04F3B41A026">
    <w:name w:val="8EB638C220B142F49E4EA04F3B41A026"/>
  </w:style>
  <w:style w:type="paragraph" w:customStyle="1" w:styleId="DB48E234661A40E28BF73AEE0F17E69B">
    <w:name w:val="DB48E234661A40E28BF73AEE0F17E69B"/>
  </w:style>
  <w:style w:type="paragraph" w:customStyle="1" w:styleId="7F5561534AC8431DA421F45DAA23D3CF">
    <w:name w:val="7F5561534AC8431DA421F45DAA23D3CF"/>
  </w:style>
  <w:style w:type="paragraph" w:customStyle="1" w:styleId="DBE89ECAA3BB43998A56DC8FE4EEEB9C">
    <w:name w:val="DBE89ECAA3BB43998A56DC8FE4EEEB9C"/>
  </w:style>
  <w:style w:type="paragraph" w:customStyle="1" w:styleId="DA3650DC605F4A3894B07760EF648472">
    <w:name w:val="DA3650DC605F4A3894B07760EF648472"/>
  </w:style>
  <w:style w:type="paragraph" w:customStyle="1" w:styleId="C8180754CF86495BAF1F09C4D004DD27">
    <w:name w:val="C8180754CF86495BAF1F09C4D004DD27"/>
  </w:style>
  <w:style w:type="paragraph" w:customStyle="1" w:styleId="BFA57529B3384E15B0CEE106E54CB9AA">
    <w:name w:val="BFA57529B3384E15B0CEE106E54CB9AA"/>
  </w:style>
  <w:style w:type="paragraph" w:customStyle="1" w:styleId="AFCCC5C977D043E1B0D318A929C350FD">
    <w:name w:val="AFCCC5C977D043E1B0D318A929C350FD"/>
  </w:style>
  <w:style w:type="paragraph" w:customStyle="1" w:styleId="CD44D8F44DCA4ABD8C84191638B0C9CF">
    <w:name w:val="CD44D8F44DCA4ABD8C84191638B0C9CF"/>
    <w:rsid w:val="00D3177C"/>
  </w:style>
  <w:style w:type="paragraph" w:customStyle="1" w:styleId="DDBA9C06F08F4DFB8D100EA85344F718">
    <w:name w:val="DDBA9C06F08F4DFB8D100EA85344F718"/>
    <w:rsid w:val="00D3177C"/>
  </w:style>
  <w:style w:type="paragraph" w:customStyle="1" w:styleId="3D91139D7C6F4AFEA261087BA15FFB60">
    <w:name w:val="3D91139D7C6F4AFEA261087BA15FFB60"/>
    <w:rsid w:val="00D3177C"/>
  </w:style>
  <w:style w:type="paragraph" w:customStyle="1" w:styleId="61FAB34D0A514ECEB9D6834E241C2FBC">
    <w:name w:val="61FAB34D0A514ECEB9D6834E241C2FBC"/>
    <w:rsid w:val="00D3177C"/>
  </w:style>
  <w:style w:type="paragraph" w:customStyle="1" w:styleId="1CACB888D66D429CB93CD62DA4B0FC91">
    <w:name w:val="1CACB888D66D429CB93CD62DA4B0FC91"/>
    <w:rsid w:val="00D3177C"/>
  </w:style>
  <w:style w:type="paragraph" w:customStyle="1" w:styleId="F961FE0E7550441293D0D53F66EB2695">
    <w:name w:val="F961FE0E7550441293D0D53F66EB2695"/>
    <w:rsid w:val="00D3177C"/>
  </w:style>
  <w:style w:type="paragraph" w:customStyle="1" w:styleId="F2C68D8742574E4CBBED0FB0839E9BB5">
    <w:name w:val="F2C68D8742574E4CBBED0FB0839E9BB5"/>
    <w:rsid w:val="00D3177C"/>
  </w:style>
  <w:style w:type="paragraph" w:customStyle="1" w:styleId="272FFBABE65142A2A44FE5395CD5EB9D">
    <w:name w:val="272FFBABE65142A2A44FE5395CD5EB9D"/>
    <w:rsid w:val="00D3177C"/>
  </w:style>
  <w:style w:type="paragraph" w:customStyle="1" w:styleId="FDB74A963102453B8D0D05357BEDE6B1">
    <w:name w:val="FDB74A963102453B8D0D05357BEDE6B1"/>
    <w:rsid w:val="00D3177C"/>
  </w:style>
  <w:style w:type="paragraph" w:customStyle="1" w:styleId="5FCAF067C98942A9B2D1C9FDC028084B">
    <w:name w:val="5FCAF067C98942A9B2D1C9FDC028084B"/>
    <w:rsid w:val="00D3177C"/>
  </w:style>
  <w:style w:type="paragraph" w:customStyle="1" w:styleId="C80493638F1A42CE84BC6C9D62C8876B">
    <w:name w:val="C80493638F1A42CE84BC6C9D62C8876B"/>
    <w:rsid w:val="00D3177C"/>
  </w:style>
  <w:style w:type="paragraph" w:customStyle="1" w:styleId="992028D7BBF7487BA97E2E42052E82AD">
    <w:name w:val="992028D7BBF7487BA97E2E42052E82AD"/>
    <w:rsid w:val="00D317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Endereço: Rua Orlando Ferreira 1186
Navegantes, Santa Catarina, 8871-448
Fone: (47) 9289-5725  (47) 8412-8505</CompanyAddress>
  <CompanyPhone>Idade: 51</CompanyPhone>
  <CompanyFax/>
  <CompanyEmail>Email: Pingo.csgeraldis@gmail.com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077783-2CE4-4ACE-A7FB-5A37CE1D65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09260C59-2E28-40A0-BEC5-B1F60C351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</Template>
  <TotalTime>37</TotalTime>
  <Pages>2</Pages>
  <Words>315</Words>
  <Characters>1705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 carlos saviel geraldis</dc:creator>
  <cp:keywords>CPF: 584.211.819-04</cp:keywords>
  <cp:lastModifiedBy>Usuário do Windows</cp:lastModifiedBy>
  <cp:revision>6</cp:revision>
  <cp:lastPrinted>2016-08-11T14:40:00Z</cp:lastPrinted>
  <dcterms:created xsi:type="dcterms:W3CDTF">2016-08-11T14:38:00Z</dcterms:created>
  <dcterms:modified xsi:type="dcterms:W3CDTF">2016-08-13T18:12:00Z</dcterms:modified>
  <cp:category>Data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