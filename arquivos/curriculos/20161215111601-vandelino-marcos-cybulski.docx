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02" w:rsidRDefault="00067902" w:rsidP="00067902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VANDELINO MARCOS CYBULSKI</w:t>
      </w:r>
    </w:p>
    <w:p w:rsidR="00067902" w:rsidRPr="00B12684" w:rsidRDefault="00067902" w:rsidP="00067902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67902" w:rsidRDefault="00067902" w:rsidP="000679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DADOS PESSOAIS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Brasileiro, solteiro, 23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anos</w:t>
      </w:r>
      <w:proofErr w:type="gramEnd"/>
    </w:p>
    <w:p w:rsidR="00067902" w:rsidRDefault="00067902" w:rsidP="00067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Endereço: </w:t>
      </w:r>
      <w:r>
        <w:rPr>
          <w:rFonts w:ascii="Times New Roman" w:hAnsi="Times New Roman"/>
          <w:sz w:val="24"/>
          <w:szCs w:val="24"/>
        </w:rPr>
        <w:t xml:space="preserve">Rua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amadeu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zucki</w:t>
      </w:r>
      <w:proofErr w:type="spellEnd"/>
      <w:r>
        <w:rPr>
          <w:rFonts w:ascii="Times New Roman" w:hAnsi="Times New Roman"/>
          <w:sz w:val="24"/>
          <w:szCs w:val="24"/>
        </w:rPr>
        <w:t xml:space="preserve"> 68– Bairro São Domingos</w:t>
      </w:r>
      <w:r>
        <w:rPr>
          <w:rFonts w:ascii="Times New Roman" w:hAnsi="Times New Roman"/>
          <w:sz w:val="24"/>
          <w:szCs w:val="24"/>
        </w:rPr>
        <w:t xml:space="preserve"> / Navegantes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Cep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 88370-783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Fone: 996988379 – </w:t>
      </w:r>
      <w:proofErr w:type="gramStart"/>
      <w:r>
        <w:rPr>
          <w:rFonts w:ascii="Times New Roman" w:hAnsi="Times New Roman"/>
          <w:sz w:val="24"/>
          <w:szCs w:val="24"/>
        </w:rPr>
        <w:t>996365576 Aline</w:t>
      </w:r>
      <w:proofErr w:type="gramEnd"/>
      <w:r>
        <w:rPr>
          <w:rFonts w:ascii="Times New Roman" w:hAnsi="Times New Roman"/>
          <w:sz w:val="24"/>
          <w:szCs w:val="24"/>
        </w:rPr>
        <w:t xml:space="preserve"> – 996533272 Ildo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ESCOLARIDADE</w:t>
      </w:r>
    </w:p>
    <w:p w:rsidR="00067902" w:rsidRPr="00B975DF" w:rsidRDefault="00626C9A" w:rsidP="000679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067902">
        <w:rPr>
          <w:rFonts w:ascii="Times New Roman" w:hAnsi="Times New Roman"/>
          <w:sz w:val="24"/>
          <w:szCs w:val="24"/>
        </w:rPr>
        <w:t xml:space="preserve">° Grau Completo 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7902" w:rsidRDefault="00067902" w:rsidP="00067902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EXPERIÊNCIA PROFISSIONAL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7902" w:rsidRDefault="00067902" w:rsidP="00067902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EMPRESA</w:t>
      </w:r>
      <w:r w:rsidRPr="00D4090A">
        <w:rPr>
          <w:rFonts w:ascii="Times New Roman" w:hAnsi="Times New Roman"/>
          <w:b/>
          <w:bCs/>
          <w:sz w:val="24"/>
          <w:szCs w:val="24"/>
        </w:rPr>
        <w:t>:</w:t>
      </w:r>
      <w:r w:rsidRPr="00D4090A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A6618F">
        <w:rPr>
          <w:rFonts w:ascii="Times New Roman" w:hAnsi="Times New Roman"/>
          <w:b/>
          <w:sz w:val="24"/>
          <w:szCs w:val="24"/>
        </w:rPr>
        <w:t>OCEANA ESTALEIRO</w:t>
      </w:r>
      <w:proofErr w:type="gramEnd"/>
      <w:r w:rsidR="00A6618F">
        <w:rPr>
          <w:rFonts w:ascii="Times New Roman" w:hAnsi="Times New Roman"/>
          <w:b/>
          <w:sz w:val="24"/>
          <w:szCs w:val="24"/>
        </w:rPr>
        <w:t xml:space="preserve"> S.A</w:t>
      </w:r>
      <w:r w:rsidRPr="00D4090A">
        <w:rPr>
          <w:rFonts w:ascii="Times New Roman" w:hAnsi="Times New Roman"/>
          <w:b/>
          <w:sz w:val="24"/>
          <w:szCs w:val="24"/>
        </w:rPr>
        <w:t>.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Montador de Estrutura Naval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Período:</w:t>
      </w:r>
      <w:r w:rsidR="00A6618F">
        <w:rPr>
          <w:rFonts w:ascii="Times New Roman" w:hAnsi="Times New Roman"/>
          <w:b/>
          <w:sz w:val="24"/>
          <w:szCs w:val="24"/>
        </w:rPr>
        <w:t xml:space="preserve"> 24 de março de 2014 á 12 de dezembro de 2015</w:t>
      </w:r>
    </w:p>
    <w:p w:rsidR="00AD4A63" w:rsidRDefault="00067902" w:rsidP="00067902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Efetuar a montagem de partes constituintes das </w:t>
      </w:r>
      <w:proofErr w:type="gramStart"/>
      <w:r>
        <w:rPr>
          <w:rFonts w:ascii="Times New Roman" w:hAnsi="Times New Roman"/>
          <w:sz w:val="24"/>
          <w:szCs w:val="24"/>
        </w:rPr>
        <w:t>embarcações ,</w:t>
      </w:r>
      <w:proofErr w:type="gramEnd"/>
      <w:r>
        <w:rPr>
          <w:rFonts w:ascii="Times New Roman" w:hAnsi="Times New Roman"/>
          <w:sz w:val="24"/>
          <w:szCs w:val="24"/>
        </w:rPr>
        <w:t xml:space="preserve"> manuseio de solda , maçarico e lixadeira , leitura e interpretação de desenhos de montagem naval , efetuar  limpeza do local de trabalho , ter conhecimento de materiais e saber identificar peças , efetuar o manuseio e transporte de peças e equipamentos , calcular trações e forças com talhas , macacos e cabos. 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A6618F" w:rsidRDefault="00A6618F" w:rsidP="00067902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sz w:val="24"/>
          <w:szCs w:val="24"/>
        </w:rPr>
      </w:pPr>
    </w:p>
    <w:p w:rsidR="00A6618F" w:rsidRPr="00A6618F" w:rsidRDefault="00A6618F" w:rsidP="00A6618F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EMPRESA: JCM SERVIÇO DE MANUTENÇAÃO INDUSTRIAL E NAVAL</w:t>
      </w:r>
      <w:r w:rsidRPr="00A6618F">
        <w:rPr>
          <w:rFonts w:ascii="Times New Roman" w:hAnsi="Times New Roman"/>
          <w:b/>
          <w:sz w:val="24"/>
          <w:szCs w:val="24"/>
        </w:rPr>
        <w:t>.</w:t>
      </w:r>
    </w:p>
    <w:p w:rsidR="00A6618F" w:rsidRPr="00A6618F" w:rsidRDefault="00A6618F" w:rsidP="00A6618F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b/>
          <w:sz w:val="24"/>
          <w:szCs w:val="24"/>
        </w:rPr>
      </w:pPr>
      <w:r w:rsidRPr="00A6618F">
        <w:rPr>
          <w:rFonts w:ascii="Times New Roman" w:hAnsi="Times New Roman"/>
          <w:b/>
          <w:sz w:val="24"/>
          <w:szCs w:val="24"/>
        </w:rPr>
        <w:t>Montador de Estrutura Naval</w:t>
      </w:r>
    </w:p>
    <w:p w:rsidR="00A6618F" w:rsidRPr="00A6618F" w:rsidRDefault="00AD4A63" w:rsidP="00A6618F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Período: 06 de abril de 2011 á 21 de junho de 2013</w:t>
      </w:r>
    </w:p>
    <w:p w:rsidR="00067902" w:rsidRDefault="00A6618F" w:rsidP="00A6618F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sz w:val="24"/>
          <w:szCs w:val="24"/>
        </w:rPr>
      </w:pPr>
      <w:r w:rsidRPr="00A6618F">
        <w:rPr>
          <w:rFonts w:ascii="Times New Roman" w:hAnsi="Times New Roman"/>
          <w:sz w:val="24"/>
          <w:szCs w:val="24"/>
        </w:rPr>
        <w:t xml:space="preserve">Efetuar a montagem de partes constituintes das </w:t>
      </w:r>
      <w:proofErr w:type="gramStart"/>
      <w:r w:rsidRPr="00A6618F">
        <w:rPr>
          <w:rFonts w:ascii="Times New Roman" w:hAnsi="Times New Roman"/>
          <w:sz w:val="24"/>
          <w:szCs w:val="24"/>
        </w:rPr>
        <w:t>embarcações ,</w:t>
      </w:r>
      <w:proofErr w:type="gramEnd"/>
      <w:r w:rsidRPr="00A6618F">
        <w:rPr>
          <w:rFonts w:ascii="Times New Roman" w:hAnsi="Times New Roman"/>
          <w:sz w:val="24"/>
          <w:szCs w:val="24"/>
        </w:rPr>
        <w:t xml:space="preserve"> manuseio de solda , maçarico e lixadeira , leitura e interpretação de desenhos de montagem naval , efetuar  limpeza do local de trabalho , ter conhecimento de materiais e saber identificar peças , efetuar o manuseio e transporte de peças e equipamentos , calcular trações e forças com talhas , macacos e cabos.  </w:t>
      </w:r>
    </w:p>
    <w:p w:rsidR="00AD4A63" w:rsidRDefault="00AD4A63" w:rsidP="00A6618F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sz w:val="24"/>
          <w:szCs w:val="24"/>
        </w:rPr>
      </w:pPr>
    </w:p>
    <w:p w:rsidR="00A6618F" w:rsidRDefault="00A6618F" w:rsidP="00067902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sz w:val="24"/>
          <w:szCs w:val="24"/>
        </w:rPr>
      </w:pPr>
    </w:p>
    <w:p w:rsidR="00067902" w:rsidRPr="007157C3" w:rsidRDefault="00067902" w:rsidP="000679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8C6EBE">
        <w:rPr>
          <w:rFonts w:ascii="Times New Roman" w:hAnsi="Times New Roman"/>
          <w:b/>
          <w:sz w:val="24"/>
          <w:szCs w:val="24"/>
        </w:rPr>
        <w:t>QUALIFICAÇÕES E ATIVIDADES PROFISSIONAIS</w:t>
      </w:r>
    </w:p>
    <w:p w:rsidR="00067902" w:rsidRDefault="00A6618F" w:rsidP="00067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Carteira de habilitação AB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Equipamento de proteção individual – NR06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Operações para movimentação de cargas – NR34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Observador para trabalhos a quente – NR34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em altura – NR34 - 35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Operação de ponte rolante – Terra e Mar </w:t>
      </w:r>
    </w:p>
    <w:p w:rsidR="00067902" w:rsidRDefault="00067902" w:rsidP="00067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Trabalhos em espaço confinado – NR33</w:t>
      </w:r>
    </w:p>
    <w:p w:rsidR="008C6EBE" w:rsidRPr="008C6EBE" w:rsidRDefault="008C6EBE" w:rsidP="00067902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sz w:val="24"/>
          <w:szCs w:val="24"/>
        </w:rPr>
      </w:pPr>
    </w:p>
    <w:p w:rsidR="00FD1DB2" w:rsidRDefault="00FD1DB2" w:rsidP="00D4090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p w:rsidR="00FD1DB2" w:rsidRPr="00D4090A" w:rsidRDefault="00FD1DB2" w:rsidP="00D4090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sectPr w:rsidR="00FD1DB2" w:rsidRPr="00D4090A" w:rsidSect="00B12684">
      <w:pgSz w:w="12240" w:h="15840"/>
      <w:pgMar w:top="1418" w:right="1701" w:bottom="851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99"/>
    <w:rsid w:val="00031DBC"/>
    <w:rsid w:val="00067902"/>
    <w:rsid w:val="000A1FFE"/>
    <w:rsid w:val="001D6937"/>
    <w:rsid w:val="003D0CC6"/>
    <w:rsid w:val="00457AC0"/>
    <w:rsid w:val="004F4699"/>
    <w:rsid w:val="005A4592"/>
    <w:rsid w:val="00626C9A"/>
    <w:rsid w:val="007155F5"/>
    <w:rsid w:val="007157C3"/>
    <w:rsid w:val="008C6EBE"/>
    <w:rsid w:val="008F75E9"/>
    <w:rsid w:val="00A6618F"/>
    <w:rsid w:val="00AD4A63"/>
    <w:rsid w:val="00B12684"/>
    <w:rsid w:val="00B975DF"/>
    <w:rsid w:val="00D4090A"/>
    <w:rsid w:val="00DF6054"/>
    <w:rsid w:val="00EA4ECD"/>
    <w:rsid w:val="00F917B4"/>
    <w:rsid w:val="00FD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26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26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e\Desktop\Curriculos%20e%20planilhas\Curriculo%20Tiago%20Leandr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78856-AE75-42FF-8C29-2619D86E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Curriculo Tiago Leandro</Template>
  <TotalTime>1</TotalTime>
  <Pages>2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Cristina boeno</dc:creator>
  <cp:lastModifiedBy>kelly Cristina boeno</cp:lastModifiedBy>
  <cp:revision>2</cp:revision>
  <cp:lastPrinted>2016-12-15T00:36:00Z</cp:lastPrinted>
  <dcterms:created xsi:type="dcterms:W3CDTF">2016-12-15T00:39:00Z</dcterms:created>
  <dcterms:modified xsi:type="dcterms:W3CDTF">2016-12-15T00:39:00Z</dcterms:modified>
</cp:coreProperties>
</file>