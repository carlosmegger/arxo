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EF" w:rsidRDefault="00A8259F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6192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9F47E" id="Group 146" o:spid="_x0000_s1026" style="position:absolute;margin-left:529pt;margin-top:45.2pt;width:58.8pt;height:737.25pt;z-index:251656192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1GsYA&#10;AADaAAAADwAAAGRycy9kb3ducmV2LnhtbESPX0vDQBDE34V+h2MFX8ReqtBK7LWUgqA+1P4R8XFz&#10;tyahub2QW9vUT+8JhT4OM/MbZjrvfaMO1MU6sIHRMANFbIOruTTwsXu+ewQVBdlhE5gMnCjCfDa4&#10;mmLuwpE3dNhKqRKEY44GKpE21zraijzGYWiJk/cdOo+SZFdq1+ExwX2j77NsrD3WnBYqbGlZkd1v&#10;f7wB+/taFBMpPt++3sXa8mG0Wt82xtxc94snUEK9XMLn9oszMIH/K+kG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1G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6aMAAAADaAAAADwAAAGRycy9kb3ducmV2LnhtbERPy2oCMRTdC/2HcAvdiJPRgsjUKK0g&#10;SLupYzfdXSfXydDJzZDEefx9syh0eTjv7X60rejJh8axgmWWgyCunG64VvB1OS42IEJE1tg6JgUT&#10;BdjvHmZbLLQb+Ex9GWuRQjgUqMDE2BVShsqQxZC5jjhxN+ctxgR9LbXHIYXbVq7yfC0tNpwaDHZ0&#10;MFT9lHer4MM+T9fu842/b/qdjfFk+2qu1NPj+PoCItIY/8V/7pNWkLamK+kGy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OmjAAAAA2gAAAA8AAAAAAAAAAAAAAAAA&#10;oQIAAGRycy9kb3ducmV2LnhtbFBLBQYAAAAABAAEAPkAAACO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2uMQAAADaAAAADwAAAGRycy9kb3ducmV2LnhtbESPQWvCQBSE70L/w/IK3sxGKRJTV5FS&#10;oRCh1YjQ2yP7mqRm34bsGuO/dwsFj8PMfMMs14NpRE+dqy0rmEYxCOLC6ppLBcd8O0lAOI+ssbFM&#10;Cm7kYL16Gi0x1fbKe+oPvhQBwi5FBZX3bSqlKyoy6CLbEgfvx3YGfZBdKXWH1wA3jZzF8VwarDks&#10;VNjSW0XF+XAxCpK9yXbtdPhK3pvP4oWy39M35UqNn4fNKwhPg3+E/9sfWsEC/q6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Ha4xAAAANoAAAAPAAAAAAAAAAAA&#10;AAAAAKECAABkcnMvZG93bnJldi54bWxQSwUGAAAAAAQABAD5AAAAkg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7KsIAAADbAAAADwAAAGRycy9kb3ducmV2LnhtbESPQYvCMBCF7wv+hzCCl0VTBRepRlkE&#10;xeuqeB6bsS3bTGITtfrrdw7C3mZ4b977ZrHqXKPu1Mbas4HxKANFXHhbc2ngeNgMZ6BiQrbYeCYD&#10;T4qwWvY+Fphb/+Afuu9TqSSEY44GqpRCrnUsKnIYRz4Qi3bxrcMka1tq2+JDwl2jJ1n2pR3WLA0V&#10;BlpXVPzub87AIQT+PJa6vs4252u2nZ7OzWtizKDffc9BJerSv/l9vbOCL/Tyiwy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Q7KsIAAADbAAAADwAAAAAAAAAAAAAA&#10;AAChAgAAZHJzL2Rvd25yZXYueG1sUEsFBgAAAAAEAAQA+QAAAJADAAAAAA==&#10;" strokecolor="#c8cace" strokeweight="4.5pt"/>
                <w10:wrap type="square" anchorx="page" anchory="page"/>
              </v:group>
            </w:pict>
          </mc:Fallback>
        </mc:AlternateContent>
      </w:r>
      <w:r w:rsidR="00EA1EEF">
        <w:rPr>
          <w:rFonts w:ascii="Verdana" w:hAnsi="Verdana"/>
          <w:sz w:val="40"/>
          <w:szCs w:val="40"/>
        </w:rPr>
        <w:t>Lucas Corrêa Sell Gonçalves</w:t>
      </w:r>
    </w:p>
    <w:p w:rsidR="00AD3B96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EA1EEF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EA1EEF">
        <w:rPr>
          <w:rFonts w:ascii="Verdana" w:hAnsi="Verdana"/>
        </w:rPr>
        <w:t xml:space="preserve">20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 w:rsidR="008E6BC1">
        <w:rPr>
          <w:rFonts w:ascii="Verdana" w:hAnsi="Verdana"/>
        </w:rPr>
        <w:t>Travessa Maurino Antônio Duarte  – Nº 78</w:t>
      </w:r>
      <w:r w:rsidR="0044663D">
        <w:rPr>
          <w:rFonts w:ascii="Verdana" w:hAnsi="Verdana"/>
        </w:rPr>
        <w:t xml:space="preserve"> – Casa                                                                     </w:t>
      </w:r>
      <w:r w:rsidR="008E6BC1">
        <w:rPr>
          <w:rFonts w:ascii="Verdana" w:hAnsi="Verdana"/>
        </w:rPr>
        <w:t>Penha</w:t>
      </w:r>
      <w:r w:rsidR="0044663D">
        <w:rPr>
          <w:rFonts w:ascii="Verdana" w:hAnsi="Verdana"/>
        </w:rPr>
        <w:t xml:space="preserve"> </w:t>
      </w:r>
      <w:r w:rsidR="00EA1EEF">
        <w:rPr>
          <w:rFonts w:ascii="Verdana" w:hAnsi="Verdana"/>
        </w:rPr>
        <w:t>– Santa Catarina</w:t>
      </w:r>
      <w:r w:rsidR="008E6BC1">
        <w:rPr>
          <w:rFonts w:ascii="Verdana" w:hAnsi="Verdana"/>
        </w:rPr>
        <w:t xml:space="preserve"> – Cep : 88385-000</w:t>
      </w:r>
    </w:p>
    <w:p w:rsidR="001C2125" w:rsidRDefault="005B5FD3" w:rsidP="001638B8">
      <w:pPr>
        <w:rPr>
          <w:rFonts w:ascii="Verdana" w:hAnsi="Verdana"/>
        </w:rPr>
      </w:pPr>
      <w:r>
        <w:rPr>
          <w:rFonts w:ascii="Verdana" w:hAnsi="Verdana"/>
        </w:rPr>
        <w:t xml:space="preserve">Telefone: </w:t>
      </w:r>
      <w:r w:rsidR="00EA1EEF">
        <w:rPr>
          <w:rFonts w:ascii="Verdana" w:hAnsi="Verdana"/>
        </w:rPr>
        <w:t>(47) 991981016</w:t>
      </w:r>
      <w:r w:rsidR="001638B8" w:rsidRPr="001638B8">
        <w:rPr>
          <w:rFonts w:ascii="Verdana" w:hAnsi="Verdana"/>
        </w:rPr>
        <w:t xml:space="preserve"> </w:t>
      </w:r>
      <w:r w:rsidR="001C2125">
        <w:rPr>
          <w:rFonts w:ascii="Verdana" w:hAnsi="Verdana"/>
        </w:rPr>
        <w:t>(celular) (47) 3345-1711 (residencial)</w:t>
      </w:r>
    </w:p>
    <w:p w:rsidR="001638B8" w:rsidRDefault="005B5FD3" w:rsidP="001638B8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hyperlink r:id="rId8" w:history="1">
        <w:r w:rsidR="001C2125" w:rsidRPr="00782C1A">
          <w:rPr>
            <w:rStyle w:val="Hyperlink"/>
            <w:rFonts w:ascii="Verdana" w:hAnsi="Verdana"/>
          </w:rPr>
          <w:t>selllucas4@hotmail.com</w:t>
        </w:r>
      </w:hyperlink>
      <w:r w:rsidR="001638B8" w:rsidRPr="001638B8">
        <w:rPr>
          <w:rFonts w:ascii="Verdana" w:hAnsi="Verdana"/>
        </w:rPr>
        <w:br/>
      </w:r>
      <w:bookmarkStart w:id="0" w:name="_GoBack"/>
    </w:p>
    <w:bookmarkEnd w:id="0"/>
    <w:p w:rsidR="001638B8" w:rsidRPr="00AD3B96" w:rsidRDefault="001638B8" w:rsidP="001638B8">
      <w:pPr>
        <w:pStyle w:val="Seo"/>
        <w:rPr>
          <w:rFonts w:ascii="Verdana" w:hAnsi="Verdana"/>
        </w:rPr>
      </w:pPr>
      <w:r w:rsidRPr="00AD3B96">
        <w:rPr>
          <w:rFonts w:ascii="Verdana" w:hAnsi="Verdana"/>
        </w:rPr>
        <w:t>objetivo</w:t>
      </w:r>
    </w:p>
    <w:p w:rsidR="00A8259F" w:rsidRPr="00AD3B96" w:rsidRDefault="00A8259F" w:rsidP="00A8259F">
      <w:pPr>
        <w:pStyle w:val="Seo"/>
        <w:rPr>
          <w:rFonts w:ascii="Verdana" w:hAnsi="Verdana"/>
        </w:rPr>
      </w:pPr>
      <w:r w:rsidRPr="00AD3B96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55E5A" wp14:editId="66E1791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12700" r="9525" b="6350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8F449" id="AutoShape 160" o:spid="_x0000_s1026" type="#_x0000_t32" style="position:absolute;margin-left:.3pt;margin-top:6.05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3xKTiy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Default="00AD3B96" w:rsidP="001638B8">
      <w:pPr>
        <w:numPr>
          <w:ilvl w:val="0"/>
          <w:numId w:val="29"/>
        </w:numPr>
        <w:shd w:val="clear" w:color="auto" w:fill="FFFFFF"/>
        <w:spacing w:after="0" w:line="240" w:lineRule="auto"/>
        <w:ind w:left="450"/>
        <w:textAlignment w:val="baseline"/>
        <w:rPr>
          <w:rFonts w:ascii="Verdana" w:hAnsi="Verdana"/>
          <w:color w:val="444444"/>
          <w:lang w:eastAsia="pt-BR"/>
        </w:rPr>
      </w:pPr>
      <w:r w:rsidRPr="00AD3B96">
        <w:rPr>
          <w:rFonts w:ascii="Verdana" w:hAnsi="Verdana"/>
          <w:color w:val="444444"/>
          <w:lang w:eastAsia="pt-BR"/>
        </w:rPr>
        <w:t>Busco uma vaga no mercado onde possa colocar minhas habilidades em prática e colaborar com equipes de trabalho, tendo o crescimento da organização e o desenvolvimento pessoal e profissional como focos principais.</w:t>
      </w:r>
    </w:p>
    <w:p w:rsidR="00AD3B96" w:rsidRPr="00AD3B96" w:rsidRDefault="00AD3B96" w:rsidP="00AD3B96">
      <w:pPr>
        <w:shd w:val="clear" w:color="auto" w:fill="FFFFFF"/>
        <w:spacing w:after="0" w:line="240" w:lineRule="auto"/>
        <w:ind w:left="90"/>
        <w:textAlignment w:val="baseline"/>
        <w:rPr>
          <w:rFonts w:ascii="Verdana" w:hAnsi="Verdana"/>
          <w:color w:val="444444"/>
          <w:lang w:eastAsia="pt-BR"/>
        </w:rPr>
      </w:pPr>
    </w:p>
    <w:p w:rsidR="00B30D63" w:rsidRPr="00AD3B96" w:rsidRDefault="001638B8" w:rsidP="001638B8">
      <w:pPr>
        <w:pStyle w:val="Seo"/>
        <w:rPr>
          <w:rFonts w:ascii="Verdana" w:hAnsi="Verdana"/>
        </w:rPr>
      </w:pPr>
      <w:r w:rsidRPr="00AD3B96">
        <w:rPr>
          <w:rFonts w:ascii="Verdana" w:hAnsi="Verdana"/>
        </w:rPr>
        <w:t>FORMAÇÃO</w:t>
      </w:r>
    </w:p>
    <w:p w:rsidR="001638B8" w:rsidRPr="002039BD" w:rsidRDefault="00A8259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4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22F70" id="AutoShape 164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dq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aL2dq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F13997" w:rsidRDefault="00F1399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Fundamental – 2010 - Centro Educacional Prisma – Balneário Piçarras – SC </w:t>
      </w:r>
    </w:p>
    <w:p w:rsidR="001638B8" w:rsidRDefault="00F1399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– 2013 – Senai/SC – Itajaí </w:t>
      </w:r>
    </w:p>
    <w:p w:rsidR="00F13997" w:rsidRDefault="00F1399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Logistica – 2013 – Senai/SC – Itajaí</w:t>
      </w:r>
    </w:p>
    <w:p w:rsidR="001C2125" w:rsidRDefault="001C2125" w:rsidP="001C212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Superior – UFSC – Curso de Engenharia de Transporte e Logistica </w:t>
      </w:r>
    </w:p>
    <w:p w:rsidR="00AD3B96" w:rsidRDefault="001C2125" w:rsidP="00AD3B9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Cursou 4 semestres – 2015/2016</w:t>
      </w:r>
    </w:p>
    <w:p w:rsidR="00AD3B96" w:rsidRPr="00AD3B96" w:rsidRDefault="001C2125" w:rsidP="00AD3B96">
      <w:pPr>
        <w:pStyle w:val="PargrafodaLista"/>
        <w:numPr>
          <w:ilvl w:val="0"/>
          <w:numId w:val="27"/>
        </w:numPr>
        <w:spacing w:after="0" w:line="240" w:lineRule="auto"/>
        <w:ind w:left="414" w:hanging="357"/>
        <w:rPr>
          <w:rFonts w:ascii="Verdana" w:hAnsi="Verdana"/>
        </w:rPr>
      </w:pPr>
      <w:r w:rsidRPr="00AD3B96">
        <w:rPr>
          <w:rFonts w:ascii="Verdana" w:hAnsi="Verdana"/>
        </w:rPr>
        <w:t>Iniciando no Curso de Direito</w:t>
      </w:r>
      <w:r w:rsidR="00AD3B96">
        <w:rPr>
          <w:rFonts w:ascii="Verdana" w:hAnsi="Verdana"/>
        </w:rPr>
        <w:t xml:space="preserve"> - 2017</w:t>
      </w:r>
    </w:p>
    <w:p w:rsidR="00B30D63" w:rsidRPr="00D81FC2" w:rsidRDefault="00B30D63" w:rsidP="00F13997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A8259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C3366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K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sw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1mHwK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B30D63" w:rsidRDefault="0002585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em Office (Word, Ex</w:t>
      </w:r>
      <w:r w:rsidR="001C2125">
        <w:rPr>
          <w:rFonts w:ascii="Verdana" w:hAnsi="Verdana"/>
        </w:rPr>
        <w:t>c</w:t>
      </w:r>
      <w:r>
        <w:rPr>
          <w:rFonts w:ascii="Verdana" w:hAnsi="Verdana"/>
        </w:rPr>
        <w:t>el, Power Point)</w:t>
      </w:r>
    </w:p>
    <w:p w:rsidR="0002585D" w:rsidRDefault="0002585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Intermediário</w:t>
      </w:r>
    </w:p>
    <w:p w:rsidR="0002585D" w:rsidRDefault="0002585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Básico em informática</w:t>
      </w:r>
    </w:p>
    <w:p w:rsidR="0002585D" w:rsidRDefault="0002585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em Solidworks</w:t>
      </w:r>
    </w:p>
    <w:p w:rsidR="0002585D" w:rsidRDefault="0002585D" w:rsidP="001C212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84" w:rsidRDefault="00553084">
      <w:r>
        <w:separator/>
      </w:r>
    </w:p>
  </w:endnote>
  <w:endnote w:type="continuationSeparator" w:id="0">
    <w:p w:rsidR="00553084" w:rsidRDefault="0055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13997">
      <w:rPr>
        <w:noProof/>
      </w:rPr>
      <w:t>2</w:t>
    </w:r>
    <w:r>
      <w:fldChar w:fldCharType="end"/>
    </w:r>
    <w:r w:rsidR="00163F2A">
      <w:t xml:space="preserve"> </w:t>
    </w:r>
    <w:r w:rsidR="00A8259F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C53335F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84" w:rsidRDefault="00553084">
      <w:r>
        <w:separator/>
      </w:r>
    </w:p>
  </w:footnote>
  <w:footnote w:type="continuationSeparator" w:id="0">
    <w:p w:rsidR="00553084" w:rsidRDefault="00553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8259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FC43E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1C37119F"/>
    <w:multiLevelType w:val="multilevel"/>
    <w:tmpl w:val="6D2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CE2E9A"/>
    <w:multiLevelType w:val="hybridMultilevel"/>
    <w:tmpl w:val="0F4C1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D9CAD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5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175B8"/>
    <w:rsid w:val="0002401A"/>
    <w:rsid w:val="0002585D"/>
    <w:rsid w:val="0004595D"/>
    <w:rsid w:val="000D6C68"/>
    <w:rsid w:val="001638B8"/>
    <w:rsid w:val="00163F2A"/>
    <w:rsid w:val="001C2125"/>
    <w:rsid w:val="002039BD"/>
    <w:rsid w:val="002127A1"/>
    <w:rsid w:val="0044663D"/>
    <w:rsid w:val="004A10C7"/>
    <w:rsid w:val="00553084"/>
    <w:rsid w:val="005657D9"/>
    <w:rsid w:val="005B5FD3"/>
    <w:rsid w:val="005E5C7E"/>
    <w:rsid w:val="005E6BFC"/>
    <w:rsid w:val="006D6C09"/>
    <w:rsid w:val="00741D6E"/>
    <w:rsid w:val="008E6BC1"/>
    <w:rsid w:val="0094426A"/>
    <w:rsid w:val="009967CD"/>
    <w:rsid w:val="009C3B99"/>
    <w:rsid w:val="00A17348"/>
    <w:rsid w:val="00A25CF8"/>
    <w:rsid w:val="00A37654"/>
    <w:rsid w:val="00A8259F"/>
    <w:rsid w:val="00AD3B96"/>
    <w:rsid w:val="00AD613A"/>
    <w:rsid w:val="00B30D63"/>
    <w:rsid w:val="00B501EE"/>
    <w:rsid w:val="00B55D75"/>
    <w:rsid w:val="00B86586"/>
    <w:rsid w:val="00CA42AC"/>
    <w:rsid w:val="00CC21DB"/>
    <w:rsid w:val="00CD3678"/>
    <w:rsid w:val="00CF777E"/>
    <w:rsid w:val="00D81FC2"/>
    <w:rsid w:val="00EA1EEF"/>
    <w:rsid w:val="00F13997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5741DC67-78B5-4DB7-A2D4-6102EF8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1C2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llucas4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Lucas .</cp:lastModifiedBy>
  <cp:revision>2</cp:revision>
  <dcterms:created xsi:type="dcterms:W3CDTF">2017-02-01T16:15:00Z</dcterms:created>
  <dcterms:modified xsi:type="dcterms:W3CDTF">2017-02-01T16:15:00Z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