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/>
    <w:tbl>
      <w:tblPr>
        <w:tblpPr w:leftFromText="187" w:rightFromText="187"/>
        <w:tblW w:w="0" w:type="auto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CellMar/>
        <w:tblLook w:val="4A0"/>
      </w:tblPr>
      <w:tblGrid>
        <w:gridCol w:w="9071"/>
      </w:tblGrid>
      <w:tr>
        <w:trPr/>
        <w:tc>
          <w:tcPr>
            <w:tcW w:w="9576" w:type="dxa"/>
            <w:tcBorders/>
            <w:vAlign w:val="top"/>
          </w:tcPr>
          <w:p>
            <w:pPr>
              <w:pStyle w:val="PrimeiraPginadoCabealho"/>
              <w:spacing w:after="0" w:line="240" w:lineRule="auto"/>
              <w:pBdr>
                <w:bottom w:val="none" w:color="auto"/>
              </w:pBdr>
              <w:rPr>
                <w:color w:val="9FB8CD"/>
              </w:rPr>
            </w:pPr>
          </w:p>
        </w:tc>
      </w:tr>
    </w:tbl>
    <w:p>
      <w:pPr>
        <w:pStyle w:val="SemEspaamento"/>
      </w:pPr>
    </w:p>
    <w:tbl>
      <w:tblPr>
        <w:tblW w:w="5000" w:type="pct"/>
        <w:jc w:val="center"/>
        <w:tblBorders>
          <w:top w:val="single" w:sz="6" w:space="0" w:color="9FB8CD"/>
          <w:bottom w:val="single" w:sz="6" w:space="0" w:color="9FB8CD"/>
          <w:left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4A0"/>
      </w:tblPr>
      <w:tblGrid>
        <w:gridCol w:w="331"/>
        <w:gridCol w:w="8724"/>
      </w:tblGrid>
      <w:tr>
        <w:trPr>
          <w:trHeight w:val="1773"/>
        </w:trPr>
        <w:tc>
          <w:tcPr>
            <w:tcW w:w="365" w:type="dxa"/>
            <w:tcBorders/>
            <w:vAlign w:val="top"/>
            <w:shd w:val="clear" w:color="auto" w:fill="9FB8CD" w:themeFill="accent2"/>
          </w:tcPr>
          <w:p>
            <w:pPr>
              <w:spacing w:after="0" w:line="240" w:lineRule="auto"/>
            </w:pPr>
          </w:p>
        </w:tc>
        <w:tc>
          <w:tcPr>
            <w:tcW w:w="9363" w:type="dxa"/>
            <w:tcBorders/>
            <w:vAlign w:val="top"/>
          </w:tcPr>
          <w:p>
            <w:pPr>
              <w:pStyle w:val="NomePessoal"/>
              <w:jc w:val="left"/>
              <w:tabs>
                <w:tab w:val="left" w:pos="7275"/>
              </w:tabs>
            </w:pPr>
            <w:r>
              <w:rPr>
                <w:rFonts w:ascii="Bookman Old Style"/>
                <w:lang w:bidi="ar-sa"/>
              </w:rPr>
              <w:drawing>
                <wp:anchor layoutInCell="1" simplePos="0" behindDoc="0" relativeHeight="251659776" distR="114300" distL="114300" allowOverlap="1" locked="0" distT="0" distB="0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y="1333500" cx="933450"/>
                  <wp:effectExtent r="0" l="0" b="0" t="0"/>
                  <wp:wrapSquare wrapText="bothSides"/>
                  <wp:docPr name="Imagem 2" id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3x4.jpg" id="2"/>
                          <pic:cNvPicPr/>
                        </pic:nvPicPr>
                        <pic:blipFill>
                          <a:blip cstate="print"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1333500" cx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/>
                <w:lang w:bidi="ar-sa"/>
              </w:rPr>
              <w:t>Geiza Amaral de Lima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Solteira, 20 anos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 xml:space="preserve">Sitio Cricri, 01, Bonança, Vitoria de Sto Antão – PE Cep: 54800-000                   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Telefone: (081) 9 8254-3270 /(081) 9 8486-5637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Email: geisaamaral19@gmal.com</w:t>
            </w:r>
          </w:p>
          <w:p>
            <w:pPr>
              <w:pStyle w:val="TextodoEndereo"/>
              <w:jc w:val="center"/>
              <w:spacing w:line="240" w:lineRule="auto"/>
              <w:rPr>
                <w:sz w:val="24.0"/>
              </w:rPr>
            </w:pPr>
          </w:p>
        </w:tc>
      </w:tr>
    </w:tbl>
    <w:p>
      <w:pPr>
        <w:pStyle w:val="SemEspaamento"/>
      </w:pPr>
    </w:p>
    <w:p>
      <w:pPr>
        <w:pStyle w:val="SemEspaamento"/>
      </w:pPr>
    </w:p>
    <w:tbl>
      <w:tblPr>
        <w:tblW w:w="5000" w:type="pct"/>
        <w:jc w:val="center"/>
        <w:tblBorders>
          <w:top w:val="single" w:sz="6" w:space="0" w:color="AAB0C7"/>
          <w:bottom w:val="single" w:sz="6" w:space="0" w:color="AAB0C7"/>
          <w:left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4A0"/>
      </w:tblPr>
      <w:tblGrid>
        <w:gridCol w:w="365"/>
        <w:gridCol w:w="8690"/>
      </w:tblGrid>
      <w:tr>
        <w:trPr/>
        <w:tc>
          <w:tcPr>
            <w:tcW w:w="365" w:type="dxa"/>
            <w:tcBorders/>
            <w:vAlign w:val="top"/>
            <w:shd w:val="clear" w:color="auto" w:fill="AAB0C7" w:themeFill="accent1" w:themeFillTint="99"/>
          </w:tcPr>
          <w:p>
            <w:pPr>
              <w:spacing w:after="0" w:line="240" w:lineRule="auto"/>
            </w:pPr>
          </w:p>
        </w:tc>
        <w:tc>
          <w:tcPr>
            <w:tcW w:w="365" w:type="auto"/>
            <w:tcBorders/>
            <w:vAlign w:val="top"/>
          </w:tcPr>
          <w:p>
            <w:pPr>
              <w:pStyle w:val="Seo"/>
            </w:pPr>
            <w:r>
              <w:rPr>
                <w:rFonts w:ascii="Bookman Old Style"/>
                <w:lang w:bidi="ar-sa"/>
              </w:rPr>
              <w:t>Objetivos</w:t>
            </w:r>
          </w:p>
          <w:p>
            <w:pPr>
              <w:jc w:val="both"/>
              <w:tabs>
                <w:tab w:val="left" w:pos="1620"/>
              </w:tabs>
              <w:spacing w:line="360" w:lineRule="auto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Carlito"/>
                <w:lang w:bidi="ar-sa"/>
              </w:rPr>
              <w:t>Ingressar no quadro de funcionários desta empresa, com intuito de lhes oferecer meus serviços com muita presteza, no cargo que me for oferecido.</w:t>
            </w: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Formação</w:t>
            </w:r>
          </w:p>
          <w:p>
            <w:pPr>
              <w:pStyle w:val="Subseo"/>
              <w:spacing w:after="0"/>
              <w:rPr>
                <w:b w:val="0"/>
              </w:rPr>
            </w:pPr>
            <w:r>
              <w:rPr>
                <w:rFonts w:ascii="Bookman Old Style"/>
                <w:lang w:bidi="ar-sa"/>
              </w:rPr>
              <w:t>Ensino Médio Completo</w:t>
            </w:r>
          </w:p>
          <w:p>
            <w:pPr>
              <w:pStyle w:val="Commarcadores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Carlito"/>
                <w:lang w:bidi="ar-sa"/>
              </w:rPr>
              <w:t>Técnico em Edificações – 3° Modulo (conclusão prevista para 08/03/2017)</w:t>
            </w:r>
          </w:p>
          <w:p>
            <w:pPr>
              <w:pStyle w:val="Seo"/>
              <w:spacing w:after="0"/>
            </w:pPr>
          </w:p>
          <w:p>
            <w:pPr>
              <w:pStyle w:val="Seo"/>
              <w:spacing w:after="0"/>
            </w:pPr>
            <w:r>
              <w:rPr>
                <w:rFonts w:ascii="Bookman Old Style"/>
                <w:lang w:bidi="ar-sa"/>
              </w:rPr>
              <w:t>Experiência</w:t>
            </w:r>
          </w:p>
          <w:p>
            <w:pPr>
              <w:pStyle w:val="Subseo"/>
              <w:spacing w:after="0"/>
              <w:rPr>
                <w:rStyle w:val="CardeDatadaSubseo"/>
                <w:sz w:val="22.0"/>
                <w:szCs w:val="22.0"/>
              </w:rPr>
            </w:pPr>
            <w:r>
              <w:rPr>
                <w:rStyle w:val="CardeDatadaSubseo"/>
                <w:b w:val="1"/>
                <w:sz w:val="22.0"/>
                <w:szCs w:val="22.0"/>
                <w:rFonts w:ascii="Bookman Old Style"/>
                <w:lang w:bidi="ar-sa"/>
              </w:rPr>
              <w:t>Aux. De Departamento Pessoal (02/dezembro de 2013 –19/junho de 2015)</w:t>
            </w:r>
          </w:p>
          <w:p>
            <w:pPr>
              <w:pStyle w:val="Subseo"/>
              <w:spacing w:after="0"/>
              <w:rPr>
                <w:sz w:val="22.0"/>
                <w:szCs w:val="22.0"/>
              </w:rPr>
            </w:pPr>
            <w:r>
              <w:rPr>
                <w:rStyle w:val="CardeDatadaSubseo"/>
                <w:sz w:val="22.0"/>
                <w:szCs w:val="22.0"/>
                <w:rFonts w:ascii="Bookman Old Style"/>
                <w:lang w:bidi="ar-sa"/>
              </w:rPr>
              <w:t>Latache engenharia e Instalações Ltda (Rua Governador Seabra, 55, Apipucos, Recife -PE)</w:t>
            </w:r>
          </w:p>
          <w:p>
            <w:pPr>
              <w:pStyle w:val="TextodaSubseo"/>
              <w:rPr>
                <w:sz w:val="21.0"/>
                <w:szCs w:val="21.0"/>
              </w:rPr>
            </w:pP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Qualificações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Departamento Pessoal (concluído em 2017)</w:t>
            </w:r>
          </w:p>
          <w:p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ascii="Carlito"/>
                <w:lang w:bidi="ar-sa"/>
              </w:rPr>
              <w:t>Direito do Trabalho (concluído em 2017)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Construção Civil (concluído em 2015)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Assistente Administrativo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Assistente de Recursos Humanos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Pacote Office Completo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Excelência no atendimento (concluído em 2013)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Pratica em Departamento Pessoal (concluído em 2013)</w:t>
            </w:r>
          </w:p>
          <w:p>
            <w:pPr>
              <w:pStyle w:val="Seo"/>
            </w:pP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Referencias Pessoais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szCs w:val="26.0"/>
                <w:rFonts w:ascii="Carlito"/>
                <w:lang w:bidi="ar-sa"/>
              </w:rPr>
              <w:t>Osano Sergio (083) 9 9142-8169 Diretor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szCs w:val="26.0"/>
                <w:rFonts w:ascii="Carlito"/>
                <w:lang w:bidi="ar-sa"/>
              </w:rPr>
              <w:lastRenderedPageBreak/>
            </w:r>
            <w:r>
              <w:rPr>
                <w:sz w:val="22.0"/>
                <w:szCs w:val="26.0"/>
                <w:rFonts w:ascii="Carlito"/>
                <w:lang w:bidi="ar-sa"/>
              </w:rPr>
              <w:t>Edilson Odilon (081) 9 8660-7704 Almoxarife</w:t>
            </w:r>
          </w:p>
        </w:tc>
      </w:tr>
    </w:tbl>
    <w:tbl>
      <w:tblPr>
        <w:tblpPr w:leftFromText="187" w:rightFromText="187"/>
        <w:tblW w:w="0" w:type="auto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CellMar/>
        <w:tblLook w:val="4A0"/>
      </w:tblPr>
      <w:tblGrid>
        <w:gridCol w:w="9071"/>
      </w:tblGrid>
      <w:tr>
        <w:trPr>
          <w:trHeight w:val="576"/>
        </w:trPr>
        <w:tc>
          <w:tcPr>
            <w:tcW w:w="9576" w:type="dxa"/>
            <w:tcBorders/>
            <w:vAlign w:val="top"/>
          </w:tcPr>
          <w:p>
            <w:pPr>
              <w:spacing w:after="0" w:line="240" w:lineRule="auto"/>
            </w:pPr>
          </w:p>
        </w:tc>
      </w:tr>
    </w:tbl>
    <w:p/>
    <w:sectPr>
      <w:headerReference w:type="default" r:id="rId10"/>
      <w:headerReference w:type="even" r:id="rId9"/>
      <w:footerReference w:type="default" r:id="rId12"/>
      <w:footerReference w:type="even" r:id="rId11"/>
      <w:pgSz w:w="11907" w:h="16839" w:orient="portrait"/>
      <w:pgMar w:bottom="1418" w:top="1418" w:right="1418" w:left="1418" w:header="709" w:footer="709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notTrueType w:val="tru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Esquerdo"/>
    </w:pPr>
    <w:r>
      <w:rPr>
        <w:color w:val="CEDBE6"/>
      </w:rPr>
      <w:sym w:char="F07D" w:font="Wingdings 3"/>
    </w:r>
    <w:r>
      <w:t xml:space="preserve"> Página </w:t>
    </w:r>
    <w:r>
      <w:fldChar w:fldCharType="begin"/>
    </w:r>
    <w:r>
      <w:instrText xml:space="preserve">PAGE  \* Arabic  \* MERGEFORMAT</w:instrText>
    </w:r>
    <w:r>
      <w:fldChar w:fldCharType="separate"/>
    </w:r>
    <w:r>
      <w:t>1</w:t>
    </w:r>
    <w:r>
      <w:fldChar w:fldCharType="end"/>
    </w:r>
    <w:r>
      <w:t xml:space="preserve"> | </w:t>
    </w:r>
    <w:r>
      <w:t>[Digite seu telefone]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Direito"/>
    </w:pPr>
    <w:r>
      <w:rPr>
        <w:color w:val="CEDBE6"/>
      </w:rPr>
      <w:sym w:char="F07D" w:font="Wingdings 3"/>
    </w:r>
    <w:r>
      <w:t xml:space="preserve"> Página </w:t>
    </w:r>
    <w:r>
      <w:fldChar w:fldCharType="begin"/>
    </w:r>
    <w:r>
      <w:instrText xml:space="preserve">PAGE  \* Arabic  \* MERGEFORMAT</w:instrText>
    </w:r>
    <w:r>
      <w:fldChar w:fldCharType="separate"/>
    </w:r>
    <w:r>
      <w:t>1</w:t>
    </w:r>
    <w:r>
      <w:fldChar w:fldCharType="end"/>
    </w:r>
    <w:r>
      <w:t xml:space="preserve"> | </w:t>
    </w:r>
    <w:r>
      <w:t>[Digite seu endereço de email]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Esquerdo"/>
      <w:jc w:val="right"/>
    </w:pPr>
    <w:r>
      <w:rPr>
        <w:color w:val="CEDBE6"/>
      </w:rPr>
      <w:sym w:char="F07D" w:font="Wingdings 3"/>
    </w:r>
    <w:r>
      <w:t xml:space="preserve"> Currículo: </w:t>
    </w:r>
    <w:r>
      <w:t>Geiza Amaral de Lima dLlLima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Direito"/>
      <w:jc w:val="left"/>
    </w:pPr>
    <w:r>
      <w:rPr>
        <w:color w:val="CEDBE6"/>
      </w:rPr>
      <w:sym w:char="F07D" w:font="Wingdings 3"/>
    </w:r>
    <w:r>
      <w:t xml:space="preserve"> Currículo: </w:t>
    </w:r>
    <w:r>
      <w:t>Geiza Amaral de Lima dLlLima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8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pPr>
        <w:tabs>
          <w:tab w:val="null" w:pos="0"/>
        </w:tabs>
        <w:ind w:left="720" w:hanging="360"/>
      </w:pPr>
      <w:rPr>
        <w:sz w:val="24.0"/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oNotDisplayPageBoundaries/>
  <w:hideGrammaticalErrors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AC"/>
    <w:rsid w:val="000314AC"/>
    <w:rsid w:val="003E51DF"/>
    <w:rsid w:val="005E159A"/>
    <w:rsid w:val="00657C4D"/>
    <w:rsid w:val="00791009"/>
    <w:rsid w:val="00792BFC"/>
    <w:rsid w:val="0094689B"/>
    <w:rsid w:val="00A35516"/>
    <w:rsid w:val="00B856E2"/>
    <w:rsid w:val="00B8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E173-023E-435C-9B56-4B48A8848931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Gill Sans MT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color w:val="000000"/>
      <w:rFonts w:ascii="Carlito" w:cs="Times New Roman"/>
    </w:rPr>
  </w:style>
  <w:style w:type="paragraph" w:styleId="Ttulo1">
    <w:name w:val="heading 1"/>
    <w:link w:val="Ttulo1Char"/>
    <w:basedOn w:val="Normal"/>
    <w:uiPriority w:val="9"/>
    <w:rPr>
      <w:szCs w:val="32.0"/>
      <w:color w:val="FFFFFF"/>
      <w:rFonts w:ascii="Bookman Old Style"/>
      <w:spacing w:val="5"/>
    </w:rPr>
    <w:pPr>
      <w:outlineLvl w:val="0"/>
      <w:spacing w:after="40" w:before="300"/>
      <w:pBdr>
        <w:bottom w:val="single" w:sz="6" w:space="1" w:color="9FB8CD" w:themeColor="accent2"/>
        <w:left w:val="single" w:sz="6" w:space="1" w:color="9FB8CD" w:themeColor="accent2"/>
        <w:right w:val="single" w:sz="6" w:space="1" w:color="9FB8CD" w:themeColor="accent2"/>
        <w:top w:val="single" w:sz="6" w:space="1" w:color="9FB8CD" w:themeColor="accent2"/>
      </w:pBdr>
      <w:shd w:val="clear" w:color="auto" w:fill="9FB8CD" w:themeFill="accent2"/>
    </w:pPr>
  </w:style>
  <w:style w:type="paragraph" w:styleId="Ttulo2">
    <w:name w:val="heading 2"/>
    <w:link w:val="Ttulo2Char"/>
    <w:basedOn w:val="Normal"/>
    <w:uiPriority w:val="9"/>
    <w:qFormat/>
    <w:rPr>
      <w:szCs w:val="28.0"/>
      <w:color w:val="628BAD"/>
      <w:rFonts w:ascii="Bookman Old Style"/>
      <w:spacing w:val="5"/>
    </w:rPr>
    <w:pPr>
      <w:outlineLvl w:val="1"/>
      <w:spacing w:after="80" w:before="240"/>
      <w:ind w:left="144"/>
      <w:pBdr>
        <w:bottom w:val="single" w:sz="6" w:space="1" w:color="9FB8CD" w:themeColor="accent2"/>
        <w:left w:val="single" w:sz="48" w:space="1" w:color="9FB8CD" w:themeColor="accent2"/>
        <w:right w:val="single" w:sz="6" w:space="1" w:color="9FB8CD" w:themeColor="accent2"/>
        <w:top w:val="single" w:sz="6" w:space="1" w:color="9FB8CD" w:themeColor="accent2"/>
      </w:pBdr>
    </w:pPr>
  </w:style>
  <w:style w:type="paragraph" w:styleId="Ttulo3">
    <w:name w:val="heading 3"/>
    <w:link w:val="Ttulo3Char"/>
    <w:basedOn w:val="Normal"/>
    <w:uiPriority w:val="9"/>
    <w:qFormat/>
    <w:rPr>
      <w:szCs w:val="24.0"/>
      <w:color w:val="595959"/>
      <w:rFonts w:ascii="Bookman Old Style"/>
      <w:spacing w:val="5"/>
    </w:rPr>
    <w:pPr>
      <w:outlineLvl w:val="2"/>
      <w:spacing w:after="80" w:before="200"/>
      <w:ind w:left="144"/>
      <w:pBdr>
        <w:bottom w:val="single" w:sz="6" w:space="1" w:color="A6A6A6" w:themeColor="background1" w:themeShade="A6"/>
        <w:left w:val="single" w:sz="48" w:space="1" w:color="A6A6A6" w:themeColor="background1" w:themeShade="A6"/>
        <w:right w:val="single" w:sz="6" w:space="1" w:color="A6A6A6" w:themeColor="background1" w:themeShade="A6"/>
        <w:top w:val="single" w:sz="6" w:space="1" w:color="A6A6A6" w:themeColor="background1" w:themeShade="A6"/>
      </w:pBdr>
    </w:pPr>
  </w:style>
  <w:style w:type="paragraph" w:styleId="Ttulo4">
    <w:name w:val="heading 4"/>
    <w:link w:val="Ttulo4Char"/>
    <w:basedOn w:val="Normal"/>
    <w:uiPriority w:val="9"/>
    <w:qFormat/>
    <w:rPr>
      <w:szCs w:val="22.0"/>
      <w:color w:val="595959"/>
      <w:rFonts w:ascii="Bookman Old Style"/>
    </w:rPr>
    <w:pPr>
      <w:outlineLvl w:val="3"/>
      <w:spacing w:after="80" w:before="200"/>
      <w:pBdr>
        <w:bottom w:val="single" w:sz="6" w:space="1" w:color="A6A6A6" w:themeColor="background1" w:themeShade="A6"/>
      </w:pBdr>
    </w:pPr>
  </w:style>
  <w:style w:type="paragraph" w:styleId="Ttulo5">
    <w:name w:val="heading 5"/>
    <w:link w:val="Ttulo5Char"/>
    <w:basedOn w:val="Normal"/>
    <w:uiPriority w:val="9"/>
    <w:qFormat/>
    <w:rPr>
      <w:szCs w:val="26.0"/>
      <w:color w:val="404040"/>
      <w:rFonts w:ascii="Bookman Old Style"/>
    </w:rPr>
    <w:pPr>
      <w:outlineLvl w:val="4"/>
      <w:spacing w:after="80" w:before="200"/>
      <w:pBdr>
        <w:bottom w:val="dashed" w:sz="4" w:space="1" w:color="A6A6A6" w:themeColor="background1" w:themeShade="A6"/>
      </w:pBdr>
    </w:pPr>
  </w:style>
  <w:style w:type="paragraph" w:styleId="Ttulo6">
    <w:name w:val="heading 6"/>
    <w:link w:val="Ttulo6Char"/>
    <w:basedOn w:val="Normal"/>
    <w:uiPriority w:val="9"/>
    <w:qFormat/>
    <w:rPr>
      <w:b w:val="1"/>
      <w:sz w:val="18.0"/>
      <w:color w:val="7F7F7F"/>
      <w:rFonts w:ascii="Bookman Old Style"/>
    </w:rPr>
    <w:pPr>
      <w:outlineLvl w:val="5"/>
      <w:spacing w:after="80" w:before="200"/>
    </w:pPr>
  </w:style>
  <w:style w:type="paragraph" w:styleId="Ttulo7">
    <w:name w:val="heading 7"/>
    <w:link w:val="Ttulo7Char"/>
    <w:basedOn w:val="Normal"/>
    <w:uiPriority w:val="9"/>
    <w:qFormat/>
    <w:rPr>
      <w:b w:val="1"/>
      <w:i w:val="1"/>
      <w:sz w:val="18.0"/>
      <w:color w:val="808080"/>
      <w:rFonts w:ascii="Bookman Old Style"/>
    </w:rPr>
    <w:pPr>
      <w:outlineLvl w:val="6"/>
      <w:spacing w:after="80" w:before="200"/>
    </w:pPr>
  </w:style>
  <w:style w:type="paragraph" w:styleId="Ttulo8">
    <w:name w:val="heading 8"/>
    <w:link w:val="Ttulo8Char"/>
    <w:basedOn w:val="Normal"/>
    <w:uiPriority w:val="9"/>
    <w:qFormat/>
    <w:rPr>
      <w:sz w:val="18.0"/>
      <w:color w:val="9FB8CD"/>
      <w:rFonts w:ascii="Bookman Old Style"/>
    </w:rPr>
    <w:pPr>
      <w:outlineLvl w:val="7"/>
      <w:spacing w:after="80" w:before="200"/>
    </w:pPr>
  </w:style>
  <w:style w:type="paragraph" w:styleId="Ttulo9">
    <w:name w:val="heading 9"/>
    <w:link w:val="Ttulo9Char"/>
    <w:basedOn w:val="Normal"/>
    <w:uiPriority w:val="9"/>
    <w:qFormat/>
    <w:rPr>
      <w:i w:val="1"/>
      <w:sz w:val="18.0"/>
      <w:color w:val="9FB8CD"/>
      <w:rFonts w:ascii="Bookman Old Style"/>
    </w:rPr>
    <w:pPr>
      <w:outlineLvl w:val="8"/>
      <w:spacing w:after="80" w:before="20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W w:w="0" w:type="nil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/>
    </w:tblPr>
  </w:style>
  <w:style w:type="paragraph" w:styleId="SemEspaamento">
    <w:name w:val="No Spacing"/>
    <w:link w:val="SemEspaamentoChar"/>
    <w:basedOn w:val="Normal"/>
    <w:uiPriority w:val="99"/>
    <w:qFormat/>
    <w:pPr>
      <w:spacing w:after="0" w:line="240" w:lineRule="auto"/>
    </w:pPr>
  </w:style>
  <w:style w:type="paragraph" w:styleId="Cabealho">
    <w:name w:val="header"/>
    <w:link w:val="Cabealho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basedOn w:val="Fontepargpadro"/>
    <w:uiPriority w:val="99"/>
    <w:rPr>
      <w:sz w:val="20.0"/>
      <w:szCs w:val="20.0"/>
      <w:color w:val="000000"/>
      <w:rFonts w:cs="Times New Roman"/>
    </w:rPr>
  </w:style>
  <w:style w:type="paragraph" w:styleId="Rodap">
    <w:name w:val="footer"/>
    <w:link w:val="Rodap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basedOn w:val="Fontepargpadro"/>
    <w:uiPriority w:val="99"/>
    <w:rPr>
      <w:sz w:val="20.0"/>
      <w:szCs w:val="20.0"/>
      <w:color w:val="000000"/>
      <w:rFonts w:cs="Times New Roman"/>
    </w:r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color w:val="000000"/>
      <w:rFonts w:ascii="Tahoma" w:cs="Tahoma" w:hAnsi="Tahoma"/>
    </w:rPr>
  </w:style>
  <w:style w:type="paragraph" w:styleId="Commarcadores">
    <w:name w:val="List Bullet"/>
    <w:basedOn w:val="Normal"/>
    <w:uiPriority w:val="36"/>
    <w:qFormat/>
    <w:pPr>
      <w:numPr>
        <w:ilvl w:val="0"/>
        <w:numId w:val="26"/>
      </w:numPr>
      <w:contextualSpacing w:val="true"/>
      <w:spacing w:after="120"/>
    </w:pPr>
  </w:style>
  <w:style w:type="paragraph" w:customStyle="1" w:styleId="Seo">
    <w:name w:val="Seção"/>
    <w:link w:val="CardeSeo"/>
    <w:basedOn w:val="Normal"/>
    <w:uiPriority w:val="1"/>
    <w:qFormat/>
    <w:rPr>
      <w:b w:val="1"/>
      <w:sz w:val="24.0"/>
      <w:color w:val="9FB8CD"/>
      <w:rFonts w:ascii="Bookman Old Style"/>
    </w:rPr>
    <w:pPr>
      <w:contextualSpacing w:val="true"/>
      <w:spacing w:after="120" w:line="240" w:lineRule="auto"/>
      <w:rPr>
        <w:b w:val="1"/>
        <w:sz w:val="24.0"/>
        <w:color w:val="9FB8CD"/>
        <w:rFonts w:ascii="Bookman Old Style"/>
      </w:rPr>
    </w:pPr>
  </w:style>
  <w:style w:type="paragraph" w:customStyle="1" w:styleId="Subseo">
    <w:name w:val="Subseção"/>
    <w:link w:val="CardeSubseo"/>
    <w:basedOn w:val="Normal"/>
    <w:uiPriority w:val="3"/>
    <w:qFormat/>
    <w:rPr>
      <w:b w:val="1"/>
      <w:sz w:val="18.0"/>
      <w:color w:val="727CA3"/>
      <w:rFonts w:ascii="Bookman Old Style"/>
    </w:rPr>
    <w:pPr>
      <w:spacing w:after="80" w:before="40" w:line="240" w:lineRule="auto"/>
      <w:rPr>
        <w:b w:val="1"/>
        <w:sz w:val="18.0"/>
        <w:color w:val="727CA3"/>
        <w:rFonts w:ascii="Bookman Old Style"/>
      </w:rPr>
    </w:pPr>
  </w:style>
  <w:style w:type="paragraph" w:styleId="Citao">
    <w:name w:val="Quote"/>
    <w:link w:val="CitaoChar"/>
    <w:basedOn w:val="Normal"/>
    <w:uiPriority w:val="29"/>
    <w:qFormat/>
    <w:rPr>
      <w:i w:val="1"/>
      <w:color w:val="7F7F7F"/>
    </w:rPr>
  </w:style>
  <w:style w:type="character" w:customStyle="1" w:styleId="CitaoChar">
    <w:name w:val="Citação Char"/>
    <w:link w:val="Citao"/>
    <w:basedOn w:val="Fontepargpadro"/>
    <w:uiPriority w:val="29"/>
    <w:rPr>
      <w:i w:val="1"/>
      <w:sz w:val="20.0"/>
      <w:szCs w:val="20.0"/>
      <w:color w:val="7F7F7F"/>
      <w:rFonts w:cs="Times New Roman"/>
    </w:rPr>
  </w:style>
  <w:style w:type="character" w:customStyle="1" w:styleId="Ttulo2Char">
    <w:name w:val="Título 2 Char"/>
    <w:link w:val="Ttulo2"/>
    <w:basedOn w:val="Fontepargpadro"/>
    <w:uiPriority w:val="9"/>
    <w:rPr>
      <w:sz w:val="20.0"/>
      <w:szCs w:val="20.0"/>
      <w:color w:val="628BAD"/>
      <w:rFonts w:ascii="Bookman Old Style" w:cs="Times New Roman"/>
      <w:spacing w:val="5"/>
    </w:rPr>
  </w:style>
  <w:style w:type="paragraph" w:customStyle="1" w:styleId="NomePessoal">
    <w:name w:val="Nome Pessoal"/>
    <w:link w:val="CardeNomePessoal"/>
    <w:basedOn w:val="SemEspaamento"/>
    <w:uiPriority w:val="1"/>
    <w:qFormat/>
    <w:rPr>
      <w:sz w:val="40.0"/>
      <w:szCs w:val="40.0"/>
      <w:color w:val="525A7D"/>
      <w:rFonts w:ascii="Bookman Old Style"/>
    </w:rPr>
    <w:pPr>
      <w:jc w:val="right"/>
      <w:rPr>
        <w:sz w:val="40.0"/>
        <w:szCs w:val="40.0"/>
        <w:color w:val="525A7D"/>
        <w:rFonts w:ascii="Bookman Old Style"/>
      </w:rPr>
    </w:pPr>
  </w:style>
  <w:style w:type="paragraph" w:styleId="Commarcadores2">
    <w:name w:val="List Bullet 2"/>
    <w:basedOn w:val="Normal"/>
    <w:uiPriority w:val="36"/>
    <w:qFormat/>
    <w:pPr>
      <w:numPr>
        <w:ilvl w:val="0"/>
        <w:numId w:val="27"/>
      </w:numPr>
      <w:contextualSpacing w:val="true"/>
      <w:spacing w:after="120"/>
    </w:pPr>
  </w:style>
  <w:style w:type="character" w:styleId="Hyperlink">
    <w:name w:val="Hyperlink"/>
    <w:basedOn w:val="Fontepargpadro"/>
    <w:uiPriority w:val="99"/>
    <w:rPr>
      <w:u w:val="single"/>
      <w:color w:val="B292CA"/>
    </w:rPr>
  </w:style>
  <w:style w:type="character" w:styleId="TtulodoLivro">
    <w:name w:val="Book Title"/>
    <w:basedOn w:val="Fontepargpadro"/>
    <w:uiPriority w:val="33"/>
    <w:qFormat/>
    <w:rPr>
      <w:i w:val="1"/>
      <w:sz w:val="20.0"/>
      <w:szCs w:val="20.0"/>
      <w:color w:val="8E736A"/>
      <w:rFonts w:ascii="Bookman Old Style" w:cs="Times New Roman"/>
    </w:rPr>
  </w:style>
  <w:style w:type="paragraph" w:styleId="Legenda">
    <w:name w:val="caption"/>
    <w:basedOn w:val="Normal"/>
    <w:uiPriority w:val="35"/>
    <w:rPr>
      <w:sz w:val="16.0"/>
      <w:szCs w:val="16.0"/>
      <w:color w:val="9FB8CD"/>
      <w:rFonts w:ascii="Bookman Old Style"/>
    </w:rPr>
    <w:pPr>
      <w:spacing w:after="0" w:line="240" w:lineRule="auto"/>
    </w:pPr>
  </w:style>
  <w:style w:type="character" w:styleId="nfase">
    <w:name w:val="Emphasis"/>
    <w:uiPriority w:val="20"/>
    <w:qFormat/>
    <w:rPr>
      <w:b w:val="1"/>
      <w:i w:val="1"/>
      <w:spacing w:val="0"/>
    </w:rPr>
  </w:style>
  <w:style w:type="character" w:customStyle="1" w:styleId="SemEspaamentoChar">
    <w:name w:val="Sem Espaçamento Char"/>
    <w:link w:val="SemEspaamento"/>
    <w:basedOn w:val="Fontepargpadro"/>
    <w:uiPriority w:val="99"/>
    <w:rPr>
      <w:sz w:val="20.0"/>
      <w:szCs w:val="20.0"/>
      <w:color w:val="000000"/>
      <w:rFonts w:cs="Times New Roman"/>
    </w:rPr>
  </w:style>
  <w:style w:type="character" w:customStyle="1" w:styleId="Ttulo1Char">
    <w:name w:val="Título 1 Char"/>
    <w:link w:val="Ttulo1"/>
    <w:basedOn w:val="Fontepargpadro"/>
    <w:uiPriority w:val="9"/>
    <w:rPr>
      <w:sz w:val="20.0"/>
      <w:szCs w:val="20.0"/>
      <w:color w:val="FFFFFF"/>
      <w:rFonts w:ascii="Bookman Old Style" w:cs="Times New Roman"/>
      <w:spacing w:val="5"/>
      <w:shd w:val="clear" w:color="auto" w:fill="9FB8CD" w:themeFill="accent2"/>
    </w:rPr>
  </w:style>
  <w:style w:type="character" w:customStyle="1" w:styleId="Ttulo3Char">
    <w:name w:val="Título 3 Char"/>
    <w:link w:val="Ttulo3"/>
    <w:basedOn w:val="Fontepargpadro"/>
    <w:uiPriority w:val="9"/>
    <w:rPr>
      <w:sz w:val="20.0"/>
      <w:szCs w:val="20.0"/>
      <w:color w:val="595959"/>
      <w:rFonts w:ascii="Bookman Old Style" w:cs="Times New Roman"/>
      <w:spacing w:val="5"/>
    </w:rPr>
  </w:style>
  <w:style w:type="character" w:customStyle="1" w:styleId="Ttulo4Char">
    <w:name w:val="Título 4 Char"/>
    <w:link w:val="Ttulo4"/>
    <w:basedOn w:val="Fontepargpadro"/>
    <w:uiPriority w:val="9"/>
    <w:rPr>
      <w:sz w:val="20.0"/>
      <w:color w:val="595959"/>
      <w:rFonts w:ascii="Bookman Old Style" w:cs="Times New Roman"/>
    </w:rPr>
  </w:style>
  <w:style w:type="character" w:customStyle="1" w:styleId="Ttulo5Char">
    <w:name w:val="Título 5 Char"/>
    <w:link w:val="Ttulo5"/>
    <w:basedOn w:val="Fontepargpadro"/>
    <w:uiPriority w:val="9"/>
    <w:rPr>
      <w:sz w:val="20.0"/>
      <w:szCs w:val="20.0"/>
      <w:color w:val="404040"/>
      <w:rFonts w:ascii="Bookman Old Style" w:cs="Times New Roman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sz w:val="18.0"/>
      <w:szCs w:val="18.0"/>
      <w:color w:val="7F7F7F"/>
      <w:rFonts w:ascii="Bookman Old Style" w:cs="Times New Roman"/>
    </w:rPr>
  </w:style>
  <w:style w:type="character" w:customStyle="1" w:styleId="Ttulo7Char">
    <w:name w:val="Título 7 Char"/>
    <w:link w:val="Ttulo7"/>
    <w:basedOn w:val="Fontepargpadro"/>
    <w:uiPriority w:val="9"/>
    <w:rPr>
      <w:b w:val="1"/>
      <w:i w:val="1"/>
      <w:sz w:val="18.0"/>
      <w:szCs w:val="18.0"/>
      <w:color w:val="808080"/>
      <w:rFonts w:ascii="Bookman Old Style" w:cs="Times New Roman"/>
    </w:rPr>
  </w:style>
  <w:style w:type="character" w:customStyle="1" w:styleId="Ttulo8Char">
    <w:name w:val="Título 8 Char"/>
    <w:link w:val="Ttulo8"/>
    <w:basedOn w:val="Fontepargpadro"/>
    <w:uiPriority w:val="9"/>
    <w:rPr>
      <w:sz w:val="18.0"/>
      <w:szCs w:val="18.0"/>
      <w:color w:val="9FB8CD"/>
      <w:rFonts w:ascii="Bookman Old Style" w:cs="Times New Roman"/>
    </w:rPr>
  </w:style>
  <w:style w:type="character" w:customStyle="1" w:styleId="Ttulo9Char">
    <w:name w:val="Título 9 Char"/>
    <w:link w:val="Ttulo9"/>
    <w:basedOn w:val="Fontepargpadro"/>
    <w:uiPriority w:val="9"/>
    <w:rPr>
      <w:i w:val="1"/>
      <w:sz w:val="18.0"/>
      <w:szCs w:val="18.0"/>
      <w:color w:val="9FB8CD"/>
      <w:rFonts w:ascii="Bookman Old Style" w:cs="Times New Roman"/>
    </w:rPr>
  </w:style>
  <w:style w:type="character" w:styleId="nfaseIntensa">
    <w:name w:val="Intense Emphasis"/>
    <w:basedOn w:val="Fontepargpadro"/>
    <w:uiPriority w:val="21"/>
    <w:qFormat/>
    <w:rPr>
      <w:b w:val="1"/>
      <w:i w:val="1"/>
      <w:sz w:val="20.0"/>
      <w:szCs w:val="20.0"/>
      <w:color w:val="BAC737"/>
      <w:rFonts w:cs="Times New Roman"/>
    </w:rPr>
  </w:style>
  <w:style w:type="paragraph" w:styleId="CitaoIntensa">
    <w:name w:val="Intense Quote"/>
    <w:link w:val="CitaoIntensaChar"/>
    <w:basedOn w:val="Normal"/>
    <w:uiPriority w:val="30"/>
    <w:qFormat/>
    <w:rPr>
      <w:i w:val="1"/>
      <w:color w:val="FFFFFF"/>
      <w:rFonts w:ascii="Bookman Old Style"/>
    </w:rPr>
    <w:pPr>
      <w:jc w:val="center"/>
      <w:ind w:left="720" w:right="720"/>
      <w:pBdr>
        <w:bottom w:val="single" w:sz="6" w:space="10" w:color="628BAD" w:themeColor="accent2" w:themeShade="BF"/>
        <w:left w:val="single" w:sz="6" w:space="10" w:color="628BAD" w:themeColor="accent2" w:themeShade="BF"/>
        <w:right w:val="single" w:sz="6" w:space="10" w:color="628BAD" w:themeColor="accent2" w:themeShade="BF"/>
        <w:top w:val="single" w:sz="6" w:space="10" w:color="628BAD" w:themeColor="accent2" w:themeShade="BF"/>
      </w:pBdr>
      <w:shd w:val="clear" w:color="auto" w:fill="9FB8CD" w:themeFill="accent2"/>
    </w:pPr>
  </w:style>
  <w:style w:type="character" w:customStyle="1" w:styleId="CitaoIntensaChar">
    <w:name w:val="Citação Intensa Char"/>
    <w:link w:val="CitaoIntensa"/>
    <w:basedOn w:val="Fontepargpadro"/>
    <w:uiPriority w:val="30"/>
    <w:rPr>
      <w:i w:val="1"/>
      <w:sz w:val="20.0"/>
      <w:szCs w:val="20.0"/>
      <w:color w:val="FFFFFF"/>
      <w:rFonts w:ascii="Bookman Old Style" w:cs="Times New Roman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b w:val="1"/>
      <w:u w:val="single"/>
      <w:sz w:val="20.0"/>
      <w:szCs w:val="20.0"/>
      <w:color w:val="525A7D"/>
      <w:rFonts w:cs="Times New Roman"/>
    </w:rPr>
  </w:style>
  <w:style w:type="paragraph" w:styleId="Commarcadores3">
    <w:name w:val="List Bullet 3"/>
    <w:basedOn w:val="Normal"/>
    <w:uiPriority w:val="36"/>
    <w:qFormat/>
    <w:pPr>
      <w:numPr>
        <w:ilvl w:val="0"/>
        <w:numId w:val="28"/>
      </w:numPr>
      <w:contextualSpacing w:val="true"/>
      <w:spacing w:after="120"/>
    </w:pPr>
  </w:style>
  <w:style w:type="paragraph" w:styleId="Commarcadores4">
    <w:name w:val="List Bullet 4"/>
    <w:basedOn w:val="Normal"/>
    <w:uiPriority w:val="36"/>
    <w:qFormat/>
    <w:pPr>
      <w:numPr>
        <w:ilvl w:val="0"/>
        <w:numId w:val="29"/>
      </w:numPr>
      <w:contextualSpacing w:val="true"/>
      <w:spacing w:after="120"/>
    </w:pPr>
  </w:style>
  <w:style w:type="paragraph" w:styleId="Commarcadores5">
    <w:name w:val="List Bullet 5"/>
    <w:basedOn w:val="Normal"/>
    <w:uiPriority w:val="36"/>
    <w:qFormat/>
    <w:pPr>
      <w:numPr>
        <w:ilvl w:val="0"/>
        <w:numId w:val="30"/>
      </w:numPr>
      <w:contextualSpacing w:val="true"/>
      <w:spacing w:after="120"/>
    </w:pPr>
  </w:style>
  <w:style w:type="character" w:styleId="Forte">
    <w:name w:val="Strong"/>
    <w:uiPriority w:val="22"/>
    <w:qFormat/>
    <w:rPr>
      <w:b w:val="1"/>
      <w:color w:val="9FB8CD"/>
      <w:rFonts w:ascii="Gill Sans MT"/>
    </w:rPr>
  </w:style>
  <w:style w:type="character" w:styleId="nfaseSutil">
    <w:name w:val="Subtle Emphasis"/>
    <w:basedOn w:val="Fontepargpadro"/>
    <w:uiPriority w:val="19"/>
    <w:qFormat/>
    <w:rPr>
      <w:i w:val="1"/>
      <w:sz w:val="20.0"/>
      <w:szCs w:val="20.0"/>
      <w:color w:val="737373"/>
      <w:rFonts w:cs="Times New Roman"/>
      <w:kern w:val="16"/>
    </w:rPr>
  </w:style>
  <w:style w:type="character" w:styleId="RefernciaSutil">
    <w:name w:val="Subtle Reference"/>
    <w:basedOn w:val="Fontepargpadro"/>
    <w:uiPriority w:val="31"/>
    <w:qFormat/>
    <w:rPr>
      <w:u w:val="single"/>
      <w:sz w:val="20.0"/>
      <w:szCs w:val="20.0"/>
      <w:color w:val="737373"/>
      <w:rFonts w:cs="Times New Roman"/>
    </w:rPr>
  </w:style>
  <w:style w:type="paragraph" w:styleId="Sumrio1">
    <w:name w:val="toc 1"/>
    <w:basedOn w:val="Normal"/>
    <w:uiPriority w:val="99"/>
    <w:qFormat/>
    <w:rPr>
      <w:color w:val="9FB8CD"/>
      <w:smallCaps w:val="true"/>
    </w:rPr>
    <w:pPr>
      <w:tabs>
        <w:tab w:val="right" w:pos="8630" w:leader="dot"/>
      </w:tabs>
      <w:spacing w:after="40" w:line="240" w:lineRule="auto"/>
    </w:pPr>
  </w:style>
  <w:style w:type="paragraph" w:styleId="Sumrio2">
    <w:name w:val="toc 2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216"/>
    </w:pPr>
  </w:style>
  <w:style w:type="paragraph" w:styleId="Sumrio3">
    <w:name w:val="toc 3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446"/>
    </w:pPr>
  </w:style>
  <w:style w:type="paragraph" w:styleId="Sumrio4">
    <w:name w:val="toc 4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662"/>
    </w:pPr>
  </w:style>
  <w:style w:type="paragraph" w:styleId="Sumrio5">
    <w:name w:val="toc 5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878"/>
    </w:pPr>
  </w:style>
  <w:style w:type="paragraph" w:styleId="Sumrio6">
    <w:name w:val="toc 6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094"/>
    </w:pPr>
  </w:style>
  <w:style w:type="paragraph" w:styleId="Sumrio7">
    <w:name w:val="toc 7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325"/>
    </w:pPr>
  </w:style>
  <w:style w:type="paragraph" w:styleId="Sumrio8">
    <w:name w:val="toc 8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540"/>
    </w:pPr>
  </w:style>
  <w:style w:type="paragraph" w:styleId="Sumrio9">
    <w:name w:val="toc 9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760"/>
    </w:pPr>
  </w:style>
  <w:style w:type="paragraph" w:customStyle="1" w:styleId="EndereodoRemetente">
    <w:name w:val="Endereço do Remetente"/>
    <w:link w:val="CardeEndereodoRemetente"/>
    <w:basedOn w:val="SemEspaamento"/>
    <w:uiPriority w:val="1"/>
    <w:qFormat/>
    <w:rPr>
      <w:sz w:val="18.0"/>
      <w:szCs w:val="18.0"/>
      <w:color w:val="9FB8CD"/>
      <w:rFonts w:ascii="Bookman Old Style"/>
    </w:rPr>
    <w:pPr>
      <w:jc w:val="right"/>
      <w:contextualSpacing w:val="true"/>
      <w:spacing w:before="200" w:line="276" w:lineRule="auto"/>
    </w:pPr>
  </w:style>
  <w:style w:type="paragraph" w:styleId="Subttulo">
    <w:name w:val="Subtitle"/>
    <w:link w:val="SubttuloChar"/>
    <w:basedOn w:val="Normal"/>
    <w:uiPriority w:val="11"/>
    <w:qFormat/>
    <w:rPr>
      <w:sz w:val="24.0"/>
      <w:szCs w:val="24.0"/>
      <w:color w:val="9FB8CD"/>
      <w:rFonts w:ascii="Bookman Old Style"/>
    </w:rPr>
    <w:pPr>
      <w:spacing w:after="720" w:line="240" w:lineRule="auto"/>
    </w:pPr>
  </w:style>
  <w:style w:type="character" w:customStyle="1" w:styleId="SubttuloChar">
    <w:name w:val="Subtítulo Char"/>
    <w:link w:val="Subttulo"/>
    <w:basedOn w:val="Fontepargpadro"/>
    <w:uiPriority w:val="11"/>
    <w:rPr>
      <w:sz w:val="24.0"/>
      <w:szCs w:val="24.0"/>
      <w:color w:val="9FB8CD"/>
      <w:rFonts w:ascii="Bookman Old Style"/>
    </w:rPr>
  </w:style>
  <w:style w:type="paragraph" w:styleId="Ttulo">
    <w:name w:val="Title"/>
    <w:link w:val="TtuloChar"/>
    <w:basedOn w:val="Normal"/>
    <w:uiPriority w:val="10"/>
    <w:qFormat/>
    <w:rPr>
      <w:sz w:val="52.0"/>
      <w:szCs w:val="52.0"/>
      <w:color w:val="9FB8CD"/>
      <w:rFonts w:ascii="Bookman Old Style"/>
    </w:rPr>
    <w:pPr>
      <w:spacing w:line="240" w:lineRule="auto"/>
    </w:pPr>
  </w:style>
  <w:style w:type="character" w:customStyle="1" w:styleId="TtuloChar">
    <w:name w:val="Título Char"/>
    <w:link w:val="Ttulo"/>
    <w:basedOn w:val="Fontepargpadro"/>
    <w:uiPriority w:val="10"/>
    <w:rPr>
      <w:sz w:val="52.0"/>
      <w:szCs w:val="52.0"/>
      <w:color w:val="9FB8CD"/>
      <w:rFonts w:ascii="Bookman Old Style" w:cs="Times New Roman"/>
    </w:rPr>
  </w:style>
  <w:style w:type="character" w:customStyle="1" w:styleId="CardeNomePessoal">
    <w:name w:val="Car de Nome Pessoal"/>
    <w:link w:val="NomePessoal"/>
    <w:basedOn w:val="SemEspaamentoChar"/>
    <w:uiPriority w:val="1"/>
    <w:rPr>
      <w:sz w:val="40.0"/>
      <w:szCs w:val="40.0"/>
      <w:color w:val="525A7D"/>
      <w:rFonts w:ascii="Bookman Old Style" w:cs="Times New Roman"/>
    </w:rPr>
  </w:style>
  <w:style w:type="character" w:customStyle="1" w:styleId="CardeSeo">
    <w:name w:val="Car de Seção"/>
    <w:link w:val="Seo"/>
    <w:basedOn w:val="Fontepargpadro"/>
    <w:uiPriority w:val="1"/>
    <w:rPr>
      <w:b w:val="1"/>
      <w:sz w:val="24.0"/>
      <w:szCs w:val="24.0"/>
      <w:color w:val="9FB8CD"/>
      <w:rFonts w:ascii="Bookman Old Style" w:cs="Times New Roman"/>
    </w:rPr>
  </w:style>
  <w:style w:type="character" w:customStyle="1" w:styleId="CardeSubseo">
    <w:name w:val="Car de Subseção"/>
    <w:link w:val="Subseo"/>
    <w:basedOn w:val="Fontepargpadro"/>
    <w:uiPriority w:val="3"/>
    <w:rPr>
      <w:b w:val="1"/>
      <w:sz w:val="18.0"/>
      <w:szCs w:val="18.0"/>
      <w:color w:val="727CA3"/>
      <w:rFonts w:ascii="Bookman Old Style" w:cs="Times New Roman"/>
    </w:rPr>
  </w:style>
  <w:style w:type="character" w:customStyle="1" w:styleId="CardeEndereodoRemetente">
    <w:name w:val="Car de Endereço do Remetente"/>
    <w:link w:val="EndereodoRemetente"/>
    <w:basedOn w:val="SemEspaamentoChar"/>
    <w:uiPriority w:val="1"/>
    <w:rPr>
      <w:sz w:val="18.0"/>
      <w:szCs w:val="18.0"/>
      <w:color w:val="9FB8CD"/>
      <w:rFonts w:ascii="Bookman Old Style" w:cs="Times New Roman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DatadaSubseo">
    <w:name w:val="Data da Subseção"/>
    <w:link w:val="CardeDatadaSubseo"/>
    <w:basedOn w:val="Seo"/>
    <w:uiPriority w:val="4"/>
    <w:qFormat/>
    <w:rPr>
      <w:sz w:val="18.0"/>
      <w:color w:val="727CA3"/>
    </w:rPr>
  </w:style>
  <w:style w:type="paragraph" w:customStyle="1" w:styleId="TextodaSubseo">
    <w:name w:val="Texto da Subseção"/>
    <w:basedOn w:val="Normal"/>
    <w:uiPriority w:val="5"/>
    <w:qFormat/>
    <w:pPr>
      <w:contextualSpacing w:val="true"/>
      <w:spacing w:after="320"/>
    </w:pPr>
  </w:style>
  <w:style w:type="character" w:customStyle="1" w:styleId="CardeDatadaSubseo">
    <w:name w:val="Car de Data da Subseção"/>
    <w:link w:val="DatadaSubseo"/>
    <w:basedOn w:val="CardeSubseo"/>
    <w:uiPriority w:val="4"/>
    <w:rPr>
      <w:b w:val="1"/>
      <w:sz w:val="18.0"/>
      <w:szCs w:val="18.0"/>
      <w:color w:val="727CA3"/>
      <w:rFonts w:ascii="Bookman Old Style" w:cs="Times New Roman"/>
    </w:rPr>
  </w:style>
  <w:style w:type="paragraph" w:customStyle="1" w:styleId="PginadoPrimeiroRodap">
    <w:name w:val="Página do Primeiro Rodapé"/>
    <w:basedOn w:val="Rodap"/>
    <w:uiPriority w:val="34"/>
    <w:rPr>
      <w:szCs w:val="18.0"/>
      <w:color w:val="7F7F7F"/>
    </w:rPr>
    <w:pPr>
      <w:jc w:val="right"/>
      <w:pBdr>
        <w:top w:val="dashed" w:sz="4" w:space="18" w:color="7F7F7F"/>
      </w:pBdr>
    </w:pPr>
  </w:style>
  <w:style w:type="paragraph" w:customStyle="1" w:styleId="PrimeiraPginadoCabealho">
    <w:name w:val="Primeira Página do Cabeçalho"/>
    <w:basedOn w:val="Cabealho"/>
    <w:qFormat/>
    <w:rPr>
      <w:color w:val="7F7F7F"/>
    </w:rPr>
    <w:pPr>
      <w:spacing w:line="396" w:lineRule="auto"/>
      <w:pBdr>
        <w:bottom w:val="dashed" w:sz="4" w:space="18" w:color="7F7F7F"/>
      </w:pBdr>
      <w:rPr>
        <w:color w:val="7F7F7F"/>
      </w:rPr>
    </w:pPr>
  </w:style>
  <w:style w:type="paragraph" w:customStyle="1" w:styleId="TextodoEndereo">
    <w:name w:val="Texto do Endereço"/>
    <w:basedOn w:val="SemEspaamento"/>
    <w:uiPriority w:val="2"/>
    <w:qFormat/>
    <w:rPr>
      <w:sz w:val="18.0"/>
      <w:color w:val="9FB8CD"/>
      <w:rFonts w:ascii="Bookman Old Style"/>
    </w:rPr>
    <w:pPr>
      <w:jc w:val="right"/>
      <w:contextualSpacing w:val="true"/>
      <w:spacing w:before="200" w:line="276" w:lineRule="auto"/>
      <w:rPr>
        <w:sz w:val="18.0"/>
        <w:color w:val="9FB8CD"/>
        <w:rFonts w:ascii="Bookman Old Style"/>
      </w:rPr>
    </w:pPr>
  </w:style>
  <w:style w:type="paragraph" w:customStyle="1" w:styleId="CabealhoEsquerdo">
    <w:name w:val="Cabeçalho Esquerdo"/>
    <w:basedOn w:val="Cabealho"/>
    <w:uiPriority w:val="35"/>
    <w:qFormat/>
    <w:rPr>
      <w:color w:val="7F7F7F"/>
    </w:rPr>
    <w:pPr>
      <w:contextualSpacing w:val="true"/>
      <w:spacing w:line="396" w:lineRule="auto"/>
      <w:pBdr>
        <w:bottom w:val="dashed" w:sz="4" w:space="18" w:color="7F7F7F" w:themeColor="text1" w:themeTint="80"/>
      </w:pBdr>
    </w:pPr>
  </w:style>
  <w:style w:type="paragraph" w:customStyle="1" w:styleId="RodapEsquerdo">
    <w:name w:val="Rodapé Esquerdo"/>
    <w:basedOn w:val="Normal"/>
    <w:uiPriority w:val="35"/>
    <w:qFormat/>
    <w:rPr>
      <w:szCs w:val="18.0"/>
      <w:color w:val="7F7F7F"/>
    </w:rPr>
    <w:pPr>
      <w:tabs>
        <w:tab w:val="center" w:pos="4320"/>
        <w:tab w:val="right" w:pos="8640"/>
      </w:tabs>
      <w:pBdr>
        <w:top w:val="dashed" w:sz="4" w:space="18" w:color="7F7F7F" w:themeColor="text1" w:themeTint="80"/>
      </w:pBdr>
    </w:pPr>
  </w:style>
  <w:style w:type="paragraph" w:customStyle="1" w:styleId="CabealhoDireito">
    <w:name w:val="Cabeçalho Direito"/>
    <w:basedOn w:val="Cabealho"/>
    <w:uiPriority w:val="35"/>
    <w:qFormat/>
    <w:rPr>
      <w:color w:val="7F7F7F"/>
    </w:rPr>
    <w:pPr>
      <w:jc w:val="right"/>
      <w:contextualSpacing w:val="true"/>
      <w:spacing w:line="396" w:lineRule="auto"/>
      <w:pBdr>
        <w:bottom w:val="dashed" w:sz="4" w:space="18" w:color="7F7F7F"/>
      </w:pBdr>
    </w:pPr>
  </w:style>
  <w:style w:type="paragraph" w:customStyle="1" w:styleId="RodapDireito">
    <w:name w:val="Rodapé Direito"/>
    <w:basedOn w:val="Rodap"/>
    <w:uiPriority w:val="35"/>
    <w:qFormat/>
    <w:rPr>
      <w:szCs w:val="18.0"/>
      <w:color w:val="7F7F7F"/>
    </w:rPr>
    <w:pPr>
      <w:jc w:val="right"/>
      <w:pBdr>
        <w:top w:val="dashed" w:sz="4" w:space="18" w:color="7F7F7F"/>
      </w:pBdr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DA9728580741A0BAC7BDA01D4A01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43EE8-3952-410A-A4B3-F984EEC17269}"/>
      </w:docPartPr>
      <w:docPartBody>
        <w:p w:rsidR="003B15AC" w:rsidRDefault="00B62EA1">
          <w:pPr>
            <w:pStyle w:val="CDDA9728580741A0BAC7BDA01D4A018E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7FF9CFF78D744DF3BAE386E71FC1B8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67359-C27B-45E5-AAD3-6F4E47EBE041}"/>
      </w:docPartPr>
      <w:docPartBody>
        <w:p w:rsidR="003B15AC" w:rsidRDefault="00B62EA1">
          <w:pPr>
            <w:pStyle w:val="7FF9CFF78D744DF3BAE386E71FC1B8F3"/>
          </w:pPr>
          <w:r>
            <w:t>[Digite seu nome]</w:t>
          </w:r>
        </w:p>
      </w:docPartBody>
    </w:docPart>
    <w:docPart>
      <w:docPartPr>
        <w:name w:val="1E1A66DDCBB345EC9528A371B4F96E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931B2-7B8F-46CD-BDD8-DD031CFAD624}"/>
      </w:docPartPr>
      <w:docPartBody>
        <w:p w:rsidR="003B15AC" w:rsidRDefault="00B62EA1">
          <w:pPr>
            <w:pStyle w:val="1E1A66DDCBB345EC9528A371B4F96EE7"/>
          </w:pPr>
          <w:r>
            <w:rPr>
              <w:rStyle w:val="CardeDatadaSubseo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43"/>
    <w:rsid w:val="00293B43"/>
    <w:rsid w:val="003B15AC"/>
    <w:rsid w:val="004557CB"/>
    <w:rsid w:val="00B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CDDA9728580741A0BAC7BDA01D4A018E">
    <w:name w:val="CDDA9728580741A0BAC7BDA01D4A018E"/>
  </w:style>
  <w:style w:type="paragraph" w:customStyle="1" w:styleId="7FF9CFF78D744DF3BAE386E71FC1B8F3">
    <w:name w:val="7FF9CFF78D744DF3BAE386E71FC1B8F3"/>
  </w:style>
  <w:style w:type="paragraph" w:customStyle="1" w:styleId="8B61FCEA178F4330A5A310FAB626B18F">
    <w:name w:val="8B61FCEA178F4330A5A310FAB626B18F"/>
  </w:style>
  <w:style w:type="paragraph" w:customStyle="1" w:styleId="489DE3961797413283E725C1AEE9CB43">
    <w:name w:val="489DE3961797413283E725C1AEE9CB43"/>
  </w:style>
  <w:style w:type="paragraph" w:customStyle="1" w:styleId="C0A74DD1C754484B862091F3FC861D11">
    <w:name w:val="C0A74DD1C754484B862091F3FC861D11"/>
  </w:style>
  <w:style w:type="paragraph" w:customStyle="1" w:styleId="774181E76BC446E78ECB5BFFD3005A10">
    <w:name w:val="774181E76BC446E78ECB5BFFD3005A10"/>
  </w:style>
  <w:style w:type="paragraph" w:customStyle="1" w:styleId="59BA7B5FE6B1445FADFA0E8C08EE18F9">
    <w:name w:val="59BA7B5FE6B1445FADFA0E8C08EE18F9"/>
  </w:style>
  <w:style w:type="paragraph" w:customStyle="1" w:styleId="D1932F9D38694ACF9AB659A50FE5D515">
    <w:name w:val="D1932F9D38694ACF9AB659A50FE5D515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98E5C71F38E345DBA0474244AFF21F84">
    <w:name w:val="98E5C71F38E345DBA0474244AFF21F84"/>
  </w:style>
  <w:style w:type="paragraph" w:customStyle="1" w:styleId="00BCEAD98F7A4AE7868BCCAC691197BC">
    <w:name w:val="00BCEAD98F7A4AE7868BCCAC691197BC"/>
  </w:style>
  <w:style w:type="paragraph" w:customStyle="1" w:styleId="9443E4FBC29945A5A83463A1FC881D2A">
    <w:name w:val="9443E4FBC29945A5A83463A1FC881D2A"/>
  </w:style>
  <w:style w:type="paragraph" w:customStyle="1" w:styleId="DE8811AE413B4E2AB1734282D8EF68BC">
    <w:name w:val="DE8811AE413B4E2AB1734282D8EF68BC"/>
  </w:style>
  <w:style w:type="paragraph" w:customStyle="1" w:styleId="22AFA4FE55E948278B98A8273FCCF5EA">
    <w:name w:val="22AFA4FE55E948278B98A8273FCCF5EA"/>
  </w:style>
  <w:style w:type="paragraph" w:customStyle="1" w:styleId="1E1A66DDCBB345EC9528A371B4F96EE7">
    <w:name w:val="1E1A66DDCBB345EC9528A371B4F96EE7"/>
  </w:style>
  <w:style w:type="paragraph" w:customStyle="1" w:styleId="C05B9BA9947D41A2A63F90E819A5AF76">
    <w:name w:val="C05B9BA9947D41A2A63F90E819A5AF76"/>
  </w:style>
  <w:style w:type="paragraph" w:customStyle="1" w:styleId="2553D7E4823F4684805D932ECE06DD1A">
    <w:name w:val="2553D7E4823F4684805D932ECE06DD1A"/>
  </w:style>
  <w:style w:type="paragraph" w:customStyle="1" w:styleId="7B34C9AA1DC841A8875A17DE920069E6">
    <w:name w:val="7B34C9AA1DC841A8875A17DE920069E6"/>
  </w:style>
  <w:style w:type="paragraph" w:customStyle="1" w:styleId="0C625B60793E4A30B22526381C4AC43A">
    <w:name w:val="0C625B60793E4A30B22526381C4AC43A"/>
    <w:rsid w:val="00293B43"/>
  </w:style>
  <w:style w:type="paragraph" w:customStyle="1" w:styleId="17B23B70D7FC429E9D99329B4A7030A0">
    <w:name w:val="17B23B70D7FC429E9D99329B4A7030A0"/>
    <w:rsid w:val="00293B43"/>
  </w:style>
  <w:style w:type="paragraph" w:customStyle="1" w:styleId="91EDB4D4832346CF87477DDE0C9E5C22">
    <w:name w:val="91EDB4D4832346CF87477DDE0C9E5C22"/>
    <w:rsid w:val="00293B43"/>
  </w:style>
  <w:style w:type="paragraph" w:customStyle="1" w:styleId="39A54A7FA50B4F3388C752129F870280">
    <w:name w:val="39A54A7FA50B4F3388C752129F870280"/>
    <w:rsid w:val="00293B43"/>
  </w:style>
  <w:style w:type="paragraph" w:customStyle="1" w:styleId="55D5B768D4644E188FD4CF6D19E26265">
    <w:name w:val="55D5B768D4644E188FD4CF6D19E26265"/>
    <w:rsid w:val="00293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Geiza Amaral de Lima dLlLima</dc:creator>
  <cp:keywords/>
  <dc:description/>
  <cp:lastModifiedBy>Geisa Amaral</cp:lastModifiedBy>
  <cp:revision>2</cp:revision>
  <dcterms:created xsi:type="dcterms:W3CDTF">2016-10-16T22:59:00Z</dcterms:created>
  <dcterms:modified xsi:type="dcterms:W3CDTF">2017-01-02T13:42:00Z</dcterms:modified>
</cp:coreProperties>
</file>