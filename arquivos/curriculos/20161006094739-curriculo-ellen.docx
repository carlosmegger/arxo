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80" w:rightFromText="180" w:vertAnchor="text" w:horzAnchor="page" w:tblpX="680" w:tblpY="1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</w:tblGrid>
      <w:tr w:rsidR="00570A54" w:rsidRPr="009C55BE" w14:paraId="259A6BD9" w14:textId="77777777" w:rsidTr="004A395C">
        <w:trPr>
          <w:trHeight w:val="504"/>
        </w:trPr>
        <w:tc>
          <w:tcPr>
            <w:tcW w:w="7465" w:type="dxa"/>
            <w:vAlign w:val="center"/>
          </w:tcPr>
          <w:p w14:paraId="4765C098" w14:textId="77777777" w:rsidR="00570A54" w:rsidRPr="001828A2" w:rsidRDefault="00570A54" w:rsidP="00620AE2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Brasileir</w:t>
            </w:r>
            <w:r w:rsidR="00620AE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a</w:t>
            </w:r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, </w:t>
            </w:r>
            <w:sdt>
              <w:sdtPr>
                <w:rPr>
                  <w:rFonts w:ascii="Calibri" w:eastAsia="Calibri" w:hAnsi="Calibri" w:cs="Times New Roman"/>
                  <w:color w:val="FFFFFF" w:themeColor="background1"/>
                </w:rPr>
                <w:id w:val="5444133"/>
              </w:sdtPr>
              <w:sdtEndPr/>
              <w:sdtContent>
                <w:r w:rsidR="00DD3C35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casada</w:t>
                </w:r>
              </w:sdtContent>
            </w:sdt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, </w:t>
            </w:r>
            <w:sdt>
              <w:sdtPr>
                <w:rPr>
                  <w:rFonts w:ascii="Calibri" w:eastAsia="Calibri" w:hAnsi="Calibri" w:cs="Times New Roman"/>
                </w:rPr>
                <w:id w:val="-471532527"/>
              </w:sdtPr>
              <w:sdtEndPr/>
              <w:sdtContent>
                <w:r w:rsidR="00DD3C35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32</w:t>
                </w:r>
              </w:sdtContent>
            </w:sdt>
            <w: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</w:t>
            </w:r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anos</w:t>
            </w:r>
          </w:p>
        </w:tc>
      </w:tr>
      <w:tr w:rsidR="00570A54" w:rsidRPr="009C55BE" w14:paraId="127F64E9" w14:textId="77777777" w:rsidTr="004A395C">
        <w:trPr>
          <w:trHeight w:val="504"/>
        </w:trPr>
        <w:tc>
          <w:tcPr>
            <w:tcW w:w="7465" w:type="dxa"/>
            <w:vAlign w:val="center"/>
          </w:tcPr>
          <w:p w14:paraId="30283B80" w14:textId="77777777" w:rsidR="00570A54" w:rsidRPr="001828A2" w:rsidRDefault="00DD3C35" w:rsidP="00DD3C35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Rodovia BR 101 Km 97, 3000</w:t>
            </w:r>
          </w:p>
        </w:tc>
      </w:tr>
      <w:tr w:rsidR="00570A54" w:rsidRPr="003E6757" w14:paraId="3C43BA14" w14:textId="77777777" w:rsidTr="004A395C">
        <w:trPr>
          <w:trHeight w:val="504"/>
        </w:trPr>
        <w:tc>
          <w:tcPr>
            <w:tcW w:w="7465" w:type="dxa"/>
            <w:vAlign w:val="center"/>
          </w:tcPr>
          <w:p w14:paraId="3C4EF618" w14:textId="77777777" w:rsidR="005D168E" w:rsidRPr="001828A2" w:rsidRDefault="00E317E5" w:rsidP="00DD3C35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268425920"/>
              </w:sdtPr>
              <w:sdtEndPr/>
              <w:sdtContent>
                <w:r w:rsidR="00DD3C35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Bela Vista</w:t>
                </w:r>
              </w:sdtContent>
            </w:sdt>
            <w:r w:rsidR="00570A54" w:rsidRPr="00DD3C35">
              <w:rPr>
                <w:rFonts w:ascii="Calibri" w:eastAsia="Calibri" w:hAnsi="Calibri" w:cs="Times New Roman"/>
                <w:lang w:val="pt-BR"/>
              </w:rPr>
              <w:t xml:space="preserve"> </w:t>
            </w:r>
            <w:r w:rsidR="00570A54"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– </w:t>
            </w:r>
            <w:sdt>
              <w:sdtPr>
                <w:rPr>
                  <w:rFonts w:ascii="Calibri" w:eastAsia="Calibri" w:hAnsi="Calibri" w:cs="Times New Roman"/>
                </w:rPr>
                <w:id w:val="-1216350355"/>
              </w:sdtPr>
              <w:sdtEndPr/>
              <w:sdtContent>
                <w:r w:rsidR="00DD3C35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Balneário Piçarras</w:t>
                </w:r>
              </w:sdtContent>
            </w:sdt>
            <w:r w:rsidR="00570A54" w:rsidRPr="00DD3C35">
              <w:rPr>
                <w:rFonts w:ascii="Calibri" w:eastAsia="Calibri" w:hAnsi="Calibri" w:cs="Times New Roman"/>
                <w:lang w:val="pt-BR"/>
              </w:rPr>
              <w:t xml:space="preserve"> </w:t>
            </w:r>
            <w:r w:rsidR="00570A54"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– </w:t>
            </w:r>
            <w:sdt>
              <w:sdtPr>
                <w:rPr>
                  <w:rFonts w:ascii="Calibri" w:eastAsia="Calibri" w:hAnsi="Calibri" w:cs="Times New Roman"/>
                </w:rPr>
                <w:id w:val="-1880240831"/>
              </w:sdtPr>
              <w:sdtEndPr/>
              <w:sdtContent>
                <w:r w:rsidR="00DD3C35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Santa Catarina</w:t>
                </w:r>
              </w:sdtContent>
            </w:sdt>
            <w:r w:rsidR="00570A54"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</w:t>
            </w:r>
          </w:p>
        </w:tc>
      </w:tr>
      <w:tr w:rsidR="00570A54" w:rsidRPr="00305C29" w14:paraId="6339C8F3" w14:textId="77777777" w:rsidTr="004A395C">
        <w:trPr>
          <w:trHeight w:val="504"/>
        </w:trPr>
        <w:tc>
          <w:tcPr>
            <w:tcW w:w="7465" w:type="dxa"/>
            <w:vAlign w:val="center"/>
          </w:tcPr>
          <w:p w14:paraId="0D46766C" w14:textId="063E1FC8" w:rsidR="00570A54" w:rsidRPr="00305C29" w:rsidRDefault="00570A54" w:rsidP="00DD3C35">
            <w:pPr>
              <w:rPr>
                <w:rFonts w:ascii="Trebuchet MS" w:hAnsi="Trebuchet MS"/>
                <w:color w:val="FFFFFF" w:themeColor="background1"/>
                <w:sz w:val="24"/>
                <w:szCs w:val="24"/>
              </w:rPr>
            </w:pPr>
            <w:proofErr w:type="spellStart"/>
            <w:r w:rsidRPr="00305C29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>Telefone</w:t>
            </w:r>
            <w:proofErr w:type="spellEnd"/>
            <w:r w:rsidRPr="00305C29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: </w:t>
            </w:r>
            <w:sdt>
              <w:sdtPr>
                <w:rPr>
                  <w:rFonts w:ascii="Calibri" w:eastAsia="Calibri" w:hAnsi="Calibri" w:cs="Times New Roman"/>
                </w:rPr>
                <w:id w:val="-1115748721"/>
              </w:sdtPr>
              <w:sdtEndPr/>
              <w:sdtContent>
                <w:r w:rsidR="00DD3C35" w:rsidRPr="00305C29">
                  <w:rPr>
                    <w:rFonts w:ascii="Trebuchet MS" w:hAnsi="Trebuchet MS"/>
                    <w:color w:val="FFFFFF" w:themeColor="background1"/>
                    <w:sz w:val="24"/>
                    <w:szCs w:val="24"/>
                  </w:rPr>
                  <w:t xml:space="preserve">47 </w:t>
                </w:r>
                <w:r w:rsidR="00305C29" w:rsidRPr="00305C29">
                  <w:rPr>
                    <w:rFonts w:ascii="Trebuchet MS" w:hAnsi="Trebuchet MS"/>
                    <w:color w:val="FFFFFF" w:themeColor="background1"/>
                    <w:sz w:val="24"/>
                    <w:szCs w:val="24"/>
                  </w:rPr>
                  <w:t>–</w:t>
                </w:r>
                <w:r w:rsidR="00DD3C35" w:rsidRPr="00305C29">
                  <w:rPr>
                    <w:rFonts w:ascii="Trebuchet MS" w:hAnsi="Trebuchet MS"/>
                    <w:color w:val="FFFFFF" w:themeColor="background1"/>
                    <w:sz w:val="24"/>
                    <w:szCs w:val="24"/>
                  </w:rPr>
                  <w:t xml:space="preserve"> 9285</w:t>
                </w:r>
                <w:r w:rsidR="00620AE2" w:rsidRPr="00305C29">
                  <w:rPr>
                    <w:rFonts w:ascii="Trebuchet MS" w:hAnsi="Trebuchet MS"/>
                    <w:color w:val="FFFFFF" w:themeColor="background1"/>
                    <w:sz w:val="24"/>
                    <w:szCs w:val="24"/>
                  </w:rPr>
                  <w:t>4697</w:t>
                </w:r>
                <w:r w:rsidR="00305C29" w:rsidRPr="00305C29">
                  <w:rPr>
                    <w:rFonts w:ascii="Trebuchet MS" w:hAnsi="Trebuchet MS"/>
                    <w:color w:val="FFFFFF" w:themeColor="background1"/>
                    <w:sz w:val="24"/>
                    <w:szCs w:val="24"/>
                  </w:rPr>
                  <w:t xml:space="preserve"> (WhatsApp – 47 89003277)</w:t>
                </w:r>
              </w:sdtContent>
            </w:sdt>
            <w:r w:rsidR="00305C29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                    </w:t>
            </w:r>
            <w:r w:rsidRPr="00305C29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 Email: </w:t>
            </w:r>
            <w:sdt>
              <w:sdtPr>
                <w:rPr>
                  <w:rFonts w:ascii="Calibri" w:eastAsia="Calibri" w:hAnsi="Calibri" w:cs="Times New Roman"/>
                </w:rPr>
                <w:id w:val="-639337687"/>
              </w:sdtPr>
              <w:sdtEndPr/>
              <w:sdtContent>
                <w:r w:rsidR="00620AE2" w:rsidRPr="00305C29">
                  <w:rPr>
                    <w:rFonts w:ascii="Trebuchet MS" w:hAnsi="Trebuchet MS"/>
                    <w:color w:val="FFFFFF" w:themeColor="background1"/>
                    <w:sz w:val="24"/>
                    <w:szCs w:val="24"/>
                  </w:rPr>
                  <w:t>ellenworm12@gmail.com</w:t>
                </w:r>
              </w:sdtContent>
            </w:sdt>
            <w:r w:rsidRPr="00305C29">
              <w:rPr>
                <w:rFonts w:ascii="Trebuchet MS" w:hAnsi="Trebuchet MS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</w:tbl>
    <w:p w14:paraId="3ADF0990" w14:textId="77777777" w:rsidR="00570A54" w:rsidRPr="00305C29" w:rsidRDefault="005C15D9" w:rsidP="00B2712A">
      <w:pPr>
        <w:ind w:left="-630"/>
      </w:pPr>
      <w:r>
        <w:rPr>
          <w:noProof/>
          <w:lang w:val="pt-BR" w:eastAsia="pt-BR"/>
        </w:rPr>
        <w:drawing>
          <wp:anchor distT="0" distB="0" distL="114300" distR="114300" simplePos="0" relativeHeight="251665408" behindDoc="0" locked="0" layoutInCell="1" allowOverlap="1" wp14:anchorId="4DB7C7E0" wp14:editId="1E7BCD4B">
            <wp:simplePos x="0" y="0"/>
            <wp:positionH relativeFrom="column">
              <wp:posOffset>4467225</wp:posOffset>
            </wp:positionH>
            <wp:positionV relativeFrom="paragraph">
              <wp:posOffset>-2244</wp:posOffset>
            </wp:positionV>
            <wp:extent cx="1790700" cy="17907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65D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19322" behindDoc="0" locked="0" layoutInCell="1" allowOverlap="1" wp14:anchorId="0E7F85D3" wp14:editId="4D3D9F62">
                <wp:simplePos x="0" y="0"/>
                <wp:positionH relativeFrom="column">
                  <wp:posOffset>-924448</wp:posOffset>
                </wp:positionH>
                <wp:positionV relativeFrom="paragraph">
                  <wp:posOffset>-512466</wp:posOffset>
                </wp:positionV>
                <wp:extent cx="7232015" cy="2322795"/>
                <wp:effectExtent l="0" t="0" r="121285" b="1162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015" cy="2322795"/>
                          <a:chOff x="0" y="0"/>
                          <a:chExt cx="7232015" cy="232279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60290"/>
                            <a:ext cx="7232015" cy="2262505"/>
                            <a:chOff x="0" y="0"/>
                            <a:chExt cx="7233124" cy="2263376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7224386" cy="447675"/>
                            </a:xfrm>
                            <a:prstGeom prst="rect">
                              <a:avLst/>
                            </a:prstGeom>
                            <a:solidFill>
                              <a:srgbClr val="1E87B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333839" y="693"/>
                              <a:ext cx="1899285" cy="2262683"/>
                            </a:xfrm>
                            <a:prstGeom prst="rect">
                              <a:avLst/>
                            </a:prstGeom>
                            <a:solidFill>
                              <a:srgbClr val="1E87B3"/>
                            </a:solidFill>
                            <a:ln>
                              <a:noFill/>
                            </a:ln>
                            <a:effectLst>
                              <a:outerShdw blurRad="50800" dist="889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740" y="0"/>
                            <a:ext cx="44323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58332" w14:textId="7AD76242" w:rsidR="00C4103E" w:rsidRPr="00BC78FC" w:rsidRDefault="00E317E5">
                              <w:pPr>
                                <w:rPr>
                                  <w:rFonts w:ascii="Trebuchet MS" w:hAnsi="Trebuchet MS"/>
                                  <w:color w:val="231F20"/>
                                  <w:sz w:val="60"/>
                                  <w:szCs w:val="60"/>
                                </w:rPr>
                              </w:pPr>
                              <w:sdt>
                                <w:sdtPr>
                                  <w:rPr>
                                    <w:rFonts w:ascii="Trebuchet MS" w:hAnsi="Trebuchet MS"/>
                                    <w:sz w:val="60"/>
                                    <w:szCs w:val="60"/>
                                    <w:lang w:val="pt-BR"/>
                                  </w:rPr>
                                  <w:alias w:val="Author"/>
                                  <w:tag w:val=""/>
                                  <w:id w:val="105626347"/>
                                  <w:placeholder>
                                    <w:docPart w:val="F3FAE203C71B49BCB3E93EAB3082E066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536DE3" w:rsidRPr="001D78D5">
                                    <w:rPr>
                                      <w:rStyle w:val="TextodoEspaoReservado"/>
                                    </w:rPr>
                                    <w:t>[Author]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F85D3" id="Group 4" o:spid="_x0000_s1026" style="position:absolute;left:0;text-align:left;margin-left:-72.8pt;margin-top:-40.35pt;width:569.45pt;height:182.9pt;z-index:251619322" coordsize="72320,23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">
                <v:group id="Group 6" o:spid="_x0000_s1027" style="position:absolute;top:602;width:72320;height:22625" coordsize="72331,2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4" o:spid="_x0000_s1028" style="position:absolute;width:7224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" fillcolor="#1e87b3" stroked="f" strokeweight="1pt"/>
                  <v:rect id="Rectangle 15" o:spid="_x0000_s1029" style="position:absolute;left:53338;top:6;width:18993;height:22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" fillcolor="#1e87b3" stroked="f" strokeweight="1pt">
                    <v:shadow on="t" color="black" opacity="26214f" origin="-.5,-.5" offset="1.74617mm,1.74617mm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617;width:44323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9E58332" w14:textId="7AD76242" w:rsidR="00C4103E" w:rsidRPr="00BC78FC" w:rsidRDefault="00536DE3">
                        <w:pPr>
                          <w:rPr>
                            <w:rFonts w:ascii="Trebuchet MS" w:hAnsi="Trebuchet MS"/>
                            <w:color w:val="231F20"/>
                            <w:sz w:val="60"/>
                            <w:szCs w:val="60"/>
                          </w:rPr>
                        </w:pPr>
                        <w:sdt>
                          <w:sdtPr>
                            <w:rPr>
                              <w:rFonts w:ascii="Trebuchet MS" w:hAnsi="Trebuchet MS"/>
                              <w:sz w:val="60"/>
                              <w:szCs w:val="60"/>
                              <w:lang w:val="pt-BR"/>
                            </w:rPr>
                            <w:alias w:val="Author"/>
                            <w:tag w:val=""/>
                            <w:id w:val="105626347"/>
                            <w:placeholder>
                              <w:docPart w:val="F3FAE203C71B49BCB3E93EAB3082E066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Pr="001D78D5">
                              <w:rPr>
                                <w:rStyle w:val="TextodoEspaoReservado"/>
                              </w:rPr>
                              <w:t>[Author]</w:t>
                            </w:r>
                          </w:sdtContent>
                        </w:sdt>
                      </w:p>
                    </w:txbxContent>
                  </v:textbox>
                </v:shape>
              </v:group>
            </w:pict>
          </mc:Fallback>
        </mc:AlternateContent>
      </w:r>
      <w:r w:rsidR="00570A54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1613" behindDoc="1" locked="0" layoutInCell="1" allowOverlap="1" wp14:anchorId="50184120" wp14:editId="4D875040">
                <wp:simplePos x="0" y="0"/>
                <wp:positionH relativeFrom="column">
                  <wp:posOffset>-927100</wp:posOffset>
                </wp:positionH>
                <wp:positionV relativeFrom="paragraph">
                  <wp:posOffset>-909208</wp:posOffset>
                </wp:positionV>
                <wp:extent cx="7569835" cy="242379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835" cy="2423795"/>
                          <a:chOff x="0" y="0"/>
                          <a:chExt cx="7569926" cy="2424158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7553016" cy="237744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Cristian\AppData\Local\Microsoft\Windows\INetCache\Content.Word\id_1_resume_brasil_01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6" y="2299063"/>
                            <a:ext cx="754380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119C60" id="Group 3" o:spid="_x0000_s1026" style="position:absolute;margin-left:-73pt;margin-top:-71.6pt;width:596.05pt;height:190.85pt;z-index:-251684867" coordsize="75699,24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">
                <v:rect id="Rectangle 13" o:spid="_x0000_s1027" style="position:absolute;width:75530;height:2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" fillcolor="#333" stroked="f" strokeweight="1pt"/>
                <v:shape id="Picture 1" o:spid="_x0000_s1028" type="#_x0000_t75" style="position:absolute;left:261;top:22990;width:75438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">
                  <v:imagedata r:id="rId12" o:title="id_1_resume_brasil_01"/>
                  <v:path arrowok="t"/>
                </v:shape>
              </v:group>
            </w:pict>
          </mc:Fallback>
        </mc:AlternateContent>
      </w:r>
      <w:r w:rsidR="00570A54" w:rsidRPr="00305C29">
        <w:rPr>
          <w:noProof/>
          <w:lang w:eastAsia="zh-TW"/>
        </w:rPr>
        <w:t xml:space="preserve"> </w:t>
      </w:r>
    </w:p>
    <w:p w14:paraId="197EB9BF" w14:textId="77777777" w:rsidR="00570A54" w:rsidRPr="00305C29" w:rsidRDefault="00570A54" w:rsidP="00B2712A">
      <w:pPr>
        <w:ind w:left="-630"/>
      </w:pPr>
    </w:p>
    <w:p w14:paraId="2DA8A576" w14:textId="77777777" w:rsidR="00570A54" w:rsidRPr="00305C29" w:rsidRDefault="00570A54" w:rsidP="00B2712A">
      <w:pPr>
        <w:ind w:left="-630"/>
      </w:pPr>
    </w:p>
    <w:p w14:paraId="39E067E0" w14:textId="77777777" w:rsidR="00570A54" w:rsidRPr="00305C29" w:rsidRDefault="00570A54" w:rsidP="00B2712A">
      <w:pPr>
        <w:ind w:left="-630"/>
      </w:pPr>
    </w:p>
    <w:p w14:paraId="70FDC534" w14:textId="77777777" w:rsidR="00570A54" w:rsidRPr="00305C29" w:rsidRDefault="00570A54" w:rsidP="00B2712A">
      <w:pPr>
        <w:ind w:left="-630"/>
      </w:pPr>
    </w:p>
    <w:p w14:paraId="52834B02" w14:textId="77777777" w:rsidR="00CB65D0" w:rsidRPr="00305C29" w:rsidRDefault="00CB65D0" w:rsidP="00B2712A">
      <w:pPr>
        <w:ind w:left="-630"/>
      </w:pPr>
    </w:p>
    <w:tbl>
      <w:tblPr>
        <w:tblStyle w:val="Tabelacomgrade"/>
        <w:tblpPr w:leftFromText="180" w:rightFromText="180" w:vertAnchor="text" w:horzAnchor="margin" w:tblpXSpec="center" w:tblpY="436"/>
        <w:tblW w:w="10260" w:type="dxa"/>
        <w:tblLook w:val="04A0" w:firstRow="1" w:lastRow="0" w:firstColumn="1" w:lastColumn="0" w:noHBand="0" w:noVBand="1"/>
      </w:tblPr>
      <w:tblGrid>
        <w:gridCol w:w="10260"/>
      </w:tblGrid>
      <w:tr w:rsidR="00CB65D0" w:rsidRPr="00DD3C35" w14:paraId="18C7C3BB" w14:textId="77777777" w:rsidTr="0019580E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11E173F4" w14:textId="41B0ECF9" w:rsidR="00CB65D0" w:rsidRPr="003E6757" w:rsidRDefault="005C15D9" w:rsidP="00CB65D0">
            <w:pPr>
              <w:rPr>
                <w:rFonts w:ascii="Trebuchet MS" w:hAnsi="Trebuchet MS"/>
                <w:sz w:val="28"/>
                <w:szCs w:val="28"/>
              </w:rPr>
            </w:pPr>
            <w:proofErr w:type="spellStart"/>
            <w:r w:rsidRPr="003E6757">
              <w:rPr>
                <w:rFonts w:ascii="Trebuchet MS" w:hAnsi="Trebuchet MS"/>
                <w:sz w:val="28"/>
                <w:szCs w:val="28"/>
              </w:rPr>
              <w:t>Gerente</w:t>
            </w:r>
            <w:proofErr w:type="spellEnd"/>
            <w:r w:rsidRPr="003E6757">
              <w:rPr>
                <w:rFonts w:ascii="Trebuchet MS" w:hAnsi="Trebuchet MS"/>
                <w:sz w:val="28"/>
                <w:szCs w:val="28"/>
              </w:rPr>
              <w:t xml:space="preserve"> </w:t>
            </w:r>
            <w:proofErr w:type="spellStart"/>
            <w:r w:rsidRPr="003E6757">
              <w:rPr>
                <w:rFonts w:ascii="Trebuchet MS" w:hAnsi="Trebuchet MS"/>
                <w:sz w:val="28"/>
                <w:szCs w:val="28"/>
              </w:rPr>
              <w:t>administrativo</w:t>
            </w:r>
            <w:proofErr w:type="spellEnd"/>
            <w:r w:rsidRPr="003E6757">
              <w:rPr>
                <w:rFonts w:ascii="Trebuchet MS" w:hAnsi="Trebuchet MS"/>
                <w:sz w:val="28"/>
                <w:szCs w:val="28"/>
              </w:rPr>
              <w:t xml:space="preserve">, </w:t>
            </w:r>
            <w:proofErr w:type="spellStart"/>
            <w:r w:rsidRPr="003E6757">
              <w:rPr>
                <w:rFonts w:ascii="Trebuchet MS" w:hAnsi="Trebuchet MS"/>
                <w:sz w:val="28"/>
                <w:szCs w:val="28"/>
              </w:rPr>
              <w:t>financeiro</w:t>
            </w:r>
            <w:proofErr w:type="spellEnd"/>
            <w:r w:rsidR="003E6757" w:rsidRPr="003E6757">
              <w:rPr>
                <w:rFonts w:ascii="Trebuchet MS" w:hAnsi="Trebuchet MS"/>
                <w:sz w:val="28"/>
                <w:szCs w:val="28"/>
              </w:rPr>
              <w:t xml:space="preserve">, </w:t>
            </w:r>
            <w:r w:rsidR="003E6757">
              <w:rPr>
                <w:rFonts w:ascii="Trebuchet MS" w:hAnsi="Trebuchet MS"/>
                <w:sz w:val="28"/>
                <w:szCs w:val="28"/>
              </w:rPr>
              <w:t>vendas</w:t>
            </w:r>
            <w:bookmarkStart w:id="0" w:name="_GoBack"/>
            <w:bookmarkEnd w:id="0"/>
          </w:p>
          <w:p w14:paraId="112A2485" w14:textId="77777777" w:rsidR="00CB65D0" w:rsidRPr="00911D2A" w:rsidRDefault="00CB65D0" w:rsidP="00CB65D0">
            <w:pPr>
              <w:rPr>
                <w:rFonts w:ascii="Century Gothic" w:hAnsi="Century Gothic"/>
                <w:sz w:val="28"/>
                <w:szCs w:val="28"/>
                <w:lang w:val="pt-BR"/>
              </w:rPr>
            </w:pPr>
          </w:p>
        </w:tc>
      </w:tr>
    </w:tbl>
    <w:p w14:paraId="42ACA65D" w14:textId="77777777" w:rsidR="001828A2" w:rsidRPr="0019580E" w:rsidRDefault="00CB65D0" w:rsidP="00CB65D0">
      <w:pPr>
        <w:pStyle w:val="PargrafodaLista"/>
        <w:numPr>
          <w:ilvl w:val="0"/>
          <w:numId w:val="1"/>
        </w:numPr>
        <w:ind w:left="-630"/>
        <w:rPr>
          <w:rFonts w:ascii="Trebuchet MS" w:hAnsi="Trebuchet MS"/>
          <w:b/>
          <w:color w:val="1E87B3"/>
          <w:sz w:val="28"/>
          <w:szCs w:val="28"/>
          <w:lang w:val="pt-BR"/>
        </w:rPr>
      </w:pPr>
      <w:r w:rsidRPr="0019580E">
        <w:rPr>
          <w:rFonts w:ascii="Trebuchet MS" w:hAnsi="Trebuchet MS"/>
          <w:b/>
          <w:color w:val="1E87B3"/>
          <w:sz w:val="28"/>
          <w:szCs w:val="28"/>
          <w:lang w:val="pt-BR"/>
        </w:rPr>
        <w:t>OBJETIVO</w:t>
      </w:r>
    </w:p>
    <w:p w14:paraId="747717EC" w14:textId="77777777" w:rsidR="007101DF" w:rsidRPr="0019580E" w:rsidRDefault="007101DF" w:rsidP="007101DF">
      <w:pPr>
        <w:pStyle w:val="PargrafodaLista"/>
        <w:numPr>
          <w:ilvl w:val="0"/>
          <w:numId w:val="1"/>
        </w:numPr>
        <w:ind w:left="-630"/>
        <w:rPr>
          <w:rFonts w:ascii="Trebuchet MS" w:hAnsi="Trebuchet MS"/>
          <w:b/>
          <w:color w:val="1E87B3"/>
          <w:sz w:val="28"/>
          <w:szCs w:val="28"/>
          <w:lang w:val="pt-BR"/>
        </w:rPr>
      </w:pPr>
      <w:r w:rsidRPr="0019580E">
        <w:rPr>
          <w:rFonts w:ascii="Trebuchet MS" w:hAnsi="Trebuchet MS"/>
          <w:b/>
          <w:color w:val="1E87B3"/>
          <w:sz w:val="28"/>
          <w:szCs w:val="28"/>
          <w:lang w:val="pt-BR"/>
        </w:rPr>
        <w:t>FORMAÇÃO</w:t>
      </w:r>
    </w:p>
    <w:tbl>
      <w:tblPr>
        <w:tblStyle w:val="Tabelacomgrade"/>
        <w:tblW w:w="10255" w:type="dxa"/>
        <w:tblInd w:w="-630" w:type="dxa"/>
        <w:tblLook w:val="04A0" w:firstRow="1" w:lastRow="0" w:firstColumn="1" w:lastColumn="0" w:noHBand="0" w:noVBand="1"/>
      </w:tblPr>
      <w:tblGrid>
        <w:gridCol w:w="10255"/>
      </w:tblGrid>
      <w:tr w:rsidR="00911D2A" w:rsidRPr="00DC5807" w14:paraId="2D40E136" w14:textId="77777777" w:rsidTr="0019580E">
        <w:trPr>
          <w:trHeight w:val="576"/>
        </w:trPr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14:paraId="01394C18" w14:textId="77777777" w:rsidR="00911D2A" w:rsidRDefault="005C15D9" w:rsidP="00CB65D0">
            <w:pPr>
              <w:pStyle w:val="PargrafodaLista"/>
              <w:numPr>
                <w:ilvl w:val="0"/>
                <w:numId w:val="7"/>
              </w:numP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</w:pPr>
            <w: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  <w:t xml:space="preserve">Bacharel em Ciências Contábeis </w:t>
            </w:r>
            <w:proofErr w:type="spellStart"/>
            <w: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  <w:t>Univali</w:t>
            </w:r>
            <w:proofErr w:type="spellEnd"/>
            <w: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  <w:t xml:space="preserve"> (2008)</w:t>
            </w:r>
          </w:p>
          <w:p w14:paraId="17DDA648" w14:textId="23589783" w:rsidR="00DC5807" w:rsidRPr="0019580E" w:rsidRDefault="00DC5807" w:rsidP="00CB65D0">
            <w:pPr>
              <w:pStyle w:val="PargrafodaLista"/>
              <w:numPr>
                <w:ilvl w:val="0"/>
                <w:numId w:val="7"/>
              </w:numP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</w:pPr>
            <w: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  <w:t xml:space="preserve">Direito </w:t>
            </w:r>
            <w:proofErr w:type="spellStart"/>
            <w: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  <w:t>Univali</w:t>
            </w:r>
            <w:proofErr w:type="spellEnd"/>
            <w: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  <w:t xml:space="preserve"> – em andamento</w:t>
            </w:r>
          </w:p>
        </w:tc>
      </w:tr>
    </w:tbl>
    <w:p w14:paraId="2D0CB247" w14:textId="77777777" w:rsidR="00911D2A" w:rsidRDefault="00CB65D0" w:rsidP="00911D2A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18297" behindDoc="1" locked="0" layoutInCell="1" allowOverlap="1" wp14:anchorId="5B1E891B" wp14:editId="3D7EB331">
                <wp:simplePos x="0" y="0"/>
                <wp:positionH relativeFrom="column">
                  <wp:posOffset>-914400</wp:posOffset>
                </wp:positionH>
                <wp:positionV relativeFrom="paragraph">
                  <wp:posOffset>219954</wp:posOffset>
                </wp:positionV>
                <wp:extent cx="7586345" cy="2394399"/>
                <wp:effectExtent l="0" t="0" r="0" b="63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6345" cy="2394399"/>
                          <a:chOff x="0" y="-1"/>
                          <a:chExt cx="7586345" cy="239439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-1"/>
                            <a:ext cx="7586345" cy="2394399"/>
                            <a:chOff x="0" y="-1"/>
                            <a:chExt cx="7586345" cy="2394793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-1"/>
                              <a:ext cx="7553325" cy="2286373"/>
                            </a:xfrm>
                            <a:prstGeom prst="rect">
                              <a:avLst/>
                            </a:prstGeom>
                            <a:solidFill>
                              <a:srgbClr val="1E87B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Picture 23" descr="C:\Users\Cristian\AppData\Local\Microsoft\Windows\INetCache\Content.Word\id_1_resume_brasil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67792"/>
                              <a:ext cx="7586345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198783"/>
                            <a:ext cx="3571875" cy="422275"/>
                            <a:chOff x="0" y="0"/>
                            <a:chExt cx="3572449" cy="422363"/>
                          </a:xfrm>
                        </wpg:grpSpPr>
                        <wps:wsp>
                          <wps:cNvPr id="20" name="Round Same Side Corner Rectangle 20"/>
                          <wps:cNvSpPr/>
                          <wps:spPr>
                            <a:xfrm rot="5400000">
                              <a:off x="1585093" y="-1585093"/>
                              <a:ext cx="402192" cy="3572377"/>
                            </a:xfrm>
                            <a:prstGeom prst="round2Same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614" y="5168"/>
                              <a:ext cx="3378835" cy="417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8BFF4" w14:textId="77777777" w:rsidR="004C0423" w:rsidRPr="001D00F4" w:rsidRDefault="003D7FA7" w:rsidP="008E72FC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EXP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es-419"/>
                                  </w:rPr>
                                  <w:t>E</w:t>
                                </w:r>
                                <w:r w:rsidR="004C0423" w:rsidRPr="001D00F4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RI</w:t>
                                </w:r>
                                <w:r w:rsidRPr="001D00F4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Ê</w:t>
                                </w:r>
                                <w:r w:rsidR="004C0423" w:rsidRPr="001D00F4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NCIA PROFISSIONAL</w:t>
                                </w:r>
                              </w:p>
                              <w:p w14:paraId="4658C816" w14:textId="77777777" w:rsidR="004C0423" w:rsidRPr="001D00F4" w:rsidRDefault="004C0423" w:rsidP="001D00F4">
                                <w:pPr>
                                  <w:rPr>
                                    <w:rFonts w:ascii="Century Gothic" w:hAnsi="Century Gothic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E891B" id="Group 192" o:spid="_x0000_s1031" style="position:absolute;left:0;text-align:left;margin-left:-1in;margin-top:17.3pt;width:597.35pt;height:188.55pt;z-index:-251698183;mso-width-relative:margin;mso-height-relative:margin" coordorigin="" coordsize="75863,23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">
                <v:group id="Group 16" o:spid="_x0000_s1032" style="position:absolute;width:75863;height:23943" coordorigin="" coordsize="75863,23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9" o:spid="_x0000_s1033" style="position:absolute;width:75533;height:2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" fillcolor="#1e87b3" stroked="f" strokeweight="1pt"/>
                  <v:shape id="Picture 23" o:spid="_x0000_s1034" type="#_x0000_t75" style="position:absolute;top:22677;width:75863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">
                    <v:imagedata r:id="rId14" o:title="id_1_resume_brasil_02"/>
                    <v:path arrowok="t"/>
                  </v:shape>
                </v:group>
                <v:group id="Group 17" o:spid="_x0000_s1035" style="position:absolute;top:1987;width:35718;height:4223" coordsize="35724,4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ound Same Side Corner Rectangle 20" o:spid="_x0000_s1036" style="position:absolute;left:15851;top:-15851;width:4021;height:35723;rotation:90;visibility:visible;mso-wrap-style:square;v-text-anchor:middle" coordsize="402192,357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" path="m67033,l335159,v37021,,67033,30012,67033,67033l402192,3572377r,l,3572377r,l,67033c,30012,30012,,67033,xe" fillcolor="white [3212]" stroked="f" strokeweight="1pt">
                    <v:stroke joinstyle="miter"/>
                    <v:path arrowok="t" o:connecttype="custom" o:connectlocs="67033,0;335159,0;402192,67033;402192,3572377;402192,3572377;0,3572377;0,3572377;0,67033;67033,0" o:connectangles="0,0,0,0,0,0,0,0,0"/>
                  </v:shape>
                  <v:shape id="_x0000_s1037" type="#_x0000_t202" style="position:absolute;left:1936;top:51;width:33788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" filled="f" stroked="f">
                    <v:textbox inset=",7.2pt,,7.2pt">
                      <w:txbxContent>
                        <w:p w14:paraId="5028BFF4" w14:textId="77777777" w:rsidR="004C0423" w:rsidRPr="001D00F4" w:rsidRDefault="003D7FA7" w:rsidP="008E72FC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EXP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es-419"/>
                            </w:rPr>
                            <w:t>E</w:t>
                          </w:r>
                          <w:r w:rsidR="004C0423" w:rsidRPr="001D00F4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RI</w:t>
                          </w:r>
                          <w:r w:rsidRPr="001D00F4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Ê</w:t>
                          </w:r>
                          <w:r w:rsidR="004C0423" w:rsidRPr="001D00F4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NCIA PROFISSIONAL</w:t>
                          </w:r>
                        </w:p>
                        <w:p w14:paraId="4658C816" w14:textId="77777777" w:rsidR="004C0423" w:rsidRPr="001D00F4" w:rsidRDefault="004C0423" w:rsidP="001D00F4">
                          <w:pPr>
                            <w:rPr>
                              <w:rFonts w:ascii="Century Gothic" w:hAnsi="Century Gothic"/>
                              <w:lang w:val="pt-BR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B202994" w14:textId="77777777" w:rsidR="007101DF" w:rsidRDefault="007101DF" w:rsidP="007101DF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</w:p>
    <w:p w14:paraId="7BE80028" w14:textId="77777777" w:rsidR="007101DF" w:rsidRDefault="007101DF" w:rsidP="007101DF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</w:p>
    <w:p w14:paraId="0E5B063B" w14:textId="77777777" w:rsidR="007101DF" w:rsidRPr="00DE423A" w:rsidRDefault="007101DF" w:rsidP="007101DF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</w:p>
    <w:tbl>
      <w:tblPr>
        <w:tblStyle w:val="Tabelacomgrade"/>
        <w:tblpPr w:leftFromText="180" w:rightFromText="180" w:vertAnchor="text" w:horzAnchor="page" w:tblpX="428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</w:tblGrid>
      <w:tr w:rsidR="003E550B" w:rsidRPr="005C15D9" w14:paraId="171F976C" w14:textId="77777777" w:rsidTr="003E550B">
        <w:trPr>
          <w:trHeight w:val="432"/>
        </w:trPr>
        <w:tc>
          <w:tcPr>
            <w:tcW w:w="4855" w:type="dxa"/>
          </w:tcPr>
          <w:p w14:paraId="550AB71C" w14:textId="51DFCE00" w:rsidR="003E550B" w:rsidRPr="003E550B" w:rsidRDefault="00DD3C35" w:rsidP="005C15D9">
            <w:pPr>
              <w:pStyle w:val="PargrafodaLista"/>
              <w:numPr>
                <w:ilvl w:val="0"/>
                <w:numId w:val="2"/>
              </w:numP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[</w:t>
            </w:r>
            <w:r w:rsidR="00CC6B8B"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Desde</w:t>
            </w:r>
            <w:proofErr w:type="gramEnd"/>
            <w: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 xml:space="preserve"> 2008</w:t>
            </w:r>
            <w:r w:rsidR="005C15D9"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] – Worm e Comércio Varejista de Combustíveis Ltda.</w:t>
            </w:r>
            <w:r w:rsidR="00620AE2"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 xml:space="preserve"> (Auto Posto Bela Vista)</w:t>
            </w:r>
          </w:p>
        </w:tc>
      </w:tr>
      <w:tr w:rsidR="003E550B" w14:paraId="64BC5B48" w14:textId="77777777" w:rsidTr="003E550B">
        <w:trPr>
          <w:trHeight w:val="432"/>
        </w:trPr>
        <w:tc>
          <w:tcPr>
            <w:tcW w:w="4855" w:type="dxa"/>
          </w:tcPr>
          <w:p w14:paraId="3200D371" w14:textId="77777777" w:rsidR="003E550B" w:rsidRPr="003E550B" w:rsidRDefault="003E550B" w:rsidP="003E550B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Cargo:</w:t>
            </w:r>
            <w:r w:rsidR="005C15D9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Gerente Geral</w:t>
            </w:r>
          </w:p>
        </w:tc>
      </w:tr>
      <w:tr w:rsidR="003E550B" w:rsidRPr="005C15D9" w14:paraId="05DBFAF6" w14:textId="77777777" w:rsidTr="003E550B">
        <w:trPr>
          <w:trHeight w:val="432"/>
        </w:trPr>
        <w:tc>
          <w:tcPr>
            <w:tcW w:w="4855" w:type="dxa"/>
          </w:tcPr>
          <w:p w14:paraId="2906D311" w14:textId="77777777" w:rsidR="00A3379B" w:rsidRPr="00A3379B" w:rsidRDefault="003E550B" w:rsidP="00A3379B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Principais atividades:</w:t>
            </w:r>
            <w:r w:rsidR="00A3379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</w:t>
            </w:r>
            <w:r w:rsidR="00DD3C35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Administração G</w:t>
            </w:r>
            <w:r w:rsidR="005C15D9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eral</w:t>
            </w:r>
          </w:p>
        </w:tc>
      </w:tr>
    </w:tbl>
    <w:tbl>
      <w:tblPr>
        <w:tblStyle w:val="Tabelacomgrade"/>
        <w:tblpPr w:leftFromText="180" w:rightFromText="180" w:vertAnchor="text" w:horzAnchor="page" w:tblpX="6157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</w:tblGrid>
      <w:tr w:rsidR="007B24C7" w:rsidRPr="003E6757" w14:paraId="5EE9095D" w14:textId="77777777" w:rsidTr="007B24C7">
        <w:trPr>
          <w:trHeight w:val="432"/>
        </w:trPr>
        <w:tc>
          <w:tcPr>
            <w:tcW w:w="4855" w:type="dxa"/>
          </w:tcPr>
          <w:p w14:paraId="6337634A" w14:textId="10AB1C67" w:rsidR="007B24C7" w:rsidRPr="003E550B" w:rsidRDefault="007B24C7" w:rsidP="00DD3C35">
            <w:pPr>
              <w:pStyle w:val="PargrafodaLista"/>
              <w:numPr>
                <w:ilvl w:val="0"/>
                <w:numId w:val="2"/>
              </w:numP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</w:pPr>
            <w:proofErr w:type="gramStart"/>
            <w:r w:rsidRPr="003E550B"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[</w:t>
            </w:r>
            <w:r w:rsidR="00CC6B8B"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Desde</w:t>
            </w:r>
            <w:proofErr w:type="gramEnd"/>
            <w:r w:rsidR="00DD3C35"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 xml:space="preserve"> 2015</w:t>
            </w:r>
            <w:r w:rsidRPr="003E550B"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 xml:space="preserve">] – </w:t>
            </w:r>
            <w:r w:rsidR="00DD3C35"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Restaurante Rancho Bela Vista</w:t>
            </w:r>
          </w:p>
        </w:tc>
      </w:tr>
      <w:tr w:rsidR="007B24C7" w14:paraId="374CCB09" w14:textId="77777777" w:rsidTr="007B24C7">
        <w:trPr>
          <w:trHeight w:val="432"/>
        </w:trPr>
        <w:tc>
          <w:tcPr>
            <w:tcW w:w="4855" w:type="dxa"/>
          </w:tcPr>
          <w:p w14:paraId="2D191BD0" w14:textId="77777777" w:rsidR="007B24C7" w:rsidRPr="003E550B" w:rsidRDefault="007B24C7" w:rsidP="007B24C7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Cargo:</w:t>
            </w:r>
            <w:r w:rsidR="00DD3C35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Sócia - Gerente</w:t>
            </w:r>
          </w:p>
        </w:tc>
      </w:tr>
      <w:tr w:rsidR="007B24C7" w14:paraId="1D6EA86A" w14:textId="77777777" w:rsidTr="007B24C7">
        <w:trPr>
          <w:trHeight w:val="432"/>
        </w:trPr>
        <w:tc>
          <w:tcPr>
            <w:tcW w:w="4855" w:type="dxa"/>
          </w:tcPr>
          <w:p w14:paraId="1815F542" w14:textId="77777777" w:rsidR="007B24C7" w:rsidRPr="003E550B" w:rsidRDefault="007B24C7" w:rsidP="007B24C7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Principais atividades:</w:t>
            </w:r>
            <w:r w:rsidR="00DD3C35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Administração Geral</w:t>
            </w:r>
          </w:p>
        </w:tc>
      </w:tr>
    </w:tbl>
    <w:p w14:paraId="393FB044" w14:textId="77777777" w:rsidR="00442356" w:rsidRDefault="00442356" w:rsidP="00B2712A">
      <w:pPr>
        <w:ind w:left="-630"/>
      </w:pPr>
      <w:r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 wp14:anchorId="40AD253C" wp14:editId="4D7A3EBF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19050" cy="1162050"/>
            <wp:effectExtent l="0" t="0" r="0" b="0"/>
            <wp:wrapNone/>
            <wp:docPr id="27" name="Picture 27" descr="C:\Users\Cristian\AppData\Local\Microsoft\Windows\INetCache\Content.Word\id_1_resume_brasil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ian\AppData\Local\Microsoft\Windows\INetCache\Content.Word\id_1_resume_brasil_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9FEA9" w14:textId="77777777" w:rsidR="00442356" w:rsidRDefault="00442356" w:rsidP="00B2712A">
      <w:pPr>
        <w:ind w:left="-630"/>
      </w:pPr>
    </w:p>
    <w:p w14:paraId="268B910F" w14:textId="77777777" w:rsidR="00442356" w:rsidRDefault="00442356" w:rsidP="00B2712A">
      <w:pPr>
        <w:ind w:left="-630"/>
      </w:pPr>
    </w:p>
    <w:p w14:paraId="5348A2FF" w14:textId="77777777" w:rsidR="00442356" w:rsidRDefault="00442356" w:rsidP="00B2712A">
      <w:pPr>
        <w:ind w:left="-630"/>
      </w:pPr>
    </w:p>
    <w:p w14:paraId="24A1F378" w14:textId="77777777" w:rsidR="00442356" w:rsidRDefault="00EB2FD2" w:rsidP="00B2712A">
      <w:pPr>
        <w:ind w:left="-630"/>
      </w:pP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5C5F7F5" wp14:editId="76C65249">
            <wp:simplePos x="0" y="0"/>
            <wp:positionH relativeFrom="margin">
              <wp:posOffset>3522345</wp:posOffset>
            </wp:positionH>
            <wp:positionV relativeFrom="paragraph">
              <wp:posOffset>249555</wp:posOffset>
            </wp:positionV>
            <wp:extent cx="2305050" cy="19050"/>
            <wp:effectExtent l="0" t="0" r="0" b="0"/>
            <wp:wrapNone/>
            <wp:docPr id="26" name="Picture 26" descr="C:\Users\Cristian\AppData\Local\Microsoft\Windows\INetCache\Content.Word\id_1_resume_brasil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ian\AppData\Local\Microsoft\Windows\INetCache\Content.Word\id_1_resume_brasil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314FA405" wp14:editId="57542410">
            <wp:simplePos x="0" y="0"/>
            <wp:positionH relativeFrom="margin">
              <wp:posOffset>-96520</wp:posOffset>
            </wp:positionH>
            <wp:positionV relativeFrom="paragraph">
              <wp:posOffset>250078</wp:posOffset>
            </wp:positionV>
            <wp:extent cx="2305050" cy="19050"/>
            <wp:effectExtent l="0" t="0" r="0" b="0"/>
            <wp:wrapNone/>
            <wp:docPr id="25" name="Picture 25" descr="C:\Users\Cristian\AppData\Local\Microsoft\Windows\INetCache\Content.Word\id_1_resume_brasil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ian\AppData\Local\Microsoft\Windows\INetCache\Content.Word\id_1_resume_brasil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60C78" w14:textId="77777777" w:rsidR="00EB2FD2" w:rsidRPr="00EB2FD2" w:rsidRDefault="00EB2FD2" w:rsidP="00B2712A">
      <w:pPr>
        <w:ind w:left="-630"/>
        <w:rPr>
          <w:sz w:val="28"/>
          <w:szCs w:val="28"/>
        </w:rPr>
      </w:pPr>
    </w:p>
    <w:p w14:paraId="27195B8B" w14:textId="77777777" w:rsidR="00A3379B" w:rsidRPr="0019580E" w:rsidRDefault="00A3379B" w:rsidP="00A3379B">
      <w:pPr>
        <w:pStyle w:val="PargrafodaLista"/>
        <w:numPr>
          <w:ilvl w:val="0"/>
          <w:numId w:val="1"/>
        </w:numPr>
        <w:ind w:left="-630"/>
        <w:rPr>
          <w:rFonts w:ascii="Trebuchet MS" w:hAnsi="Trebuchet MS"/>
          <w:b/>
          <w:color w:val="1E87B3"/>
          <w:sz w:val="28"/>
          <w:szCs w:val="28"/>
          <w:lang w:val="pt-BR"/>
        </w:rPr>
      </w:pPr>
      <w:r w:rsidRPr="00A3379B">
        <w:rPr>
          <w:rFonts w:ascii="Century Gothic" w:hAnsi="Century Gothic"/>
          <w:b/>
          <w:color w:val="1E87B3"/>
          <w:sz w:val="28"/>
          <w:szCs w:val="28"/>
          <w:lang w:val="pt-BR"/>
        </w:rPr>
        <w:t>QUALIFICAÇÕES E ATIVIDADES COMPLEMENTARES</w:t>
      </w:r>
    </w:p>
    <w:tbl>
      <w:tblPr>
        <w:tblStyle w:val="Tabelacomgrade"/>
        <w:tblW w:w="9707" w:type="dxa"/>
        <w:tblInd w:w="-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7"/>
      </w:tblGrid>
      <w:tr w:rsidR="00A3379B" w:rsidRPr="003E6757" w14:paraId="4583A673" w14:textId="77777777" w:rsidTr="004028C3">
        <w:trPr>
          <w:trHeight w:val="432"/>
        </w:trPr>
        <w:tc>
          <w:tcPr>
            <w:tcW w:w="9707" w:type="dxa"/>
          </w:tcPr>
          <w:p w14:paraId="12D9B865" w14:textId="77777777" w:rsidR="00A3379B" w:rsidRPr="00A3379B" w:rsidRDefault="00DD3C35" w:rsidP="00620AE2">
            <w:pPr>
              <w:rPr>
                <w:rFonts w:ascii="Trebuchet MS" w:hAnsi="Trebuchet MS"/>
                <w:sz w:val="24"/>
                <w:szCs w:val="24"/>
                <w:lang w:val="pt-BR"/>
              </w:rPr>
            </w:pPr>
            <w:r>
              <w:rPr>
                <w:rFonts w:ascii="Trebuchet MS" w:hAnsi="Trebuchet MS"/>
                <w:sz w:val="24"/>
                <w:szCs w:val="24"/>
                <w:lang w:val="pt-BR"/>
              </w:rPr>
              <w:t>MBA em Administração financeira e controladoria</w:t>
            </w:r>
            <w:r w:rsidR="00620AE2">
              <w:rPr>
                <w:rFonts w:ascii="Trebuchet MS" w:hAnsi="Trebuchet MS"/>
                <w:sz w:val="24"/>
                <w:szCs w:val="24"/>
                <w:lang w:val="pt-BR"/>
              </w:rPr>
              <w:t xml:space="preserve"> - </w:t>
            </w:r>
            <w:r>
              <w:rPr>
                <w:rFonts w:ascii="Trebuchet MS" w:hAnsi="Trebuchet MS"/>
                <w:sz w:val="24"/>
                <w:szCs w:val="24"/>
                <w:lang w:val="pt-BR"/>
              </w:rPr>
              <w:t xml:space="preserve">Tijucas - </w:t>
            </w:r>
            <w:proofErr w:type="spellStart"/>
            <w:r>
              <w:rPr>
                <w:rFonts w:ascii="Trebuchet MS" w:hAnsi="Trebuchet MS"/>
                <w:sz w:val="24"/>
                <w:szCs w:val="24"/>
                <w:lang w:val="pt-BR"/>
              </w:rPr>
              <w:t>Univali</w:t>
            </w:r>
            <w:proofErr w:type="spellEnd"/>
            <w:r w:rsidR="00A3379B" w:rsidRPr="00A3379B">
              <w:rPr>
                <w:rFonts w:ascii="Trebuchet MS" w:hAnsi="Trebuchet MS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Trebuchet MS" w:hAnsi="Trebuchet MS"/>
                <w:sz w:val="24"/>
                <w:szCs w:val="24"/>
                <w:lang w:val="pt-BR"/>
              </w:rPr>
              <w:t>em andamento.</w:t>
            </w:r>
          </w:p>
        </w:tc>
      </w:tr>
      <w:tr w:rsidR="00A3379B" w:rsidRPr="003E6757" w14:paraId="0C8E70E7" w14:textId="77777777" w:rsidTr="004028C3">
        <w:trPr>
          <w:trHeight w:val="432"/>
        </w:trPr>
        <w:tc>
          <w:tcPr>
            <w:tcW w:w="9707" w:type="dxa"/>
          </w:tcPr>
          <w:p w14:paraId="6695669D" w14:textId="77777777" w:rsidR="00A3379B" w:rsidRPr="00A3379B" w:rsidRDefault="00620AE2" w:rsidP="00620AE2">
            <w:pPr>
              <w:rPr>
                <w:rFonts w:ascii="Trebuchet MS" w:hAnsi="Trebuchet MS"/>
                <w:sz w:val="24"/>
                <w:szCs w:val="24"/>
                <w:lang w:val="pt-BR"/>
              </w:rPr>
            </w:pPr>
            <w:r>
              <w:rPr>
                <w:rFonts w:ascii="Trebuchet MS" w:hAnsi="Trebuchet MS"/>
                <w:sz w:val="24"/>
                <w:szCs w:val="24"/>
                <w:lang w:val="pt-BR"/>
              </w:rPr>
              <w:t>Inglês básico - Balneário</w:t>
            </w:r>
            <w:r w:rsidR="00DD3C35">
              <w:rPr>
                <w:rFonts w:ascii="Trebuchet MS" w:hAnsi="Trebuchet MS"/>
                <w:sz w:val="24"/>
                <w:szCs w:val="24"/>
                <w:lang w:val="pt-BR"/>
              </w:rPr>
              <w:t xml:space="preserve"> Piçarras - Fisk</w:t>
            </w:r>
            <w:r w:rsidR="004028C3" w:rsidRPr="004028C3">
              <w:rPr>
                <w:rFonts w:ascii="Trebuchet MS" w:hAnsi="Trebuchet MS"/>
                <w:sz w:val="24"/>
                <w:szCs w:val="24"/>
                <w:lang w:val="pt-BR"/>
              </w:rPr>
              <w:t xml:space="preserve">, </w:t>
            </w:r>
            <w:r w:rsidR="00DD3C35">
              <w:rPr>
                <w:rFonts w:ascii="Trebuchet MS" w:hAnsi="Trebuchet MS"/>
                <w:sz w:val="24"/>
                <w:szCs w:val="24"/>
                <w:lang w:val="pt-BR"/>
              </w:rPr>
              <w:t>em aperfeiçoamento.</w:t>
            </w:r>
          </w:p>
        </w:tc>
      </w:tr>
      <w:tr w:rsidR="00A3379B" w:rsidRPr="003E6757" w14:paraId="141225CD" w14:textId="77777777" w:rsidTr="004028C3">
        <w:trPr>
          <w:trHeight w:val="432"/>
        </w:trPr>
        <w:tc>
          <w:tcPr>
            <w:tcW w:w="9707" w:type="dxa"/>
          </w:tcPr>
          <w:p w14:paraId="4F8DF58E" w14:textId="77777777" w:rsidR="00092ABF" w:rsidRPr="00A3379B" w:rsidRDefault="00092ABF" w:rsidP="00A3379B">
            <w:pPr>
              <w:rPr>
                <w:rFonts w:ascii="Trebuchet MS" w:hAnsi="Trebuchet MS"/>
                <w:sz w:val="24"/>
                <w:szCs w:val="24"/>
                <w:lang w:val="pt-BR"/>
              </w:rPr>
            </w:pPr>
          </w:p>
        </w:tc>
      </w:tr>
      <w:tr w:rsidR="00092ABF" w:rsidRPr="003E6757" w14:paraId="2E2FAA8A" w14:textId="77777777" w:rsidTr="004028C3">
        <w:trPr>
          <w:trHeight w:val="432"/>
        </w:trPr>
        <w:tc>
          <w:tcPr>
            <w:tcW w:w="9707" w:type="dxa"/>
          </w:tcPr>
          <w:p w14:paraId="1740DB74" w14:textId="77777777" w:rsidR="00092ABF" w:rsidRPr="00A3379B" w:rsidRDefault="00092ABF" w:rsidP="00A3379B">
            <w:pPr>
              <w:rPr>
                <w:rFonts w:ascii="Trebuchet MS" w:hAnsi="Trebuchet MS"/>
                <w:sz w:val="24"/>
                <w:szCs w:val="24"/>
                <w:lang w:val="pt-BR"/>
              </w:rPr>
            </w:pPr>
          </w:p>
        </w:tc>
      </w:tr>
    </w:tbl>
    <w:p w14:paraId="75AE28DA" w14:textId="77777777" w:rsidR="00092ABF" w:rsidRPr="004028C3" w:rsidRDefault="00092ABF" w:rsidP="00A3379B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5467" behindDoc="1" locked="0" layoutInCell="1" allowOverlap="1" wp14:anchorId="51F86842" wp14:editId="41C47BC7">
                <wp:simplePos x="0" y="0"/>
                <wp:positionH relativeFrom="column">
                  <wp:posOffset>-914400</wp:posOffset>
                </wp:positionH>
                <wp:positionV relativeFrom="paragraph">
                  <wp:posOffset>341630</wp:posOffset>
                </wp:positionV>
                <wp:extent cx="8277225" cy="2273935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225" cy="2273935"/>
                          <a:chOff x="0" y="19050"/>
                          <a:chExt cx="8277748" cy="227403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0048" y="140677"/>
                            <a:ext cx="7553325" cy="2152406"/>
                          </a:xfrm>
                          <a:prstGeom prst="rect">
                            <a:avLst/>
                          </a:prstGeom>
                          <a:solidFill>
                            <a:srgbClr val="1E87B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 descr="C:\Users\Cristian\AppData\Local\Microsoft\Windows\INetCache\Content.Word\id_1_resume_brasil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8" y="19050"/>
                            <a:ext cx="826770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Round Same Side Corner Rectangle 22"/>
                        <wps:cNvSpPr/>
                        <wps:spPr>
                          <a:xfrm rot="5400000">
                            <a:off x="1585055" y="-1313744"/>
                            <a:ext cx="402108" cy="3572218"/>
                          </a:xfrm>
                          <a:prstGeom prst="round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19E2A" id="Group 8" o:spid="_x0000_s1026" style="position:absolute;margin-left:-1in;margin-top:26.9pt;width:651.75pt;height:179.05pt;z-index:-251691013;mso-height-relative:margin" coordorigin=",190" coordsize="82777,22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">
                <v:rect id="Rectangle 21" o:spid="_x0000_s1027" style="position:absolute;left:100;top:1406;width:75533;height:2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" fillcolor="#1e87b3" stroked="f" strokeweight="1pt"/>
                <v:shape id="Picture 18" o:spid="_x0000_s1028" type="#_x0000_t75" style="position:absolute;left:100;top:190;width:82677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">
                  <v:imagedata r:id="rId18" o:title="id_1_resume_brasil_03"/>
                  <v:path arrowok="t"/>
                </v:shape>
                <v:shape id="Round Same Side Corner Rectangle 22" o:spid="_x0000_s1029" style="position:absolute;left:15850;top:-13137;width:4021;height:35722;rotation:90;visibility:visible;mso-wrap-style:square;v-text-anchor:middle" coordsize="402108,357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" path="m67019,l335089,v37014,,67019,30005,67019,67019l402108,3572218r,l,3572218r,l,67019c,30005,30005,,67019,xe" fillcolor="white [3212]" stroked="f" strokeweight="1pt">
                  <v:stroke joinstyle="miter"/>
                  <v:path arrowok="t" o:connecttype="custom" o:connectlocs="67019,0;335089,0;402108,67019;402108,3572218;402108,3572218;0,3572218;0,3572218;0,67019;67019,0" o:connectangles="0,0,0,0,0,0,0,0,0"/>
                </v:shape>
              </v:group>
            </w:pict>
          </mc:Fallback>
        </mc:AlternateContent>
      </w:r>
    </w:p>
    <w:p w14:paraId="3562204B" w14:textId="77777777" w:rsidR="00092ABF" w:rsidRPr="004028C3" w:rsidRDefault="00092ABF" w:rsidP="00A3379B">
      <w:pPr>
        <w:rPr>
          <w:lang w:val="pt-BR"/>
        </w:rPr>
      </w:pPr>
    </w:p>
    <w:p w14:paraId="107DA2B5" w14:textId="77777777" w:rsidR="00092ABF" w:rsidRPr="004028C3" w:rsidRDefault="00092ABF" w:rsidP="00A3379B">
      <w:pPr>
        <w:rPr>
          <w:lang w:val="pt-BR"/>
        </w:rPr>
      </w:pPr>
    </w:p>
    <w:p w14:paraId="3ED7BBD7" w14:textId="77777777" w:rsidR="00092ABF" w:rsidRPr="004028C3" w:rsidRDefault="004028C3" w:rsidP="00A3379B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9CD45EE" wp14:editId="43007D9F">
                <wp:simplePos x="0" y="0"/>
                <wp:positionH relativeFrom="margin">
                  <wp:posOffset>-531383</wp:posOffset>
                </wp:positionH>
                <wp:positionV relativeFrom="paragraph">
                  <wp:posOffset>237490</wp:posOffset>
                </wp:positionV>
                <wp:extent cx="6430945" cy="1181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94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BC867" w14:textId="77777777" w:rsidR="00BA468C" w:rsidRPr="00BA468C" w:rsidRDefault="00BA468C" w:rsidP="004C0423">
                            <w:pPr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45EE" id="Text Box 2" o:spid="_x0000_s1038" type="#_x0000_t202" style="position:absolute;margin-left:-41.85pt;margin-top:18.7pt;width:506.35pt;height:93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" filled="f" stroked="f">
                <v:textbox>
                  <w:txbxContent>
                    <w:p w14:paraId="495BC867" w14:textId="77777777" w:rsidR="00BA468C" w:rsidRPr="00BA468C" w:rsidRDefault="00BA468C" w:rsidP="004C0423">
                      <w:pPr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4E08E2" w14:textId="77777777" w:rsidR="00752AC8" w:rsidRPr="009C55BE" w:rsidRDefault="00E317E5" w:rsidP="00A3379B">
      <w:pPr>
        <w:rPr>
          <w:lang w:val="pt-BR"/>
        </w:rPr>
      </w:pPr>
    </w:p>
    <w:sectPr w:rsidR="00752AC8" w:rsidRPr="009C55BE" w:rsidSect="00C4103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84BED" w14:textId="77777777" w:rsidR="00E317E5" w:rsidRDefault="00E317E5" w:rsidP="00ED4857">
      <w:pPr>
        <w:spacing w:after="0" w:line="240" w:lineRule="auto"/>
      </w:pPr>
      <w:r>
        <w:separator/>
      </w:r>
    </w:p>
  </w:endnote>
  <w:endnote w:type="continuationSeparator" w:id="0">
    <w:p w14:paraId="11AB90DA" w14:textId="77777777" w:rsidR="00E317E5" w:rsidRDefault="00E317E5" w:rsidP="00ED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B9A8C" w14:textId="77777777" w:rsidR="00ED4857" w:rsidRDefault="00ED48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0EF02" w14:textId="77777777" w:rsidR="00ED4857" w:rsidRDefault="00ED485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D7EE7" w14:textId="77777777" w:rsidR="00ED4857" w:rsidRDefault="00ED48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E385A" w14:textId="77777777" w:rsidR="00E317E5" w:rsidRDefault="00E317E5" w:rsidP="00ED4857">
      <w:pPr>
        <w:spacing w:after="0" w:line="240" w:lineRule="auto"/>
      </w:pPr>
      <w:r>
        <w:separator/>
      </w:r>
    </w:p>
  </w:footnote>
  <w:footnote w:type="continuationSeparator" w:id="0">
    <w:p w14:paraId="781C110C" w14:textId="77777777" w:rsidR="00E317E5" w:rsidRDefault="00E317E5" w:rsidP="00ED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8A6D2" w14:textId="77777777" w:rsidR="00ED4857" w:rsidRDefault="00ED48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C1570" w14:textId="77777777" w:rsidR="00ED4857" w:rsidRDefault="00ED485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06D0F" w14:textId="77777777" w:rsidR="00ED4857" w:rsidRDefault="00ED48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9pt;height:12.9pt" o:bullet="t">
        <v:imagedata r:id="rId1" o:title="star"/>
      </v:shape>
    </w:pict>
  </w:numPicBullet>
  <w:abstractNum w:abstractNumId="0" w15:restartNumberingAfterBreak="0">
    <w:nsid w:val="139B684D"/>
    <w:multiLevelType w:val="hybridMultilevel"/>
    <w:tmpl w:val="4F341458"/>
    <w:lvl w:ilvl="0" w:tplc="6B3A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249"/>
    <w:multiLevelType w:val="hybridMultilevel"/>
    <w:tmpl w:val="7882B74C"/>
    <w:lvl w:ilvl="0" w:tplc="E9201C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04112"/>
    <w:multiLevelType w:val="hybridMultilevel"/>
    <w:tmpl w:val="FE3AA670"/>
    <w:lvl w:ilvl="0" w:tplc="DC80DC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AB1831"/>
    <w:multiLevelType w:val="hybridMultilevel"/>
    <w:tmpl w:val="9684C714"/>
    <w:lvl w:ilvl="0" w:tplc="A418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E2538"/>
    <w:multiLevelType w:val="hybridMultilevel"/>
    <w:tmpl w:val="207C7626"/>
    <w:lvl w:ilvl="0" w:tplc="A418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B34AC"/>
    <w:multiLevelType w:val="hybridMultilevel"/>
    <w:tmpl w:val="76F29652"/>
    <w:lvl w:ilvl="0" w:tplc="6B3A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31223"/>
    <w:multiLevelType w:val="hybridMultilevel"/>
    <w:tmpl w:val="A5506B78"/>
    <w:lvl w:ilvl="0" w:tplc="60389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BE"/>
    <w:rsid w:val="000319B7"/>
    <w:rsid w:val="000615FB"/>
    <w:rsid w:val="00092ABF"/>
    <w:rsid w:val="000C7C16"/>
    <w:rsid w:val="00105837"/>
    <w:rsid w:val="001329A0"/>
    <w:rsid w:val="00133CA9"/>
    <w:rsid w:val="001453FA"/>
    <w:rsid w:val="0016371C"/>
    <w:rsid w:val="001828A2"/>
    <w:rsid w:val="0019580E"/>
    <w:rsid w:val="001D00F4"/>
    <w:rsid w:val="00301D7A"/>
    <w:rsid w:val="00305C29"/>
    <w:rsid w:val="0033569A"/>
    <w:rsid w:val="003D7FA7"/>
    <w:rsid w:val="003E550B"/>
    <w:rsid w:val="003E6757"/>
    <w:rsid w:val="004028C3"/>
    <w:rsid w:val="00442356"/>
    <w:rsid w:val="0046742D"/>
    <w:rsid w:val="004A395C"/>
    <w:rsid w:val="004C0423"/>
    <w:rsid w:val="004F3D1E"/>
    <w:rsid w:val="005055A2"/>
    <w:rsid w:val="00536DE3"/>
    <w:rsid w:val="00570A54"/>
    <w:rsid w:val="005C15D9"/>
    <w:rsid w:val="005D168E"/>
    <w:rsid w:val="005E1BA2"/>
    <w:rsid w:val="00620AE2"/>
    <w:rsid w:val="007101DF"/>
    <w:rsid w:val="007B24C7"/>
    <w:rsid w:val="00810B04"/>
    <w:rsid w:val="00821F77"/>
    <w:rsid w:val="00871BAD"/>
    <w:rsid w:val="008A06C3"/>
    <w:rsid w:val="008A35EB"/>
    <w:rsid w:val="008E72FC"/>
    <w:rsid w:val="008F076F"/>
    <w:rsid w:val="008F4665"/>
    <w:rsid w:val="00911D2A"/>
    <w:rsid w:val="009C0A75"/>
    <w:rsid w:val="009C55BE"/>
    <w:rsid w:val="009D7761"/>
    <w:rsid w:val="00A04CFB"/>
    <w:rsid w:val="00A3379B"/>
    <w:rsid w:val="00A90F9F"/>
    <w:rsid w:val="00B03B41"/>
    <w:rsid w:val="00B2712A"/>
    <w:rsid w:val="00B96E59"/>
    <w:rsid w:val="00BA468C"/>
    <w:rsid w:val="00BC78FC"/>
    <w:rsid w:val="00BE249A"/>
    <w:rsid w:val="00C009B8"/>
    <w:rsid w:val="00C4103E"/>
    <w:rsid w:val="00C90577"/>
    <w:rsid w:val="00CB55AC"/>
    <w:rsid w:val="00CB65D0"/>
    <w:rsid w:val="00CC6B8B"/>
    <w:rsid w:val="00DC5807"/>
    <w:rsid w:val="00DD3C35"/>
    <w:rsid w:val="00DE423A"/>
    <w:rsid w:val="00E317E5"/>
    <w:rsid w:val="00EB2FD2"/>
    <w:rsid w:val="00ED4857"/>
    <w:rsid w:val="00EE434D"/>
    <w:rsid w:val="00EF0842"/>
    <w:rsid w:val="00F108C4"/>
    <w:rsid w:val="00F57C47"/>
    <w:rsid w:val="00F71F52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95B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04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42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857"/>
  </w:style>
  <w:style w:type="paragraph" w:styleId="Rodap">
    <w:name w:val="footer"/>
    <w:basedOn w:val="Normal"/>
    <w:link w:val="RodapChar"/>
    <w:uiPriority w:val="99"/>
    <w:unhideWhenUsed/>
    <w:rsid w:val="00ED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857"/>
  </w:style>
  <w:style w:type="character" w:styleId="TextodoEspaoReservado">
    <w:name w:val="Placeholder Text"/>
    <w:basedOn w:val="Fontepargpadro"/>
    <w:uiPriority w:val="99"/>
    <w:semiHidden/>
    <w:rsid w:val="0016371C"/>
    <w:rPr>
      <w:color w:val="808080"/>
    </w:rPr>
  </w:style>
  <w:style w:type="table" w:styleId="Tabelacomgrade">
    <w:name w:val="Table Grid"/>
    <w:basedOn w:val="Tabelanormal"/>
    <w:uiPriority w:val="39"/>
    <w:rsid w:val="005E1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Roaming\Microsoft\Templates\Curr&#237;culo%20B&#225;sico%20com%20Foto%20(Preto%20e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FAE203C71B49BCB3E93EAB3082E0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6081B-4193-426B-B59D-BC89C1262E7D}"/>
      </w:docPartPr>
      <w:docPartBody>
        <w:p w:rsidR="00C73AB3" w:rsidRDefault="009D159C">
          <w:pPr>
            <w:pStyle w:val="F3FAE203C71B49BCB3E93EAB3082E066"/>
          </w:pPr>
          <w:r w:rsidRPr="001D78D5">
            <w:rPr>
              <w:rStyle w:val="TextodoEspaoReservado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B3"/>
    <w:rsid w:val="00626537"/>
    <w:rsid w:val="009D159C"/>
    <w:rsid w:val="00C7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F3FAE203C71B49BCB3E93EAB3082E066">
    <w:name w:val="F3FAE203C71B49BCB3E93EAB3082E0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2B525F-6A31-4E6D-8B72-6D7357969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782EB5-3F0E-4245-9F60-048CA0443BAD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7A96A35B-B48C-4804-96B0-EB6162850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com Foto (Preto e Azul)</Template>
  <TotalTime>0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2016-10-03T14:30:00Z</dcterms:created>
  <dcterms:modified xsi:type="dcterms:W3CDTF">2016-10-06T12:45:00Z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