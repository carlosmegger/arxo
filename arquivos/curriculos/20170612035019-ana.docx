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6Colorida-nfase5"/>
        <w:tblW w:w="5000" w:type="pct"/>
        <w:tblLayout w:type="fixed"/>
        <w:tblLook w:val="04A0" w:firstRow="1" w:lastRow="0" w:firstColumn="1" w:lastColumn="0" w:noHBand="0" w:noVBand="1"/>
        <w:tblDescription w:val="Layout de tabela para todo o conteúdo"/>
      </w:tblPr>
      <w:tblGrid>
        <w:gridCol w:w="3676"/>
        <w:gridCol w:w="573"/>
        <w:gridCol w:w="5343"/>
      </w:tblGrid>
      <w:tr w:rsidR="00B93310" w:rsidRPr="00FC55FB" w:rsidTr="002E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</w:tcPr>
          <w:p w:rsidR="00B93310" w:rsidRPr="00FC55FB" w:rsidRDefault="00AB6C1C" w:rsidP="00AB6C1C">
            <w:pPr>
              <w:pStyle w:val="Ttulo1"/>
              <w:outlineLvl w:val="0"/>
              <w:rPr>
                <w:lang w:val="pt-BR"/>
              </w:rPr>
            </w:pPr>
            <w:r>
              <w:rPr>
                <w:lang w:val="pt-BR"/>
              </w:rPr>
              <w:t>aNa paula pIRES</w:t>
            </w:r>
          </w:p>
          <w:tbl>
            <w:tblPr>
              <w:tblW w:w="4932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3413"/>
            </w:tblGrid>
            <w:tr w:rsidR="00441EB9" w:rsidRPr="00FC55FB" w:rsidTr="009C3742">
              <w:trPr>
                <w:trHeight w:val="1503"/>
              </w:trPr>
              <w:tc>
                <w:tcPr>
                  <w:tcW w:w="288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  <w:rPr>
                      <w:lang w:val="pt-BR"/>
                    </w:rPr>
                  </w:pPr>
                  <w:r w:rsidRPr="00FC55FB">
                    <w:rPr>
                      <w:noProof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62310" cy="388188"/>
                            <wp:effectExtent l="0" t="0" r="19050" b="12065"/>
                            <wp:docPr id="49" name="Grupo 43" descr="Ícone de e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62310" cy="388188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54AD471" id="Grupo 43" o:spid="_x0000_s1026" alt="Ícone de email" style="width:28.55pt;height:30.5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">
      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:rsidR="00863BCB" w:rsidRDefault="00863BCB" w:rsidP="00441EB9">
                  <w:pPr>
                    <w:pStyle w:val="Ttulo3"/>
                    <w:rPr>
                      <w:lang w:val="pt-BR"/>
                    </w:rPr>
                  </w:pPr>
                </w:p>
                <w:p w:rsidR="00863BCB" w:rsidRPr="00FC55FB" w:rsidRDefault="009A0730" w:rsidP="00441EB9">
                  <w:pPr>
                    <w:pStyle w:val="Ttulo3"/>
                    <w:rPr>
                      <w:lang w:val="pt-BR"/>
                    </w:rPr>
                  </w:pPr>
                  <w:hyperlink r:id="rId8" w:history="1">
                    <w:r w:rsidR="00863BCB" w:rsidRPr="00832F37">
                      <w:rPr>
                        <w:rStyle w:val="Hyperlink"/>
                        <w:lang w:val="pt-BR"/>
                      </w:rPr>
                      <w:t>PAULINHAAPIRES@GMAIL.COM</w:t>
                    </w:r>
                  </w:hyperlink>
                </w:p>
              </w:tc>
            </w:tr>
            <w:tr w:rsidR="00441EB9" w:rsidRPr="00FC55FB" w:rsidTr="009C3742">
              <w:trPr>
                <w:trHeight w:val="13"/>
              </w:trPr>
              <w:tc>
                <w:tcPr>
                  <w:tcW w:w="288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863BCB" w:rsidRPr="00FC55FB" w:rsidRDefault="00863BCB" w:rsidP="00863BCB">
                  <w:pPr>
                    <w:pStyle w:val="Ttulo3"/>
                    <w:jc w:val="both"/>
                    <w:rPr>
                      <w:lang w:val="pt-BR"/>
                    </w:rPr>
                  </w:pPr>
                </w:p>
              </w:tc>
            </w:tr>
            <w:tr w:rsidR="00441EB9" w:rsidRPr="00FC55FB" w:rsidTr="009C3742">
              <w:trPr>
                <w:trHeight w:val="552"/>
              </w:trPr>
              <w:tc>
                <w:tcPr>
                  <w:tcW w:w="288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FC55FB" w:rsidRDefault="00441EB9" w:rsidP="00441EB9">
                  <w:pPr>
                    <w:pStyle w:val="Ttulo3"/>
                    <w:rPr>
                      <w:lang w:val="pt-BR"/>
                    </w:rPr>
                  </w:pPr>
                  <w:r w:rsidRPr="00FC55FB">
                    <w:rPr>
                      <w:noProof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F2807B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o0Ti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jLfaNE4lAADd3gAADgAAAAAAAAAAAAAAAAAuAgAAZHJzL2Uyb0RvYy54bWxQSwECLQAU&#10;AAYACAAAACEAaEcb0NgAAAADAQAADwAAAAAAAAAAAAAAAACoJwAAZHJzL2Rvd25yZXYueG1sUEsF&#10;BgAAAAAEAAQA8wAAAK0oAAAAAA==&#10;">
      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FC55FB" w:rsidTr="009C3742">
              <w:trPr>
                <w:trHeight w:val="989"/>
              </w:trPr>
              <w:tc>
                <w:tcPr>
                  <w:tcW w:w="288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863BCB" w:rsidP="00441EB9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(47) 9-9741-7861</w:t>
                  </w:r>
                </w:p>
                <w:p w:rsidR="00863BCB" w:rsidRDefault="00863BCB" w:rsidP="00441EB9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RECADOS:</w:t>
                  </w:r>
                </w:p>
                <w:p w:rsidR="00477F39" w:rsidRDefault="00863BCB" w:rsidP="00477F39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(47) 9-9786-4146</w:t>
                  </w:r>
                </w:p>
                <w:p w:rsidR="00477F39" w:rsidRDefault="00477F39" w:rsidP="00477F39">
                  <w:pPr>
                    <w:pStyle w:val="Ttulo3"/>
                    <w:rPr>
                      <w:lang w:val="pt-BR"/>
                    </w:rPr>
                  </w:pPr>
                </w:p>
                <w:p w:rsidR="00863BCB" w:rsidRPr="00FC55FB" w:rsidRDefault="00863BCB" w:rsidP="00441EB9">
                  <w:pPr>
                    <w:pStyle w:val="Ttulo3"/>
                    <w:rPr>
                      <w:lang w:val="pt-BR"/>
                    </w:rPr>
                  </w:pPr>
                </w:p>
              </w:tc>
            </w:tr>
            <w:tr w:rsidR="00441EB9" w:rsidRPr="00FC55FB" w:rsidTr="009C3742">
              <w:trPr>
                <w:trHeight w:val="243"/>
              </w:trPr>
              <w:tc>
                <w:tcPr>
                  <w:tcW w:w="288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FC55FB" w:rsidRDefault="00477F39" w:rsidP="00863BCB">
                  <w:pPr>
                    <w:pStyle w:val="Ttulo3"/>
                    <w:jc w:val="both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     20 ANOS, SOLTEIRA.</w:t>
                  </w:r>
                </w:p>
              </w:tc>
            </w:tr>
            <w:tr w:rsidR="00441EB9" w:rsidRPr="00FC55FB" w:rsidTr="009C3742">
              <w:trPr>
                <w:trHeight w:val="243"/>
              </w:trPr>
              <w:tc>
                <w:tcPr>
                  <w:tcW w:w="288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C55FB" w:rsidRDefault="00441EB9" w:rsidP="00863BCB">
                  <w:pPr>
                    <w:pStyle w:val="Ttulo3"/>
                    <w:jc w:val="both"/>
                    <w:rPr>
                      <w:lang w:val="pt-BR"/>
                    </w:rPr>
                  </w:pPr>
                </w:p>
              </w:tc>
            </w:tr>
            <w:tr w:rsidR="00441EB9" w:rsidRPr="00FC55FB" w:rsidTr="009C3742">
              <w:trPr>
                <w:trHeight w:val="17"/>
              </w:trPr>
              <w:tc>
                <w:tcPr>
                  <w:tcW w:w="288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FC55FB" w:rsidRDefault="00441EB9" w:rsidP="00863BCB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  <w:lang w:val="pt-BR"/>
                    </w:rPr>
                  </w:pPr>
                </w:p>
              </w:tc>
            </w:tr>
            <w:tr w:rsidR="005A7E57" w:rsidRPr="00FC55FB" w:rsidTr="009C3742">
              <w:trPr>
                <w:trHeight w:val="796"/>
              </w:trPr>
              <w:tc>
                <w:tcPr>
                  <w:tcW w:w="2882" w:type="dxa"/>
                  <w:tcMar>
                    <w:top w:w="374" w:type="dxa"/>
                    <w:bottom w:w="115" w:type="dxa"/>
                  </w:tcMar>
                </w:tcPr>
                <w:p w:rsidR="002C77B9" w:rsidRPr="00FC55FB" w:rsidRDefault="009A0730" w:rsidP="002C77B9">
                  <w:pPr>
                    <w:pStyle w:val="Ttulo3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5E643A70DCCD44F1B2BE9E2E13F3A82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FC55FB">
                        <w:rPr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:rsidR="005A7E57" w:rsidRPr="00FC55FB" w:rsidRDefault="00616FF4" w:rsidP="00616FF4">
                  <w:pPr>
                    <w:pStyle w:val="ElementoGrfico"/>
                    <w:rPr>
                      <w:lang w:val="pt-BR"/>
                    </w:rPr>
                  </w:pPr>
                  <w:r w:rsidRPr="00FC55FB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to 83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F160B21" id="Conector Reto 83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BLPZXu0wEAAOs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FC55FB" w:rsidRDefault="00E24E2C" w:rsidP="00D11C4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A minha ascensão profissional.  </w:t>
                  </w:r>
                </w:p>
              </w:tc>
            </w:tr>
            <w:tr w:rsidR="00463463" w:rsidRPr="00FC55FB" w:rsidTr="009C3742">
              <w:trPr>
                <w:trHeight w:val="1972"/>
              </w:trPr>
              <w:tc>
                <w:tcPr>
                  <w:tcW w:w="2882" w:type="dxa"/>
                  <w:tcMar>
                    <w:top w:w="374" w:type="dxa"/>
                    <w:bottom w:w="115" w:type="dxa"/>
                  </w:tcMar>
                </w:tcPr>
                <w:p w:rsidR="005A7E57" w:rsidRPr="00FC55FB" w:rsidRDefault="009A0730" w:rsidP="0043426C">
                  <w:pPr>
                    <w:pStyle w:val="Ttulo3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Habilidades:"/>
                      <w:tag w:val="Habilidades:"/>
                      <w:id w:val="1490835561"/>
                      <w:placeholder>
                        <w:docPart w:val="7FB321E8EDF04790A61D73986640A6F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FC55FB">
                        <w:rPr>
                          <w:lang w:val="pt-BR" w:bidi="pt-BR"/>
                        </w:rPr>
                        <w:t>Habilidades</w:t>
                      </w:r>
                    </w:sdtContent>
                  </w:sdt>
                </w:p>
                <w:p w:rsidR="00616FF4" w:rsidRPr="00FC55FB" w:rsidRDefault="00616FF4" w:rsidP="00616FF4">
                  <w:pPr>
                    <w:pStyle w:val="ElementoGrfico"/>
                    <w:rPr>
                      <w:lang w:val="pt-BR"/>
                    </w:rPr>
                  </w:pPr>
                  <w:r w:rsidRPr="00FC55FB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to 84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C3CAEE6" id="Conector Reto 84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Cl+21v0wEAAOs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9C3742" w:rsidRDefault="00E24E2C" w:rsidP="009C374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lang w:val="pt-BR"/>
                    </w:rPr>
                  </w:pPr>
                  <w:r w:rsidRPr="009C3742">
                    <w:rPr>
                      <w:lang w:val="pt-BR"/>
                    </w:rPr>
                    <w:t>Comunicativa.</w:t>
                  </w:r>
                </w:p>
                <w:p w:rsidR="009C3742" w:rsidRPr="009C3742" w:rsidRDefault="009C3742" w:rsidP="009C374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lang w:val="pt-BR"/>
                    </w:rPr>
                  </w:pPr>
                  <w:r w:rsidRPr="009C3742">
                    <w:rPr>
                      <w:lang w:val="pt-BR"/>
                    </w:rPr>
                    <w:t>Organizada.</w:t>
                  </w:r>
                </w:p>
                <w:p w:rsidR="009C3742" w:rsidRPr="009C3742" w:rsidRDefault="009C3742" w:rsidP="009C374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lang w:val="pt-BR"/>
                    </w:rPr>
                  </w:pPr>
                  <w:r w:rsidRPr="009C3742">
                    <w:rPr>
                      <w:lang w:val="pt-BR"/>
                    </w:rPr>
                    <w:t>Cautelosa em tomar decisões.</w:t>
                  </w:r>
                </w:p>
                <w:p w:rsidR="00E24E2C" w:rsidRPr="008349AD" w:rsidRDefault="00E24E2C" w:rsidP="008349AD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lang w:val="pt-BR"/>
                    </w:rPr>
                  </w:pPr>
                  <w:r w:rsidRPr="008349AD">
                    <w:rPr>
                      <w:lang w:val="pt-BR"/>
                    </w:rPr>
                    <w:t>Facilidade em interação pessoal.</w:t>
                  </w:r>
                </w:p>
                <w:p w:rsidR="009C3742" w:rsidRPr="008349AD" w:rsidRDefault="009C3742" w:rsidP="008349AD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lang w:val="pt-BR"/>
                    </w:rPr>
                  </w:pPr>
                  <w:r w:rsidRPr="008349AD">
                    <w:rPr>
                      <w:lang w:val="pt-BR"/>
                    </w:rPr>
                    <w:t xml:space="preserve">Persistência, em alguns desafios. </w:t>
                  </w:r>
                </w:p>
                <w:p w:rsidR="009C3742" w:rsidRDefault="009C3742" w:rsidP="009C3742">
                  <w:pPr>
                    <w:jc w:val="both"/>
                    <w:rPr>
                      <w:lang w:val="pt-BR"/>
                    </w:rPr>
                  </w:pPr>
                </w:p>
                <w:p w:rsidR="009C3742" w:rsidRDefault="009C3742" w:rsidP="009C3742">
                  <w:pPr>
                    <w:jc w:val="both"/>
                    <w:rPr>
                      <w:lang w:val="pt-BR"/>
                    </w:rPr>
                  </w:pPr>
                </w:p>
                <w:p w:rsidR="009C3742" w:rsidRDefault="009C3742" w:rsidP="009C3742">
                  <w:pPr>
                    <w:jc w:val="both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</w:t>
                  </w:r>
                </w:p>
                <w:p w:rsidR="009C3742" w:rsidRDefault="009C3742" w:rsidP="009C3742">
                  <w:pPr>
                    <w:jc w:val="both"/>
                    <w:rPr>
                      <w:lang w:val="pt-BR"/>
                    </w:rPr>
                  </w:pPr>
                </w:p>
                <w:p w:rsidR="00E24E2C" w:rsidRPr="00FC55FB" w:rsidRDefault="00E24E2C" w:rsidP="00463463">
                  <w:pPr>
                    <w:rPr>
                      <w:lang w:val="pt-BR"/>
                    </w:rPr>
                  </w:pPr>
                </w:p>
              </w:tc>
            </w:tr>
          </w:tbl>
          <w:p w:rsidR="00B93310" w:rsidRPr="00FC55FB" w:rsidRDefault="00B93310" w:rsidP="003856C9">
            <w:pPr>
              <w:rPr>
                <w:lang w:val="pt-BR"/>
              </w:rPr>
            </w:pPr>
          </w:p>
        </w:tc>
        <w:tc>
          <w:tcPr>
            <w:tcW w:w="573" w:type="dxa"/>
          </w:tcPr>
          <w:p w:rsidR="005D3233" w:rsidRDefault="005D3233" w:rsidP="0046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P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5D3233" w:rsidRDefault="005D3233" w:rsidP="005D3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B93310" w:rsidRPr="005D3233" w:rsidRDefault="00B93310" w:rsidP="005D323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349" w:type="dxa"/>
          </w:tcPr>
          <w:tbl>
            <w:tblPr>
              <w:tblW w:w="4796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918"/>
            </w:tblGrid>
            <w:tr w:rsidR="008F6337" w:rsidRPr="00FC55FB" w:rsidTr="00D41285">
              <w:trPr>
                <w:trHeight w:val="4104"/>
              </w:trPr>
              <w:tc>
                <w:tcPr>
                  <w:tcW w:w="534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FC55FB" w:rsidRDefault="009A0730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D034509D79F8409B9C3FB7A6466926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FC55FB">
                        <w:rPr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:rsidR="005D3233" w:rsidRDefault="00BD0E03" w:rsidP="00BD0E03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Havan lojas de departamentos ltda.</w:t>
                  </w:r>
                </w:p>
                <w:p w:rsidR="00BD0E03" w:rsidRDefault="00BD0E03" w:rsidP="00BD0E03">
                  <w:pPr>
                    <w:pStyle w:val="Ttulo4"/>
                    <w:rPr>
                      <w:lang w:val="pt-BR"/>
                    </w:rPr>
                  </w:pPr>
                </w:p>
                <w:p w:rsidR="00013779" w:rsidRDefault="00013779" w:rsidP="00BD0E03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gestão de controle de op. de frente de caixa.</w:t>
                  </w:r>
                </w:p>
                <w:p w:rsidR="005D3233" w:rsidRDefault="00013779" w:rsidP="00BD0E03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01/12/2016 – 22/03/2017</w:t>
                  </w:r>
                  <w:r w:rsidR="00BD0E03">
                    <w:rPr>
                      <w:lang w:val="pt-BR"/>
                    </w:rPr>
                    <w:t>.</w:t>
                  </w:r>
                </w:p>
                <w:p w:rsidR="005D3233" w:rsidRDefault="005D3233" w:rsidP="009C3742">
                  <w:pPr>
                    <w:pStyle w:val="Ttulo4"/>
                    <w:jc w:val="both"/>
                    <w:rPr>
                      <w:lang w:val="pt-BR"/>
                    </w:rPr>
                  </w:pPr>
                </w:p>
                <w:p w:rsidR="007A01AC" w:rsidRDefault="00BD0E03" w:rsidP="00BD0E03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Auxiliar Administrativo – dept garantias</w:t>
                  </w:r>
                </w:p>
                <w:p w:rsidR="007B2F5C" w:rsidRPr="00FC55FB" w:rsidRDefault="007A01AC" w:rsidP="007A01AC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01/12/2015 – 30/11/201</w:t>
                  </w:r>
                  <w:r w:rsidR="00924DFC">
                    <w:rPr>
                      <w:lang w:val="pt-BR"/>
                    </w:rPr>
                    <w:t>6</w:t>
                  </w:r>
                  <w:r w:rsidR="005D3233">
                    <w:rPr>
                      <w:lang w:val="pt-BR"/>
                    </w:rPr>
                    <w:t>.</w:t>
                  </w:r>
                </w:p>
                <w:p w:rsidR="00924DFC" w:rsidRDefault="00924DFC" w:rsidP="00924DFC">
                  <w:pPr>
                    <w:jc w:val="both"/>
                    <w:rPr>
                      <w:lang w:val="pt-BR"/>
                    </w:rPr>
                  </w:pPr>
                </w:p>
                <w:p w:rsidR="005D3233" w:rsidRDefault="00924DFC" w:rsidP="00BD0E03">
                  <w:pPr>
                    <w:jc w:val="both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Responsável pelo cont</w:t>
                  </w:r>
                  <w:r w:rsidR="00E24E2C">
                    <w:rPr>
                      <w:lang w:val="pt-BR"/>
                    </w:rPr>
                    <w:t>role de qualid</w:t>
                  </w:r>
                  <w:r w:rsidR="00BD0E03">
                    <w:rPr>
                      <w:lang w:val="pt-BR"/>
                    </w:rPr>
                    <w:t>ade de mercadoria geral da loja</w:t>
                  </w:r>
                </w:p>
                <w:p w:rsidR="00BD0E03" w:rsidRDefault="00BD0E03" w:rsidP="00BD0E03">
                  <w:pPr>
                    <w:pStyle w:val="Ttulo4"/>
                    <w:jc w:val="both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        </w:t>
                  </w:r>
                </w:p>
                <w:p w:rsidR="00013779" w:rsidRDefault="00013779" w:rsidP="00BD0E03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Operador comercial</w:t>
                  </w:r>
                </w:p>
                <w:p w:rsidR="00013779" w:rsidRPr="00FC55FB" w:rsidRDefault="00013779" w:rsidP="00013779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12/12/2014 – 30/11/2015</w:t>
                  </w:r>
                  <w:r w:rsidR="005D3233">
                    <w:rPr>
                      <w:lang w:val="pt-BR"/>
                    </w:rPr>
                    <w:t>.</w:t>
                  </w:r>
                </w:p>
                <w:p w:rsidR="00013779" w:rsidRPr="00FC55FB" w:rsidRDefault="00013779" w:rsidP="00013779">
                  <w:pPr>
                    <w:pStyle w:val="Ttulo5"/>
                    <w:rPr>
                      <w:lang w:val="pt-BR"/>
                    </w:rPr>
                  </w:pPr>
                </w:p>
                <w:p w:rsidR="00013779" w:rsidRPr="00FC55FB" w:rsidRDefault="00013779" w:rsidP="00013779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Atendente comercial.</w:t>
                  </w:r>
                </w:p>
                <w:p w:rsidR="00013779" w:rsidRPr="00FC55FB" w:rsidRDefault="00013779" w:rsidP="00924DFC">
                  <w:pPr>
                    <w:jc w:val="both"/>
                    <w:rPr>
                      <w:lang w:val="pt-BR"/>
                    </w:rPr>
                  </w:pPr>
                </w:p>
              </w:tc>
            </w:tr>
            <w:tr w:rsidR="00D41285" w:rsidRPr="00FC55FB" w:rsidTr="00D41285">
              <w:trPr>
                <w:trHeight w:val="80"/>
              </w:trPr>
              <w:tc>
                <w:tcPr>
                  <w:tcW w:w="534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D41285" w:rsidRPr="00FC55FB" w:rsidRDefault="00D41285" w:rsidP="00D41285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  <w:lang w:val="pt-BR"/>
                    </w:rPr>
                  </w:pPr>
                </w:p>
              </w:tc>
            </w:tr>
            <w:tr w:rsidR="00D41285" w:rsidRPr="00FC55FB" w:rsidTr="00D41285">
              <w:tc>
                <w:tcPr>
                  <w:tcW w:w="5345" w:type="dxa"/>
                </w:tcPr>
                <w:p w:rsidR="00D41285" w:rsidRPr="00FC55FB" w:rsidRDefault="00D41285" w:rsidP="00D41285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Escolaridade</w:t>
                  </w:r>
                </w:p>
                <w:p w:rsidR="00D41285" w:rsidRPr="00FC55FB" w:rsidRDefault="00D41285" w:rsidP="00D41285">
                  <w:pPr>
                    <w:pStyle w:val="ElementoGrfico"/>
                    <w:rPr>
                      <w:lang w:val="pt-BR"/>
                    </w:rPr>
                  </w:pPr>
                  <w:r w:rsidRPr="00FC55FB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7D195DC4" wp14:editId="512F2A81">
                            <wp:extent cx="1238250" cy="0"/>
                            <wp:effectExtent l="0" t="0" r="0" b="0"/>
                            <wp:docPr id="4" name="Conector Reto 83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23825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0012419" id="Conector Reto 83" o:spid="_x0000_s1026" alt="Gráfico de linhas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  <w:r>
                    <w:rPr>
                      <w:lang w:val="pt-BR"/>
                    </w:rPr>
                    <w:t xml:space="preserve">  </w:t>
                  </w:r>
                </w:p>
              </w:tc>
            </w:tr>
          </w:tbl>
          <w:p w:rsidR="006C2A07" w:rsidRDefault="006C2A07" w:rsidP="006C2A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                     </w:t>
            </w:r>
          </w:p>
          <w:p w:rsidR="006C2A07" w:rsidRDefault="00410942" w:rsidP="00410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Cursando o 1º semestre de Processos Gerencias Campus Marques de Olinda - </w:t>
            </w:r>
            <w:proofErr w:type="spellStart"/>
            <w:r>
              <w:rPr>
                <w:lang w:val="pt-BR"/>
              </w:rPr>
              <w:t>Unisoc</w:t>
            </w:r>
            <w:bookmarkStart w:id="0" w:name="_GoBack"/>
            <w:bookmarkEnd w:id="0"/>
            <w:r>
              <w:rPr>
                <w:lang w:val="pt-BR"/>
              </w:rPr>
              <w:t>iesc</w:t>
            </w:r>
            <w:proofErr w:type="spellEnd"/>
          </w:p>
          <w:p w:rsidR="002E1692" w:rsidRDefault="002E1692" w:rsidP="00410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2E1692" w:rsidRDefault="002E1692" w:rsidP="00D41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tbl>
            <w:tblPr>
              <w:tblW w:w="4796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918"/>
            </w:tblGrid>
            <w:tr w:rsidR="002E1692" w:rsidRPr="00FC55FB" w:rsidTr="00A16B76">
              <w:tc>
                <w:tcPr>
                  <w:tcW w:w="5345" w:type="dxa"/>
                </w:tcPr>
                <w:p w:rsidR="002E1692" w:rsidRPr="00FC55FB" w:rsidRDefault="002E1692" w:rsidP="002E1692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CONHECIMENTOS </w:t>
                  </w:r>
                </w:p>
                <w:p w:rsidR="002E1692" w:rsidRPr="00FC55FB" w:rsidRDefault="002E1692" w:rsidP="002E1692">
                  <w:pPr>
                    <w:pStyle w:val="ElementoGrfico"/>
                    <w:rPr>
                      <w:lang w:val="pt-BR"/>
                    </w:rPr>
                  </w:pPr>
                  <w:r w:rsidRPr="00FC55FB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6285B89C" wp14:editId="3F0811B0">
                            <wp:extent cx="1238250" cy="0"/>
                            <wp:effectExtent l="0" t="0" r="0" b="0"/>
                            <wp:docPr id="5" name="Conector Reto 83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23825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0EB14CB" id="Conector Reto 83" o:spid="_x0000_s1026" alt="Gráfico de linhas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  <w:r>
                    <w:rPr>
                      <w:lang w:val="pt-BR"/>
                    </w:rPr>
                    <w:t xml:space="preserve">  </w:t>
                  </w:r>
                </w:p>
              </w:tc>
            </w:tr>
          </w:tbl>
          <w:p w:rsidR="002E1692" w:rsidRDefault="002E1692" w:rsidP="002E1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  <w:p w:rsidR="002E1692" w:rsidRDefault="002E1692" w:rsidP="00897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INFORMATICA: Nível médio.</w:t>
            </w:r>
          </w:p>
          <w:p w:rsidR="002E1692" w:rsidRDefault="002E1692" w:rsidP="00897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(Word, Excel, Power Point).</w:t>
            </w:r>
          </w:p>
          <w:p w:rsidR="002E1692" w:rsidRDefault="002E1692" w:rsidP="00897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B92E37" w:rsidRDefault="0088457D" w:rsidP="00897D46">
            <w:pPr>
              <w:pStyle w:val="Pargrafoda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8457D">
              <w:rPr>
                <w:lang w:val="pt-BR"/>
              </w:rPr>
              <w:t>Windows</w:t>
            </w:r>
            <w:r w:rsidR="00B92E37">
              <w:rPr>
                <w:lang w:val="pt-BR"/>
              </w:rPr>
              <w:t>:</w:t>
            </w:r>
          </w:p>
          <w:p w:rsidR="0088457D" w:rsidRPr="0088457D" w:rsidRDefault="00B92E37" w:rsidP="00897D46">
            <w:pPr>
              <w:pStyle w:val="Pargrafoda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XP, SEVEN e</w:t>
            </w:r>
            <w:r w:rsidR="0088457D" w:rsidRPr="0088457D">
              <w:rPr>
                <w:lang w:val="pt-BR"/>
              </w:rPr>
              <w:t xml:space="preserve"> 10.</w:t>
            </w:r>
          </w:p>
          <w:p w:rsidR="0088457D" w:rsidRDefault="0088457D" w:rsidP="00897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2E1692" w:rsidRDefault="002E1692" w:rsidP="00897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2E1692" w:rsidRDefault="002E1692" w:rsidP="00D41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8349AD" w:rsidRPr="00FC55FB" w:rsidRDefault="008349AD" w:rsidP="008349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E941EF" w:rsidRPr="00FC55FB" w:rsidRDefault="00E941EF" w:rsidP="0019561F">
      <w:pPr>
        <w:pStyle w:val="SemEspaamento"/>
        <w:rPr>
          <w:lang w:val="pt-BR"/>
        </w:rPr>
      </w:pPr>
    </w:p>
    <w:sectPr w:rsidR="00E941EF" w:rsidRPr="00FC55FB" w:rsidSect="0027612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730" w:rsidRDefault="009A0730" w:rsidP="003856C9">
      <w:pPr>
        <w:spacing w:after="0" w:line="240" w:lineRule="auto"/>
      </w:pPr>
      <w:r>
        <w:separator/>
      </w:r>
    </w:p>
  </w:endnote>
  <w:endnote w:type="continuationSeparator" w:id="0">
    <w:p w:rsidR="009A0730" w:rsidRDefault="009A073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410B83" id="Grupo 4" o:spid="_x0000_s1026" alt="Design gráfico de rodapé com retângulos cinzas em vários â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K4WX0eIZAADz&#10;swAADgAAAAAAAAAAAAAAAAAuAgAAZHJzL2Uyb0RvYy54bWxQSwECLQAUAAYACAAAACEAc7c4/NoA&#10;AAAFAQAADwAAAAAAAAAAAAAAAAA8HAAAZHJzL2Rvd25yZXYueG1sUEsFBgAAAAAEAAQA8wAAAEMd&#10;AAAAAA=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410942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E224CD" id="Grupo 4" o:spid="_x0000_s1026" alt="Design gráfico de rodapé com retângulos cinzas em vários â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JFIcQJVGgAA&#10;87MAAA4AAAAAAAAAAAAAAAAALgIAAGRycy9lMm9Eb2MueG1sUEsBAi0AFAAGAAgAAAAhAHO3OPza&#10;AAAABQEAAA8AAAAAAAAAAAAAAAAArxwAAGRycy9kb3ducmV2LnhtbFBLBQYAAAAABAAEAPMAAAC2&#10;HQAAAAA=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  <w:r w:rsidR="005D3233">
      <w:t>Barra Velha,      de maio de 2017.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730" w:rsidRDefault="009A0730" w:rsidP="003856C9">
      <w:pPr>
        <w:spacing w:after="0" w:line="240" w:lineRule="auto"/>
      </w:pPr>
      <w:r>
        <w:separator/>
      </w:r>
    </w:p>
  </w:footnote>
  <w:footnote w:type="continuationSeparator" w:id="0">
    <w:p w:rsidR="009A0730" w:rsidRDefault="009A073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CED978" id="Grupo 17" o:spid="_x0000_s1026" alt="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DDB58B2" id="Grupo 17" o:spid="_x0000_s1026" alt="Design gráfico de cabeçalho com retângulos cinzas em vários â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25D07"/>
    <w:multiLevelType w:val="hybridMultilevel"/>
    <w:tmpl w:val="58203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E6204"/>
    <w:multiLevelType w:val="hybridMultilevel"/>
    <w:tmpl w:val="27FE9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44395"/>
    <w:multiLevelType w:val="hybridMultilevel"/>
    <w:tmpl w:val="CCD24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CB"/>
    <w:rsid w:val="00013779"/>
    <w:rsid w:val="00052BE1"/>
    <w:rsid w:val="0006477B"/>
    <w:rsid w:val="0007412A"/>
    <w:rsid w:val="000D44AC"/>
    <w:rsid w:val="0010199E"/>
    <w:rsid w:val="001765FE"/>
    <w:rsid w:val="001950EF"/>
    <w:rsid w:val="0019561F"/>
    <w:rsid w:val="001B32D2"/>
    <w:rsid w:val="001D03F6"/>
    <w:rsid w:val="001D0D3E"/>
    <w:rsid w:val="00276126"/>
    <w:rsid w:val="00293B83"/>
    <w:rsid w:val="002A3621"/>
    <w:rsid w:val="002A7E53"/>
    <w:rsid w:val="002B3890"/>
    <w:rsid w:val="002B7747"/>
    <w:rsid w:val="002C77B9"/>
    <w:rsid w:val="002E1692"/>
    <w:rsid w:val="002F485A"/>
    <w:rsid w:val="003053D9"/>
    <w:rsid w:val="00335B49"/>
    <w:rsid w:val="00362CD4"/>
    <w:rsid w:val="003856C9"/>
    <w:rsid w:val="00396369"/>
    <w:rsid w:val="003B6AB3"/>
    <w:rsid w:val="003F4D31"/>
    <w:rsid w:val="00410942"/>
    <w:rsid w:val="00422BCD"/>
    <w:rsid w:val="0043426C"/>
    <w:rsid w:val="00441EB9"/>
    <w:rsid w:val="00444875"/>
    <w:rsid w:val="00463463"/>
    <w:rsid w:val="00473EF8"/>
    <w:rsid w:val="004760E5"/>
    <w:rsid w:val="00477F39"/>
    <w:rsid w:val="004D22BB"/>
    <w:rsid w:val="005152F2"/>
    <w:rsid w:val="00534E4E"/>
    <w:rsid w:val="00544FBE"/>
    <w:rsid w:val="00551D35"/>
    <w:rsid w:val="00557019"/>
    <w:rsid w:val="005674AC"/>
    <w:rsid w:val="00580645"/>
    <w:rsid w:val="005A1BF5"/>
    <w:rsid w:val="005A1E51"/>
    <w:rsid w:val="005A7E57"/>
    <w:rsid w:val="005D3233"/>
    <w:rsid w:val="00616FF4"/>
    <w:rsid w:val="006A3CE7"/>
    <w:rsid w:val="006C2A07"/>
    <w:rsid w:val="00743379"/>
    <w:rsid w:val="00773E9D"/>
    <w:rsid w:val="007803B7"/>
    <w:rsid w:val="007A01AC"/>
    <w:rsid w:val="007B2F5C"/>
    <w:rsid w:val="007C5F05"/>
    <w:rsid w:val="00832043"/>
    <w:rsid w:val="00832F81"/>
    <w:rsid w:val="008349AD"/>
    <w:rsid w:val="00863BCB"/>
    <w:rsid w:val="00865247"/>
    <w:rsid w:val="0088457D"/>
    <w:rsid w:val="008865D1"/>
    <w:rsid w:val="00897D46"/>
    <w:rsid w:val="008C7CA2"/>
    <w:rsid w:val="008F6337"/>
    <w:rsid w:val="00924DFC"/>
    <w:rsid w:val="00996D24"/>
    <w:rsid w:val="009A0730"/>
    <w:rsid w:val="009C07A4"/>
    <w:rsid w:val="009C3742"/>
    <w:rsid w:val="009F6E78"/>
    <w:rsid w:val="00A1115A"/>
    <w:rsid w:val="00A11FED"/>
    <w:rsid w:val="00A42F91"/>
    <w:rsid w:val="00AB6C1C"/>
    <w:rsid w:val="00AF1258"/>
    <w:rsid w:val="00B01E52"/>
    <w:rsid w:val="00B550FC"/>
    <w:rsid w:val="00B85871"/>
    <w:rsid w:val="00B92E37"/>
    <w:rsid w:val="00B93310"/>
    <w:rsid w:val="00BC1F18"/>
    <w:rsid w:val="00BD0E03"/>
    <w:rsid w:val="00BD2E58"/>
    <w:rsid w:val="00BF6BAB"/>
    <w:rsid w:val="00C007A5"/>
    <w:rsid w:val="00C4403A"/>
    <w:rsid w:val="00CE6306"/>
    <w:rsid w:val="00D11C4D"/>
    <w:rsid w:val="00D41285"/>
    <w:rsid w:val="00D5067A"/>
    <w:rsid w:val="00DC79BB"/>
    <w:rsid w:val="00E24E2C"/>
    <w:rsid w:val="00E34D58"/>
    <w:rsid w:val="00E941EF"/>
    <w:rsid w:val="00EB1C1B"/>
    <w:rsid w:val="00F56435"/>
    <w:rsid w:val="00FA07AA"/>
    <w:rsid w:val="00FB0A17"/>
    <w:rsid w:val="00FB6A8F"/>
    <w:rsid w:val="00FC55FB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607EA"/>
  <w15:chartTrackingRefBased/>
  <w15:docId w15:val="{46C34C08-84F1-4135-82CE-8BC77274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863BCB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63BCB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unhideWhenUsed/>
    <w:qFormat/>
    <w:rsid w:val="009C37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0D3E"/>
    <w:rPr>
      <w:rFonts w:ascii="Segoe UI" w:hAnsi="Segoe UI" w:cs="Segoe UI"/>
      <w:sz w:val="18"/>
      <w:szCs w:val="18"/>
    </w:rPr>
  </w:style>
  <w:style w:type="table" w:styleId="TabeladeGrade6Colorida-nfase5">
    <w:name w:val="Grid Table 6 Colorful Accent 5"/>
    <w:basedOn w:val="Tabelanormal"/>
    <w:uiPriority w:val="51"/>
    <w:rsid w:val="002E169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NHAAPIRE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ecar\AppData\Roaming\Microsoft\Template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643A70DCCD44F1B2BE9E2E13F3A8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C9CFE1-092D-46E8-944D-70ED680183F1}"/>
      </w:docPartPr>
      <w:docPartBody>
        <w:p w:rsidR="001D2D88" w:rsidRDefault="00DB5E7B">
          <w:pPr>
            <w:pStyle w:val="5E643A70DCCD44F1B2BE9E2E13F3A829"/>
          </w:pPr>
          <w:r w:rsidRPr="00FC55FB">
            <w:rPr>
              <w:lang w:bidi="pt-BR"/>
            </w:rPr>
            <w:t>Objetivo</w:t>
          </w:r>
        </w:p>
      </w:docPartBody>
    </w:docPart>
    <w:docPart>
      <w:docPartPr>
        <w:name w:val="7FB321E8EDF04790A61D73986640A6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D4C518-5A27-4B63-ABF7-ADD5A18E153B}"/>
      </w:docPartPr>
      <w:docPartBody>
        <w:p w:rsidR="001D2D88" w:rsidRDefault="00DB5E7B">
          <w:pPr>
            <w:pStyle w:val="7FB321E8EDF04790A61D73986640A6F7"/>
          </w:pPr>
          <w:r w:rsidRPr="00FC55FB">
            <w:rPr>
              <w:lang w:bidi="pt-BR"/>
            </w:rPr>
            <w:t>Habilidades</w:t>
          </w:r>
        </w:p>
      </w:docPartBody>
    </w:docPart>
    <w:docPart>
      <w:docPartPr>
        <w:name w:val="D034509D79F8409B9C3FB7A646692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DDDA7C-D572-4EFE-B4F9-13D7611AA2DC}"/>
      </w:docPartPr>
      <w:docPartBody>
        <w:p w:rsidR="001D2D88" w:rsidRDefault="00DB5E7B">
          <w:pPr>
            <w:pStyle w:val="D034509D79F8409B9C3FB7A6466926E2"/>
          </w:pPr>
          <w:r w:rsidRPr="00FC55FB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7B"/>
    <w:rsid w:val="001332EA"/>
    <w:rsid w:val="00135040"/>
    <w:rsid w:val="001D2D88"/>
    <w:rsid w:val="0041459B"/>
    <w:rsid w:val="004757FD"/>
    <w:rsid w:val="004846FE"/>
    <w:rsid w:val="005907B7"/>
    <w:rsid w:val="006A0801"/>
    <w:rsid w:val="007F5AE5"/>
    <w:rsid w:val="009C3614"/>
    <w:rsid w:val="00DB5E7B"/>
    <w:rsid w:val="00EB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85B7DC9E94249E891464006EE840BBC">
    <w:name w:val="585B7DC9E94249E891464006EE840BBC"/>
  </w:style>
  <w:style w:type="paragraph" w:customStyle="1" w:styleId="4E31318A641D4DF295E924BD2EC25A03">
    <w:name w:val="4E31318A641D4DF295E924BD2EC25A03"/>
  </w:style>
  <w:style w:type="paragraph" w:customStyle="1" w:styleId="0FCAB8DC8A1042C0BB57FA43D051314E">
    <w:name w:val="0FCAB8DC8A1042C0BB57FA43D051314E"/>
  </w:style>
  <w:style w:type="paragraph" w:customStyle="1" w:styleId="33CA61BE328B4596A999A8CE8A3D9540">
    <w:name w:val="33CA61BE328B4596A999A8CE8A3D9540"/>
  </w:style>
  <w:style w:type="paragraph" w:customStyle="1" w:styleId="6B1C6E05DB9C4B078AF3E9BD3CDDADA1">
    <w:name w:val="6B1C6E05DB9C4B078AF3E9BD3CDDADA1"/>
  </w:style>
  <w:style w:type="paragraph" w:customStyle="1" w:styleId="5E643A70DCCD44F1B2BE9E2E13F3A829">
    <w:name w:val="5E643A70DCCD44F1B2BE9E2E13F3A829"/>
  </w:style>
  <w:style w:type="paragraph" w:customStyle="1" w:styleId="59426F9773404819B303B955DA753A46">
    <w:name w:val="59426F9773404819B303B955DA753A46"/>
  </w:style>
  <w:style w:type="paragraph" w:customStyle="1" w:styleId="7FB321E8EDF04790A61D73986640A6F7">
    <w:name w:val="7FB321E8EDF04790A61D73986640A6F7"/>
  </w:style>
  <w:style w:type="paragraph" w:customStyle="1" w:styleId="E12CDD1994D84E5BBEA3C567FC97EBFB">
    <w:name w:val="E12CDD1994D84E5BBEA3C567FC97EBFB"/>
  </w:style>
  <w:style w:type="paragraph" w:customStyle="1" w:styleId="D034509D79F8409B9C3FB7A6466926E2">
    <w:name w:val="D034509D79F8409B9C3FB7A6466926E2"/>
  </w:style>
  <w:style w:type="paragraph" w:customStyle="1" w:styleId="86A09DF8B2784F668711DB603F66530B">
    <w:name w:val="86A09DF8B2784F668711DB603F66530B"/>
  </w:style>
  <w:style w:type="paragraph" w:customStyle="1" w:styleId="72DE28F71BAA48F5BF7F4A6ADA474C48">
    <w:name w:val="72DE28F71BAA48F5BF7F4A6ADA474C48"/>
  </w:style>
  <w:style w:type="paragraph" w:customStyle="1" w:styleId="DEFDF56B297E4F72AD87487E21CB3B53">
    <w:name w:val="DEFDF56B297E4F72AD87487E21CB3B53"/>
  </w:style>
  <w:style w:type="paragraph" w:customStyle="1" w:styleId="65C17ECB333E48F19827DA03FA0D903D">
    <w:name w:val="65C17ECB333E48F19827DA03FA0D903D"/>
  </w:style>
  <w:style w:type="paragraph" w:customStyle="1" w:styleId="CD60F2E448AE44B3B964A3602CDC3A0D">
    <w:name w:val="CD60F2E448AE44B3B964A3602CDC3A0D"/>
  </w:style>
  <w:style w:type="paragraph" w:customStyle="1" w:styleId="DB3CAD2EC56C4B01BA6C96DE4F830984">
    <w:name w:val="DB3CAD2EC56C4B01BA6C96DE4F830984"/>
  </w:style>
  <w:style w:type="paragraph" w:customStyle="1" w:styleId="0731792A84CF4B37B906DDF971E55C87">
    <w:name w:val="0731792A84CF4B37B906DDF971E55C87"/>
  </w:style>
  <w:style w:type="paragraph" w:customStyle="1" w:styleId="6E524FE9B28B42019C980647F0FEE6B9">
    <w:name w:val="6E524FE9B28B42019C980647F0FEE6B9"/>
  </w:style>
  <w:style w:type="paragraph" w:customStyle="1" w:styleId="ED554DEEF60346F783168BE41F581081">
    <w:name w:val="ED554DEEF60346F783168BE41F581081"/>
  </w:style>
  <w:style w:type="paragraph" w:customStyle="1" w:styleId="96E1EDD7093445CF96B776CFD3B97520">
    <w:name w:val="96E1EDD7093445CF96B776CFD3B97520"/>
  </w:style>
  <w:style w:type="paragraph" w:customStyle="1" w:styleId="787BD1048CB746BC8A45A637BBB34BA1">
    <w:name w:val="787BD1048CB746BC8A45A637BBB34BA1"/>
  </w:style>
  <w:style w:type="paragraph" w:customStyle="1" w:styleId="4C9B8DBCE39340289DFA3FC2A5B5A198">
    <w:name w:val="4C9B8DBCE39340289DFA3FC2A5B5A198"/>
  </w:style>
  <w:style w:type="paragraph" w:customStyle="1" w:styleId="93CF9C3CBF334ACAADF5A17B53B931BA">
    <w:name w:val="93CF9C3CBF334ACAADF5A17B53B931BA"/>
    <w:rsid w:val="001332EA"/>
  </w:style>
  <w:style w:type="paragraph" w:customStyle="1" w:styleId="4E60DE1A4FE5445A90DACF6D4B18DF6D">
    <w:name w:val="4E60DE1A4FE5445A90DACF6D4B18DF6D"/>
    <w:rsid w:val="001332EA"/>
  </w:style>
  <w:style w:type="paragraph" w:customStyle="1" w:styleId="EDEB0AB6F40447E2AEB49A1923FFF885">
    <w:name w:val="EDEB0AB6F40447E2AEB49A1923FFF885"/>
    <w:rsid w:val="001332EA"/>
  </w:style>
  <w:style w:type="paragraph" w:customStyle="1" w:styleId="5A018F72E8FB44B4A3AC26167A682AC9">
    <w:name w:val="5A018F72E8FB44B4A3AC26167A682AC9"/>
    <w:rsid w:val="001350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A73FA-8BAE-41B2-BF87-64CAA8A2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122</TotalTime>
  <Pages>2</Pages>
  <Words>153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facecar</dc:creator>
  <cp:keywords/>
  <dc:description/>
  <cp:lastModifiedBy>facecar</cp:lastModifiedBy>
  <cp:revision>20</cp:revision>
  <cp:lastPrinted>2017-05-05T12:25:00Z</cp:lastPrinted>
  <dcterms:created xsi:type="dcterms:W3CDTF">2017-05-02T16:47:00Z</dcterms:created>
  <dcterms:modified xsi:type="dcterms:W3CDTF">2017-06-02T17:36:00Z</dcterms:modified>
</cp:coreProperties>
</file>