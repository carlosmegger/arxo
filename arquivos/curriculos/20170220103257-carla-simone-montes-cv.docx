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70" w:rsidRPr="00C40D75" w:rsidRDefault="006829D5">
      <w:pPr>
        <w:pStyle w:val="Informaesdocontato"/>
      </w:pPr>
      <w:r>
        <w:rPr>
          <w:noProof/>
        </w:rPr>
        <w:drawing>
          <wp:inline distT="0" distB="0" distL="0" distR="0">
            <wp:extent cx="952500" cy="1200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718072_10206010843174376_4060588706661553987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Categoria"/>
        <w:tag w:val=""/>
        <w:id w:val="1543715586"/>
        <w:placeholder>
          <w:docPart w:val="FAF6ECADDD9141B3913FDE15EFA607F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886970" w:rsidRPr="00C40D75" w:rsidRDefault="000A0FBC">
          <w:pPr>
            <w:pStyle w:val="Informaesdocontato"/>
          </w:pPr>
          <w:r>
            <w:t>Joinville SC</w:t>
          </w:r>
        </w:p>
      </w:sdtContent>
    </w:sdt>
    <w:p w:rsidR="00886970" w:rsidRPr="00C40D75" w:rsidRDefault="00871904">
      <w:pPr>
        <w:pStyle w:val="Informaesdocontato"/>
      </w:pPr>
      <w:sdt>
        <w:sdtPr>
          <w:alias w:val="Telefone"/>
          <w:tag w:val="Telefone"/>
          <w:id w:val="599758962"/>
          <w:placeholder>
            <w:docPart w:val="B5F6A98DDD024B5993A35E0E52DE08D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67BA1">
            <w:t>47 346578-28/ 99765-6006</w:t>
          </w:r>
        </w:sdtContent>
      </w:sdt>
    </w:p>
    <w:p w:rsidR="00886970" w:rsidRDefault="00871904">
      <w:pPr>
        <w:pStyle w:val="Informaesdocontato"/>
        <w:rPr>
          <w:rStyle w:val="nfase"/>
        </w:rPr>
      </w:pPr>
      <w:sdt>
        <w:sdtPr>
          <w:rPr>
            <w:rStyle w:val="nfase"/>
          </w:rPr>
          <w:alias w:val="Email"/>
          <w:tag w:val=""/>
          <w:id w:val="1889536063"/>
          <w:placeholder>
            <w:docPart w:val="E70FE9EC5E4648DEBFFAE195EB02262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>
          <w:rPr>
            <w:rStyle w:val="nfase"/>
          </w:rPr>
        </w:sdtEndPr>
        <w:sdtContent>
          <w:r w:rsidR="00067BA1">
            <w:rPr>
              <w:rStyle w:val="nfase"/>
            </w:rPr>
            <w:t>carlamontes2000@yahoo.com.br</w:t>
          </w:r>
        </w:sdtContent>
      </w:sdt>
    </w:p>
    <w:p w:rsidR="00886970" w:rsidRDefault="00871904">
      <w:pPr>
        <w:pStyle w:val="Nome"/>
      </w:pPr>
      <w:sdt>
        <w:sdtPr>
          <w:alias w:val="Seu nome"/>
          <w:tag w:val=""/>
          <w:id w:val="1197042864"/>
          <w:placeholder>
            <w:docPart w:val="38F8E76407B84AB7B553224616B5F24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67BA1">
            <w:t>Carla simone Montes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846"/>
        <w:gridCol w:w="490"/>
        <w:gridCol w:w="8131"/>
      </w:tblGrid>
      <w:tr w:rsidR="002655CD" w:rsidRPr="00930666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Objetivo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p w:rsidR="00886970" w:rsidRPr="00C40D75" w:rsidRDefault="00067BA1" w:rsidP="000A0FBC">
            <w:pPr>
              <w:pStyle w:val="Textodocurrculo"/>
              <w:tabs>
                <w:tab w:val="left" w:pos="7106"/>
              </w:tabs>
              <w:ind w:right="724"/>
            </w:pPr>
            <w:r>
              <w:t xml:space="preserve">Atuar nas áreas </w:t>
            </w:r>
            <w:r w:rsidR="000A0FBC">
              <w:t>comerciais, administrativas e</w:t>
            </w:r>
            <w:r>
              <w:t xml:space="preserve"> financeiras</w:t>
            </w:r>
          </w:p>
        </w:tc>
      </w:tr>
      <w:tr w:rsidR="002655CD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Habilidades &amp; Competências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p w:rsidR="00CD6933" w:rsidRDefault="00CD6933" w:rsidP="00CD6933">
            <w:pPr>
              <w:pStyle w:val="Textodocurrculo"/>
            </w:pPr>
            <w:r>
              <w:t>- Habilidade em negociação, comunicação oral e escrita. Responsável, comprometida e com rápido raciocínio para tomada de decisões.</w:t>
            </w:r>
          </w:p>
          <w:p w:rsidR="00067BA1" w:rsidRDefault="00067BA1">
            <w:pPr>
              <w:pStyle w:val="Textodocurrculo"/>
            </w:pPr>
            <w:r>
              <w:t>- Execução de funções gerenciais e técnicas na área comercial, financeira e administrativa, auxiliando no andamento de todos os processos burocráticos da empresa,</w:t>
            </w:r>
          </w:p>
          <w:p w:rsidR="007B5D75" w:rsidRDefault="00067BA1">
            <w:pPr>
              <w:pStyle w:val="Textodocurrculo"/>
            </w:pPr>
            <w:r>
              <w:t xml:space="preserve"> - Otimização de proces</w:t>
            </w:r>
            <w:r w:rsidR="007B5D75">
              <w:t xml:space="preserve">sos internos </w:t>
            </w:r>
          </w:p>
          <w:p w:rsidR="00886970" w:rsidRDefault="00067BA1" w:rsidP="00D26A05">
            <w:pPr>
              <w:pStyle w:val="Textodocurrculo"/>
            </w:pPr>
            <w:r>
              <w:t>- Coordenar equipe, integração de setores como Vendas, Compras e Financeiro, na busca por melhores processos e resultados.</w:t>
            </w:r>
            <w:bookmarkStart w:id="0" w:name="_GoBack"/>
            <w:bookmarkEnd w:id="0"/>
          </w:p>
        </w:tc>
      </w:tr>
      <w:tr w:rsidR="002655CD" w:rsidRPr="00930666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Experiência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  <w15:repeatingSection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170947551"/>
                      <w:placeholder>
                        <w:docPart w:val="A6EE4628BB844561B598C14573BD5AA6"/>
                      </w:placeholder>
                      <w15:repeatingSectionItem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21802691"/>
                          <w:placeholder>
                            <w:docPart w:val="46D4161EB5E340E8B79788A2F3B56A0D"/>
                          </w:placeholder>
                        </w:sdtPr>
                        <w:sdtEndPr/>
                        <w:sdtContent>
                          <w:p w:rsidR="00886970" w:rsidRPr="00C40D75" w:rsidRDefault="00067BA1">
                            <w:pPr>
                              <w:pStyle w:val="ttulo2"/>
                            </w:pPr>
                            <w:r>
                              <w:t>analista comercial, luvertex ltda</w:t>
                            </w:r>
                          </w:p>
                          <w:p w:rsidR="00886970" w:rsidRPr="00C40D75" w:rsidRDefault="00DA763D">
                            <w:pPr>
                              <w:pStyle w:val="Textodocurrculo"/>
                            </w:pPr>
                            <w:r>
                              <w:t>08/201</w:t>
                            </w:r>
                            <w:r w:rsidR="00067BA1">
                              <w:t>2 até 11/2015</w:t>
                            </w:r>
                          </w:p>
                          <w:p w:rsidR="00886970" w:rsidRPr="00C40D75" w:rsidRDefault="00067BA1">
                            <w:r>
                              <w:t>Responsável pel</w:t>
                            </w:r>
                            <w:r w:rsidR="008821A3">
                              <w:t>o</w:t>
                            </w:r>
                            <w:r>
                              <w:t xml:space="preserve"> gerenciamento comercial da organização. </w:t>
                            </w:r>
                            <w:r w:rsidR="007E3BB8">
                              <w:t>Implantação e administração dos can</w:t>
                            </w:r>
                            <w:r w:rsidR="002F090C">
                              <w:t>a</w:t>
                            </w:r>
                            <w:r w:rsidR="007E3BB8">
                              <w:t xml:space="preserve">is de venda (televendas, representantes, e-commerce). </w:t>
                            </w:r>
                            <w:r>
                              <w:t xml:space="preserve">Elaboração de estratégias de vendas, prospecção de clientes e pela negociação business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business</w:t>
                            </w:r>
                            <w:r w:rsidR="009B6B9C">
                              <w:t>. Análise de crédito/cadastro. Lançamento de faturas e emissão de Notas fiscais.</w:t>
                            </w: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46D4161EB5E340E8B79788A2F3B56A0D"/>
                  </w:placeholder>
                  <w15:appearance w15:val="hidden"/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015498601"/>
                      <w15:appearance w15:val="hidden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539404615"/>
                          <w:placeholder>
                            <w:docPart w:val="A6EE4628BB844561B598C14573BD5AA6"/>
                          </w:placeholder>
                          <w15:appearance w15:val="hidden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886970" w:rsidRPr="00C40D75" w:rsidRDefault="00C6070A">
                            <w:pPr>
                              <w:pStyle w:val="ttulo2"/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 xml:space="preserve"> </w:t>
                            </w:r>
                            <w:r>
                              <w:t>ADMINISTRADORA, MON</w:t>
                            </w:r>
                            <w:r w:rsidR="00067BA1">
                              <w:t>tes eventos e promoçoes - mei</w:t>
                            </w:r>
                          </w:p>
                          <w:p w:rsidR="00886970" w:rsidRPr="00C40D75" w:rsidRDefault="00C6070A">
                            <w:pPr>
                              <w:pStyle w:val="Textodocurrculo"/>
                            </w:pPr>
                            <w:r>
                              <w:t>05/2005 até 03/2012</w:t>
                            </w:r>
                          </w:p>
                          <w:p w:rsidR="00C6070A" w:rsidRPr="00C40D75" w:rsidRDefault="00C6070A">
                            <w:r>
                              <w:t>- Desenvolvimento de atividades de planejamento, promoção, realizaç</w:t>
                            </w:r>
                            <w:r w:rsidR="006724A8">
                              <w:t xml:space="preserve">ão </w:t>
                            </w:r>
                            <w:r>
                              <w:t>e prestação de serviços especializados em eventos e festas</w:t>
                            </w:r>
                            <w:r w:rsidR="00B26D3B">
                              <w:t xml:space="preserve"> *Aos finais de semana*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96665085"/>
                          <w:placeholder>
                            <w:docPart w:val="509A570025D04F449626AE9C32E9FD6A"/>
                          </w:placeholder>
                          <w15:appearance w15:val="hidden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C6070A" w:rsidRPr="00C40D75" w:rsidRDefault="00C6070A">
                            <w:pPr>
                              <w:pStyle w:val="ttulo2"/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 xml:space="preserve"> </w:t>
                            </w:r>
                            <w:r>
                              <w:t>AGENTE DE NEGÓCIOS, BANCO DO BRASIL</w:t>
                            </w:r>
                          </w:p>
                          <w:p w:rsidR="00C6070A" w:rsidRPr="00C40D75" w:rsidRDefault="00C6070A">
                            <w:pPr>
                              <w:pStyle w:val="Textodocurrculo"/>
                            </w:pPr>
                            <w:r>
                              <w:t>07/2000 até 10/2004</w:t>
                            </w:r>
                          </w:p>
                          <w:p w:rsidR="00C6070A" w:rsidRDefault="00C6070A">
                            <w:r>
                              <w:t>-Rotinas bancárias: atendimento, cadastro, financeiro. Prospecção e análise de novos negócios. Gerenciamento de carteiras PF e PJ.</w:t>
                            </w:r>
                          </w:p>
                          <w:p w:rsidR="00C6070A" w:rsidRPr="00C40D75" w:rsidRDefault="00C6070A" w:rsidP="00C6070A">
                            <w:pPr>
                              <w:pStyle w:val="ttulo2"/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 xml:space="preserve"> </w:t>
                            </w:r>
                            <w:r>
                              <w:t>AGENTE administrativo, prefeitura municipal de joinville</w:t>
                            </w:r>
                          </w:p>
                          <w:p w:rsidR="00C6070A" w:rsidRPr="00C40D75" w:rsidRDefault="00C6070A" w:rsidP="00C6070A">
                            <w:pPr>
                              <w:pStyle w:val="Textodocurrculo"/>
                            </w:pPr>
                            <w:r>
                              <w:t>03/1998 até 07/2000</w:t>
                            </w:r>
                          </w:p>
                          <w:p w:rsidR="00C6070A" w:rsidRDefault="00C6070A" w:rsidP="00C6070A">
                            <w:r>
                              <w:t xml:space="preserve">-Rotinas administrativas: atendimento, cadastro, financeiro, </w:t>
                            </w:r>
                            <w:proofErr w:type="spellStart"/>
                            <w:r>
                              <w:t>rh</w:t>
                            </w:r>
                            <w:proofErr w:type="spellEnd"/>
                            <w:r>
                              <w:t>. Elaboração de relatórios e planilhas.</w:t>
                            </w:r>
                          </w:p>
                          <w:p w:rsidR="00886970" w:rsidRPr="00C40D75" w:rsidRDefault="00871904"/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2655CD" w:rsidRPr="00930666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Educação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46D4161EB5E340E8B79788A2F3B56A0D"/>
                  </w:placeholder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A6EE4628BB844561B598C14573BD5AA6"/>
                          </w:placeholder>
                          <w15:repeatingSectionItem/>
                        </w:sdtPr>
                        <w:sdtEnd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p w:rsidR="002655CD" w:rsidRPr="00C40D75" w:rsidRDefault="00C6070A" w:rsidP="002655CD">
                            <w:pPr>
                              <w:pStyle w:val="ttulo2"/>
                            </w:pPr>
                            <w:r>
                              <w:t>ensino superior completo– marketing – unisul - 2010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445739891"/>
                          <w:placeholder>
                            <w:docPart w:val="1E54945C45B443588962F54CF919B414"/>
                          </w:placeholder>
                          <w15:repeatingSectionItem/>
                        </w:sdtPr>
                        <w:sdtEnd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p w:rsidR="00886970" w:rsidRPr="00C40D75" w:rsidRDefault="002655CD" w:rsidP="002655CD">
                            <w:pPr>
                              <w:pStyle w:val="ttulo2"/>
                            </w:pPr>
                            <w:r>
                              <w:t>INFORMÁTICA– WINDOWS/OFFICE/OUTLOOK/EXCEL/POWERPOINT/WORD– FUNDAMAS – 2008.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886970" w:rsidRDefault="00886970" w:rsidP="00A91BF9"/>
    <w:sectPr w:rsidR="00886970" w:rsidSect="000A0FBC">
      <w:footerReference w:type="default" r:id="rId10"/>
      <w:pgSz w:w="11907" w:h="16839" w:code="9"/>
      <w:pgMar w:top="720" w:right="720" w:bottom="720" w:left="72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904" w:rsidRDefault="00871904">
      <w:pPr>
        <w:spacing w:before="0" w:after="0" w:line="240" w:lineRule="auto"/>
      </w:pPr>
      <w:r>
        <w:separator/>
      </w:r>
    </w:p>
  </w:endnote>
  <w:endnote w:type="continuationSeparator" w:id="0">
    <w:p w:rsidR="00871904" w:rsidRDefault="008719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D26A0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904" w:rsidRDefault="00871904">
      <w:pPr>
        <w:spacing w:before="0" w:after="0" w:line="240" w:lineRule="auto"/>
      </w:pPr>
      <w:r>
        <w:separator/>
      </w:r>
    </w:p>
  </w:footnote>
  <w:footnote w:type="continuationSeparator" w:id="0">
    <w:p w:rsidR="00871904" w:rsidRDefault="0087190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A1"/>
    <w:rsid w:val="000302D8"/>
    <w:rsid w:val="00067BA1"/>
    <w:rsid w:val="000A0FBC"/>
    <w:rsid w:val="000B4A25"/>
    <w:rsid w:val="002655CD"/>
    <w:rsid w:val="002F090C"/>
    <w:rsid w:val="00351F1B"/>
    <w:rsid w:val="00356295"/>
    <w:rsid w:val="003A18F8"/>
    <w:rsid w:val="003F4AE1"/>
    <w:rsid w:val="004B7B2E"/>
    <w:rsid w:val="00596DB9"/>
    <w:rsid w:val="005A0299"/>
    <w:rsid w:val="006724A8"/>
    <w:rsid w:val="006829D5"/>
    <w:rsid w:val="0077601E"/>
    <w:rsid w:val="007B5D75"/>
    <w:rsid w:val="007E3BB8"/>
    <w:rsid w:val="00855A66"/>
    <w:rsid w:val="00871904"/>
    <w:rsid w:val="008821A3"/>
    <w:rsid w:val="00886970"/>
    <w:rsid w:val="00930666"/>
    <w:rsid w:val="009B6B9C"/>
    <w:rsid w:val="009E7FF4"/>
    <w:rsid w:val="00A1552A"/>
    <w:rsid w:val="00A44E54"/>
    <w:rsid w:val="00A91BF9"/>
    <w:rsid w:val="00B26D3B"/>
    <w:rsid w:val="00C40D75"/>
    <w:rsid w:val="00C6070A"/>
    <w:rsid w:val="00C95A8A"/>
    <w:rsid w:val="00CD6933"/>
    <w:rsid w:val="00D26A05"/>
    <w:rsid w:val="00DA763D"/>
    <w:rsid w:val="00DF203C"/>
    <w:rsid w:val="00F46A1A"/>
    <w:rsid w:val="00F5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772B82C-403D-40DB-94ED-A5D7BFD6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a\AppData\Roaming\Microsoft\Modelo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F6ECADDD9141B3913FDE15EFA607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C2BE79-F0F8-4F5C-9572-F6BEB3F477ED}"/>
      </w:docPartPr>
      <w:docPartBody>
        <w:p w:rsidR="001D7C38" w:rsidRDefault="003B7D21">
          <w:pPr>
            <w:pStyle w:val="FAF6ECADDD9141B3913FDE15EFA607F3"/>
          </w:pPr>
          <w:r>
            <w:t>[Cidade, Estado CEP]</w:t>
          </w:r>
        </w:p>
      </w:docPartBody>
    </w:docPart>
    <w:docPart>
      <w:docPartPr>
        <w:name w:val="B5F6A98DDD024B5993A35E0E52DE08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CEB4B7-1DA1-40D0-964A-9573BC1478B3}"/>
      </w:docPartPr>
      <w:docPartBody>
        <w:p w:rsidR="001D7C38" w:rsidRDefault="003B7D21">
          <w:pPr>
            <w:pStyle w:val="B5F6A98DDD024B5993A35E0E52DE08DC"/>
          </w:pPr>
          <w:r>
            <w:t>[Telefone]</w:t>
          </w:r>
        </w:p>
      </w:docPartBody>
    </w:docPart>
    <w:docPart>
      <w:docPartPr>
        <w:name w:val="E70FE9EC5E4648DEBFFAE195EB0226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A3DA83-4D36-4D06-AD0A-FB7B0E01A995}"/>
      </w:docPartPr>
      <w:docPartBody>
        <w:p w:rsidR="001D7C38" w:rsidRDefault="003B7D21">
          <w:pPr>
            <w:pStyle w:val="E70FE9EC5E4648DEBFFAE195EB02262D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38F8E76407B84AB7B553224616B5F2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4853FC-F0E8-4DFB-A0D4-9C4B242DC6C7}"/>
      </w:docPartPr>
      <w:docPartBody>
        <w:p w:rsidR="001D7C38" w:rsidRDefault="003B7D21">
          <w:pPr>
            <w:pStyle w:val="38F8E76407B84AB7B553224616B5F240"/>
          </w:pPr>
          <w:r>
            <w:t>[Seu Nome]</w:t>
          </w:r>
        </w:p>
      </w:docPartBody>
    </w:docPart>
    <w:docPart>
      <w:docPartPr>
        <w:name w:val="A6EE4628BB844561B598C14573BD5A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655761-B870-4463-9ECD-1D28BA5F740D}"/>
      </w:docPartPr>
      <w:docPartBody>
        <w:p w:rsidR="001D7C38" w:rsidRDefault="003B7D21">
          <w:pPr>
            <w:pStyle w:val="A6EE4628BB844561B598C14573BD5AA6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6D4161EB5E340E8B79788A2F3B56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252C8D-657B-40D7-B1F8-D8F5B70A3B8F}"/>
      </w:docPartPr>
      <w:docPartBody>
        <w:p w:rsidR="001D7C38" w:rsidRDefault="003B7D21">
          <w:pPr>
            <w:pStyle w:val="46D4161EB5E340E8B79788A2F3B56A0D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509A570025D04F449626AE9C32E9FD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00F5D3-C5CC-4939-B312-E83AE97C27F6}"/>
      </w:docPartPr>
      <w:docPartBody>
        <w:p w:rsidR="001D7C38" w:rsidRDefault="007D746B" w:rsidP="007D746B">
          <w:pPr>
            <w:pStyle w:val="509A570025D04F449626AE9C32E9FD6A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E54945C45B443588962F54CF919B4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003A30-B6E0-449D-8AF5-26CB19DE07D5}"/>
      </w:docPartPr>
      <w:docPartBody>
        <w:p w:rsidR="001D7C38" w:rsidRDefault="007D746B" w:rsidP="007D746B">
          <w:pPr>
            <w:pStyle w:val="1E54945C45B443588962F54CF919B414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6B"/>
    <w:rsid w:val="001D7C38"/>
    <w:rsid w:val="001E2A2A"/>
    <w:rsid w:val="00321582"/>
    <w:rsid w:val="00382FDB"/>
    <w:rsid w:val="003B7D21"/>
    <w:rsid w:val="006C2082"/>
    <w:rsid w:val="007D746B"/>
    <w:rsid w:val="00A934B8"/>
    <w:rsid w:val="00B4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4AAD4AD891F4B6AB74FCAD25C8F62C6">
    <w:name w:val="34AAD4AD891F4B6AB74FCAD25C8F62C6"/>
  </w:style>
  <w:style w:type="paragraph" w:customStyle="1" w:styleId="FAF6ECADDD9141B3913FDE15EFA607F3">
    <w:name w:val="FAF6ECADDD9141B3913FDE15EFA607F3"/>
  </w:style>
  <w:style w:type="paragraph" w:customStyle="1" w:styleId="B5F6A98DDD024B5993A35E0E52DE08DC">
    <w:name w:val="B5F6A98DDD024B5993A35E0E52DE08DC"/>
  </w:style>
  <w:style w:type="paragraph" w:customStyle="1" w:styleId="C378A533405C460596AC84575AE7BA8B">
    <w:name w:val="C378A533405C460596AC84575AE7BA8B"/>
  </w:style>
  <w:style w:type="character" w:styleId="nfase">
    <w:name w:val="Emphasis"/>
    <w:basedOn w:val="Fontepargpadro"/>
    <w:uiPriority w:val="2"/>
    <w:unhideWhenUsed/>
    <w:qFormat/>
    <w:rPr>
      <w:color w:val="5B9BD5" w:themeColor="accent1"/>
    </w:rPr>
  </w:style>
  <w:style w:type="paragraph" w:customStyle="1" w:styleId="E70FE9EC5E4648DEBFFAE195EB02262D">
    <w:name w:val="E70FE9EC5E4648DEBFFAE195EB02262D"/>
  </w:style>
  <w:style w:type="paragraph" w:customStyle="1" w:styleId="38F8E76407B84AB7B553224616B5F240">
    <w:name w:val="38F8E76407B84AB7B553224616B5F240"/>
  </w:style>
  <w:style w:type="paragraph" w:customStyle="1" w:styleId="9FF4D0541B134370967A87F1CCE3173E">
    <w:name w:val="9FF4D0541B134370967A87F1CCE3173E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AA5A2F2A7C3C4A43AE2013D245390FE3">
    <w:name w:val="AA5A2F2A7C3C4A43AE2013D245390FE3"/>
  </w:style>
  <w:style w:type="character" w:styleId="TextodoEspaoReservado">
    <w:name w:val="Placeholder Text"/>
    <w:basedOn w:val="Fontepargpadro"/>
    <w:uiPriority w:val="99"/>
    <w:semiHidden/>
    <w:rsid w:val="007D746B"/>
    <w:rPr>
      <w:color w:val="808080"/>
    </w:rPr>
  </w:style>
  <w:style w:type="paragraph" w:customStyle="1" w:styleId="A6EE4628BB844561B598C14573BD5AA6">
    <w:name w:val="A6EE4628BB844561B598C14573BD5AA6"/>
  </w:style>
  <w:style w:type="character" w:customStyle="1" w:styleId="Textodoespaoreservado0">
    <w:name w:val="Texto do espaço reservado"/>
    <w:basedOn w:val="Fontepargpadro"/>
    <w:uiPriority w:val="99"/>
    <w:semiHidden/>
    <w:rsid w:val="007D746B"/>
    <w:rPr>
      <w:color w:val="808080"/>
    </w:rPr>
  </w:style>
  <w:style w:type="paragraph" w:customStyle="1" w:styleId="46D4161EB5E340E8B79788A2F3B56A0D">
    <w:name w:val="46D4161EB5E340E8B79788A2F3B56A0D"/>
  </w:style>
  <w:style w:type="paragraph" w:customStyle="1" w:styleId="E651C79BEE714540AEF4AE8E02283CA0">
    <w:name w:val="E651C79BEE714540AEF4AE8E02283CA0"/>
  </w:style>
  <w:style w:type="paragraph" w:customStyle="1" w:styleId="C6C99DFD57454BF98C11BF404010CEA1">
    <w:name w:val="C6C99DFD57454BF98C11BF404010CEA1"/>
  </w:style>
  <w:style w:type="paragraph" w:customStyle="1" w:styleId="8CAC433105D74965B421CA420D549DA6">
    <w:name w:val="8CAC433105D74965B421CA420D549DA6"/>
  </w:style>
  <w:style w:type="paragraph" w:customStyle="1" w:styleId="BCE0FEEE87994F5F81068D201B6DBE80">
    <w:name w:val="BCE0FEEE87994F5F81068D201B6DBE80"/>
  </w:style>
  <w:style w:type="paragraph" w:customStyle="1" w:styleId="1EE99F7BB35A474B80DAACA64A9ECA7F">
    <w:name w:val="1EE99F7BB35A474B80DAACA64A9ECA7F"/>
  </w:style>
  <w:style w:type="paragraph" w:customStyle="1" w:styleId="7EF373F7DFE04AABB00A2D8DF6C1ADCA">
    <w:name w:val="7EF373F7DFE04AABB00A2D8DF6C1ADCA"/>
  </w:style>
  <w:style w:type="paragraph" w:customStyle="1" w:styleId="60ACB902164848699A5E2F6A1B212D73">
    <w:name w:val="60ACB902164848699A5E2F6A1B212D73"/>
  </w:style>
  <w:style w:type="paragraph" w:customStyle="1" w:styleId="EFEBD480BE04464AB664A7E79E99A7FD">
    <w:name w:val="EFEBD480BE04464AB664A7E79E99A7FD"/>
  </w:style>
  <w:style w:type="paragraph" w:customStyle="1" w:styleId="552918D9D86A4C808E36C7117717C76D">
    <w:name w:val="552918D9D86A4C808E36C7117717C76D"/>
  </w:style>
  <w:style w:type="paragraph" w:customStyle="1" w:styleId="55E46428BBD14E23BD81C27759FEE6E7">
    <w:name w:val="55E46428BBD14E23BD81C27759FEE6E7"/>
  </w:style>
  <w:style w:type="paragraph" w:customStyle="1" w:styleId="EF155AFA83944235A8B3179D6B342927">
    <w:name w:val="EF155AFA83944235A8B3179D6B342927"/>
    <w:rsid w:val="007D746B"/>
  </w:style>
  <w:style w:type="paragraph" w:customStyle="1" w:styleId="477BBFA0D2CF4053B3FD67283DF2297F">
    <w:name w:val="477BBFA0D2CF4053B3FD67283DF2297F"/>
    <w:rsid w:val="007D746B"/>
  </w:style>
  <w:style w:type="paragraph" w:customStyle="1" w:styleId="509A570025D04F449626AE9C32E9FD6A">
    <w:name w:val="509A570025D04F449626AE9C32E9FD6A"/>
    <w:rsid w:val="007D746B"/>
  </w:style>
  <w:style w:type="paragraph" w:customStyle="1" w:styleId="8D649164196948FFB73DA47887F5D418">
    <w:name w:val="8D649164196948FFB73DA47887F5D418"/>
    <w:rsid w:val="007D746B"/>
  </w:style>
  <w:style w:type="paragraph" w:customStyle="1" w:styleId="1E54945C45B443588962F54CF919B414">
    <w:name w:val="1E54945C45B443588962F54CF919B414"/>
    <w:rsid w:val="007D7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Rua Adolfo Da Veiga 628 - Escolinha</CompanyAddress>
  <CompanyPhone>47 346578-28/ 99765-6006</CompanyPhone>
  <CompanyFax/>
  <CompanyEmail>carlamontes2000@yahoo.com.br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1070</TotalTime>
  <Pages>2</Pages>
  <Words>281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simone Montes</dc:creator>
  <cp:keywords/>
  <cp:lastModifiedBy>Carla Montes</cp:lastModifiedBy>
  <cp:revision>15</cp:revision>
  <dcterms:created xsi:type="dcterms:W3CDTF">2017-01-19T16:07:00Z</dcterms:created>
  <dcterms:modified xsi:type="dcterms:W3CDTF">2017-02-17T15:30:00Z</dcterms:modified>
  <cp:category>Joinville SC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