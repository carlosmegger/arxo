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67" w:rsidRPr="00A608E2" w:rsidRDefault="00BA4067" w:rsidP="0026556B">
      <w:pPr>
        <w:pStyle w:val="Nome"/>
        <w:ind w:left="0"/>
        <w:jc w:val="center"/>
        <w:rPr>
          <w:rFonts w:cs="Arial"/>
          <w:sz w:val="32"/>
          <w:szCs w:val="32"/>
          <w:lang w:val="pt-BR"/>
        </w:rPr>
      </w:pPr>
      <w:r w:rsidRPr="00A608E2">
        <w:rPr>
          <w:rFonts w:cs="Arial"/>
          <w:sz w:val="32"/>
          <w:szCs w:val="32"/>
          <w:lang w:val="pt-BR"/>
        </w:rPr>
        <w:t>Marco Antonio Spanghero</w:t>
      </w:r>
    </w:p>
    <w:p w:rsidR="00484E14" w:rsidRPr="00A608E2" w:rsidRDefault="00484E14" w:rsidP="00867AB5">
      <w:pPr>
        <w:pStyle w:val="Ttulo2"/>
        <w:pBdr>
          <w:bottom w:val="single" w:sz="4" w:space="1" w:color="auto"/>
        </w:pBdr>
        <w:spacing w:before="120"/>
        <w:ind w:left="0"/>
        <w:rPr>
          <w:rFonts w:cs="Arial"/>
          <w:i w:val="0"/>
          <w:sz w:val="20"/>
          <w:lang w:val="pt-BR"/>
        </w:rPr>
      </w:pPr>
      <w:r w:rsidRPr="00A608E2">
        <w:rPr>
          <w:rFonts w:cs="Arial"/>
          <w:i w:val="0"/>
          <w:sz w:val="20"/>
          <w:lang w:val="pt-BR"/>
        </w:rPr>
        <w:t>DADOS PESSOAIS</w:t>
      </w:r>
    </w:p>
    <w:p w:rsidR="00BA4067" w:rsidRPr="00A608E2" w:rsidRDefault="00BA4067" w:rsidP="00867AB5">
      <w:pPr>
        <w:pStyle w:val="DadosPess"/>
        <w:rPr>
          <w:rFonts w:cs="Arial"/>
          <w:sz w:val="20"/>
        </w:rPr>
      </w:pPr>
      <w:r w:rsidRPr="00A608E2">
        <w:rPr>
          <w:rFonts w:cs="Arial"/>
          <w:sz w:val="20"/>
        </w:rPr>
        <w:t>Bra</w:t>
      </w:r>
      <w:r w:rsidR="00603A05" w:rsidRPr="00A608E2">
        <w:rPr>
          <w:rFonts w:cs="Arial"/>
          <w:sz w:val="20"/>
        </w:rPr>
        <w:t>sileiro,</w:t>
      </w:r>
      <w:r w:rsidR="00BE3340" w:rsidRPr="00A608E2">
        <w:rPr>
          <w:rFonts w:cs="Arial"/>
          <w:sz w:val="20"/>
        </w:rPr>
        <w:t xml:space="preserve"> </w:t>
      </w:r>
      <w:r w:rsidR="006A4D99" w:rsidRPr="00A608E2">
        <w:rPr>
          <w:rFonts w:cs="Arial"/>
          <w:sz w:val="20"/>
        </w:rPr>
        <w:t>residente</w:t>
      </w:r>
      <w:r w:rsidR="00BE3340" w:rsidRPr="00A608E2">
        <w:rPr>
          <w:rFonts w:cs="Arial"/>
          <w:sz w:val="20"/>
        </w:rPr>
        <w:t xml:space="preserve"> </w:t>
      </w:r>
      <w:r w:rsidR="00475318" w:rsidRPr="00A608E2">
        <w:rPr>
          <w:rFonts w:cs="Arial"/>
          <w:sz w:val="20"/>
        </w:rPr>
        <w:t>à</w:t>
      </w:r>
      <w:r w:rsidR="00BE3340" w:rsidRPr="00A608E2">
        <w:rPr>
          <w:rFonts w:cs="Arial"/>
          <w:sz w:val="20"/>
        </w:rPr>
        <w:t xml:space="preserve"> R</w:t>
      </w:r>
      <w:r w:rsidR="00961B67" w:rsidRPr="00A608E2">
        <w:rPr>
          <w:rFonts w:cs="Arial"/>
          <w:sz w:val="20"/>
        </w:rPr>
        <w:t>ua</w:t>
      </w:r>
      <w:r w:rsidR="00BE3340" w:rsidRPr="00A608E2">
        <w:rPr>
          <w:rFonts w:cs="Arial"/>
          <w:sz w:val="20"/>
        </w:rPr>
        <w:t xml:space="preserve"> </w:t>
      </w:r>
      <w:r w:rsidR="00F421E7">
        <w:rPr>
          <w:rFonts w:cs="Arial"/>
          <w:sz w:val="20"/>
        </w:rPr>
        <w:t xml:space="preserve">José de Lyra Telles 20, Barreiros, São José </w:t>
      </w:r>
      <w:r w:rsidR="001C6071">
        <w:rPr>
          <w:rFonts w:cs="Arial"/>
          <w:sz w:val="20"/>
        </w:rPr>
        <w:t>(SC)</w:t>
      </w:r>
      <w:r w:rsidR="006F5CCA">
        <w:rPr>
          <w:rFonts w:cs="Arial"/>
          <w:sz w:val="20"/>
        </w:rPr>
        <w:t>,</w:t>
      </w:r>
      <w:r w:rsidR="004A5455" w:rsidRPr="00A608E2">
        <w:rPr>
          <w:rFonts w:cs="Arial"/>
          <w:sz w:val="20"/>
        </w:rPr>
        <w:t xml:space="preserve"> </w:t>
      </w:r>
      <w:r w:rsidR="00CE410C" w:rsidRPr="00A608E2">
        <w:rPr>
          <w:rFonts w:cs="Arial"/>
          <w:sz w:val="20"/>
        </w:rPr>
        <w:t>e</w:t>
      </w:r>
      <w:r w:rsidR="00C70023" w:rsidRPr="00A608E2">
        <w:rPr>
          <w:rFonts w:cs="Arial"/>
          <w:sz w:val="20"/>
        </w:rPr>
        <w:t>-</w:t>
      </w:r>
      <w:r w:rsidR="004A5455" w:rsidRPr="00A608E2">
        <w:rPr>
          <w:rFonts w:cs="Arial"/>
          <w:sz w:val="20"/>
        </w:rPr>
        <w:t>mail</w:t>
      </w:r>
      <w:r w:rsidR="00475318" w:rsidRPr="00A608E2">
        <w:rPr>
          <w:rFonts w:cs="Arial"/>
          <w:sz w:val="20"/>
        </w:rPr>
        <w:t>:</w:t>
      </w:r>
      <w:r w:rsidR="004A5455" w:rsidRPr="00A608E2">
        <w:rPr>
          <w:rFonts w:cs="Arial"/>
          <w:sz w:val="20"/>
        </w:rPr>
        <w:t xml:space="preserve"> </w:t>
      </w:r>
      <w:hyperlink r:id="rId6" w:history="1">
        <w:r w:rsidR="00AC547E" w:rsidRPr="00A608E2">
          <w:rPr>
            <w:rStyle w:val="Hyperlink"/>
            <w:rFonts w:cs="Arial"/>
            <w:color w:val="auto"/>
            <w:sz w:val="20"/>
            <w:u w:val="none"/>
          </w:rPr>
          <w:t>maspanghero@gmail.com</w:t>
        </w:r>
      </w:hyperlink>
      <w:r w:rsidR="00BE3340" w:rsidRPr="00A608E2">
        <w:rPr>
          <w:rFonts w:cs="Arial"/>
          <w:sz w:val="20"/>
        </w:rPr>
        <w:t>, telefone: (48) 9</w:t>
      </w:r>
      <w:r w:rsidR="00AA1021">
        <w:rPr>
          <w:rFonts w:cs="Arial"/>
          <w:sz w:val="20"/>
        </w:rPr>
        <w:t>9</w:t>
      </w:r>
      <w:r w:rsidR="00BE3340" w:rsidRPr="00A608E2">
        <w:rPr>
          <w:rFonts w:cs="Arial"/>
          <w:sz w:val="20"/>
        </w:rPr>
        <w:t>614-8635.</w:t>
      </w:r>
    </w:p>
    <w:p w:rsidR="006F7124" w:rsidRPr="00A608E2" w:rsidRDefault="006F7124" w:rsidP="00867AB5">
      <w:pPr>
        <w:pStyle w:val="Ttulo2"/>
        <w:pBdr>
          <w:bottom w:val="single" w:sz="4" w:space="1" w:color="auto"/>
        </w:pBdr>
        <w:spacing w:before="120"/>
        <w:ind w:left="0"/>
        <w:rPr>
          <w:rFonts w:cs="Arial"/>
          <w:i w:val="0"/>
          <w:sz w:val="20"/>
          <w:lang w:val="pt-BR"/>
        </w:rPr>
      </w:pPr>
      <w:r w:rsidRPr="00A608E2">
        <w:rPr>
          <w:rFonts w:cs="Arial"/>
          <w:i w:val="0"/>
          <w:sz w:val="20"/>
          <w:lang w:val="pt-BR"/>
        </w:rPr>
        <w:t>FORMAÇÃO</w:t>
      </w:r>
    </w:p>
    <w:p w:rsidR="006F7124" w:rsidRPr="00A608E2" w:rsidRDefault="006F7124" w:rsidP="00867AB5">
      <w:pPr>
        <w:pStyle w:val="Textoid1"/>
        <w:ind w:left="0"/>
        <w:rPr>
          <w:rFonts w:cs="Arial"/>
          <w:sz w:val="20"/>
          <w:lang w:val="pt-BR"/>
        </w:rPr>
      </w:pPr>
      <w:r w:rsidRPr="00A608E2">
        <w:rPr>
          <w:rFonts w:cs="Arial"/>
          <w:sz w:val="20"/>
          <w:lang w:val="pt-BR"/>
        </w:rPr>
        <w:t>Graduado em Engenharia Industrial Mecânica, pela Universidade Metodista de Piracicaba em 1992.</w:t>
      </w:r>
    </w:p>
    <w:p w:rsidR="00921ED5" w:rsidRPr="00A608E2" w:rsidRDefault="00921ED5" w:rsidP="00867AB5">
      <w:pPr>
        <w:pStyle w:val="Ttulo2"/>
        <w:pBdr>
          <w:bottom w:val="single" w:sz="4" w:space="1" w:color="auto"/>
        </w:pBdr>
        <w:spacing w:before="120"/>
        <w:ind w:left="0"/>
        <w:rPr>
          <w:rFonts w:cs="Arial"/>
          <w:i w:val="0"/>
          <w:sz w:val="20"/>
          <w:lang w:val="pt-BR"/>
        </w:rPr>
      </w:pPr>
      <w:r w:rsidRPr="00A608E2">
        <w:rPr>
          <w:rFonts w:cs="Arial"/>
          <w:i w:val="0"/>
          <w:sz w:val="20"/>
          <w:lang w:val="pt-BR"/>
        </w:rPr>
        <w:t>QUALIFICAÇÃO</w:t>
      </w:r>
    </w:p>
    <w:p w:rsidR="003C7C6B" w:rsidRDefault="006F7124" w:rsidP="00414BD2">
      <w:pPr>
        <w:autoSpaceDE w:val="0"/>
        <w:autoSpaceDN w:val="0"/>
        <w:adjustRightInd w:val="0"/>
        <w:ind w:left="0" w:firstLine="0" w:hanging="0" w:right="0"/>
        <w:rPr>
          <w:rFonts w:ascii="Verdana" w:hAnsi="Verdana"/>
          <w:shd w:val="clear" w:color="auto" w:fill="FFFFFF"/>
          <w:lang w:val="pt-BR"/>
        </w:rPr>
        <w:bidi w:val="false"/>
        <w:jc w:val="both"/>
        <w:spacing w:line="240" w:lineRule="auto" w:before="0" w:after="0"/>
      </w:pPr>
      <w:r w:rsidRPr="00A608E2">
        <w:rPr>
          <w:rFonts w:cs="Arial"/>
          <w:sz w:val="20"/>
          <w:lang w:val="pt-BR" w:eastAsia="pt-BR"/>
        </w:rPr>
        <w:t xml:space="preserve">Profissional </w:t>
      </w:r>
      <w:r w:rsidR="00E94FAA" w:rsidRPr="00A608E2">
        <w:rPr>
          <w:rFonts w:cs="Arial"/>
          <w:sz w:val="20"/>
          <w:lang w:val="pt-BR" w:eastAsia="pt-BR"/>
        </w:rPr>
        <w:t>com</w:t>
      </w:r>
      <w:r w:rsidR="00766912" w:rsidRPr="00A608E2">
        <w:rPr>
          <w:rFonts w:cs="Arial"/>
          <w:sz w:val="20"/>
          <w:lang w:val="pt-BR" w:eastAsia="pt-BR"/>
        </w:rPr>
        <w:t xml:space="preserve"> mais de duas décadas</w:t>
      </w:r>
      <w:r w:rsidR="00921ED5" w:rsidRPr="00A608E2">
        <w:rPr>
          <w:rFonts w:cs="Arial"/>
          <w:sz w:val="20"/>
          <w:lang w:val="pt-BR" w:eastAsia="pt-BR"/>
        </w:rPr>
        <w:t xml:space="preserve"> de experiência em manutenção </w:t>
      </w:r>
      <w:r w:rsidR="00766912" w:rsidRPr="00A608E2">
        <w:rPr>
          <w:rFonts w:cs="Arial"/>
          <w:sz w:val="20"/>
          <w:lang w:val="pt-BR" w:eastAsia="pt-BR"/>
        </w:rPr>
        <w:t xml:space="preserve">e projetos </w:t>
      </w:r>
      <w:r w:rsidR="00921ED5" w:rsidRPr="00A608E2">
        <w:rPr>
          <w:rFonts w:cs="Arial"/>
          <w:sz w:val="20"/>
          <w:lang w:val="pt-BR" w:eastAsia="pt-BR"/>
        </w:rPr>
        <w:t>industria</w:t>
      </w:r>
      <w:r w:rsidR="00766912" w:rsidRPr="00A608E2">
        <w:rPr>
          <w:rFonts w:cs="Arial"/>
          <w:sz w:val="20"/>
          <w:lang w:val="pt-BR" w:eastAsia="pt-BR"/>
        </w:rPr>
        <w:t>is</w:t>
      </w:r>
      <w:r w:rsidRPr="00A608E2">
        <w:rPr>
          <w:rFonts w:cs="Arial" w:hAnsi="Arial" w:eastAsia="Arial" w:ascii="Arial"/>
          <w:sz w:val="20"/>
          <w:lang w:val="pt-BR" w:eastAsia="pt-BR"/>
          <w:smallCaps w:val="false"/>
          <w:caps w:val="false"/>
          <w:u w:val="none"/>
          <w:highlight w:val="none"/>
          <w:szCs w:val="20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(engenharia conceitual, básica e detalhada)</w:t>
      </w:r>
      <w:r>
        <w:rPr>
          <w:rFonts w:cs="Arial"/>
          <w:sz w:val="20"/>
          <w:lang w:val="pt-BR" w:eastAsia="pt-BR"/>
        </w:rPr>
        <w:t xml:space="preserve">.</w:t>
      </w:r>
      <w:r w:rsidR="00002BB0" w:rsidRPr="00A608E2">
        <w:rPr>
          <w:rFonts w:cs="Arial"/>
          <w:sz w:val="20"/>
          <w:lang w:val="pt-BR" w:eastAsia="pt-BR"/>
        </w:rPr>
        <w:t xml:space="preserve"> </w:t>
      </w:r>
      <w:r w:rsidRPr="00A608E2">
        <w:rPr>
          <w:rFonts w:cs="Arial"/>
          <w:sz w:val="20"/>
          <w:shd w:val="clear" w:color="auto" w:fill="FFFFFF"/>
          <w:lang w:val="pt-BR"/>
        </w:rPr>
        <w:t xml:space="preserve">Atividades </w:t>
      </w:r>
      <w:r w:rsidR="00446C8E" w:rsidRPr="00A608E2">
        <w:rPr>
          <w:rFonts w:cs="Arial"/>
          <w:sz w:val="20"/>
          <w:shd w:val="clear" w:color="auto" w:fill="FFFFFF"/>
          <w:lang w:val="pt-BR"/>
        </w:rPr>
        <w:t>desenvolvidas conforme</w:t>
      </w:r>
      <w:r w:rsidR="00766912" w:rsidRPr="00A608E2">
        <w:rPr>
          <w:rFonts w:cs="Arial"/>
          <w:sz w:val="20"/>
          <w:shd w:val="clear" w:color="auto" w:fill="FFFFFF"/>
          <w:lang w:val="pt-BR"/>
        </w:rPr>
        <w:t xml:space="preserve"> programação, controlando e monitorando a execução dos </w:t>
      </w:r>
      <w:r w:rsidR="002B6E8D" w:rsidRPr="00A608E2">
        <w:rPr>
          <w:rFonts w:cs="Arial"/>
          <w:sz w:val="20"/>
          <w:shd w:val="clear" w:color="auto" w:fill="FFFFFF"/>
          <w:lang w:val="pt-BR"/>
        </w:rPr>
        <w:t xml:space="preserve">próprios </w:t>
      </w:r>
      <w:r w:rsidR="00766912" w:rsidRPr="00A608E2">
        <w:rPr>
          <w:rFonts w:cs="Arial"/>
          <w:sz w:val="20"/>
          <w:shd w:val="clear" w:color="auto" w:fill="FFFFFF"/>
          <w:lang w:val="pt-BR"/>
        </w:rPr>
        <w:t>serviços e também</w:t>
      </w:r>
      <w:r w:rsidRPr="00A608E2">
        <w:rPr>
          <w:rFonts w:cs="Arial"/>
          <w:sz w:val="20"/>
          <w:shd w:val="clear" w:color="auto" w:fill="FFFFFF"/>
          <w:lang w:val="pt-BR"/>
        </w:rPr>
        <w:t xml:space="preserve"> de</w:t>
      </w:r>
      <w:r w:rsidR="00C94476" w:rsidRPr="00A608E2">
        <w:rPr>
          <w:rFonts w:cs="Arial"/>
          <w:sz w:val="20"/>
          <w:shd w:val="clear" w:color="auto" w:fill="FFFFFF"/>
          <w:lang w:val="pt-BR"/>
        </w:rPr>
        <w:t xml:space="preserve"> terceiros,</w:t>
      </w:r>
      <w:r w:rsidR="00766912" w:rsidRPr="00A608E2">
        <w:rPr>
          <w:rFonts w:cs="Arial"/>
          <w:sz w:val="20"/>
          <w:shd w:val="clear" w:color="auto" w:fill="FFFFFF"/>
          <w:lang w:val="pt-BR"/>
        </w:rPr>
        <w:t xml:space="preserve"> garantindo a confiabilidade dos serviços realizados. Liderança </w:t>
      </w:r>
      <w:r w:rsidR="005331FF" w:rsidRPr="00A608E2">
        <w:rPr>
          <w:rFonts w:cs="Arial"/>
          <w:sz w:val="20"/>
          <w:shd w:val="clear" w:color="auto" w:fill="FFFFFF"/>
          <w:lang w:val="pt-BR"/>
        </w:rPr>
        <w:t>e formação de</w:t>
      </w:r>
      <w:r w:rsidR="00766912" w:rsidRPr="00A608E2">
        <w:rPr>
          <w:rFonts w:cs="Arial"/>
          <w:sz w:val="20"/>
          <w:shd w:val="clear" w:color="auto" w:fill="FFFFFF"/>
          <w:lang w:val="pt-BR"/>
        </w:rPr>
        <w:t xml:space="preserve"> equipe</w:t>
      </w:r>
      <w:r w:rsidR="00C94476" w:rsidRPr="00A608E2">
        <w:rPr>
          <w:rFonts w:cs="Arial"/>
          <w:sz w:val="20"/>
          <w:shd w:val="clear" w:color="auto" w:fill="FFFFFF"/>
          <w:lang w:val="pt-BR"/>
        </w:rPr>
        <w:t>s, gestão,</w:t>
      </w:r>
      <w:r w:rsidR="00766912" w:rsidRPr="00A608E2">
        <w:rPr>
          <w:rFonts w:cs="Arial"/>
          <w:sz w:val="20"/>
          <w:shd w:val="clear" w:color="auto" w:fill="FFFFFF"/>
          <w:lang w:val="pt-BR"/>
        </w:rPr>
        <w:t xml:space="preserve"> contratação e demissão dos colaboradores e </w:t>
      </w:r>
      <w:r w:rsidR="00C94476" w:rsidRPr="00A608E2">
        <w:rPr>
          <w:rFonts w:cs="Arial"/>
          <w:sz w:val="20"/>
          <w:shd w:val="clear" w:color="auto" w:fill="FFFFFF"/>
          <w:lang w:val="pt-BR"/>
        </w:rPr>
        <w:t xml:space="preserve">de </w:t>
      </w:r>
      <w:r w:rsidR="00766912" w:rsidRPr="00A608E2">
        <w:rPr>
          <w:rFonts w:cs="Arial"/>
          <w:sz w:val="20"/>
          <w:shd w:val="clear" w:color="auto" w:fill="FFFFFF"/>
          <w:lang w:val="pt-BR"/>
        </w:rPr>
        <w:t xml:space="preserve">terceiros </w:t>
      </w:r>
      <w:r w:rsidR="00C94476" w:rsidRPr="00A608E2">
        <w:rPr>
          <w:rFonts w:cs="Arial"/>
          <w:sz w:val="20"/>
          <w:shd w:val="clear" w:color="auto" w:fill="FFFFFF"/>
          <w:lang w:val="pt-BR"/>
        </w:rPr>
        <w:t>conforme</w:t>
      </w:r>
      <w:r w:rsidR="00766912" w:rsidRPr="00A608E2">
        <w:rPr>
          <w:rFonts w:cs="Arial"/>
          <w:sz w:val="20"/>
          <w:shd w:val="clear" w:color="auto" w:fill="FFFFFF"/>
          <w:lang w:val="pt-BR"/>
        </w:rPr>
        <w:t xml:space="preserve"> a necessidade e quadro da organização.</w:t>
      </w:r>
      <w:r w:rsidR="00002BB0" w:rsidRPr="00A608E2">
        <w:rPr>
          <w:rFonts w:cs="Arial"/>
          <w:sz w:val="20"/>
          <w:shd w:val="clear" w:color="auto" w:fill="FFFFFF"/>
          <w:lang w:val="pt-BR"/>
        </w:rPr>
        <w:t xml:space="preserve"> </w:t>
      </w:r>
      <w:r w:rsidR="00C94476" w:rsidRPr="00A608E2">
        <w:rPr>
          <w:rFonts w:cs="Arial"/>
          <w:sz w:val="20"/>
          <w:shd w:val="clear" w:color="auto" w:fill="FFFFFF"/>
          <w:lang w:val="pt-BR"/>
        </w:rPr>
        <w:t>Experiências desenvolvidas nos planos de manutenção: corretiva, preventiva, preditiva e lubrificação</w:t>
      </w:r>
      <w:r w:rsidR="00446C8E" w:rsidRPr="00A608E2">
        <w:rPr>
          <w:rFonts w:cs="Arial"/>
          <w:sz w:val="20"/>
          <w:shd w:val="clear" w:color="auto" w:fill="FFFFFF"/>
          <w:lang w:val="pt-BR"/>
        </w:rPr>
        <w:t>, tanto à indústria como também</w:t>
      </w:r>
      <w:r w:rsidR="005331FF" w:rsidRPr="00A608E2">
        <w:rPr>
          <w:rFonts w:cs="Arial"/>
          <w:sz w:val="20"/>
          <w:shd w:val="clear" w:color="auto" w:fill="FFFFFF"/>
          <w:lang w:val="pt-BR"/>
        </w:rPr>
        <w:t xml:space="preserve"> em</w:t>
      </w:r>
      <w:r w:rsidR="00446C8E" w:rsidRPr="00A608E2">
        <w:rPr>
          <w:rFonts w:cs="Arial"/>
          <w:sz w:val="20"/>
          <w:shd w:val="clear" w:color="auto" w:fill="FFFFFF"/>
          <w:lang w:val="pt-BR"/>
        </w:rPr>
        <w:t xml:space="preserve"> oficinas</w:t>
      </w:r>
      <w:r w:rsidR="00C94476" w:rsidRPr="00A608E2">
        <w:rPr>
          <w:rFonts w:cs="Arial"/>
          <w:sz w:val="20"/>
          <w:shd w:val="clear" w:color="auto" w:fill="FFFFFF"/>
          <w:lang w:val="pt-BR"/>
        </w:rPr>
        <w:t xml:space="preserve">. </w:t>
      </w:r>
      <w:r w:rsidR="00002BB0" w:rsidRPr="00A608E2">
        <w:rPr>
          <w:rFonts w:cs="Arial"/>
          <w:sz w:val="20"/>
          <w:shd w:val="clear" w:color="auto" w:fill="FFFFFF"/>
          <w:lang w:val="pt-BR"/>
        </w:rPr>
        <w:t>Serviços em projetos</w:t>
      </w:r>
      <w:r w:rsidR="00C94476" w:rsidRPr="00A608E2">
        <w:rPr>
          <w:rFonts w:cs="Arial"/>
          <w:sz w:val="20"/>
          <w:shd w:val="clear" w:color="auto" w:fill="FFFFFF"/>
          <w:lang w:val="pt-BR"/>
        </w:rPr>
        <w:t xml:space="preserve"> atuando</w:t>
      </w:r>
      <w:r w:rsidR="00414BD2" w:rsidRPr="00A608E2">
        <w:rPr>
          <w:rFonts w:cs="Arial"/>
          <w:sz w:val="20"/>
          <w:shd w:val="clear" w:color="auto" w:fill="FFFFFF"/>
          <w:lang w:val="pt-BR"/>
        </w:rPr>
        <w:t xml:space="preserve"> nas visitas técnicas, levantamentos de campo,</w:t>
      </w:r>
      <w:r w:rsidR="00C94476" w:rsidRPr="00A608E2">
        <w:rPr>
          <w:rFonts w:cs="Arial"/>
          <w:sz w:val="20"/>
          <w:shd w:val="clear" w:color="auto" w:fill="FFFFFF"/>
          <w:lang w:val="pt-BR"/>
        </w:rPr>
        <w:t xml:space="preserve"> </w:t>
      </w:r>
      <w:r w:rsidR="00C94476" w:rsidRPr="00A608E2">
        <w:rPr>
          <w:rFonts w:cs="Arial"/>
          <w:sz w:val="20"/>
          <w:lang w:val="pt-BR" w:eastAsia="pt-BR"/>
        </w:rPr>
        <w:t xml:space="preserve">dimensionamento, implantação de obra, </w:t>
      </w:r>
      <w:r w:rsidR="00414BD2" w:rsidRPr="00A608E2">
        <w:rPr>
          <w:rFonts w:cs="Arial"/>
          <w:sz w:val="20"/>
          <w:lang w:val="pt-BR" w:eastAsia="pt-BR"/>
        </w:rPr>
        <w:t xml:space="preserve">fiscalização, </w:t>
      </w:r>
      <w:r w:rsidR="00C94476" w:rsidRPr="00A608E2">
        <w:rPr>
          <w:rFonts w:cs="Arial"/>
          <w:sz w:val="20"/>
          <w:lang w:val="pt-BR" w:eastAsia="pt-BR"/>
        </w:rPr>
        <w:t>comi</w:t>
      </w:r>
      <w:r w:rsidR="00446C8E" w:rsidRPr="00A608E2">
        <w:rPr>
          <w:rFonts w:cs="Arial"/>
          <w:sz w:val="20"/>
          <w:lang w:val="pt-BR" w:eastAsia="pt-BR"/>
        </w:rPr>
        <w:t>ssionamento, startup, custos e</w:t>
      </w:r>
      <w:r w:rsidR="00C94476" w:rsidRPr="00A608E2">
        <w:rPr>
          <w:rFonts w:cs="Arial"/>
          <w:sz w:val="20"/>
          <w:lang w:val="pt-BR" w:eastAsia="pt-BR"/>
        </w:rPr>
        <w:t xml:space="preserve"> orçamentos</w:t>
      </w:r>
      <w:r w:rsidR="00446C8E" w:rsidRPr="00A608E2">
        <w:rPr>
          <w:rFonts w:cs="Arial"/>
          <w:sz w:val="20"/>
          <w:lang w:val="pt-BR" w:eastAsia="pt-BR"/>
        </w:rPr>
        <w:t>.</w:t>
      </w:r>
      <w:r w:rsidR="00002BB0" w:rsidRPr="00A608E2">
        <w:rPr>
          <w:rFonts w:cs="Arial"/>
          <w:sz w:val="20"/>
          <w:lang w:val="pt-BR" w:eastAsia="pt-BR"/>
        </w:rPr>
        <w:t xml:space="preserve"> </w:t>
      </w:r>
      <w:r w:rsidR="00921ED5" w:rsidRPr="00A608E2">
        <w:rPr>
          <w:rFonts w:cs="Arial"/>
          <w:sz w:val="20"/>
          <w:lang w:val="pt-BR" w:eastAsia="pt-BR"/>
        </w:rPr>
        <w:t xml:space="preserve">Vivência </w:t>
      </w:r>
      <w:r w:rsidR="00414BD2" w:rsidRPr="00A608E2">
        <w:rPr>
          <w:rFonts w:cs="Arial"/>
          <w:sz w:val="20"/>
          <w:lang w:val="pt-BR" w:eastAsia="pt-BR"/>
        </w:rPr>
        <w:t>com memoriais</w:t>
      </w:r>
      <w:r w:rsidR="00921ED5" w:rsidRPr="00A608E2">
        <w:rPr>
          <w:rFonts w:cs="Arial"/>
          <w:sz w:val="20"/>
          <w:lang w:val="pt-BR" w:eastAsia="pt-BR"/>
        </w:rPr>
        <w:t xml:space="preserve"> cálculos, desenhos, </w:t>
      </w:r>
      <w:r w:rsidR="00414BD2" w:rsidRPr="00A608E2">
        <w:rPr>
          <w:rFonts w:cs="Arial"/>
          <w:sz w:val="20"/>
          <w:lang w:val="pt-BR" w:eastAsia="pt-BR"/>
        </w:rPr>
        <w:t xml:space="preserve">escopo, </w:t>
      </w:r>
      <w:r w:rsidR="00921ED5" w:rsidRPr="00A608E2">
        <w:rPr>
          <w:rFonts w:cs="Arial"/>
          <w:sz w:val="20"/>
          <w:lang w:val="pt-BR" w:eastAsia="pt-BR"/>
        </w:rPr>
        <w:t>conjuntos mecânic</w:t>
      </w:r>
      <w:r w:rsidR="00CA45C5" w:rsidRPr="00A608E2">
        <w:rPr>
          <w:rFonts w:cs="Arial"/>
          <w:sz w:val="20"/>
          <w:lang w:val="pt-BR" w:eastAsia="pt-BR"/>
        </w:rPr>
        <w:t>os, desempenho de equipamentos</w:t>
      </w:r>
      <w:r w:rsidR="003C7C6B">
        <w:rPr>
          <w:rFonts w:cs="Arial"/>
          <w:sz w:val="20"/>
          <w:lang w:val="pt-BR" w:eastAsia="pt-BR"/>
        </w:rPr>
        <w:t xml:space="preserve"> estáticos e rotativos</w:t>
      </w:r>
      <w:r w:rsidR="00CA45C5" w:rsidRPr="00A608E2">
        <w:rPr>
          <w:rFonts w:cs="Arial"/>
          <w:sz w:val="20"/>
          <w:lang w:val="pt-BR" w:eastAsia="pt-BR"/>
        </w:rPr>
        <w:t xml:space="preserve">, </w:t>
      </w:r>
      <w:r w:rsidR="00921ED5" w:rsidRPr="00A608E2">
        <w:rPr>
          <w:rFonts w:cs="Arial"/>
          <w:sz w:val="20"/>
          <w:lang w:val="pt-BR" w:eastAsia="pt-BR"/>
        </w:rPr>
        <w:t xml:space="preserve">tubulações, </w:t>
      </w:r>
      <w:r w:rsidR="00446C8E" w:rsidRPr="00A608E2">
        <w:rPr>
          <w:rFonts w:cs="Arial"/>
          <w:sz w:val="20"/>
          <w:lang w:val="pt-BR" w:eastAsia="pt-BR"/>
        </w:rPr>
        <w:t>ISO 9000</w:t>
      </w:r>
      <w:r w:rsidR="00921ED5" w:rsidRPr="00A608E2">
        <w:rPr>
          <w:rFonts w:cs="Arial"/>
          <w:sz w:val="20"/>
          <w:lang w:val="pt-BR" w:eastAsia="pt-BR"/>
        </w:rPr>
        <w:t>, 1400</w:t>
      </w:r>
      <w:r w:rsidR="00446C8E" w:rsidRPr="00A608E2">
        <w:rPr>
          <w:rFonts w:cs="Arial"/>
          <w:sz w:val="20"/>
          <w:lang w:val="pt-BR" w:eastAsia="pt-BR"/>
        </w:rPr>
        <w:t>0</w:t>
      </w:r>
      <w:r w:rsidR="00921ED5" w:rsidRPr="00A608E2">
        <w:rPr>
          <w:rFonts w:cs="Arial"/>
          <w:sz w:val="20"/>
          <w:lang w:val="pt-BR" w:eastAsia="pt-BR"/>
        </w:rPr>
        <w:t>, 1800</w:t>
      </w:r>
      <w:r w:rsidR="00446C8E" w:rsidRPr="00A608E2">
        <w:rPr>
          <w:rFonts w:cs="Arial"/>
          <w:sz w:val="20"/>
          <w:lang w:val="pt-BR" w:eastAsia="pt-BR"/>
        </w:rPr>
        <w:t>0, 5S,</w:t>
      </w:r>
      <w:r w:rsidR="00E851DB">
        <w:rPr>
          <w:rFonts w:cs="Arial"/>
          <w:sz w:val="20"/>
          <w:lang w:val="pt-BR" w:eastAsia="pt-BR"/>
        </w:rPr>
        <w:t xml:space="preserve"> gestão das</w:t>
      </w:r>
      <w:r w:rsidR="00446C8E" w:rsidRPr="00A608E2">
        <w:rPr>
          <w:rFonts w:cs="Arial"/>
          <w:sz w:val="20"/>
          <w:lang w:val="pt-BR" w:eastAsia="pt-BR"/>
        </w:rPr>
        <w:t xml:space="preserve"> </w:t>
      </w:r>
      <w:proofErr w:type="spellStart"/>
      <w:r w:rsidR="00446C8E" w:rsidRPr="00A608E2">
        <w:rPr>
          <w:rFonts w:cs="Arial"/>
          <w:sz w:val="20"/>
          <w:lang w:val="pt-BR" w:eastAsia="pt-BR"/>
        </w:rPr>
        <w:t>NR´s</w:t>
      </w:r>
      <w:proofErr w:type="spellEnd"/>
      <w:r w:rsidR="00446C8E" w:rsidRPr="00A608E2">
        <w:rPr>
          <w:rFonts w:cs="Arial"/>
          <w:sz w:val="20"/>
          <w:lang w:val="pt-BR" w:eastAsia="pt-BR"/>
        </w:rPr>
        <w:t>,</w:t>
      </w:r>
      <w:r w:rsidR="009520B4">
        <w:rPr>
          <w:rFonts w:cs="Arial"/>
          <w:sz w:val="20"/>
          <w:lang w:val="pt-BR" w:eastAsia="pt-BR"/>
        </w:rPr>
        <w:t xml:space="preserve"> manutenção e</w:t>
      </w:r>
      <w:bookmarkStart w:id="0" w:name="_GoBack"/>
      <w:bookmarkEnd w:id="0"/>
      <w:r w:rsidR="003C7C6B">
        <w:rPr>
          <w:rFonts w:cs="Arial"/>
          <w:sz w:val="20"/>
          <w:lang w:val="pt-BR" w:eastAsia="pt-BR"/>
        </w:rPr>
        <w:t xml:space="preserve"> inspeções em CALDEIRAS DE FORÇA, RECUPERAÇÃO QUÍMICA, VASOS DE PRESSÃO, UTILIDADES, ensaios não destrutivos convencionais e especiais, análise crítica de projetos, avaliação dos mecanismos de deterioração de equipamentos, análise de falhas e bloqueio das mesmas e aplicação de materiais.</w:t>
      </w:r>
      <w:r w:rsidR="00921ED5" w:rsidRPr="00A608E2">
        <w:rPr>
          <w:rFonts w:cs="Arial"/>
          <w:sz w:val="20"/>
          <w:lang w:val="pt-BR" w:eastAsia="pt-BR"/>
        </w:rPr>
        <w:t xml:space="preserve"> Usuário do ambiente </w:t>
      </w:r>
      <w:r w:rsidR="0073607B" w:rsidRPr="00A608E2">
        <w:rPr>
          <w:rFonts w:cs="Arial"/>
          <w:sz w:val="20"/>
          <w:lang w:val="pt-BR" w:eastAsia="pt-BR"/>
        </w:rPr>
        <w:t>O</w:t>
      </w:r>
      <w:r w:rsidR="00921ED5" w:rsidRPr="00A608E2">
        <w:rPr>
          <w:rFonts w:cs="Arial"/>
          <w:sz w:val="20"/>
          <w:lang w:val="pt-BR" w:eastAsia="pt-BR"/>
        </w:rPr>
        <w:t xml:space="preserve">ffice, </w:t>
      </w:r>
      <w:r w:rsidR="0073607B" w:rsidRPr="00A608E2">
        <w:rPr>
          <w:rFonts w:cs="Arial"/>
          <w:sz w:val="20"/>
          <w:lang w:val="pt-BR" w:eastAsia="pt-BR"/>
        </w:rPr>
        <w:t>Outlook,</w:t>
      </w:r>
      <w:r w:rsidR="00C41518" w:rsidRPr="00A608E2">
        <w:rPr>
          <w:rFonts w:cs="Arial"/>
          <w:sz w:val="20"/>
          <w:lang w:val="pt-BR" w:eastAsia="pt-BR"/>
        </w:rPr>
        <w:t xml:space="preserve"> JDE,</w:t>
      </w:r>
      <w:r w:rsidR="0073607B" w:rsidRPr="00A608E2">
        <w:rPr>
          <w:rFonts w:cs="Arial"/>
          <w:sz w:val="20"/>
          <w:lang w:val="pt-BR" w:eastAsia="pt-BR"/>
        </w:rPr>
        <w:t xml:space="preserve"> SAP, Lotus Notes, A</w:t>
      </w:r>
      <w:r w:rsidR="00921ED5" w:rsidRPr="00A608E2">
        <w:rPr>
          <w:rFonts w:cs="Arial"/>
          <w:sz w:val="20"/>
          <w:lang w:val="pt-BR" w:eastAsia="pt-BR"/>
        </w:rPr>
        <w:t xml:space="preserve">utocad e outros relacionados a informática. Experiência com vivência profissional nas disciplinas da </w:t>
      </w:r>
      <w:r w:rsidR="007657A5" w:rsidRPr="00A608E2">
        <w:rPr>
          <w:rFonts w:cs="Arial"/>
          <w:sz w:val="20"/>
          <w:lang w:val="pt-BR" w:eastAsia="pt-BR"/>
        </w:rPr>
        <w:t>engenharia civil, elétrica e instrumentação.</w:t>
      </w:r>
      <w:r w:rsidR="00414BD2" w:rsidRPr="00A608E2">
        <w:rPr>
          <w:rFonts w:ascii="Verdana" w:hAnsi="Verdana"/>
          <w:shd w:val="clear" w:color="auto" w:fill="FFFFFF"/>
          <w:lang w:val="pt-BR"/>
        </w:rPr>
        <w:t xml:space="preserve">  </w:t>
      </w:r>
    </w:p>
    <w:p w:rsidR="00BA4067" w:rsidRPr="00A608E2" w:rsidRDefault="006438F7" w:rsidP="00867AB5">
      <w:pPr>
        <w:pStyle w:val="Ttulo2"/>
        <w:pBdr>
          <w:bottom w:val="single" w:sz="4" w:space="1" w:color="auto"/>
        </w:pBdr>
        <w:tabs>
          <w:tab w:val="left" w:pos="4875"/>
        </w:tabs>
        <w:spacing w:before="120"/>
        <w:ind w:left="0"/>
        <w:jc w:val="left"/>
        <w:rPr>
          <w:rFonts w:cs="Arial"/>
          <w:i w:val="0"/>
          <w:sz w:val="20"/>
          <w:lang w:val="pt-BR"/>
        </w:rPr>
      </w:pPr>
      <w:r w:rsidRPr="00A608E2">
        <w:rPr>
          <w:rFonts w:cs="Arial"/>
          <w:i w:val="0"/>
          <w:sz w:val="20"/>
          <w:lang w:val="pt-BR"/>
        </w:rPr>
        <w:t>HISTÓRICO PROFISSIONAL</w:t>
      </w:r>
    </w:p>
    <w:p w:rsidR="001969E1" w:rsidRDefault="00593F27" w:rsidP="00867AB5">
      <w:pPr>
        <w:pStyle w:val="Item1Negrito"/>
        <w:ind w:left="0"/>
      </w:pPr>
      <w:proofErr w:type="spellStart"/>
      <w:r>
        <w:t>VLi</w:t>
      </w:r>
      <w:proofErr w:type="spellEnd"/>
      <w:r>
        <w:t>-L</w:t>
      </w:r>
      <w:r w:rsidR="001969E1">
        <w:t>ogística</w:t>
      </w:r>
      <w:r w:rsidR="00051D28">
        <w:t xml:space="preserve"> S/A</w:t>
      </w:r>
      <w:r w:rsidR="00C967F5">
        <w:t xml:space="preserve"> – 06/2016 </w:t>
      </w:r>
      <w:r w:rsidR="00C8615B">
        <w:t>a 02</w:t>
      </w:r>
      <w:r w:rsidR="007E2FA4">
        <w:t>/2017.</w:t>
      </w:r>
    </w:p>
    <w:p w:rsidR="001969E1" w:rsidRDefault="001969E1" w:rsidP="00867AB5">
      <w:pPr>
        <w:pStyle w:val="Item1Negrito"/>
        <w:ind w:left="0"/>
        <w:rPr>
          <w:b w:val="0"/>
        </w:rPr>
      </w:pPr>
      <w:r w:rsidRPr="001969E1">
        <w:rPr>
          <w:b w:val="0"/>
        </w:rPr>
        <w:t>Cargo Ocupado</w:t>
      </w:r>
      <w:r>
        <w:rPr>
          <w:b w:val="0"/>
        </w:rPr>
        <w:t xml:space="preserve">: </w:t>
      </w:r>
      <w:r w:rsidR="00641D17">
        <w:rPr>
          <w:b w:val="0"/>
        </w:rPr>
        <w:t>Coordenador de Projetos e Implantação.</w:t>
      </w:r>
    </w:p>
    <w:p w:rsidR="001969E1" w:rsidRDefault="001969E1" w:rsidP="00867AB5">
      <w:pPr>
        <w:pStyle w:val="Item1Negrito"/>
        <w:ind w:left="0"/>
        <w:rPr>
          <w:b w:val="0"/>
        </w:rPr>
      </w:pPr>
      <w:r>
        <w:rPr>
          <w:b w:val="0"/>
        </w:rPr>
        <w:t xml:space="preserve">Atividades: </w:t>
      </w:r>
      <w:r w:rsidR="00B941B0">
        <w:rPr>
          <w:b w:val="0"/>
        </w:rPr>
        <w:t>Trabalhos</w:t>
      </w:r>
      <w:r w:rsidRPr="001969E1">
        <w:rPr>
          <w:b w:val="0"/>
        </w:rPr>
        <w:t xml:space="preserve"> </w:t>
      </w:r>
      <w:r w:rsidR="00D03F9D">
        <w:rPr>
          <w:b w:val="0"/>
        </w:rPr>
        <w:t xml:space="preserve">realizados </w:t>
      </w:r>
      <w:r w:rsidRPr="001969E1">
        <w:rPr>
          <w:b w:val="0"/>
        </w:rPr>
        <w:t xml:space="preserve">na </w:t>
      </w:r>
      <w:r w:rsidR="00B941B0">
        <w:rPr>
          <w:b w:val="0"/>
        </w:rPr>
        <w:t>montagem</w:t>
      </w:r>
      <w:r w:rsidRPr="001969E1">
        <w:rPr>
          <w:b w:val="0"/>
        </w:rPr>
        <w:t xml:space="preserve"> por Empresa prestadora de serviço</w:t>
      </w:r>
      <w:r>
        <w:rPr>
          <w:b w:val="0"/>
        </w:rPr>
        <w:t xml:space="preserve">. </w:t>
      </w:r>
    </w:p>
    <w:p w:rsidR="00C8134B" w:rsidRDefault="001B5E16" w:rsidP="007E2FA4">
      <w:pPr>
        <w:pStyle w:val="Item1Negrito"/>
        <w:spacing w:after="120"/>
        <w:ind w:left="0"/>
        <w:rPr>
          <w:b w:val="0"/>
        </w:rPr>
      </w:pPr>
      <w:r>
        <w:rPr>
          <w:b w:val="0"/>
        </w:rPr>
        <w:t>Execução</w:t>
      </w:r>
      <w:r w:rsidR="00592796">
        <w:rPr>
          <w:b w:val="0"/>
        </w:rPr>
        <w:t xml:space="preserve"> </w:t>
      </w:r>
      <w:r w:rsidR="00B941B0">
        <w:rPr>
          <w:b w:val="0"/>
        </w:rPr>
        <w:t>na</w:t>
      </w:r>
      <w:r>
        <w:rPr>
          <w:b w:val="0"/>
        </w:rPr>
        <w:t>s</w:t>
      </w:r>
      <w:r w:rsidR="00B941B0">
        <w:rPr>
          <w:b w:val="0"/>
        </w:rPr>
        <w:t xml:space="preserve"> m</w:t>
      </w:r>
      <w:r>
        <w:rPr>
          <w:b w:val="0"/>
        </w:rPr>
        <w:t>ontagens</w:t>
      </w:r>
      <w:r w:rsidR="00C8134B">
        <w:rPr>
          <w:b w:val="0"/>
        </w:rPr>
        <w:t xml:space="preserve"> </w:t>
      </w:r>
      <w:r w:rsidR="00F16158">
        <w:rPr>
          <w:b w:val="0"/>
        </w:rPr>
        <w:t xml:space="preserve">dos </w:t>
      </w:r>
      <w:r w:rsidR="00E76924">
        <w:rPr>
          <w:b w:val="0"/>
        </w:rPr>
        <w:t xml:space="preserve">tanques, </w:t>
      </w:r>
      <w:r w:rsidR="00F16158">
        <w:rPr>
          <w:b w:val="0"/>
        </w:rPr>
        <w:t>equipamentos</w:t>
      </w:r>
      <w:r w:rsidR="00B941B0">
        <w:rPr>
          <w:b w:val="0"/>
        </w:rPr>
        <w:t xml:space="preserve"> </w:t>
      </w:r>
      <w:r w:rsidR="00E76924">
        <w:rPr>
          <w:b w:val="0"/>
        </w:rPr>
        <w:t xml:space="preserve">e tubulações </w:t>
      </w:r>
      <w:r w:rsidR="00C8134B">
        <w:rPr>
          <w:b w:val="0"/>
        </w:rPr>
        <w:t>conforme projeto</w:t>
      </w:r>
      <w:r w:rsidR="001E6D6C">
        <w:rPr>
          <w:b w:val="0"/>
        </w:rPr>
        <w:t>s</w:t>
      </w:r>
      <w:r w:rsidR="00D31D5E">
        <w:rPr>
          <w:b w:val="0"/>
        </w:rPr>
        <w:t>;</w:t>
      </w:r>
      <w:r w:rsidR="00E76924">
        <w:rPr>
          <w:b w:val="0"/>
        </w:rPr>
        <w:t xml:space="preserve"> nas</w:t>
      </w:r>
      <w:r w:rsidR="00C8134B">
        <w:rPr>
          <w:b w:val="0"/>
        </w:rPr>
        <w:t xml:space="preserve"> áreas d</w:t>
      </w:r>
      <w:r w:rsidR="008A1A4B">
        <w:rPr>
          <w:b w:val="0"/>
        </w:rPr>
        <w:t>e</w:t>
      </w:r>
      <w:r w:rsidR="00C8134B">
        <w:rPr>
          <w:b w:val="0"/>
        </w:rPr>
        <w:t xml:space="preserve"> </w:t>
      </w:r>
      <w:r w:rsidR="00E76924">
        <w:rPr>
          <w:b w:val="0"/>
        </w:rPr>
        <w:t xml:space="preserve">infraestrutura e </w:t>
      </w:r>
      <w:r w:rsidR="00C8134B">
        <w:rPr>
          <w:b w:val="0"/>
        </w:rPr>
        <w:t>apoio à ferrovia</w:t>
      </w:r>
      <w:r>
        <w:rPr>
          <w:b w:val="0"/>
        </w:rPr>
        <w:t xml:space="preserve"> </w:t>
      </w:r>
      <w:r w:rsidR="0015043B">
        <w:rPr>
          <w:b w:val="0"/>
        </w:rPr>
        <w:t>para</w:t>
      </w:r>
      <w:r w:rsidR="00B941B0">
        <w:rPr>
          <w:b w:val="0"/>
        </w:rPr>
        <w:t xml:space="preserve"> </w:t>
      </w:r>
      <w:r w:rsidR="00B7311D">
        <w:rPr>
          <w:b w:val="0"/>
        </w:rPr>
        <w:t xml:space="preserve">o </w:t>
      </w:r>
      <w:r w:rsidR="001E6D6C">
        <w:rPr>
          <w:b w:val="0"/>
        </w:rPr>
        <w:t>Posto de A</w:t>
      </w:r>
      <w:r w:rsidR="00C8134B">
        <w:rPr>
          <w:b w:val="0"/>
        </w:rPr>
        <w:t>basteciment</w:t>
      </w:r>
      <w:r w:rsidR="001E6D6C">
        <w:rPr>
          <w:b w:val="0"/>
        </w:rPr>
        <w:t>o</w:t>
      </w:r>
      <w:r w:rsidR="00C91070">
        <w:rPr>
          <w:b w:val="0"/>
        </w:rPr>
        <w:t>.</w:t>
      </w:r>
    </w:p>
    <w:p w:rsidR="007E2FA4" w:rsidRDefault="00BA4067" w:rsidP="007E2FA4">
      <w:pPr>
        <w:pStyle w:val="Item1Negrito"/>
        <w:ind w:left="0"/>
      </w:pPr>
      <w:r w:rsidRPr="00A608E2">
        <w:t xml:space="preserve">VALE </w:t>
      </w:r>
      <w:r w:rsidR="00051D28">
        <w:t xml:space="preserve">– </w:t>
      </w:r>
      <w:r w:rsidR="006438F7" w:rsidRPr="00A608E2">
        <w:t>08</w:t>
      </w:r>
      <w:r w:rsidRPr="00A608E2">
        <w:t xml:space="preserve">/2007 a </w:t>
      </w:r>
      <w:r w:rsidR="006438F7" w:rsidRPr="00A608E2">
        <w:t>04</w:t>
      </w:r>
      <w:r w:rsidRPr="00A608E2">
        <w:t>/2015</w:t>
      </w:r>
      <w:r w:rsidR="00336F01">
        <w:t>.</w:t>
      </w:r>
    </w:p>
    <w:p w:rsidR="00723AA5" w:rsidRPr="007E2FA4" w:rsidRDefault="00961B67" w:rsidP="007E2FA4">
      <w:pPr>
        <w:pStyle w:val="Item1Negrito"/>
        <w:ind w:left="0"/>
      </w:pPr>
      <w:r w:rsidRPr="00A608E2">
        <w:rPr>
          <w:b w:val="0"/>
        </w:rPr>
        <w:t xml:space="preserve">Cargo Ocupado: </w:t>
      </w:r>
      <w:r w:rsidR="000A6447" w:rsidRPr="00A608E2">
        <w:rPr>
          <w:b w:val="0"/>
        </w:rPr>
        <w:t>Engenheiro Mecânico</w:t>
      </w:r>
      <w:r w:rsidR="006C4511" w:rsidRPr="00A608E2">
        <w:rPr>
          <w:b w:val="0"/>
        </w:rPr>
        <w:t xml:space="preserve"> Especialista</w:t>
      </w:r>
      <w:r w:rsidR="002D0360">
        <w:rPr>
          <w:b w:val="0"/>
        </w:rPr>
        <w:t>.</w:t>
      </w:r>
    </w:p>
    <w:p w:rsidR="006438F7" w:rsidRPr="00A608E2" w:rsidRDefault="00961B67" w:rsidP="007E2FA4">
      <w:pPr>
        <w:pStyle w:val="Item1Negrito"/>
        <w:ind w:left="0"/>
        <w:rPr>
          <w:b w:val="0"/>
        </w:rPr>
      </w:pPr>
      <w:r w:rsidRPr="00A608E2">
        <w:rPr>
          <w:b w:val="0"/>
        </w:rPr>
        <w:t>At</w:t>
      </w:r>
      <w:r w:rsidR="00094214" w:rsidRPr="00A608E2">
        <w:rPr>
          <w:b w:val="0"/>
        </w:rPr>
        <w:t>ividades</w:t>
      </w:r>
      <w:r w:rsidRPr="00A608E2">
        <w:rPr>
          <w:b w:val="0"/>
        </w:rPr>
        <w:t xml:space="preserve">: </w:t>
      </w:r>
      <w:r w:rsidR="00FC2F03" w:rsidRPr="00A608E2">
        <w:rPr>
          <w:b w:val="0"/>
        </w:rPr>
        <w:t xml:space="preserve">Trabalhos </w:t>
      </w:r>
      <w:r w:rsidR="00BA4067" w:rsidRPr="00A608E2">
        <w:rPr>
          <w:b w:val="0"/>
        </w:rPr>
        <w:t>na</w:t>
      </w:r>
      <w:r w:rsidR="00D54611" w:rsidRPr="00A608E2">
        <w:rPr>
          <w:b w:val="0"/>
        </w:rPr>
        <w:t>s</w:t>
      </w:r>
      <w:r w:rsidR="00BA4067" w:rsidRPr="00A608E2">
        <w:rPr>
          <w:b w:val="0"/>
        </w:rPr>
        <w:t xml:space="preserve"> área</w:t>
      </w:r>
      <w:r w:rsidR="00D54611" w:rsidRPr="00A608E2">
        <w:rPr>
          <w:b w:val="0"/>
        </w:rPr>
        <w:t>s</w:t>
      </w:r>
      <w:r w:rsidR="00BA4067" w:rsidRPr="00A608E2">
        <w:rPr>
          <w:b w:val="0"/>
        </w:rPr>
        <w:t xml:space="preserve"> da engenharia</w:t>
      </w:r>
      <w:r w:rsidR="00FC2F03" w:rsidRPr="00A608E2">
        <w:rPr>
          <w:b w:val="0"/>
        </w:rPr>
        <w:t xml:space="preserve"> </w:t>
      </w:r>
      <w:r w:rsidR="00D54611" w:rsidRPr="00A608E2">
        <w:rPr>
          <w:b w:val="0"/>
        </w:rPr>
        <w:t>realizado</w:t>
      </w:r>
      <w:r w:rsidR="00BA4067" w:rsidRPr="00A608E2">
        <w:rPr>
          <w:b w:val="0"/>
        </w:rPr>
        <w:t xml:space="preserve"> </w:t>
      </w:r>
      <w:r w:rsidR="00D54611" w:rsidRPr="00A608E2">
        <w:rPr>
          <w:b w:val="0"/>
        </w:rPr>
        <w:t xml:space="preserve">por Empresas prestadoras de serviço. </w:t>
      </w:r>
      <w:r w:rsidR="00BA4067" w:rsidRPr="00A608E2">
        <w:rPr>
          <w:b w:val="0"/>
        </w:rPr>
        <w:t>A</w:t>
      </w:r>
      <w:r w:rsidR="00742569" w:rsidRPr="00A608E2">
        <w:rPr>
          <w:b w:val="0"/>
        </w:rPr>
        <w:t>tua</w:t>
      </w:r>
      <w:r w:rsidR="00D54611" w:rsidRPr="00A608E2">
        <w:rPr>
          <w:b w:val="0"/>
        </w:rPr>
        <w:t>ção</w:t>
      </w:r>
      <w:r w:rsidR="00742569" w:rsidRPr="00A608E2">
        <w:rPr>
          <w:b w:val="0"/>
        </w:rPr>
        <w:t xml:space="preserve"> nos</w:t>
      </w:r>
      <w:r w:rsidR="00BA4067" w:rsidRPr="00A608E2">
        <w:rPr>
          <w:b w:val="0"/>
        </w:rPr>
        <w:t xml:space="preserve"> projetos de expansão da Empresa, implantação e construção do Píer IV, para o Terminal Marítimo Porto da Madeira. Atividades na análise, comentários e aprovação dos projetos e</w:t>
      </w:r>
      <w:r w:rsidR="00CE562B" w:rsidRPr="00A608E2">
        <w:rPr>
          <w:b w:val="0"/>
        </w:rPr>
        <w:t>laborados</w:t>
      </w:r>
      <w:r w:rsidR="00BA4067" w:rsidRPr="00A608E2">
        <w:rPr>
          <w:b w:val="0"/>
        </w:rPr>
        <w:t xml:space="preserve"> por projetistas contratadas. Serviços em projetos na consu</w:t>
      </w:r>
      <w:r w:rsidR="002D221D" w:rsidRPr="00A608E2">
        <w:rPr>
          <w:b w:val="0"/>
        </w:rPr>
        <w:t>ltoria e engenharia, às áreas da</w:t>
      </w:r>
      <w:r w:rsidR="00BA4067" w:rsidRPr="00A608E2">
        <w:rPr>
          <w:b w:val="0"/>
        </w:rPr>
        <w:t xml:space="preserve"> mecânica, civil, elétrica e instrumentação. Metodologia operacional, planos de rigging e serviços especializados </w:t>
      </w:r>
      <w:r w:rsidR="003F1C76" w:rsidRPr="00A608E2">
        <w:rPr>
          <w:b w:val="0"/>
        </w:rPr>
        <w:t>para</w:t>
      </w:r>
      <w:r w:rsidR="00BA4067" w:rsidRPr="00A608E2">
        <w:rPr>
          <w:b w:val="0"/>
        </w:rPr>
        <w:t xml:space="preserve"> projetos industriais.  Desenvolvimento nas melhores soluções técnicas na Enge</w:t>
      </w:r>
      <w:r w:rsidR="009A2B0C" w:rsidRPr="00A608E2">
        <w:rPr>
          <w:b w:val="0"/>
        </w:rPr>
        <w:t>nharia</w:t>
      </w:r>
      <w:r w:rsidR="00264B18">
        <w:rPr>
          <w:b w:val="0"/>
        </w:rPr>
        <w:t>, CAPEX</w:t>
      </w:r>
      <w:r w:rsidR="009A2B0C" w:rsidRPr="00A608E2">
        <w:rPr>
          <w:b w:val="0"/>
        </w:rPr>
        <w:t xml:space="preserve"> e </w:t>
      </w:r>
      <w:r w:rsidR="00D02B90" w:rsidRPr="00A608E2">
        <w:rPr>
          <w:b w:val="0"/>
        </w:rPr>
        <w:t>FEL,</w:t>
      </w:r>
      <w:r w:rsidR="00742569" w:rsidRPr="00A608E2">
        <w:rPr>
          <w:b w:val="0"/>
        </w:rPr>
        <w:t xml:space="preserve"> de acordo com às</w:t>
      </w:r>
      <w:r w:rsidR="00BA4067" w:rsidRPr="00A608E2">
        <w:rPr>
          <w:b w:val="0"/>
        </w:rPr>
        <w:t xml:space="preserve"> normas e procedimentos seguidos pela Empresa nas fases conceitual, básica e detalhada.  Engenharia e implantação </w:t>
      </w:r>
      <w:r w:rsidR="003F1C76" w:rsidRPr="00A608E2">
        <w:rPr>
          <w:b w:val="0"/>
        </w:rPr>
        <w:t>de</w:t>
      </w:r>
      <w:r w:rsidR="00931DFE" w:rsidRPr="00A608E2">
        <w:rPr>
          <w:b w:val="0"/>
        </w:rPr>
        <w:t xml:space="preserve"> </w:t>
      </w:r>
      <w:r w:rsidR="00BA4067" w:rsidRPr="00A608E2">
        <w:rPr>
          <w:b w:val="0"/>
        </w:rPr>
        <w:t>obras da ferrovia, porto e usina de pelotização.</w:t>
      </w:r>
      <w:r w:rsidRPr="00A608E2">
        <w:rPr>
          <w:b w:val="0"/>
        </w:rPr>
        <w:t xml:space="preserve"> </w:t>
      </w:r>
      <w:r w:rsidR="00BA4067" w:rsidRPr="00A608E2">
        <w:rPr>
          <w:b w:val="0"/>
        </w:rPr>
        <w:t>Apoio técnico</w:t>
      </w:r>
      <w:r w:rsidR="00FC2F03" w:rsidRPr="00A608E2">
        <w:rPr>
          <w:b w:val="0"/>
        </w:rPr>
        <w:t xml:space="preserve"> à</w:t>
      </w:r>
      <w:r w:rsidR="00214684" w:rsidRPr="00A608E2">
        <w:rPr>
          <w:b w:val="0"/>
        </w:rPr>
        <w:t xml:space="preserve"> manutenção</w:t>
      </w:r>
      <w:r w:rsidR="00CE562B" w:rsidRPr="00A608E2">
        <w:rPr>
          <w:b w:val="0"/>
        </w:rPr>
        <w:t xml:space="preserve">, </w:t>
      </w:r>
      <w:r w:rsidR="00FC2F03" w:rsidRPr="00A608E2">
        <w:rPr>
          <w:b w:val="0"/>
        </w:rPr>
        <w:t>construção</w:t>
      </w:r>
      <w:r w:rsidR="00931DFE" w:rsidRPr="00A608E2">
        <w:rPr>
          <w:b w:val="0"/>
        </w:rPr>
        <w:t>,</w:t>
      </w:r>
      <w:r w:rsidR="00FC2F03" w:rsidRPr="00A608E2">
        <w:rPr>
          <w:b w:val="0"/>
        </w:rPr>
        <w:t xml:space="preserve"> </w:t>
      </w:r>
      <w:r w:rsidR="00BA4067" w:rsidRPr="00A608E2">
        <w:rPr>
          <w:b w:val="0"/>
        </w:rPr>
        <w:t>montagem dos projetos aprovados</w:t>
      </w:r>
      <w:r w:rsidR="003F1C76" w:rsidRPr="00A608E2">
        <w:rPr>
          <w:b w:val="0"/>
        </w:rPr>
        <w:t xml:space="preserve"> n</w:t>
      </w:r>
      <w:r w:rsidR="00CE562B" w:rsidRPr="00A608E2">
        <w:rPr>
          <w:b w:val="0"/>
        </w:rPr>
        <w:t>os</w:t>
      </w:r>
      <w:r w:rsidR="00931DFE" w:rsidRPr="00A608E2">
        <w:rPr>
          <w:b w:val="0"/>
        </w:rPr>
        <w:t xml:space="preserve"> </w:t>
      </w:r>
      <w:r w:rsidR="009A2B0C" w:rsidRPr="00A608E2">
        <w:rPr>
          <w:b w:val="0"/>
        </w:rPr>
        <w:t>estudos das alternativas</w:t>
      </w:r>
      <w:r w:rsidR="00205E65" w:rsidRPr="00A608E2">
        <w:rPr>
          <w:b w:val="0"/>
        </w:rPr>
        <w:t xml:space="preserve"> em projetos </w:t>
      </w:r>
      <w:r w:rsidR="009A2B0C" w:rsidRPr="00A608E2">
        <w:rPr>
          <w:b w:val="0"/>
        </w:rPr>
        <w:t xml:space="preserve">de </w:t>
      </w:r>
      <w:r w:rsidR="00205E65" w:rsidRPr="00A608E2">
        <w:rPr>
          <w:b w:val="0"/>
        </w:rPr>
        <w:t xml:space="preserve">capital e </w:t>
      </w:r>
      <w:r w:rsidR="00F56628" w:rsidRPr="00A608E2">
        <w:rPr>
          <w:b w:val="0"/>
        </w:rPr>
        <w:t>correntes.</w:t>
      </w:r>
    </w:p>
    <w:p w:rsidR="00D603E8" w:rsidRPr="00A608E2" w:rsidRDefault="00D603E8" w:rsidP="006969A5">
      <w:pPr>
        <w:pStyle w:val="Textoid2"/>
        <w:spacing w:line="120" w:lineRule="auto"/>
        <w:rPr>
          <w:rFonts w:cs="Arial"/>
          <w:sz w:val="20"/>
        </w:rPr>
      </w:pPr>
    </w:p>
    <w:p w:rsidR="00BA4067" w:rsidRPr="00A608E2" w:rsidRDefault="00BA4067" w:rsidP="00867AB5">
      <w:pPr>
        <w:pStyle w:val="Item1Negrito"/>
        <w:ind w:left="0"/>
      </w:pPr>
      <w:r w:rsidRPr="00A608E2">
        <w:t xml:space="preserve">Acesita S/A </w:t>
      </w:r>
      <w:r w:rsidR="00051D28">
        <w:t>–</w:t>
      </w:r>
      <w:r w:rsidRPr="00A608E2">
        <w:t xml:space="preserve"> </w:t>
      </w:r>
      <w:r w:rsidR="006438F7" w:rsidRPr="00A608E2">
        <w:t>03</w:t>
      </w:r>
      <w:r w:rsidRPr="00A608E2">
        <w:t xml:space="preserve">/2007 a </w:t>
      </w:r>
      <w:r w:rsidR="006438F7" w:rsidRPr="00A608E2">
        <w:t>08</w:t>
      </w:r>
      <w:r w:rsidRPr="00A608E2">
        <w:t>/2007</w:t>
      </w:r>
      <w:r w:rsidR="00336F01">
        <w:t>.</w:t>
      </w:r>
    </w:p>
    <w:p w:rsidR="00723AA5" w:rsidRPr="00A608E2" w:rsidRDefault="006F13DE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Cargo Ocupado: </w:t>
      </w:r>
      <w:r w:rsidR="00BA4067" w:rsidRPr="00A608E2">
        <w:rPr>
          <w:rFonts w:cs="Arial"/>
          <w:b w:val="0"/>
          <w:i w:val="0"/>
          <w:sz w:val="20"/>
        </w:rPr>
        <w:t>Engenheiro Mecânico</w:t>
      </w:r>
      <w:r w:rsidR="006C4511" w:rsidRPr="00A608E2">
        <w:rPr>
          <w:rFonts w:cs="Arial"/>
          <w:b w:val="0"/>
          <w:i w:val="0"/>
          <w:sz w:val="20"/>
        </w:rPr>
        <w:t xml:space="preserve"> Especialista</w:t>
      </w:r>
      <w:r w:rsidR="00B94E7A" w:rsidRPr="00A608E2">
        <w:rPr>
          <w:rFonts w:cs="Arial"/>
          <w:b w:val="0"/>
          <w:i w:val="0"/>
          <w:sz w:val="20"/>
        </w:rPr>
        <w:t xml:space="preserve">. </w:t>
      </w:r>
    </w:p>
    <w:p w:rsidR="008E6BBA" w:rsidRPr="00A608E2" w:rsidRDefault="00633230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Atividades: </w:t>
      </w:r>
      <w:r w:rsidR="006438F7" w:rsidRPr="00A608E2">
        <w:rPr>
          <w:rFonts w:cs="Arial"/>
          <w:b w:val="0"/>
          <w:i w:val="0"/>
          <w:sz w:val="20"/>
        </w:rPr>
        <w:t>S</w:t>
      </w:r>
      <w:r w:rsidR="00BA4067" w:rsidRPr="00A608E2">
        <w:rPr>
          <w:rFonts w:cs="Arial"/>
          <w:b w:val="0"/>
          <w:i w:val="0"/>
          <w:sz w:val="20"/>
        </w:rPr>
        <w:t>erviços na área da engenharia de projetos p</w:t>
      </w:r>
      <w:r w:rsidR="00E06E13" w:rsidRPr="00A608E2">
        <w:rPr>
          <w:rFonts w:cs="Arial"/>
          <w:b w:val="0"/>
          <w:i w:val="0"/>
          <w:sz w:val="20"/>
        </w:rPr>
        <w:t>or Empresa prestadora de serviço.</w:t>
      </w:r>
    </w:p>
    <w:p w:rsidR="00BA4067" w:rsidRPr="00A608E2" w:rsidRDefault="00BA4067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>Trabalhos realizados n</w:t>
      </w:r>
      <w:r w:rsidR="00633230" w:rsidRPr="00A608E2">
        <w:rPr>
          <w:rFonts w:cs="Arial"/>
          <w:b w:val="0"/>
          <w:i w:val="0"/>
          <w:sz w:val="20"/>
        </w:rPr>
        <w:t>o</w:t>
      </w:r>
      <w:r w:rsidRPr="00A608E2">
        <w:rPr>
          <w:rFonts w:cs="Arial"/>
          <w:b w:val="0"/>
          <w:i w:val="0"/>
          <w:sz w:val="20"/>
        </w:rPr>
        <w:t>s estudo</w:t>
      </w:r>
      <w:r w:rsidR="00633230" w:rsidRPr="00A608E2">
        <w:rPr>
          <w:rFonts w:cs="Arial"/>
          <w:b w:val="0"/>
          <w:i w:val="0"/>
          <w:sz w:val="20"/>
        </w:rPr>
        <w:t>s</w:t>
      </w:r>
      <w:r w:rsidRPr="00A608E2">
        <w:rPr>
          <w:rFonts w:cs="Arial"/>
          <w:b w:val="0"/>
          <w:i w:val="0"/>
          <w:sz w:val="20"/>
        </w:rPr>
        <w:t>, interpretação e im</w:t>
      </w:r>
      <w:r w:rsidR="00742569" w:rsidRPr="00A608E2">
        <w:rPr>
          <w:rFonts w:cs="Arial"/>
          <w:b w:val="0"/>
          <w:i w:val="0"/>
          <w:sz w:val="20"/>
        </w:rPr>
        <w:t>plantação dos projetos para</w:t>
      </w:r>
      <w:r w:rsidRPr="00A608E2">
        <w:rPr>
          <w:rFonts w:cs="Arial"/>
          <w:b w:val="0"/>
          <w:i w:val="0"/>
          <w:sz w:val="20"/>
        </w:rPr>
        <w:t xml:space="preserve"> disciplina de mecânica</w:t>
      </w:r>
      <w:r w:rsidR="00742569" w:rsidRPr="00A608E2">
        <w:rPr>
          <w:rFonts w:cs="Arial"/>
          <w:b w:val="0"/>
          <w:i w:val="0"/>
          <w:sz w:val="20"/>
        </w:rPr>
        <w:t xml:space="preserve"> e instrumentação</w:t>
      </w:r>
      <w:r w:rsidRPr="00A608E2">
        <w:rPr>
          <w:rFonts w:cs="Arial"/>
          <w:b w:val="0"/>
          <w:i w:val="0"/>
          <w:sz w:val="20"/>
        </w:rPr>
        <w:t xml:space="preserve">. Análise crítica das NCR’s </w:t>
      </w:r>
      <w:r w:rsidR="00633230" w:rsidRPr="00A608E2">
        <w:rPr>
          <w:rFonts w:cs="Arial"/>
          <w:b w:val="0"/>
          <w:i w:val="0"/>
          <w:sz w:val="20"/>
        </w:rPr>
        <w:t xml:space="preserve">no projeto </w:t>
      </w:r>
      <w:r w:rsidRPr="00A608E2">
        <w:rPr>
          <w:rFonts w:cs="Arial"/>
          <w:b w:val="0"/>
          <w:i w:val="0"/>
          <w:sz w:val="20"/>
        </w:rPr>
        <w:t>(Relatório de Não Conformidade).</w:t>
      </w:r>
    </w:p>
    <w:p w:rsidR="00BA4067" w:rsidRPr="00A608E2" w:rsidRDefault="00BA4067" w:rsidP="00867AB5">
      <w:pPr>
        <w:pStyle w:val="Textoid2"/>
        <w:ind w:left="0"/>
        <w:rPr>
          <w:rFonts w:cs="Arial"/>
          <w:sz w:val="20"/>
        </w:rPr>
      </w:pPr>
      <w:r w:rsidRPr="00A608E2">
        <w:rPr>
          <w:rFonts w:cs="Arial"/>
          <w:sz w:val="20"/>
        </w:rPr>
        <w:t>Análi</w:t>
      </w:r>
      <w:r w:rsidR="00633230" w:rsidRPr="00A608E2">
        <w:rPr>
          <w:rFonts w:cs="Arial"/>
          <w:sz w:val="20"/>
        </w:rPr>
        <w:t>se de risco nas subcontratações,</w:t>
      </w:r>
      <w:r w:rsidRPr="00A608E2">
        <w:rPr>
          <w:rFonts w:cs="Arial"/>
          <w:sz w:val="20"/>
        </w:rPr>
        <w:t xml:space="preserve"> preparação da documentação técnica, cotações, </w:t>
      </w:r>
      <w:r w:rsidR="00742569" w:rsidRPr="00A608E2">
        <w:rPr>
          <w:rFonts w:cs="Arial"/>
          <w:sz w:val="20"/>
        </w:rPr>
        <w:t xml:space="preserve">emissão de compras, </w:t>
      </w:r>
      <w:r w:rsidRPr="00A608E2">
        <w:rPr>
          <w:rFonts w:cs="Arial"/>
          <w:sz w:val="20"/>
        </w:rPr>
        <w:t>apoio ao departamento</w:t>
      </w:r>
      <w:r w:rsidR="003505F1" w:rsidRPr="00A608E2">
        <w:rPr>
          <w:rFonts w:cs="Arial"/>
          <w:sz w:val="20"/>
        </w:rPr>
        <w:t xml:space="preserve"> de suprimentos, especificação de materiais, </w:t>
      </w:r>
      <w:r w:rsidRPr="00A608E2">
        <w:rPr>
          <w:rFonts w:cs="Arial"/>
          <w:sz w:val="20"/>
        </w:rPr>
        <w:t>seleção de fornecedores</w:t>
      </w:r>
      <w:r w:rsidR="003505F1" w:rsidRPr="00A608E2">
        <w:rPr>
          <w:rFonts w:cs="Arial"/>
          <w:sz w:val="20"/>
        </w:rPr>
        <w:t xml:space="preserve"> e</w:t>
      </w:r>
      <w:r w:rsidRPr="00A608E2">
        <w:rPr>
          <w:rFonts w:cs="Arial"/>
          <w:sz w:val="20"/>
        </w:rPr>
        <w:t xml:space="preserve"> prestadores de serviços. Atuante na equalização das propostas técnicas</w:t>
      </w:r>
      <w:r w:rsidR="00CE1CC5" w:rsidRPr="00A608E2">
        <w:rPr>
          <w:rFonts w:cs="Arial"/>
          <w:sz w:val="20"/>
        </w:rPr>
        <w:t xml:space="preserve"> dos</w:t>
      </w:r>
      <w:r w:rsidRPr="00A608E2">
        <w:rPr>
          <w:rFonts w:cs="Arial"/>
          <w:sz w:val="20"/>
        </w:rPr>
        <w:t xml:space="preserve"> fornecedores, viabilidade técnica</w:t>
      </w:r>
      <w:r w:rsidR="00742569" w:rsidRPr="00A608E2">
        <w:rPr>
          <w:rFonts w:cs="Arial"/>
          <w:sz w:val="20"/>
        </w:rPr>
        <w:t xml:space="preserve">, </w:t>
      </w:r>
      <w:r w:rsidRPr="00A608E2">
        <w:rPr>
          <w:rFonts w:cs="Arial"/>
          <w:sz w:val="20"/>
        </w:rPr>
        <w:t>econômica</w:t>
      </w:r>
      <w:r w:rsidR="00F56628" w:rsidRPr="00A608E2">
        <w:rPr>
          <w:rFonts w:cs="Arial"/>
          <w:sz w:val="20"/>
        </w:rPr>
        <w:t xml:space="preserve"> e vivência em chão de fábrica.</w:t>
      </w:r>
    </w:p>
    <w:p w:rsidR="00D603E8" w:rsidRPr="00A608E2" w:rsidRDefault="00D603E8" w:rsidP="006969A5">
      <w:pPr>
        <w:pStyle w:val="Textoid2"/>
        <w:spacing w:line="120" w:lineRule="auto"/>
        <w:rPr>
          <w:rFonts w:cs="Arial"/>
          <w:sz w:val="20"/>
        </w:rPr>
      </w:pPr>
    </w:p>
    <w:p w:rsidR="00BA4067" w:rsidRPr="00A608E2" w:rsidRDefault="00BA4067" w:rsidP="00867AB5">
      <w:pPr>
        <w:pStyle w:val="Item1Negrito"/>
        <w:ind w:left="0"/>
      </w:pPr>
      <w:r w:rsidRPr="00A608E2">
        <w:t>Suzano Papel Celulose S/A</w:t>
      </w:r>
      <w:r w:rsidR="00051D28">
        <w:t xml:space="preserve"> –</w:t>
      </w:r>
      <w:r w:rsidRPr="00A608E2">
        <w:t xml:space="preserve"> </w:t>
      </w:r>
      <w:r w:rsidR="009D659B" w:rsidRPr="00A608E2">
        <w:t>02</w:t>
      </w:r>
      <w:r w:rsidRPr="00A608E2">
        <w:t xml:space="preserve">/2006 a </w:t>
      </w:r>
      <w:r w:rsidR="009D659B" w:rsidRPr="00A608E2">
        <w:t>02</w:t>
      </w:r>
      <w:r w:rsidRPr="00A608E2">
        <w:t>/2007</w:t>
      </w:r>
      <w:r w:rsidR="00336F01">
        <w:t>.</w:t>
      </w:r>
    </w:p>
    <w:p w:rsidR="00723AA5" w:rsidRPr="00A608E2" w:rsidRDefault="00B66BD6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Cargo Ocupado: </w:t>
      </w:r>
      <w:r w:rsidR="00BA4067" w:rsidRPr="00A608E2">
        <w:rPr>
          <w:rFonts w:cs="Arial"/>
          <w:b w:val="0"/>
          <w:i w:val="0"/>
          <w:sz w:val="20"/>
        </w:rPr>
        <w:t>Engenheiro Mecânico</w:t>
      </w:r>
      <w:r w:rsidR="006C4511" w:rsidRPr="00A608E2">
        <w:rPr>
          <w:rFonts w:cs="Arial"/>
          <w:b w:val="0"/>
          <w:i w:val="0"/>
          <w:sz w:val="20"/>
        </w:rPr>
        <w:t xml:space="preserve"> Especialista</w:t>
      </w:r>
      <w:r w:rsidR="00B94E7A" w:rsidRPr="00A608E2">
        <w:rPr>
          <w:rFonts w:cs="Arial"/>
          <w:b w:val="0"/>
          <w:i w:val="0"/>
          <w:sz w:val="20"/>
        </w:rPr>
        <w:t xml:space="preserve">. </w:t>
      </w:r>
    </w:p>
    <w:p w:rsidR="00E84CEE" w:rsidRPr="00A608E2" w:rsidRDefault="00094214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Atividades: </w:t>
      </w:r>
      <w:r w:rsidR="00BA4067" w:rsidRPr="00A608E2">
        <w:rPr>
          <w:rFonts w:cs="Arial"/>
          <w:b w:val="0"/>
          <w:i w:val="0"/>
          <w:sz w:val="20"/>
        </w:rPr>
        <w:t xml:space="preserve">Atuando no departamento da Engenharia </w:t>
      </w:r>
      <w:r w:rsidR="001F15FB" w:rsidRPr="00A608E2">
        <w:rPr>
          <w:rFonts w:cs="Arial"/>
          <w:b w:val="0"/>
          <w:i w:val="0"/>
          <w:sz w:val="20"/>
        </w:rPr>
        <w:t>com</w:t>
      </w:r>
      <w:r w:rsidR="00BA4067" w:rsidRPr="00A608E2">
        <w:rPr>
          <w:rFonts w:cs="Arial"/>
          <w:b w:val="0"/>
          <w:i w:val="0"/>
          <w:sz w:val="20"/>
        </w:rPr>
        <w:t xml:space="preserve"> Manutenção e Projet</w:t>
      </w:r>
      <w:r w:rsidR="00604AFB" w:rsidRPr="00A608E2">
        <w:rPr>
          <w:rFonts w:cs="Arial"/>
          <w:b w:val="0"/>
          <w:i w:val="0"/>
          <w:sz w:val="20"/>
        </w:rPr>
        <w:t>os, p</w:t>
      </w:r>
      <w:r w:rsidR="00E06E13" w:rsidRPr="00A608E2">
        <w:rPr>
          <w:rFonts w:cs="Arial"/>
          <w:b w:val="0"/>
          <w:i w:val="0"/>
          <w:sz w:val="20"/>
        </w:rPr>
        <w:t xml:space="preserve">or Empresa prestadora de serviço. </w:t>
      </w:r>
      <w:r w:rsidR="00F11F7D" w:rsidRPr="00A608E2">
        <w:rPr>
          <w:rFonts w:cs="Arial"/>
          <w:b w:val="0"/>
          <w:i w:val="0"/>
          <w:sz w:val="20"/>
        </w:rPr>
        <w:t xml:space="preserve">Vivência </w:t>
      </w:r>
      <w:r w:rsidR="002F52D8" w:rsidRPr="00A608E2">
        <w:rPr>
          <w:rFonts w:cs="Arial"/>
          <w:b w:val="0"/>
          <w:i w:val="0"/>
          <w:sz w:val="20"/>
        </w:rPr>
        <w:t>na análise</w:t>
      </w:r>
      <w:r w:rsidR="00BA4067" w:rsidRPr="00A608E2">
        <w:rPr>
          <w:rFonts w:cs="Arial"/>
          <w:b w:val="0"/>
          <w:i w:val="0"/>
          <w:sz w:val="20"/>
        </w:rPr>
        <w:t xml:space="preserve"> de falhas</w:t>
      </w:r>
      <w:r w:rsidR="00604AFB" w:rsidRPr="00A608E2">
        <w:rPr>
          <w:rFonts w:cs="Arial"/>
          <w:b w:val="0"/>
          <w:i w:val="0"/>
          <w:sz w:val="20"/>
        </w:rPr>
        <w:t>,</w:t>
      </w:r>
      <w:r w:rsidR="00BA4067" w:rsidRPr="00A608E2">
        <w:rPr>
          <w:rFonts w:cs="Arial"/>
          <w:b w:val="0"/>
          <w:i w:val="0"/>
          <w:sz w:val="20"/>
        </w:rPr>
        <w:t xml:space="preserve"> avaliação </w:t>
      </w:r>
      <w:r w:rsidR="00604AFB" w:rsidRPr="00A608E2">
        <w:rPr>
          <w:rFonts w:cs="Arial"/>
          <w:b w:val="0"/>
          <w:i w:val="0"/>
          <w:sz w:val="20"/>
        </w:rPr>
        <w:t>e laudo técnico.</w:t>
      </w:r>
      <w:r w:rsidR="002D221D" w:rsidRPr="00A608E2">
        <w:rPr>
          <w:rFonts w:cs="Arial"/>
          <w:b w:val="0"/>
          <w:i w:val="0"/>
          <w:sz w:val="20"/>
        </w:rPr>
        <w:t xml:space="preserve"> </w:t>
      </w:r>
      <w:r w:rsidR="00604AFB" w:rsidRPr="00A608E2">
        <w:rPr>
          <w:rFonts w:cs="Arial"/>
          <w:b w:val="0"/>
          <w:i w:val="0"/>
          <w:sz w:val="20"/>
        </w:rPr>
        <w:t>R</w:t>
      </w:r>
      <w:r w:rsidR="00BA4067" w:rsidRPr="00A608E2">
        <w:rPr>
          <w:rFonts w:cs="Arial"/>
          <w:b w:val="0"/>
          <w:i w:val="0"/>
          <w:sz w:val="20"/>
        </w:rPr>
        <w:t>ealização da</w:t>
      </w:r>
      <w:r w:rsidR="00B66BD6" w:rsidRPr="00A608E2">
        <w:rPr>
          <w:rFonts w:cs="Arial"/>
          <w:b w:val="0"/>
          <w:i w:val="0"/>
          <w:sz w:val="20"/>
        </w:rPr>
        <w:t>s intervenções e</w:t>
      </w:r>
      <w:r w:rsidR="00604AFB" w:rsidRPr="00A608E2">
        <w:rPr>
          <w:rFonts w:cs="Arial"/>
          <w:b w:val="0"/>
          <w:i w:val="0"/>
          <w:sz w:val="20"/>
        </w:rPr>
        <w:t xml:space="preserve"> supervisão em</w:t>
      </w:r>
      <w:r w:rsidR="00BA4067" w:rsidRPr="00A608E2">
        <w:rPr>
          <w:rFonts w:cs="Arial"/>
          <w:b w:val="0"/>
          <w:i w:val="0"/>
          <w:sz w:val="20"/>
        </w:rPr>
        <w:t xml:space="preserve"> manutenç</w:t>
      </w:r>
      <w:r w:rsidR="00B66BD6" w:rsidRPr="00A608E2">
        <w:rPr>
          <w:rFonts w:cs="Arial"/>
          <w:b w:val="0"/>
          <w:i w:val="0"/>
          <w:sz w:val="20"/>
        </w:rPr>
        <w:t>ão</w:t>
      </w:r>
      <w:r w:rsidR="00E84CEE" w:rsidRPr="00A608E2">
        <w:rPr>
          <w:rFonts w:cs="Arial"/>
          <w:b w:val="0"/>
          <w:i w:val="0"/>
          <w:sz w:val="20"/>
        </w:rPr>
        <w:t xml:space="preserve"> de campo</w:t>
      </w:r>
      <w:r w:rsidR="00BA4067" w:rsidRPr="00A608E2">
        <w:rPr>
          <w:rFonts w:cs="Arial"/>
          <w:b w:val="0"/>
          <w:i w:val="0"/>
          <w:sz w:val="20"/>
        </w:rPr>
        <w:t>.</w:t>
      </w:r>
      <w:r w:rsidR="009D659B" w:rsidRPr="00A608E2">
        <w:rPr>
          <w:rFonts w:cs="Arial"/>
          <w:b w:val="0"/>
          <w:i w:val="0"/>
          <w:sz w:val="20"/>
        </w:rPr>
        <w:t xml:space="preserve"> </w:t>
      </w:r>
    </w:p>
    <w:p w:rsidR="00051D28" w:rsidRDefault="00B66BD6" w:rsidP="00695918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lastRenderedPageBreak/>
        <w:t>Engenharia de Fábrica</w:t>
      </w:r>
      <w:r w:rsidR="00BA4067" w:rsidRPr="00A608E2">
        <w:rPr>
          <w:rFonts w:cs="Arial"/>
          <w:b w:val="0"/>
          <w:i w:val="0"/>
          <w:sz w:val="20"/>
        </w:rPr>
        <w:t xml:space="preserve"> no desenvolvimento</w:t>
      </w:r>
      <w:r w:rsidR="00604AFB" w:rsidRPr="00A608E2">
        <w:rPr>
          <w:rFonts w:cs="Arial"/>
          <w:b w:val="0"/>
          <w:i w:val="0"/>
          <w:sz w:val="20"/>
        </w:rPr>
        <w:t>,</w:t>
      </w:r>
      <w:r w:rsidR="00BA4067" w:rsidRPr="00A608E2">
        <w:rPr>
          <w:rFonts w:cs="Arial"/>
          <w:b w:val="0"/>
          <w:i w:val="0"/>
          <w:sz w:val="20"/>
        </w:rPr>
        <w:t xml:space="preserve"> implantação dos projetos industriais. Vivência em chão de fábrica</w:t>
      </w:r>
      <w:r w:rsidR="00604AFB" w:rsidRPr="00A608E2">
        <w:rPr>
          <w:rFonts w:cs="Arial"/>
          <w:b w:val="0"/>
          <w:i w:val="0"/>
          <w:sz w:val="20"/>
        </w:rPr>
        <w:t xml:space="preserve"> com caldeiras, vasos de pressão</w:t>
      </w:r>
      <w:r w:rsidR="00BA4067" w:rsidRPr="00A608E2">
        <w:rPr>
          <w:rFonts w:cs="Arial"/>
          <w:b w:val="0"/>
          <w:i w:val="0"/>
          <w:sz w:val="20"/>
        </w:rPr>
        <w:t>, montagem, comissio</w:t>
      </w:r>
      <w:r w:rsidR="009611FF" w:rsidRPr="00A608E2">
        <w:rPr>
          <w:rFonts w:cs="Arial"/>
          <w:b w:val="0"/>
          <w:i w:val="0"/>
          <w:sz w:val="20"/>
        </w:rPr>
        <w:t>namento,</w:t>
      </w:r>
      <w:r w:rsidR="00604AFB" w:rsidRPr="00A608E2">
        <w:rPr>
          <w:rFonts w:cs="Arial"/>
          <w:b w:val="0"/>
          <w:i w:val="0"/>
          <w:sz w:val="20"/>
        </w:rPr>
        <w:t xml:space="preserve"> </w:t>
      </w:r>
      <w:r w:rsidR="00BA4067" w:rsidRPr="00A608E2">
        <w:rPr>
          <w:rFonts w:cs="Arial"/>
          <w:b w:val="0"/>
          <w:i w:val="0"/>
          <w:sz w:val="20"/>
        </w:rPr>
        <w:t xml:space="preserve">startup </w:t>
      </w:r>
      <w:r w:rsidR="009611FF" w:rsidRPr="00A608E2">
        <w:rPr>
          <w:rFonts w:cs="Arial"/>
          <w:b w:val="0"/>
          <w:i w:val="0"/>
          <w:sz w:val="20"/>
        </w:rPr>
        <w:t>e</w:t>
      </w:r>
      <w:r w:rsidR="00BA4067" w:rsidRPr="00A608E2">
        <w:rPr>
          <w:rFonts w:cs="Arial"/>
          <w:b w:val="0"/>
          <w:i w:val="0"/>
          <w:sz w:val="20"/>
        </w:rPr>
        <w:t xml:space="preserve"> parada anua</w:t>
      </w:r>
      <w:r w:rsidR="00CE262C" w:rsidRPr="00A608E2">
        <w:rPr>
          <w:rFonts w:cs="Arial"/>
          <w:b w:val="0"/>
          <w:i w:val="0"/>
          <w:sz w:val="20"/>
        </w:rPr>
        <w:t>l.</w:t>
      </w:r>
    </w:p>
    <w:p w:rsidR="00695918" w:rsidRPr="00695918" w:rsidRDefault="00695918" w:rsidP="00695918">
      <w:pPr>
        <w:pStyle w:val="textoid2italico"/>
        <w:spacing w:line="120" w:lineRule="auto"/>
        <w:ind w:left="0"/>
        <w:rPr>
          <w:rFonts w:cs="Arial"/>
          <w:b w:val="0"/>
          <w:i w:val="0"/>
          <w:sz w:val="20"/>
        </w:rPr>
      </w:pPr>
    </w:p>
    <w:p w:rsidR="00BA4067" w:rsidRDefault="00BA4067" w:rsidP="00867AB5">
      <w:pPr>
        <w:pStyle w:val="Item1Negrito"/>
        <w:ind w:left="0"/>
      </w:pPr>
      <w:proofErr w:type="spellStart"/>
      <w:r w:rsidRPr="00A608E2">
        <w:t>Lwarcel</w:t>
      </w:r>
      <w:proofErr w:type="spellEnd"/>
      <w:r w:rsidRPr="00A608E2">
        <w:t xml:space="preserve"> </w:t>
      </w:r>
      <w:r w:rsidR="00F6469F">
        <w:t>Celulose</w:t>
      </w:r>
      <w:r w:rsidR="00051D28">
        <w:t xml:space="preserve"> –</w:t>
      </w:r>
      <w:r w:rsidR="009D659B" w:rsidRPr="00A608E2">
        <w:t xml:space="preserve"> 11</w:t>
      </w:r>
      <w:r w:rsidRPr="00A608E2">
        <w:t xml:space="preserve">/2003 a </w:t>
      </w:r>
      <w:r w:rsidR="009D659B" w:rsidRPr="00A608E2">
        <w:t>02</w:t>
      </w:r>
      <w:r w:rsidRPr="00A608E2">
        <w:t>/2006</w:t>
      </w:r>
      <w:r w:rsidR="00051D28">
        <w:t>.</w:t>
      </w:r>
    </w:p>
    <w:p w:rsidR="00723AA5" w:rsidRPr="00A608E2" w:rsidRDefault="00094214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Cargo Ocupado: </w:t>
      </w:r>
      <w:r w:rsidR="00BA4067" w:rsidRPr="00A608E2">
        <w:rPr>
          <w:rFonts w:cs="Arial"/>
          <w:b w:val="0"/>
          <w:i w:val="0"/>
          <w:sz w:val="20"/>
        </w:rPr>
        <w:t>Engenheiro Mecânico</w:t>
      </w:r>
      <w:r w:rsidR="009D659B" w:rsidRPr="00A608E2">
        <w:rPr>
          <w:rFonts w:cs="Arial"/>
          <w:b w:val="0"/>
          <w:i w:val="0"/>
          <w:sz w:val="20"/>
        </w:rPr>
        <w:t xml:space="preserve"> Pleno</w:t>
      </w:r>
      <w:r w:rsidR="00B94E7A" w:rsidRPr="00A608E2">
        <w:rPr>
          <w:rFonts w:cs="Arial"/>
          <w:b w:val="0"/>
          <w:i w:val="0"/>
          <w:sz w:val="20"/>
        </w:rPr>
        <w:t>.</w:t>
      </w:r>
    </w:p>
    <w:p w:rsidR="009D659B" w:rsidRPr="00A608E2" w:rsidRDefault="008454B7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Atividades: </w:t>
      </w:r>
      <w:r w:rsidR="00F358A9" w:rsidRPr="00A608E2">
        <w:rPr>
          <w:rFonts w:cs="Arial"/>
          <w:b w:val="0"/>
          <w:i w:val="0"/>
          <w:sz w:val="20"/>
        </w:rPr>
        <w:t xml:space="preserve">Trabalhos desenvolvidos </w:t>
      </w:r>
      <w:r w:rsidR="00BA4067" w:rsidRPr="00A608E2">
        <w:rPr>
          <w:rFonts w:cs="Arial"/>
          <w:b w:val="0"/>
          <w:i w:val="0"/>
          <w:sz w:val="20"/>
        </w:rPr>
        <w:t>no departamento de engenharia n</w:t>
      </w:r>
      <w:r w:rsidRPr="00A608E2">
        <w:rPr>
          <w:rFonts w:cs="Arial"/>
          <w:b w:val="0"/>
          <w:i w:val="0"/>
          <w:sz w:val="20"/>
        </w:rPr>
        <w:t xml:space="preserve">a </w:t>
      </w:r>
      <w:r w:rsidR="00BA4067" w:rsidRPr="00A608E2">
        <w:rPr>
          <w:rFonts w:cs="Arial"/>
          <w:b w:val="0"/>
          <w:i w:val="0"/>
          <w:sz w:val="20"/>
        </w:rPr>
        <w:t>manutenç</w:t>
      </w:r>
      <w:r w:rsidR="00B94E7A" w:rsidRPr="00A608E2">
        <w:rPr>
          <w:rFonts w:cs="Arial"/>
          <w:b w:val="0"/>
          <w:i w:val="0"/>
          <w:sz w:val="20"/>
        </w:rPr>
        <w:t>ão</w:t>
      </w:r>
      <w:r w:rsidR="00BA4067" w:rsidRPr="00A608E2">
        <w:rPr>
          <w:rFonts w:cs="Arial"/>
          <w:b w:val="0"/>
          <w:i w:val="0"/>
          <w:sz w:val="20"/>
        </w:rPr>
        <w:t>,</w:t>
      </w:r>
      <w:r w:rsidRPr="00A608E2">
        <w:rPr>
          <w:rFonts w:cs="Arial"/>
          <w:b w:val="0"/>
          <w:i w:val="0"/>
          <w:sz w:val="20"/>
        </w:rPr>
        <w:t xml:space="preserve"> projetos,</w:t>
      </w:r>
      <w:r w:rsidR="009D659B" w:rsidRPr="00A608E2">
        <w:rPr>
          <w:rFonts w:cs="Arial"/>
          <w:b w:val="0"/>
          <w:i w:val="0"/>
          <w:sz w:val="20"/>
        </w:rPr>
        <w:t xml:space="preserve"> montagens, d</w:t>
      </w:r>
      <w:r w:rsidR="00BA4067" w:rsidRPr="00A608E2">
        <w:rPr>
          <w:rFonts w:cs="Arial"/>
          <w:b w:val="0"/>
          <w:i w:val="0"/>
          <w:sz w:val="20"/>
        </w:rPr>
        <w:t xml:space="preserve">imensionamentos, implantação, intervenções de campo, comissionamento e </w:t>
      </w:r>
      <w:r w:rsidR="001C195B" w:rsidRPr="00A608E2">
        <w:rPr>
          <w:rFonts w:cs="Arial"/>
          <w:b w:val="0"/>
          <w:i w:val="0"/>
          <w:sz w:val="20"/>
        </w:rPr>
        <w:t xml:space="preserve">startup. </w:t>
      </w:r>
      <w:r w:rsidR="00F358A9" w:rsidRPr="00A608E2">
        <w:rPr>
          <w:rFonts w:cs="Arial"/>
          <w:b w:val="0"/>
          <w:i w:val="0"/>
          <w:sz w:val="20"/>
        </w:rPr>
        <w:t>Vivência</w:t>
      </w:r>
      <w:r w:rsidR="009D659B" w:rsidRPr="00A608E2">
        <w:rPr>
          <w:rFonts w:cs="Arial"/>
          <w:b w:val="0"/>
          <w:i w:val="0"/>
          <w:sz w:val="20"/>
        </w:rPr>
        <w:t xml:space="preserve"> em chão de fábrica</w:t>
      </w:r>
      <w:r w:rsidR="00F50816" w:rsidRPr="00A608E2">
        <w:rPr>
          <w:rFonts w:cs="Arial"/>
          <w:b w:val="0"/>
          <w:i w:val="0"/>
          <w:sz w:val="20"/>
        </w:rPr>
        <w:t xml:space="preserve">, caldeiras, vasos de pressão, </w:t>
      </w:r>
      <w:r w:rsidRPr="00A608E2">
        <w:rPr>
          <w:rFonts w:cs="Arial"/>
          <w:b w:val="0"/>
          <w:i w:val="0"/>
          <w:sz w:val="20"/>
        </w:rPr>
        <w:t xml:space="preserve">intervenções </w:t>
      </w:r>
      <w:r w:rsidR="00C26E6F" w:rsidRPr="00A608E2">
        <w:rPr>
          <w:rFonts w:cs="Arial"/>
          <w:b w:val="0"/>
          <w:i w:val="0"/>
          <w:sz w:val="20"/>
        </w:rPr>
        <w:t>e</w:t>
      </w:r>
      <w:r w:rsidRPr="00A608E2">
        <w:rPr>
          <w:rFonts w:cs="Arial"/>
          <w:b w:val="0"/>
          <w:i w:val="0"/>
          <w:sz w:val="20"/>
        </w:rPr>
        <w:t xml:space="preserve"> manutenç</w:t>
      </w:r>
      <w:r w:rsidR="00F50816" w:rsidRPr="00A608E2">
        <w:rPr>
          <w:rFonts w:cs="Arial"/>
          <w:b w:val="0"/>
          <w:i w:val="0"/>
          <w:sz w:val="20"/>
        </w:rPr>
        <w:t xml:space="preserve">ões </w:t>
      </w:r>
      <w:r w:rsidRPr="00A608E2">
        <w:rPr>
          <w:rFonts w:cs="Arial"/>
          <w:b w:val="0"/>
          <w:i w:val="0"/>
          <w:sz w:val="20"/>
        </w:rPr>
        <w:t>corretiva</w:t>
      </w:r>
      <w:r w:rsidR="00F50816" w:rsidRPr="00A608E2">
        <w:rPr>
          <w:rFonts w:cs="Arial"/>
          <w:b w:val="0"/>
          <w:i w:val="0"/>
          <w:sz w:val="20"/>
        </w:rPr>
        <w:t>s</w:t>
      </w:r>
      <w:r w:rsidR="00BA4067" w:rsidRPr="00A608E2">
        <w:rPr>
          <w:rFonts w:cs="Arial"/>
          <w:b w:val="0"/>
          <w:i w:val="0"/>
          <w:sz w:val="20"/>
        </w:rPr>
        <w:t xml:space="preserve"> em toda áre</w:t>
      </w:r>
      <w:r w:rsidR="009D659B" w:rsidRPr="00A608E2">
        <w:rPr>
          <w:rFonts w:cs="Arial"/>
          <w:b w:val="0"/>
          <w:i w:val="0"/>
          <w:sz w:val="20"/>
        </w:rPr>
        <w:t>a industrial.</w:t>
      </w:r>
      <w:r w:rsidR="00BA4067" w:rsidRPr="00A608E2">
        <w:rPr>
          <w:rFonts w:cs="Arial"/>
          <w:b w:val="0"/>
          <w:i w:val="0"/>
          <w:sz w:val="20"/>
        </w:rPr>
        <w:t xml:space="preserve"> Líder de área na parada anual e também nas</w:t>
      </w:r>
      <w:r w:rsidR="00F56628" w:rsidRPr="00A608E2">
        <w:rPr>
          <w:rFonts w:cs="Arial"/>
          <w:b w:val="0"/>
          <w:i w:val="0"/>
          <w:sz w:val="20"/>
        </w:rPr>
        <w:t xml:space="preserve"> escalas de plantão da unidade.</w:t>
      </w:r>
    </w:p>
    <w:p w:rsidR="00C16CFA" w:rsidRPr="00A608E2" w:rsidRDefault="00C16CFA" w:rsidP="00EA7B82">
      <w:pPr>
        <w:pStyle w:val="Item1Negrito"/>
        <w:spacing w:line="120" w:lineRule="auto"/>
      </w:pPr>
    </w:p>
    <w:p w:rsidR="00BA4067" w:rsidRPr="00A608E2" w:rsidRDefault="00051D28" w:rsidP="00867AB5">
      <w:pPr>
        <w:pStyle w:val="Item1Negrito"/>
        <w:ind w:left="0"/>
      </w:pPr>
      <w:r>
        <w:t>Samco Indústria e Comércio S/A –</w:t>
      </w:r>
      <w:r w:rsidR="00BA4067" w:rsidRPr="00A608E2">
        <w:t xml:space="preserve"> </w:t>
      </w:r>
      <w:r w:rsidR="009D659B" w:rsidRPr="00A608E2">
        <w:t>12</w:t>
      </w:r>
      <w:r w:rsidR="00BA4067" w:rsidRPr="00A608E2">
        <w:t xml:space="preserve">/2002 a </w:t>
      </w:r>
      <w:r w:rsidR="009D659B" w:rsidRPr="00A608E2">
        <w:t>02</w:t>
      </w:r>
      <w:r w:rsidR="00BA4067" w:rsidRPr="00A608E2">
        <w:t>/2003</w:t>
      </w:r>
    </w:p>
    <w:p w:rsidR="00723AA5" w:rsidRPr="00A608E2" w:rsidRDefault="008454B7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Cargo Ocupado: </w:t>
      </w:r>
      <w:r w:rsidR="00BA4067" w:rsidRPr="00A608E2">
        <w:rPr>
          <w:rFonts w:cs="Arial"/>
          <w:b w:val="0"/>
          <w:i w:val="0"/>
          <w:sz w:val="20"/>
        </w:rPr>
        <w:t>Supervisor de Manutenção</w:t>
      </w:r>
      <w:r w:rsidR="00B94E7A" w:rsidRPr="00A608E2">
        <w:rPr>
          <w:rFonts w:cs="Arial"/>
          <w:b w:val="0"/>
          <w:i w:val="0"/>
          <w:sz w:val="20"/>
        </w:rPr>
        <w:t>.</w:t>
      </w:r>
    </w:p>
    <w:p w:rsidR="009D659B" w:rsidRPr="00A608E2" w:rsidRDefault="008454B7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Atividades: </w:t>
      </w:r>
      <w:r w:rsidR="004E19A9" w:rsidRPr="00A608E2">
        <w:rPr>
          <w:rFonts w:cs="Arial"/>
          <w:b w:val="0"/>
          <w:i w:val="0"/>
          <w:sz w:val="20"/>
        </w:rPr>
        <w:t>Vivência na</w:t>
      </w:r>
      <w:r w:rsidR="00BA4067" w:rsidRPr="00A608E2">
        <w:rPr>
          <w:rFonts w:cs="Arial"/>
          <w:b w:val="0"/>
          <w:i w:val="0"/>
          <w:sz w:val="20"/>
        </w:rPr>
        <w:t xml:space="preserve"> manutenção da unidade industrial; ao nível de programação como </w:t>
      </w:r>
      <w:r w:rsidR="00A3683E" w:rsidRPr="00A608E2">
        <w:rPr>
          <w:rFonts w:cs="Arial"/>
          <w:b w:val="0"/>
          <w:i w:val="0"/>
          <w:sz w:val="20"/>
        </w:rPr>
        <w:t xml:space="preserve">também </w:t>
      </w:r>
      <w:r w:rsidR="00BA4067" w:rsidRPr="00A608E2">
        <w:rPr>
          <w:rFonts w:cs="Arial"/>
          <w:b w:val="0"/>
          <w:i w:val="0"/>
          <w:sz w:val="20"/>
        </w:rPr>
        <w:t>planejamento e execução. Líder nas intervenções de campo, reformas e instalações de novos equipamentos, comiss</w:t>
      </w:r>
      <w:r w:rsidRPr="00A608E2">
        <w:rPr>
          <w:rFonts w:cs="Arial"/>
          <w:b w:val="0"/>
          <w:i w:val="0"/>
          <w:sz w:val="20"/>
        </w:rPr>
        <w:t xml:space="preserve">ionamento e </w:t>
      </w:r>
      <w:r w:rsidR="006A17CF" w:rsidRPr="00A608E2">
        <w:rPr>
          <w:rFonts w:cs="Arial"/>
          <w:b w:val="0"/>
          <w:i w:val="0"/>
          <w:sz w:val="20"/>
        </w:rPr>
        <w:t>startu</w:t>
      </w:r>
      <w:r w:rsidR="00E9236B" w:rsidRPr="00A608E2">
        <w:rPr>
          <w:rFonts w:cs="Arial"/>
          <w:b w:val="0"/>
          <w:i w:val="0"/>
          <w:sz w:val="20"/>
        </w:rPr>
        <w:t>p</w:t>
      </w:r>
      <w:r w:rsidRPr="00A608E2">
        <w:rPr>
          <w:rFonts w:cs="Arial"/>
          <w:b w:val="0"/>
          <w:i w:val="0"/>
          <w:sz w:val="20"/>
        </w:rPr>
        <w:t>.</w:t>
      </w:r>
    </w:p>
    <w:p w:rsidR="00D603E8" w:rsidRPr="00A608E2" w:rsidRDefault="00D603E8" w:rsidP="00867AB5">
      <w:pPr>
        <w:pStyle w:val="textoid2italico"/>
        <w:spacing w:line="120" w:lineRule="auto"/>
        <w:ind w:left="0"/>
        <w:rPr>
          <w:rFonts w:cs="Arial"/>
          <w:b w:val="0"/>
          <w:i w:val="0"/>
          <w:sz w:val="20"/>
        </w:rPr>
      </w:pPr>
    </w:p>
    <w:p w:rsidR="00BA4067" w:rsidRPr="00A608E2" w:rsidRDefault="00BA4067" w:rsidP="00867AB5">
      <w:pPr>
        <w:pStyle w:val="Item1Negrito"/>
        <w:ind w:left="0"/>
      </w:pPr>
      <w:r w:rsidRPr="00A608E2">
        <w:t>Coce</w:t>
      </w:r>
      <w:r w:rsidR="00051D28">
        <w:t>lpa–Cia. Celulose Papel Paraná –</w:t>
      </w:r>
      <w:r w:rsidRPr="00A608E2">
        <w:t xml:space="preserve"> </w:t>
      </w:r>
      <w:r w:rsidR="009D659B" w:rsidRPr="00A608E2">
        <w:t>06</w:t>
      </w:r>
      <w:r w:rsidRPr="00A608E2">
        <w:t xml:space="preserve">/2002 a </w:t>
      </w:r>
      <w:r w:rsidR="009D659B" w:rsidRPr="00A608E2">
        <w:t>09</w:t>
      </w:r>
      <w:r w:rsidRPr="00A608E2">
        <w:t>/2002</w:t>
      </w:r>
    </w:p>
    <w:p w:rsidR="008454B7" w:rsidRPr="00A608E2" w:rsidRDefault="008454B7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Cargo Ocupado: </w:t>
      </w:r>
      <w:r w:rsidR="00BA4067" w:rsidRPr="00A608E2">
        <w:rPr>
          <w:rFonts w:cs="Arial"/>
          <w:b w:val="0"/>
          <w:i w:val="0"/>
          <w:sz w:val="20"/>
        </w:rPr>
        <w:t>Supervisor de Manutenção</w:t>
      </w:r>
      <w:r w:rsidR="00B94E7A" w:rsidRPr="00A608E2">
        <w:rPr>
          <w:rFonts w:cs="Arial"/>
          <w:b w:val="0"/>
          <w:i w:val="0"/>
          <w:sz w:val="20"/>
        </w:rPr>
        <w:t>.</w:t>
      </w:r>
    </w:p>
    <w:p w:rsidR="00BA4067" w:rsidRPr="00A608E2" w:rsidRDefault="008454B7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Atividades: </w:t>
      </w:r>
      <w:r w:rsidR="00004760" w:rsidRPr="00A608E2">
        <w:rPr>
          <w:rFonts w:cs="Arial"/>
          <w:b w:val="0"/>
          <w:i w:val="0"/>
          <w:sz w:val="20"/>
        </w:rPr>
        <w:t>Profissional</w:t>
      </w:r>
      <w:r w:rsidR="009D659B" w:rsidRPr="00A608E2">
        <w:rPr>
          <w:rFonts w:cs="Arial"/>
          <w:b w:val="0"/>
          <w:i w:val="0"/>
          <w:sz w:val="20"/>
        </w:rPr>
        <w:t xml:space="preserve"> </w:t>
      </w:r>
      <w:r w:rsidR="00B94E7A" w:rsidRPr="00A608E2">
        <w:rPr>
          <w:rFonts w:cs="Arial"/>
          <w:b w:val="0"/>
          <w:i w:val="0"/>
          <w:sz w:val="20"/>
        </w:rPr>
        <w:t xml:space="preserve">com vivência </w:t>
      </w:r>
      <w:r w:rsidR="00BA4067" w:rsidRPr="00A608E2">
        <w:rPr>
          <w:rFonts w:cs="Arial"/>
          <w:b w:val="0"/>
          <w:i w:val="0"/>
          <w:sz w:val="20"/>
        </w:rPr>
        <w:t>em chão de fábrica nas manutenções, montagens,</w:t>
      </w:r>
      <w:r w:rsidR="00F56628" w:rsidRPr="00A608E2">
        <w:rPr>
          <w:rFonts w:cs="Arial"/>
          <w:b w:val="0"/>
          <w:i w:val="0"/>
          <w:sz w:val="20"/>
        </w:rPr>
        <w:t xml:space="preserve"> caldeiras, vasos de pressão,</w:t>
      </w:r>
      <w:r w:rsidR="00BA4067" w:rsidRPr="00A608E2">
        <w:rPr>
          <w:rFonts w:cs="Arial"/>
          <w:b w:val="0"/>
          <w:i w:val="0"/>
          <w:sz w:val="20"/>
        </w:rPr>
        <w:t xml:space="preserve"> comi</w:t>
      </w:r>
      <w:r w:rsidR="00E9236B" w:rsidRPr="00A608E2">
        <w:rPr>
          <w:rFonts w:cs="Arial"/>
          <w:b w:val="0"/>
          <w:i w:val="0"/>
          <w:sz w:val="20"/>
        </w:rPr>
        <w:t xml:space="preserve">ssionamento, </w:t>
      </w:r>
      <w:r w:rsidR="00A3683E" w:rsidRPr="00A608E2">
        <w:rPr>
          <w:rFonts w:cs="Arial"/>
          <w:b w:val="0"/>
          <w:i w:val="0"/>
          <w:sz w:val="20"/>
        </w:rPr>
        <w:t>startup e</w:t>
      </w:r>
      <w:r w:rsidR="00B94E7A" w:rsidRPr="00A608E2">
        <w:rPr>
          <w:rFonts w:cs="Arial"/>
          <w:b w:val="0"/>
          <w:i w:val="0"/>
          <w:sz w:val="20"/>
        </w:rPr>
        <w:t xml:space="preserve"> </w:t>
      </w:r>
      <w:r w:rsidR="00A3683E" w:rsidRPr="00A608E2">
        <w:rPr>
          <w:rFonts w:cs="Arial"/>
          <w:b w:val="0"/>
          <w:i w:val="0"/>
          <w:sz w:val="20"/>
        </w:rPr>
        <w:t>parada anual</w:t>
      </w:r>
      <w:r w:rsidR="00F56628" w:rsidRPr="00A608E2">
        <w:rPr>
          <w:rFonts w:cs="Arial"/>
          <w:b w:val="0"/>
          <w:i w:val="0"/>
          <w:sz w:val="20"/>
        </w:rPr>
        <w:t>.</w:t>
      </w:r>
    </w:p>
    <w:p w:rsidR="00D603E8" w:rsidRPr="00A608E2" w:rsidRDefault="00D603E8" w:rsidP="00867AB5">
      <w:pPr>
        <w:pStyle w:val="textoid2italico"/>
        <w:spacing w:line="120" w:lineRule="auto"/>
        <w:ind w:left="0"/>
        <w:rPr>
          <w:rFonts w:cs="Arial"/>
          <w:b w:val="0"/>
          <w:i w:val="0"/>
          <w:sz w:val="20"/>
        </w:rPr>
      </w:pPr>
    </w:p>
    <w:p w:rsidR="00BA4067" w:rsidRPr="00A608E2" w:rsidRDefault="00BA4067" w:rsidP="00867AB5">
      <w:pPr>
        <w:pStyle w:val="Item1Negrito"/>
        <w:ind w:left="0"/>
      </w:pPr>
      <w:r w:rsidRPr="00A608E2">
        <w:t xml:space="preserve">Rio Pardo Papéis e Embalagens S/A </w:t>
      </w:r>
      <w:r w:rsidR="00B94E7A" w:rsidRPr="00A608E2">
        <w:t>–</w:t>
      </w:r>
      <w:r w:rsidRPr="00A608E2">
        <w:t xml:space="preserve"> </w:t>
      </w:r>
      <w:r w:rsidR="00B94E7A" w:rsidRPr="00A608E2">
        <w:t>08/</w:t>
      </w:r>
      <w:r w:rsidRPr="00A608E2">
        <w:t xml:space="preserve">2001 a </w:t>
      </w:r>
      <w:r w:rsidR="00B94E7A" w:rsidRPr="00A608E2">
        <w:t>11</w:t>
      </w:r>
      <w:r w:rsidRPr="00A608E2">
        <w:t>/2001</w:t>
      </w:r>
    </w:p>
    <w:p w:rsidR="00723AA5" w:rsidRPr="00A608E2" w:rsidRDefault="008454B7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Cargo Ocupado: </w:t>
      </w:r>
      <w:r w:rsidR="00BA4067" w:rsidRPr="00A608E2">
        <w:rPr>
          <w:rFonts w:cs="Arial"/>
          <w:b w:val="0"/>
          <w:i w:val="0"/>
          <w:sz w:val="20"/>
        </w:rPr>
        <w:t>Supervisor de Manutenção</w:t>
      </w:r>
      <w:r w:rsidR="00B94E7A" w:rsidRPr="00A608E2">
        <w:rPr>
          <w:rFonts w:cs="Arial"/>
          <w:b w:val="0"/>
          <w:i w:val="0"/>
          <w:sz w:val="20"/>
        </w:rPr>
        <w:t>.</w:t>
      </w:r>
    </w:p>
    <w:p w:rsidR="00B94E7A" w:rsidRPr="00A608E2" w:rsidRDefault="008454B7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Atividades: </w:t>
      </w:r>
      <w:r w:rsidR="00004760" w:rsidRPr="00A608E2">
        <w:rPr>
          <w:rFonts w:cs="Arial"/>
          <w:b w:val="0"/>
          <w:i w:val="0"/>
          <w:sz w:val="20"/>
        </w:rPr>
        <w:t>Engenheiro com trabalhos desenvolvidos n</w:t>
      </w:r>
      <w:r w:rsidR="00E9236B" w:rsidRPr="00A608E2">
        <w:rPr>
          <w:rFonts w:cs="Arial"/>
          <w:b w:val="0"/>
          <w:i w:val="0"/>
          <w:sz w:val="20"/>
        </w:rPr>
        <w:t>a</w:t>
      </w:r>
      <w:r w:rsidR="00BA4067" w:rsidRPr="00A608E2">
        <w:rPr>
          <w:rFonts w:cs="Arial"/>
          <w:b w:val="0"/>
          <w:i w:val="0"/>
          <w:sz w:val="20"/>
        </w:rPr>
        <w:t xml:space="preserve"> implantação de projetos industriais e dimensionamento. Estudo da viabilidade técnica, layout de fábrica, interpretação de dese</w:t>
      </w:r>
      <w:r w:rsidR="00E9236B" w:rsidRPr="00A608E2">
        <w:rPr>
          <w:rFonts w:cs="Arial"/>
          <w:b w:val="0"/>
          <w:i w:val="0"/>
          <w:sz w:val="20"/>
        </w:rPr>
        <w:t>nhos, orçamentos de mão-de-obra e</w:t>
      </w:r>
      <w:r w:rsidR="00BA4067" w:rsidRPr="00A608E2">
        <w:rPr>
          <w:rFonts w:cs="Arial"/>
          <w:b w:val="0"/>
          <w:i w:val="0"/>
          <w:sz w:val="20"/>
        </w:rPr>
        <w:t xml:space="preserve"> custos.</w:t>
      </w:r>
      <w:r w:rsidR="00B94E7A" w:rsidRPr="00A608E2">
        <w:rPr>
          <w:rFonts w:cs="Arial"/>
          <w:b w:val="0"/>
          <w:i w:val="0"/>
          <w:sz w:val="20"/>
        </w:rPr>
        <w:t xml:space="preserve"> Vivência nas montagens e </w:t>
      </w:r>
      <w:r w:rsidR="00BA4067" w:rsidRPr="00A608E2">
        <w:rPr>
          <w:rFonts w:cs="Arial"/>
          <w:b w:val="0"/>
          <w:i w:val="0"/>
          <w:sz w:val="20"/>
        </w:rPr>
        <w:t xml:space="preserve">modificações necessárias </w:t>
      </w:r>
      <w:r w:rsidR="00B94E7A" w:rsidRPr="00A608E2">
        <w:rPr>
          <w:rFonts w:cs="Arial"/>
          <w:b w:val="0"/>
          <w:i w:val="0"/>
          <w:sz w:val="20"/>
        </w:rPr>
        <w:t xml:space="preserve">à </w:t>
      </w:r>
      <w:r w:rsidR="00F56628" w:rsidRPr="00A608E2">
        <w:rPr>
          <w:rFonts w:cs="Arial"/>
          <w:b w:val="0"/>
          <w:i w:val="0"/>
          <w:sz w:val="20"/>
        </w:rPr>
        <w:t>parada a</w:t>
      </w:r>
      <w:r w:rsidR="00D1178B" w:rsidRPr="00A608E2">
        <w:rPr>
          <w:rFonts w:cs="Arial"/>
          <w:b w:val="0"/>
          <w:i w:val="0"/>
          <w:sz w:val="20"/>
        </w:rPr>
        <w:t>nual e startup.</w:t>
      </w:r>
    </w:p>
    <w:p w:rsidR="00D603E8" w:rsidRPr="00A608E2" w:rsidRDefault="00D603E8" w:rsidP="00867AB5">
      <w:pPr>
        <w:pStyle w:val="textoid2italico"/>
        <w:spacing w:line="120" w:lineRule="auto"/>
        <w:ind w:left="0"/>
        <w:rPr>
          <w:rFonts w:cs="Arial"/>
          <w:b w:val="0"/>
          <w:i w:val="0"/>
          <w:sz w:val="20"/>
        </w:rPr>
      </w:pPr>
    </w:p>
    <w:p w:rsidR="00BA4067" w:rsidRPr="00A608E2" w:rsidRDefault="00BA4067" w:rsidP="00867AB5">
      <w:pPr>
        <w:pStyle w:val="Item1Negrito"/>
        <w:ind w:left="0"/>
      </w:pPr>
      <w:r w:rsidRPr="00A608E2">
        <w:t>Iguaçu, Celulose Papel S/A</w:t>
      </w:r>
      <w:r w:rsidR="00051D28">
        <w:t xml:space="preserve"> –</w:t>
      </w:r>
      <w:r w:rsidR="00B94E7A" w:rsidRPr="00A608E2">
        <w:t xml:space="preserve"> </w:t>
      </w:r>
      <w:r w:rsidR="00AD1828" w:rsidRPr="00A608E2">
        <w:t>04</w:t>
      </w:r>
      <w:r w:rsidR="00B94E7A" w:rsidRPr="00A608E2">
        <w:t xml:space="preserve">/1997 a </w:t>
      </w:r>
      <w:r w:rsidR="00AD1828" w:rsidRPr="00A608E2">
        <w:t>04</w:t>
      </w:r>
      <w:r w:rsidR="00B94E7A" w:rsidRPr="00A608E2">
        <w:t>/2001</w:t>
      </w:r>
    </w:p>
    <w:p w:rsidR="00723AA5" w:rsidRPr="00A608E2" w:rsidRDefault="008454B7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Cargo Ocupado: </w:t>
      </w:r>
      <w:r w:rsidR="00BA4067" w:rsidRPr="00A608E2">
        <w:rPr>
          <w:rFonts w:cs="Arial"/>
          <w:b w:val="0"/>
          <w:i w:val="0"/>
          <w:sz w:val="20"/>
        </w:rPr>
        <w:t>Supervisor de Manutenção</w:t>
      </w:r>
      <w:r w:rsidR="00B94E7A" w:rsidRPr="00A608E2">
        <w:rPr>
          <w:rFonts w:cs="Arial"/>
          <w:b w:val="0"/>
          <w:i w:val="0"/>
          <w:sz w:val="20"/>
        </w:rPr>
        <w:t>.</w:t>
      </w:r>
    </w:p>
    <w:p w:rsidR="00AD1828" w:rsidRPr="00A608E2" w:rsidRDefault="008454B7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Atividades: </w:t>
      </w:r>
      <w:r w:rsidR="00BA4067" w:rsidRPr="00A608E2">
        <w:rPr>
          <w:rFonts w:cs="Arial"/>
          <w:b w:val="0"/>
          <w:i w:val="0"/>
          <w:sz w:val="20"/>
        </w:rPr>
        <w:t xml:space="preserve">Atuando como Supervisor de </w:t>
      </w:r>
      <w:r w:rsidRPr="00A608E2">
        <w:rPr>
          <w:rFonts w:cs="Arial"/>
          <w:b w:val="0"/>
          <w:i w:val="0"/>
          <w:sz w:val="20"/>
        </w:rPr>
        <w:t xml:space="preserve">Manutenção </w:t>
      </w:r>
      <w:r w:rsidR="00BA4067" w:rsidRPr="00A608E2">
        <w:rPr>
          <w:rFonts w:cs="Arial"/>
          <w:b w:val="0"/>
          <w:i w:val="0"/>
          <w:sz w:val="20"/>
        </w:rPr>
        <w:t>Mecânica, Projetos, Planejamento, Elétrica, Instrumentação e Civil, tanto nos projetos, como também na manutenç</w:t>
      </w:r>
      <w:r w:rsidRPr="00A608E2">
        <w:rPr>
          <w:rFonts w:cs="Arial"/>
          <w:b w:val="0"/>
          <w:i w:val="0"/>
          <w:sz w:val="20"/>
        </w:rPr>
        <w:t>ão</w:t>
      </w:r>
      <w:r w:rsidR="00BA4067" w:rsidRPr="00A608E2">
        <w:rPr>
          <w:rFonts w:cs="Arial"/>
          <w:b w:val="0"/>
          <w:i w:val="0"/>
          <w:sz w:val="20"/>
        </w:rPr>
        <w:t xml:space="preserve"> </w:t>
      </w:r>
      <w:r w:rsidR="00A3683E" w:rsidRPr="00A608E2">
        <w:rPr>
          <w:rFonts w:cs="Arial"/>
          <w:b w:val="0"/>
          <w:i w:val="0"/>
          <w:sz w:val="20"/>
        </w:rPr>
        <w:t xml:space="preserve">corretiva, </w:t>
      </w:r>
      <w:r w:rsidR="00BA4067" w:rsidRPr="00A608E2">
        <w:rPr>
          <w:rFonts w:cs="Arial"/>
          <w:b w:val="0"/>
          <w:i w:val="0"/>
          <w:sz w:val="20"/>
        </w:rPr>
        <w:t>preditiva</w:t>
      </w:r>
      <w:r w:rsidR="00A3683E" w:rsidRPr="00A608E2">
        <w:rPr>
          <w:rFonts w:cs="Arial"/>
          <w:b w:val="0"/>
          <w:i w:val="0"/>
          <w:sz w:val="20"/>
        </w:rPr>
        <w:t xml:space="preserve"> </w:t>
      </w:r>
      <w:r w:rsidR="00BA4067" w:rsidRPr="00A608E2">
        <w:rPr>
          <w:rFonts w:cs="Arial"/>
          <w:b w:val="0"/>
          <w:i w:val="0"/>
          <w:sz w:val="20"/>
        </w:rPr>
        <w:t xml:space="preserve">e preventiva. Responsável </w:t>
      </w:r>
      <w:r w:rsidR="00B7736F" w:rsidRPr="00A608E2">
        <w:rPr>
          <w:rFonts w:cs="Arial"/>
          <w:b w:val="0"/>
          <w:i w:val="0"/>
          <w:sz w:val="20"/>
        </w:rPr>
        <w:t>pelos</w:t>
      </w:r>
      <w:r w:rsidR="00BA4067" w:rsidRPr="00A608E2">
        <w:rPr>
          <w:rFonts w:cs="Arial"/>
          <w:b w:val="0"/>
          <w:i w:val="0"/>
          <w:sz w:val="20"/>
        </w:rPr>
        <w:t xml:space="preserve"> dimensionamentos, </w:t>
      </w:r>
      <w:r w:rsidR="00EE01B1" w:rsidRPr="00A608E2">
        <w:rPr>
          <w:rFonts w:cs="Arial"/>
          <w:b w:val="0"/>
          <w:i w:val="0"/>
          <w:sz w:val="20"/>
        </w:rPr>
        <w:t>vivência</w:t>
      </w:r>
      <w:r w:rsidR="00D4571A" w:rsidRPr="00A608E2">
        <w:rPr>
          <w:rFonts w:cs="Arial"/>
          <w:b w:val="0"/>
          <w:i w:val="0"/>
          <w:sz w:val="20"/>
        </w:rPr>
        <w:t xml:space="preserve"> </w:t>
      </w:r>
      <w:r w:rsidR="00B7736F" w:rsidRPr="00A608E2">
        <w:rPr>
          <w:rFonts w:cs="Arial"/>
          <w:b w:val="0"/>
          <w:i w:val="0"/>
          <w:sz w:val="20"/>
        </w:rPr>
        <w:t>nas</w:t>
      </w:r>
      <w:r w:rsidR="00D4571A" w:rsidRPr="00A608E2">
        <w:rPr>
          <w:rFonts w:cs="Arial"/>
          <w:b w:val="0"/>
          <w:i w:val="0"/>
          <w:sz w:val="20"/>
        </w:rPr>
        <w:t xml:space="preserve"> inspeções em</w:t>
      </w:r>
      <w:r w:rsidR="00EE01B1" w:rsidRPr="00A608E2">
        <w:rPr>
          <w:rFonts w:cs="Arial"/>
          <w:b w:val="0"/>
          <w:i w:val="0"/>
          <w:sz w:val="20"/>
        </w:rPr>
        <w:t xml:space="preserve"> </w:t>
      </w:r>
      <w:r w:rsidR="00F56628" w:rsidRPr="00A608E2">
        <w:rPr>
          <w:rFonts w:cs="Arial"/>
          <w:b w:val="0"/>
          <w:i w:val="0"/>
          <w:sz w:val="20"/>
        </w:rPr>
        <w:t xml:space="preserve">caldeiras, vasos de pressão, </w:t>
      </w:r>
      <w:r w:rsidR="00BA4067" w:rsidRPr="00A608E2">
        <w:rPr>
          <w:rFonts w:cs="Arial"/>
          <w:b w:val="0"/>
          <w:i w:val="0"/>
          <w:sz w:val="20"/>
        </w:rPr>
        <w:t xml:space="preserve">projetos, viabilidade técnica e reforma de toda </w:t>
      </w:r>
      <w:r w:rsidRPr="00A608E2">
        <w:rPr>
          <w:rFonts w:cs="Arial"/>
          <w:b w:val="0"/>
          <w:i w:val="0"/>
          <w:sz w:val="20"/>
        </w:rPr>
        <w:t>planta</w:t>
      </w:r>
      <w:r w:rsidR="00BA4067" w:rsidRPr="00A608E2">
        <w:rPr>
          <w:rFonts w:cs="Arial"/>
          <w:b w:val="0"/>
          <w:i w:val="0"/>
          <w:sz w:val="20"/>
        </w:rPr>
        <w:t xml:space="preserve"> industrial, nas suas montagens</w:t>
      </w:r>
      <w:r w:rsidR="00F56628" w:rsidRPr="00A608E2">
        <w:rPr>
          <w:rFonts w:cs="Arial"/>
          <w:b w:val="0"/>
          <w:i w:val="0"/>
          <w:sz w:val="20"/>
        </w:rPr>
        <w:t xml:space="preserve">, </w:t>
      </w:r>
      <w:r w:rsidR="00171418" w:rsidRPr="00A608E2">
        <w:rPr>
          <w:rFonts w:cs="Arial"/>
          <w:b w:val="0"/>
          <w:i w:val="0"/>
          <w:sz w:val="20"/>
        </w:rPr>
        <w:t xml:space="preserve">expansão, </w:t>
      </w:r>
      <w:r w:rsidR="00F56628" w:rsidRPr="00A608E2">
        <w:rPr>
          <w:rFonts w:cs="Arial"/>
          <w:b w:val="0"/>
          <w:i w:val="0"/>
          <w:sz w:val="20"/>
        </w:rPr>
        <w:t>comissionamento e startup.</w:t>
      </w:r>
    </w:p>
    <w:p w:rsidR="00D603E8" w:rsidRPr="00A608E2" w:rsidRDefault="00D603E8" w:rsidP="00867AB5">
      <w:pPr>
        <w:pStyle w:val="textoid2italico"/>
        <w:spacing w:line="120" w:lineRule="auto"/>
        <w:ind w:left="0"/>
        <w:rPr>
          <w:rFonts w:cs="Arial"/>
          <w:b w:val="0"/>
          <w:i w:val="0"/>
          <w:sz w:val="20"/>
        </w:rPr>
      </w:pPr>
    </w:p>
    <w:p w:rsidR="00BA4067" w:rsidRPr="00A608E2" w:rsidRDefault="00051D28" w:rsidP="00867AB5">
      <w:pPr>
        <w:pStyle w:val="Item1Negrito"/>
        <w:ind w:left="0"/>
      </w:pPr>
      <w:r>
        <w:t>Igaras Papéis e Embalagens S/A –</w:t>
      </w:r>
      <w:r w:rsidR="00BA4067" w:rsidRPr="00A608E2">
        <w:t xml:space="preserve"> </w:t>
      </w:r>
      <w:r w:rsidR="00AD1828" w:rsidRPr="00A608E2">
        <w:t>03</w:t>
      </w:r>
      <w:r w:rsidR="00BA4067" w:rsidRPr="00A608E2">
        <w:t xml:space="preserve">/1996 a </w:t>
      </w:r>
      <w:r w:rsidR="00AD1828" w:rsidRPr="00A608E2">
        <w:t>03</w:t>
      </w:r>
      <w:r w:rsidR="00BA4067" w:rsidRPr="00A608E2">
        <w:t>/1997</w:t>
      </w:r>
    </w:p>
    <w:p w:rsidR="008454B7" w:rsidRPr="00A608E2" w:rsidRDefault="008454B7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Cargo Ocupado: </w:t>
      </w:r>
      <w:r w:rsidR="00BA4067" w:rsidRPr="00A608E2">
        <w:rPr>
          <w:rFonts w:cs="Arial"/>
          <w:b w:val="0"/>
          <w:i w:val="0"/>
          <w:sz w:val="20"/>
        </w:rPr>
        <w:t>Coordenador de Montagens e Projetos Industriais</w:t>
      </w:r>
      <w:r w:rsidR="00AD1828" w:rsidRPr="00A608E2">
        <w:rPr>
          <w:rFonts w:cs="Arial"/>
          <w:b w:val="0"/>
          <w:i w:val="0"/>
          <w:sz w:val="20"/>
        </w:rPr>
        <w:t>.</w:t>
      </w:r>
    </w:p>
    <w:p w:rsidR="00BA4067" w:rsidRPr="00A608E2" w:rsidRDefault="008454B7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>Atividades:</w:t>
      </w:r>
      <w:r w:rsidR="00AD1828" w:rsidRPr="00A608E2">
        <w:rPr>
          <w:rFonts w:cs="Arial"/>
          <w:b w:val="0"/>
          <w:i w:val="0"/>
          <w:sz w:val="20"/>
        </w:rPr>
        <w:t xml:space="preserve"> </w:t>
      </w:r>
      <w:r w:rsidR="00BA4067" w:rsidRPr="00A608E2">
        <w:rPr>
          <w:rFonts w:cs="Arial"/>
          <w:b w:val="0"/>
          <w:i w:val="0"/>
          <w:sz w:val="20"/>
        </w:rPr>
        <w:t>Atuação indireta na contratação de mão-de-obra, vivência direta na interpretação dos projetos, metodologia aplicável, montagens em campo, chão de fábric</w:t>
      </w:r>
      <w:r w:rsidR="00D4571A" w:rsidRPr="00A608E2">
        <w:rPr>
          <w:rFonts w:cs="Arial"/>
          <w:b w:val="0"/>
          <w:i w:val="0"/>
          <w:sz w:val="20"/>
        </w:rPr>
        <w:t xml:space="preserve">a, comissionamento e </w:t>
      </w:r>
      <w:r w:rsidR="00AD1828" w:rsidRPr="00A608E2">
        <w:rPr>
          <w:rFonts w:cs="Arial"/>
          <w:b w:val="0"/>
          <w:i w:val="0"/>
          <w:sz w:val="20"/>
        </w:rPr>
        <w:t>startup.</w:t>
      </w:r>
    </w:p>
    <w:p w:rsidR="00D603E8" w:rsidRPr="00A608E2" w:rsidRDefault="00D603E8" w:rsidP="00867AB5">
      <w:pPr>
        <w:pStyle w:val="textoid2italico"/>
        <w:spacing w:line="120" w:lineRule="auto"/>
        <w:ind w:left="0"/>
        <w:rPr>
          <w:rFonts w:cs="Arial"/>
          <w:b w:val="0"/>
          <w:i w:val="0"/>
          <w:sz w:val="20"/>
        </w:rPr>
      </w:pPr>
    </w:p>
    <w:p w:rsidR="00BA4067" w:rsidRPr="00A608E2" w:rsidRDefault="00051D28" w:rsidP="00867AB5">
      <w:pPr>
        <w:pStyle w:val="Item1Negrito"/>
        <w:ind w:left="0"/>
      </w:pPr>
      <w:r>
        <w:t xml:space="preserve">Madeireira Baia </w:t>
      </w:r>
      <w:proofErr w:type="spellStart"/>
      <w:r>
        <w:t>Ltda</w:t>
      </w:r>
      <w:proofErr w:type="spellEnd"/>
      <w:r>
        <w:t xml:space="preserve"> – </w:t>
      </w:r>
      <w:r w:rsidR="00D065D3" w:rsidRPr="00A608E2">
        <w:t>08</w:t>
      </w:r>
      <w:r w:rsidR="00BA4067" w:rsidRPr="00A608E2">
        <w:t xml:space="preserve">/1995 a </w:t>
      </w:r>
      <w:r w:rsidR="00D065D3" w:rsidRPr="00A608E2">
        <w:t>02</w:t>
      </w:r>
      <w:r w:rsidR="00BA4067" w:rsidRPr="00A608E2">
        <w:t>/1996</w:t>
      </w:r>
    </w:p>
    <w:p w:rsidR="00723AA5" w:rsidRPr="00A608E2" w:rsidRDefault="008454B7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Cargo Ocupado: </w:t>
      </w:r>
      <w:r w:rsidR="00BA4067" w:rsidRPr="00A608E2">
        <w:rPr>
          <w:rFonts w:cs="Arial"/>
          <w:b w:val="0"/>
          <w:i w:val="0"/>
          <w:sz w:val="20"/>
        </w:rPr>
        <w:t>Gerente de Produção e Manutenção</w:t>
      </w:r>
      <w:r w:rsidR="00AD1828" w:rsidRPr="00A608E2">
        <w:rPr>
          <w:rFonts w:cs="Arial"/>
          <w:b w:val="0"/>
          <w:i w:val="0"/>
          <w:sz w:val="20"/>
        </w:rPr>
        <w:t>.</w:t>
      </w:r>
    </w:p>
    <w:p w:rsidR="00BA4067" w:rsidRPr="00A608E2" w:rsidRDefault="00E96B88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Atividades: </w:t>
      </w:r>
      <w:r w:rsidR="00BA4067" w:rsidRPr="00A608E2">
        <w:rPr>
          <w:rFonts w:cs="Arial"/>
          <w:b w:val="0"/>
          <w:i w:val="0"/>
          <w:sz w:val="20"/>
        </w:rPr>
        <w:t>Gerente na implantação e melhoria nos estudos de tempos e métodos, planejamento, manutenção, controle e estoque de matéria-prima, metodologia operacional e melhoria da produçã</w:t>
      </w:r>
      <w:r w:rsidR="00F56628" w:rsidRPr="00A608E2">
        <w:rPr>
          <w:rFonts w:cs="Arial"/>
          <w:b w:val="0"/>
          <w:i w:val="0"/>
          <w:sz w:val="20"/>
        </w:rPr>
        <w:t>o de toda a unidade industrial.</w:t>
      </w:r>
    </w:p>
    <w:p w:rsidR="00D603E8" w:rsidRPr="00A608E2" w:rsidRDefault="00D603E8" w:rsidP="00867AB5">
      <w:pPr>
        <w:pStyle w:val="textoid2italico"/>
        <w:spacing w:line="120" w:lineRule="auto"/>
        <w:ind w:left="0"/>
        <w:rPr>
          <w:rFonts w:cs="Arial"/>
          <w:b w:val="0"/>
          <w:i w:val="0"/>
          <w:sz w:val="20"/>
        </w:rPr>
      </w:pPr>
    </w:p>
    <w:p w:rsidR="00BA4067" w:rsidRPr="00A608E2" w:rsidRDefault="00BA4067" w:rsidP="00867AB5">
      <w:pPr>
        <w:pStyle w:val="Item1Negrito"/>
        <w:ind w:left="0"/>
      </w:pPr>
      <w:r w:rsidRPr="00A608E2">
        <w:t>Ma</w:t>
      </w:r>
      <w:r w:rsidR="00051D28">
        <w:t>nasa - Madeireira Nacional S/A –</w:t>
      </w:r>
      <w:r w:rsidRPr="00A608E2">
        <w:t xml:space="preserve"> </w:t>
      </w:r>
      <w:r w:rsidR="005755BA" w:rsidRPr="00A608E2">
        <w:t>05</w:t>
      </w:r>
      <w:r w:rsidRPr="00A608E2">
        <w:t xml:space="preserve">/1993 a </w:t>
      </w:r>
      <w:r w:rsidR="005755BA" w:rsidRPr="00A608E2">
        <w:t>05</w:t>
      </w:r>
      <w:r w:rsidRPr="00A608E2">
        <w:t>/1995</w:t>
      </w:r>
    </w:p>
    <w:p w:rsidR="00723AA5" w:rsidRPr="00A608E2" w:rsidRDefault="00E96B88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Cargo Ocupado: </w:t>
      </w:r>
      <w:r w:rsidR="007F294C" w:rsidRPr="00A608E2">
        <w:rPr>
          <w:rFonts w:cs="Arial"/>
          <w:b w:val="0"/>
          <w:i w:val="0"/>
          <w:sz w:val="20"/>
        </w:rPr>
        <w:t>Supervisor de Manutenção</w:t>
      </w:r>
      <w:r w:rsidR="00422646" w:rsidRPr="00A608E2">
        <w:rPr>
          <w:rFonts w:cs="Arial"/>
          <w:b w:val="0"/>
          <w:i w:val="0"/>
          <w:sz w:val="20"/>
        </w:rPr>
        <w:t>.</w:t>
      </w:r>
      <w:r w:rsidR="00D065D3" w:rsidRPr="00A608E2">
        <w:rPr>
          <w:rFonts w:cs="Arial"/>
          <w:b w:val="0"/>
          <w:i w:val="0"/>
          <w:sz w:val="20"/>
        </w:rPr>
        <w:t xml:space="preserve"> </w:t>
      </w:r>
    </w:p>
    <w:p w:rsidR="006438F7" w:rsidRPr="00A608E2" w:rsidRDefault="00E96B88" w:rsidP="00867AB5">
      <w:pPr>
        <w:pStyle w:val="textoid2italico"/>
        <w:ind w:left="0"/>
        <w:rPr>
          <w:rFonts w:cs="Arial"/>
          <w:b w:val="0"/>
          <w:i w:val="0"/>
          <w:sz w:val="20"/>
        </w:rPr>
      </w:pPr>
      <w:r w:rsidRPr="00A608E2">
        <w:rPr>
          <w:rFonts w:cs="Arial"/>
          <w:b w:val="0"/>
          <w:i w:val="0"/>
          <w:sz w:val="20"/>
        </w:rPr>
        <w:t xml:space="preserve">Atividades: </w:t>
      </w:r>
      <w:r w:rsidR="008E6BBA" w:rsidRPr="00A608E2">
        <w:rPr>
          <w:rFonts w:cs="Arial"/>
          <w:b w:val="0"/>
          <w:i w:val="0"/>
          <w:sz w:val="20"/>
        </w:rPr>
        <w:t>Vivência em</w:t>
      </w:r>
      <w:r w:rsidR="00BA4067" w:rsidRPr="00A608E2">
        <w:rPr>
          <w:rFonts w:cs="Arial"/>
          <w:b w:val="0"/>
          <w:i w:val="0"/>
          <w:sz w:val="20"/>
        </w:rPr>
        <w:t xml:space="preserve"> </w:t>
      </w:r>
      <w:r w:rsidR="00422646" w:rsidRPr="00A608E2">
        <w:rPr>
          <w:rFonts w:cs="Arial"/>
          <w:b w:val="0"/>
          <w:i w:val="0"/>
          <w:sz w:val="20"/>
        </w:rPr>
        <w:t xml:space="preserve">Manutenção e </w:t>
      </w:r>
      <w:r w:rsidR="00BA4067" w:rsidRPr="00A608E2">
        <w:rPr>
          <w:rFonts w:cs="Arial"/>
          <w:b w:val="0"/>
          <w:i w:val="0"/>
          <w:sz w:val="20"/>
        </w:rPr>
        <w:t>Projetos</w:t>
      </w:r>
      <w:r w:rsidR="00422646" w:rsidRPr="00A608E2">
        <w:rPr>
          <w:rFonts w:cs="Arial"/>
          <w:b w:val="0"/>
          <w:i w:val="0"/>
          <w:sz w:val="20"/>
        </w:rPr>
        <w:t xml:space="preserve">, </w:t>
      </w:r>
      <w:r w:rsidR="00D47836" w:rsidRPr="00A608E2">
        <w:rPr>
          <w:rFonts w:cs="Arial"/>
          <w:b w:val="0"/>
          <w:i w:val="0"/>
          <w:sz w:val="20"/>
        </w:rPr>
        <w:t xml:space="preserve">dimensionamentos, </w:t>
      </w:r>
      <w:r w:rsidR="00BA4067" w:rsidRPr="00A608E2">
        <w:rPr>
          <w:rFonts w:cs="Arial"/>
          <w:b w:val="0"/>
          <w:i w:val="0"/>
          <w:sz w:val="20"/>
        </w:rPr>
        <w:t xml:space="preserve">implantação, estudos de tempos e métodos, dispositivos para a melhoria das linhas de produção. </w:t>
      </w:r>
      <w:r w:rsidR="00422646" w:rsidRPr="00A608E2">
        <w:rPr>
          <w:rFonts w:cs="Arial"/>
          <w:b w:val="0"/>
          <w:i w:val="0"/>
          <w:sz w:val="20"/>
        </w:rPr>
        <w:t>Atuando</w:t>
      </w:r>
      <w:r w:rsidR="00BA4067" w:rsidRPr="00A608E2">
        <w:rPr>
          <w:rFonts w:cs="Arial"/>
          <w:b w:val="0"/>
          <w:i w:val="0"/>
          <w:sz w:val="20"/>
        </w:rPr>
        <w:t xml:space="preserve"> como </w:t>
      </w:r>
      <w:r w:rsidR="007836E8" w:rsidRPr="00A608E2">
        <w:rPr>
          <w:rFonts w:cs="Arial"/>
          <w:b w:val="0"/>
          <w:i w:val="0"/>
          <w:sz w:val="20"/>
        </w:rPr>
        <w:t xml:space="preserve">desenhista </w:t>
      </w:r>
      <w:r w:rsidR="00BA4067" w:rsidRPr="00A608E2">
        <w:rPr>
          <w:rFonts w:cs="Arial"/>
          <w:b w:val="0"/>
          <w:i w:val="0"/>
          <w:sz w:val="20"/>
        </w:rPr>
        <w:t xml:space="preserve">projetista, </w:t>
      </w:r>
      <w:r w:rsidR="00422646" w:rsidRPr="00A608E2">
        <w:rPr>
          <w:rFonts w:cs="Arial"/>
          <w:b w:val="0"/>
          <w:i w:val="0"/>
          <w:sz w:val="20"/>
        </w:rPr>
        <w:t xml:space="preserve">com </w:t>
      </w:r>
      <w:r w:rsidR="00BA4067" w:rsidRPr="00A608E2">
        <w:rPr>
          <w:rFonts w:cs="Arial"/>
          <w:b w:val="0"/>
          <w:i w:val="0"/>
          <w:sz w:val="20"/>
        </w:rPr>
        <w:t>custos industriais, montagem, comissionamento</w:t>
      </w:r>
      <w:r w:rsidR="00C479DF" w:rsidRPr="00A608E2">
        <w:rPr>
          <w:rFonts w:cs="Arial"/>
          <w:b w:val="0"/>
          <w:i w:val="0"/>
          <w:sz w:val="20"/>
        </w:rPr>
        <w:t xml:space="preserve"> </w:t>
      </w:r>
      <w:r w:rsidR="00BA4067" w:rsidRPr="00A608E2">
        <w:rPr>
          <w:rFonts w:cs="Arial"/>
          <w:b w:val="0"/>
          <w:i w:val="0"/>
          <w:sz w:val="20"/>
        </w:rPr>
        <w:t xml:space="preserve">e startup. </w:t>
      </w:r>
    </w:p>
    <w:p w:rsidR="006438F7" w:rsidRPr="00A608E2" w:rsidRDefault="006438F7" w:rsidP="00EA7B82">
      <w:pPr>
        <w:pStyle w:val="Ttulo2"/>
        <w:pBdr>
          <w:bottom w:val="single" w:sz="4" w:space="1" w:color="auto"/>
        </w:pBdr>
        <w:spacing w:before="120"/>
        <w:ind w:left="0"/>
        <w:rPr>
          <w:rFonts w:cs="Arial"/>
          <w:i w:val="0"/>
          <w:sz w:val="20"/>
          <w:lang w:val="pt-BR"/>
        </w:rPr>
      </w:pPr>
      <w:r w:rsidRPr="00A608E2">
        <w:rPr>
          <w:rFonts w:cs="Arial"/>
          <w:i w:val="0"/>
          <w:sz w:val="20"/>
          <w:lang w:val="pt-BR"/>
        </w:rPr>
        <w:t>IDIOMAS</w:t>
      </w:r>
    </w:p>
    <w:p w:rsidR="006438F7" w:rsidRPr="00A608E2" w:rsidRDefault="006438F7" w:rsidP="00867AB5">
      <w:pPr>
        <w:pStyle w:val="Textoid1"/>
        <w:ind w:left="0"/>
        <w:rPr>
          <w:rFonts w:cs="Arial"/>
          <w:sz w:val="20"/>
          <w:lang w:val="pt-BR"/>
        </w:rPr>
      </w:pPr>
      <w:r w:rsidRPr="00A608E2">
        <w:rPr>
          <w:rFonts w:cs="Arial"/>
          <w:sz w:val="20"/>
          <w:lang w:val="pt-BR"/>
        </w:rPr>
        <w:t xml:space="preserve">Inglês: </w:t>
      </w:r>
      <w:r w:rsidR="00297C54">
        <w:rPr>
          <w:rFonts w:cs="Arial"/>
          <w:sz w:val="20"/>
          <w:lang w:val="pt-BR"/>
        </w:rPr>
        <w:t>Avançado</w:t>
      </w:r>
      <w:r w:rsidRPr="00A608E2">
        <w:rPr>
          <w:rFonts w:cs="Arial"/>
          <w:sz w:val="20"/>
          <w:lang w:val="pt-BR"/>
        </w:rPr>
        <w:t>.</w:t>
      </w:r>
    </w:p>
    <w:p w:rsidR="00BA4067" w:rsidRPr="00A608E2" w:rsidRDefault="002E0836" w:rsidP="00EA7B82">
      <w:pPr>
        <w:pStyle w:val="Ttulo2"/>
        <w:pBdr>
          <w:bottom w:val="single" w:sz="4" w:space="1" w:color="auto"/>
        </w:pBdr>
        <w:spacing w:before="120"/>
        <w:ind w:left="0"/>
        <w:rPr>
          <w:rFonts w:cs="Arial"/>
          <w:i w:val="0"/>
          <w:sz w:val="20"/>
          <w:lang w:val="pt-BR"/>
        </w:rPr>
      </w:pPr>
      <w:r w:rsidRPr="00A608E2">
        <w:rPr>
          <w:rFonts w:cs="Arial"/>
          <w:i w:val="0"/>
          <w:sz w:val="20"/>
          <w:lang w:val="pt-BR"/>
        </w:rPr>
        <w:t>INFORMAÇÕES COMPLEMENTARES</w:t>
      </w:r>
    </w:p>
    <w:p w:rsidR="00D519B6" w:rsidRDefault="002E0836" w:rsidP="00F16158">
      <w:pPr>
        <w:autoSpaceDE w:val="0"/>
        <w:autoSpaceDN w:val="0"/>
        <w:adjustRightInd w:val="0"/>
        <w:ind w:left="0"/>
        <w:rPr>
          <w:rFonts w:cs="Arial"/>
          <w:sz w:val="20"/>
          <w:lang w:val="pt-BR"/>
        </w:rPr>
      </w:pPr>
      <w:r w:rsidRPr="00A608E2">
        <w:rPr>
          <w:rFonts w:cs="Arial"/>
          <w:sz w:val="20"/>
          <w:lang w:val="pt-BR"/>
        </w:rPr>
        <w:t>Curso</w:t>
      </w:r>
      <w:r w:rsidR="007836E8" w:rsidRPr="00A608E2">
        <w:rPr>
          <w:rFonts w:cs="Arial"/>
          <w:sz w:val="20"/>
          <w:lang w:val="pt-BR"/>
        </w:rPr>
        <w:t>s</w:t>
      </w:r>
      <w:r w:rsidRPr="00A608E2">
        <w:rPr>
          <w:rFonts w:cs="Arial"/>
          <w:sz w:val="20"/>
          <w:lang w:val="pt-BR"/>
        </w:rPr>
        <w:t xml:space="preserve"> em </w:t>
      </w:r>
      <w:r w:rsidR="001F4B84" w:rsidRPr="00A608E2">
        <w:rPr>
          <w:rFonts w:cs="Arial"/>
          <w:sz w:val="20"/>
          <w:lang w:val="pt-BR"/>
        </w:rPr>
        <w:t>Gestão de Contratos</w:t>
      </w:r>
      <w:r w:rsidRPr="00A608E2">
        <w:rPr>
          <w:rFonts w:cs="Arial"/>
          <w:sz w:val="20"/>
          <w:lang w:val="pt-BR"/>
        </w:rPr>
        <w:t xml:space="preserve"> EPC &amp; Aliança </w:t>
      </w:r>
      <w:r w:rsidR="001F4B84" w:rsidRPr="00A608E2">
        <w:rPr>
          <w:rFonts w:cs="Arial"/>
          <w:sz w:val="20"/>
          <w:lang w:val="pt-BR"/>
        </w:rPr>
        <w:t xml:space="preserve">para </w:t>
      </w:r>
      <w:r w:rsidRPr="00A608E2">
        <w:rPr>
          <w:rFonts w:cs="Arial"/>
          <w:sz w:val="20"/>
          <w:lang w:val="pt-BR"/>
        </w:rPr>
        <w:t>Engenharia</w:t>
      </w:r>
      <w:r w:rsidR="000125F8" w:rsidRPr="00A608E2">
        <w:rPr>
          <w:rFonts w:cs="Arial"/>
          <w:sz w:val="20"/>
          <w:lang w:val="pt-BR"/>
        </w:rPr>
        <w:t xml:space="preserve"> e Construção</w:t>
      </w:r>
      <w:r w:rsidR="00766912" w:rsidRPr="00A608E2">
        <w:rPr>
          <w:rFonts w:cs="Arial"/>
          <w:sz w:val="20"/>
          <w:lang w:val="pt-BR"/>
        </w:rPr>
        <w:t xml:space="preserve">, </w:t>
      </w:r>
      <w:r w:rsidR="00446C8E" w:rsidRPr="00A608E2">
        <w:rPr>
          <w:rFonts w:cs="Arial"/>
          <w:sz w:val="20"/>
          <w:lang w:val="pt-BR" w:eastAsia="pt-BR"/>
        </w:rPr>
        <w:t>PMBOK, TPM e PCM.</w:t>
      </w:r>
      <w:r w:rsidR="00F16158">
        <w:rPr>
          <w:rFonts w:cs="Arial"/>
          <w:sz w:val="20"/>
          <w:lang w:val="pt-BR" w:eastAsia="pt-BR"/>
        </w:rPr>
        <w:t xml:space="preserve">  </w:t>
      </w:r>
      <w:r w:rsidR="001F4B84" w:rsidRPr="00A608E2">
        <w:rPr>
          <w:rFonts w:cs="Arial"/>
          <w:sz w:val="20"/>
          <w:lang w:val="pt-BR"/>
        </w:rPr>
        <w:t>Experiência e vivên</w:t>
      </w:r>
      <w:r w:rsidR="007657A5" w:rsidRPr="00A608E2">
        <w:rPr>
          <w:rFonts w:cs="Arial"/>
          <w:sz w:val="20"/>
          <w:lang w:val="pt-BR"/>
        </w:rPr>
        <w:t>cia profissional</w:t>
      </w:r>
      <w:r w:rsidR="00BA4067" w:rsidRPr="00A608E2">
        <w:rPr>
          <w:rFonts w:cs="Arial"/>
          <w:sz w:val="20"/>
          <w:lang w:val="pt-BR"/>
        </w:rPr>
        <w:t xml:space="preserve"> com</w:t>
      </w:r>
      <w:r w:rsidR="007657A5" w:rsidRPr="00A608E2">
        <w:rPr>
          <w:rFonts w:cs="Arial"/>
          <w:sz w:val="20"/>
          <w:lang w:val="pt-BR"/>
        </w:rPr>
        <w:t>o</w:t>
      </w:r>
      <w:r w:rsidR="00BA4067" w:rsidRPr="00A608E2">
        <w:rPr>
          <w:rFonts w:cs="Arial"/>
          <w:sz w:val="20"/>
          <w:lang w:val="pt-BR"/>
        </w:rPr>
        <w:t xml:space="preserve"> Técnico em Mineraçã</w:t>
      </w:r>
      <w:r w:rsidR="0040773B" w:rsidRPr="00A608E2">
        <w:rPr>
          <w:rFonts w:cs="Arial"/>
          <w:sz w:val="20"/>
          <w:lang w:val="pt-BR"/>
        </w:rPr>
        <w:t>o, entre os anos de 1982 a 1988 na Votorantim Cimentos, Mineração Porto Estrela, Mineração Tab</w:t>
      </w:r>
      <w:r w:rsidR="007836E8" w:rsidRPr="00A608E2">
        <w:rPr>
          <w:rFonts w:cs="Arial"/>
          <w:sz w:val="20"/>
          <w:lang w:val="pt-BR"/>
        </w:rPr>
        <w:t>oca, Marvel-Marmoraria Cascavel e</w:t>
      </w:r>
      <w:r w:rsidR="0040773B" w:rsidRPr="00A608E2">
        <w:rPr>
          <w:rFonts w:cs="Arial"/>
          <w:sz w:val="20"/>
          <w:lang w:val="pt-BR"/>
        </w:rPr>
        <w:t xml:space="preserve"> Chiarelli Mineração.</w:t>
      </w:r>
      <w:r w:rsidR="00E941C4">
        <w:rPr>
          <w:rFonts w:cs="Arial"/>
          <w:sz w:val="20"/>
          <w:lang w:val="pt-BR"/>
        </w:rPr>
        <w:t xml:space="preserve"> </w:t>
      </w:r>
    </w:p>
    <w:p w:rsidR="00D519B6" w:rsidRPr="00A608E2" w:rsidRDefault="00D519B6" w:rsidP="00867AB5">
      <w:pPr>
        <w:pStyle w:val="Textoid1"/>
        <w:ind w:left="0"/>
        <w:rPr>
          <w:rFonts w:cs="Arial"/>
          <w:sz w:val="20"/>
          <w:lang w:val="pt-BR"/>
        </w:rPr>
      </w:pPr>
    </w:p>
    <w:sectPr w:rsidR="00D519B6" w:rsidRPr="00A608E2" w:rsidSect="00CF6D6F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 w15:restartNumberingAfterBreak="0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 w15:restartNumberingAfterBreak="0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 w15:restartNumberingAfterBreak="0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 w15:restartNumberingAfterBreak="0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 w15:restartNumberingAfterBreak="0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 w15:restartNumberingAfterBreak="0">
    <w:nsid w:val="50811C24"/>
    <w:multiLevelType w:val="hybridMultilevel"/>
    <w:tmpl w:val="0BBEE2D8"/>
    <w:lvl w:ilvl="0" w:tplc="356E3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 w15:restartNumberingAfterBreak="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2" w15:restartNumberingAfterBreak="0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09"/>
    <w:rsid w:val="0000222B"/>
    <w:rsid w:val="00002BB0"/>
    <w:rsid w:val="00004760"/>
    <w:rsid w:val="000125F8"/>
    <w:rsid w:val="00013C1F"/>
    <w:rsid w:val="0003699E"/>
    <w:rsid w:val="00045401"/>
    <w:rsid w:val="00046197"/>
    <w:rsid w:val="00051D28"/>
    <w:rsid w:val="00052B35"/>
    <w:rsid w:val="0005584B"/>
    <w:rsid w:val="00060F34"/>
    <w:rsid w:val="0007081C"/>
    <w:rsid w:val="00094214"/>
    <w:rsid w:val="000A6447"/>
    <w:rsid w:val="000F10E7"/>
    <w:rsid w:val="000F6007"/>
    <w:rsid w:val="00134233"/>
    <w:rsid w:val="00135C9F"/>
    <w:rsid w:val="0015043B"/>
    <w:rsid w:val="00171418"/>
    <w:rsid w:val="00172134"/>
    <w:rsid w:val="00196273"/>
    <w:rsid w:val="001969E1"/>
    <w:rsid w:val="001A0AFA"/>
    <w:rsid w:val="001A797D"/>
    <w:rsid w:val="001B27AA"/>
    <w:rsid w:val="001B5E16"/>
    <w:rsid w:val="001C195B"/>
    <w:rsid w:val="001C6071"/>
    <w:rsid w:val="001D39BA"/>
    <w:rsid w:val="001E6D6C"/>
    <w:rsid w:val="001F15FB"/>
    <w:rsid w:val="001F4B84"/>
    <w:rsid w:val="00205E65"/>
    <w:rsid w:val="00214684"/>
    <w:rsid w:val="00216957"/>
    <w:rsid w:val="0026481E"/>
    <w:rsid w:val="00264B18"/>
    <w:rsid w:val="0026556B"/>
    <w:rsid w:val="00297C54"/>
    <w:rsid w:val="002A2FFC"/>
    <w:rsid w:val="002B2A90"/>
    <w:rsid w:val="002B6E8D"/>
    <w:rsid w:val="002B7F1F"/>
    <w:rsid w:val="002C72E1"/>
    <w:rsid w:val="002D0360"/>
    <w:rsid w:val="002D221D"/>
    <w:rsid w:val="002D3A56"/>
    <w:rsid w:val="002D6828"/>
    <w:rsid w:val="002E0836"/>
    <w:rsid w:val="002E559F"/>
    <w:rsid w:val="002F3110"/>
    <w:rsid w:val="002F3C2B"/>
    <w:rsid w:val="002F52D8"/>
    <w:rsid w:val="00303D97"/>
    <w:rsid w:val="00323355"/>
    <w:rsid w:val="00336F01"/>
    <w:rsid w:val="003505F1"/>
    <w:rsid w:val="003A5830"/>
    <w:rsid w:val="003B1B94"/>
    <w:rsid w:val="003C7C6B"/>
    <w:rsid w:val="003D7803"/>
    <w:rsid w:val="003F1C76"/>
    <w:rsid w:val="0040773B"/>
    <w:rsid w:val="00414BD2"/>
    <w:rsid w:val="00422646"/>
    <w:rsid w:val="0043376D"/>
    <w:rsid w:val="00443AB2"/>
    <w:rsid w:val="00446C8E"/>
    <w:rsid w:val="00461074"/>
    <w:rsid w:val="0047005E"/>
    <w:rsid w:val="00475318"/>
    <w:rsid w:val="00484E14"/>
    <w:rsid w:val="004A5455"/>
    <w:rsid w:val="004D0416"/>
    <w:rsid w:val="004D5411"/>
    <w:rsid w:val="004E19A9"/>
    <w:rsid w:val="004F1634"/>
    <w:rsid w:val="0051604C"/>
    <w:rsid w:val="00525B47"/>
    <w:rsid w:val="005331FF"/>
    <w:rsid w:val="00534DE9"/>
    <w:rsid w:val="00541D9F"/>
    <w:rsid w:val="005755BA"/>
    <w:rsid w:val="0058235E"/>
    <w:rsid w:val="00592796"/>
    <w:rsid w:val="00593F27"/>
    <w:rsid w:val="00596271"/>
    <w:rsid w:val="005B21D3"/>
    <w:rsid w:val="005C6E49"/>
    <w:rsid w:val="006019EA"/>
    <w:rsid w:val="00603A05"/>
    <w:rsid w:val="00604AFB"/>
    <w:rsid w:val="0061305E"/>
    <w:rsid w:val="00620C21"/>
    <w:rsid w:val="00633230"/>
    <w:rsid w:val="00641D17"/>
    <w:rsid w:val="006438F7"/>
    <w:rsid w:val="00654CB0"/>
    <w:rsid w:val="00691F42"/>
    <w:rsid w:val="00695918"/>
    <w:rsid w:val="006969A5"/>
    <w:rsid w:val="006A17CF"/>
    <w:rsid w:val="006A4D99"/>
    <w:rsid w:val="006A6756"/>
    <w:rsid w:val="006C1333"/>
    <w:rsid w:val="006C3002"/>
    <w:rsid w:val="006C4511"/>
    <w:rsid w:val="006D140F"/>
    <w:rsid w:val="006F13DE"/>
    <w:rsid w:val="006F5CCA"/>
    <w:rsid w:val="006F7124"/>
    <w:rsid w:val="0070309B"/>
    <w:rsid w:val="00723AA5"/>
    <w:rsid w:val="0073607B"/>
    <w:rsid w:val="00742569"/>
    <w:rsid w:val="0074694B"/>
    <w:rsid w:val="00760C5A"/>
    <w:rsid w:val="007624DE"/>
    <w:rsid w:val="007657A5"/>
    <w:rsid w:val="00766912"/>
    <w:rsid w:val="007836E8"/>
    <w:rsid w:val="007B1888"/>
    <w:rsid w:val="007E2FA4"/>
    <w:rsid w:val="007E5D40"/>
    <w:rsid w:val="007F294C"/>
    <w:rsid w:val="008034EE"/>
    <w:rsid w:val="008061C7"/>
    <w:rsid w:val="0081628E"/>
    <w:rsid w:val="008454B7"/>
    <w:rsid w:val="00852514"/>
    <w:rsid w:val="0085608A"/>
    <w:rsid w:val="00867AB5"/>
    <w:rsid w:val="008A1A4B"/>
    <w:rsid w:val="008B136F"/>
    <w:rsid w:val="008B3936"/>
    <w:rsid w:val="008D65EE"/>
    <w:rsid w:val="008E6BBA"/>
    <w:rsid w:val="00921ED5"/>
    <w:rsid w:val="00927FD5"/>
    <w:rsid w:val="00931DFE"/>
    <w:rsid w:val="00934E0F"/>
    <w:rsid w:val="009520B4"/>
    <w:rsid w:val="00952DE0"/>
    <w:rsid w:val="00955E8F"/>
    <w:rsid w:val="009611FF"/>
    <w:rsid w:val="00961B67"/>
    <w:rsid w:val="009677A0"/>
    <w:rsid w:val="00987058"/>
    <w:rsid w:val="009A2B0C"/>
    <w:rsid w:val="009B76B9"/>
    <w:rsid w:val="009D5D40"/>
    <w:rsid w:val="009D659B"/>
    <w:rsid w:val="009D769D"/>
    <w:rsid w:val="009E6040"/>
    <w:rsid w:val="00A03057"/>
    <w:rsid w:val="00A144CB"/>
    <w:rsid w:val="00A14802"/>
    <w:rsid w:val="00A2023A"/>
    <w:rsid w:val="00A218F3"/>
    <w:rsid w:val="00A35B8F"/>
    <w:rsid w:val="00A3683E"/>
    <w:rsid w:val="00A5447B"/>
    <w:rsid w:val="00A608E2"/>
    <w:rsid w:val="00A646D4"/>
    <w:rsid w:val="00A711FB"/>
    <w:rsid w:val="00AA1021"/>
    <w:rsid w:val="00AA1D8E"/>
    <w:rsid w:val="00AC547E"/>
    <w:rsid w:val="00AD1828"/>
    <w:rsid w:val="00AE5B57"/>
    <w:rsid w:val="00B16C3A"/>
    <w:rsid w:val="00B249D7"/>
    <w:rsid w:val="00B66BD6"/>
    <w:rsid w:val="00B7311D"/>
    <w:rsid w:val="00B7736F"/>
    <w:rsid w:val="00B775EE"/>
    <w:rsid w:val="00B941B0"/>
    <w:rsid w:val="00B94E7A"/>
    <w:rsid w:val="00BA0EC3"/>
    <w:rsid w:val="00BA3CA2"/>
    <w:rsid w:val="00BA4067"/>
    <w:rsid w:val="00BA4BA0"/>
    <w:rsid w:val="00BB0ABD"/>
    <w:rsid w:val="00BB6F3F"/>
    <w:rsid w:val="00BC5481"/>
    <w:rsid w:val="00BE3340"/>
    <w:rsid w:val="00BF1910"/>
    <w:rsid w:val="00BF67E1"/>
    <w:rsid w:val="00C16CFA"/>
    <w:rsid w:val="00C26E6F"/>
    <w:rsid w:val="00C271CC"/>
    <w:rsid w:val="00C41518"/>
    <w:rsid w:val="00C479DF"/>
    <w:rsid w:val="00C555E6"/>
    <w:rsid w:val="00C70023"/>
    <w:rsid w:val="00C75122"/>
    <w:rsid w:val="00C8134B"/>
    <w:rsid w:val="00C8615B"/>
    <w:rsid w:val="00C91070"/>
    <w:rsid w:val="00C94476"/>
    <w:rsid w:val="00C967F5"/>
    <w:rsid w:val="00CA3D06"/>
    <w:rsid w:val="00CA45C5"/>
    <w:rsid w:val="00CB2BB3"/>
    <w:rsid w:val="00CB774B"/>
    <w:rsid w:val="00CE1CC5"/>
    <w:rsid w:val="00CE262C"/>
    <w:rsid w:val="00CE410C"/>
    <w:rsid w:val="00CE562B"/>
    <w:rsid w:val="00CF6D6F"/>
    <w:rsid w:val="00CF791E"/>
    <w:rsid w:val="00D02B90"/>
    <w:rsid w:val="00D03F9D"/>
    <w:rsid w:val="00D065D3"/>
    <w:rsid w:val="00D1178B"/>
    <w:rsid w:val="00D15689"/>
    <w:rsid w:val="00D178EE"/>
    <w:rsid w:val="00D21473"/>
    <w:rsid w:val="00D22127"/>
    <w:rsid w:val="00D230D1"/>
    <w:rsid w:val="00D31D5E"/>
    <w:rsid w:val="00D4571A"/>
    <w:rsid w:val="00D47836"/>
    <w:rsid w:val="00D519B6"/>
    <w:rsid w:val="00D54611"/>
    <w:rsid w:val="00D55807"/>
    <w:rsid w:val="00D603E8"/>
    <w:rsid w:val="00D648D9"/>
    <w:rsid w:val="00D76992"/>
    <w:rsid w:val="00DB2390"/>
    <w:rsid w:val="00DC033E"/>
    <w:rsid w:val="00DC2EB5"/>
    <w:rsid w:val="00DE6A26"/>
    <w:rsid w:val="00DF2D4B"/>
    <w:rsid w:val="00E067BD"/>
    <w:rsid w:val="00E06E13"/>
    <w:rsid w:val="00E10ED0"/>
    <w:rsid w:val="00E2784A"/>
    <w:rsid w:val="00E42576"/>
    <w:rsid w:val="00E544E8"/>
    <w:rsid w:val="00E76924"/>
    <w:rsid w:val="00E8288A"/>
    <w:rsid w:val="00E84CEE"/>
    <w:rsid w:val="00E851DB"/>
    <w:rsid w:val="00E9236B"/>
    <w:rsid w:val="00E941C4"/>
    <w:rsid w:val="00E94FAA"/>
    <w:rsid w:val="00E96B88"/>
    <w:rsid w:val="00EA6398"/>
    <w:rsid w:val="00EA7B82"/>
    <w:rsid w:val="00EC7B2E"/>
    <w:rsid w:val="00EE01B1"/>
    <w:rsid w:val="00F11F7D"/>
    <w:rsid w:val="00F16158"/>
    <w:rsid w:val="00F21716"/>
    <w:rsid w:val="00F358A9"/>
    <w:rsid w:val="00F421E7"/>
    <w:rsid w:val="00F45ECB"/>
    <w:rsid w:val="00F50816"/>
    <w:rsid w:val="00F56628"/>
    <w:rsid w:val="00F6469F"/>
    <w:rsid w:val="00F669BC"/>
    <w:rsid w:val="00F93A3A"/>
    <w:rsid w:val="00FA76C0"/>
    <w:rsid w:val="00FB4025"/>
    <w:rsid w:val="00FC2F03"/>
    <w:rsid w:val="00FC39DF"/>
    <w:rsid w:val="00FC7509"/>
    <w:rsid w:val="00FF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55C62E3B-739A-4B25-91BF-C96CB8D0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No List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803"/>
    <w:pPr>
      <w:ind w:left="-567"/>
      <w:jc w:val="both"/>
    </w:pPr>
    <w:rPr>
      <w:rFonts w:ascii="Arial" w:hAnsi="Arial" w:cs="Times New Roman"/>
      <w:sz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A4067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BA4067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BA4067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locked/>
    <w:rsid w:val="00BA4067"/>
    <w:rPr>
      <w:rFonts w:ascii="Arial" w:hAnsi="Arial" w:cs="Times New Roman"/>
      <w:b/>
      <w:i/>
      <w:sz w:val="20"/>
      <w:szCs w:val="20"/>
      <w:lang w:val="en-US" w:eastAsia="x-none"/>
    </w:rPr>
  </w:style>
  <w:style w:type="character" w:customStyle="1" w:styleId="Ttulo3Char">
    <w:name w:val="Título 3 Char"/>
    <w:link w:val="Ttulo3"/>
    <w:locked/>
    <w:rsid w:val="00BA4067"/>
    <w:rPr>
      <w:rFonts w:ascii="Arial" w:hAnsi="Arial" w:cs="Times New Roman"/>
      <w:sz w:val="20"/>
      <w:szCs w:val="20"/>
      <w:lang w:val="en-US" w:eastAsia="x-none"/>
    </w:rPr>
  </w:style>
  <w:style w:type="paragraph" w:customStyle="1" w:styleId="Nome">
    <w:name w:val="Nome"/>
    <w:basedOn w:val="Normal"/>
    <w:rsid w:val="00BA4067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link w:val="Ttulo1"/>
    <w:locked/>
    <w:rsid w:val="00BA4067"/>
    <w:rPr>
      <w:rFonts w:ascii="Arial" w:hAnsi="Arial" w:cs="Times New Roman"/>
      <w:b/>
      <w:kern w:val="28"/>
      <w:sz w:val="20"/>
      <w:szCs w:val="20"/>
      <w:lang w:val="en-US" w:eastAsia="x-none"/>
    </w:rPr>
  </w:style>
  <w:style w:type="paragraph" w:customStyle="1" w:styleId="Grupo">
    <w:name w:val="Grupo"/>
    <w:basedOn w:val="Nome"/>
    <w:rsid w:val="00BA4067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BA4067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BA4067"/>
    <w:pPr>
      <w:numPr>
        <w:numId w:val="2"/>
      </w:numPr>
      <w:tabs>
        <w:tab w:val="left" w:pos="360"/>
      </w:tabs>
      <w:spacing w:after="60"/>
      <w:ind w:left="813" w:hanging="359"/>
    </w:pPr>
    <w:rPr>
      <w:lang w:val="pt-BR"/>
    </w:rPr>
  </w:style>
  <w:style w:type="paragraph" w:customStyle="1" w:styleId="Item1Negrito">
    <w:name w:val="Item1 Negrito"/>
    <w:basedOn w:val="Item1"/>
    <w:autoRedefine/>
    <w:rsid w:val="007B1888"/>
    <w:pPr>
      <w:numPr>
        <w:numId w:val="0"/>
      </w:numPr>
      <w:spacing w:after="0"/>
      <w:ind w:left="-567"/>
    </w:pPr>
    <w:rPr>
      <w:rFonts w:cs="Arial"/>
      <w:b/>
      <w:sz w:val="20"/>
    </w:rPr>
  </w:style>
  <w:style w:type="paragraph" w:customStyle="1" w:styleId="Textoid2">
    <w:name w:val="Texto id2"/>
    <w:basedOn w:val="Normal"/>
    <w:autoRedefine/>
    <w:rsid w:val="00955E8F"/>
    <w:rPr>
      <w:lang w:val="pt-BR"/>
    </w:rPr>
  </w:style>
  <w:style w:type="paragraph" w:customStyle="1" w:styleId="textoid2italico">
    <w:name w:val="texto id2 italico"/>
    <w:basedOn w:val="Textoid2"/>
    <w:rsid w:val="00BA4067"/>
    <w:rPr>
      <w:b/>
      <w:i/>
    </w:rPr>
  </w:style>
  <w:style w:type="paragraph" w:customStyle="1" w:styleId="Item2">
    <w:name w:val="Item2"/>
    <w:basedOn w:val="Textoid2"/>
    <w:autoRedefine/>
    <w:rsid w:val="00BA4067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BA4067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BA4067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BA4067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link w:val="Cabealho"/>
    <w:locked/>
    <w:rsid w:val="00BA4067"/>
    <w:rPr>
      <w:rFonts w:ascii="Arial" w:hAnsi="Arial" w:cs="Times New Roman"/>
      <w:sz w:val="20"/>
      <w:szCs w:val="20"/>
      <w:lang w:val="en-US" w:eastAsia="x-none"/>
    </w:rPr>
  </w:style>
  <w:style w:type="paragraph" w:styleId="Rodap">
    <w:name w:val="footer"/>
    <w:basedOn w:val="Normal"/>
    <w:link w:val="RodapChar"/>
    <w:uiPriority w:val="99"/>
    <w:rsid w:val="00BA4067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uiPriority w:val="99"/>
    <w:rsid w:val="00BA4067"/>
    <w:rPr>
      <w:rFonts w:ascii="Arial" w:hAnsi="Arial" w:cs="Times New Roman"/>
    </w:rPr>
  </w:style>
  <w:style w:type="character" w:customStyle="1" w:styleId="RodapChar">
    <w:name w:val="Rodapé Char"/>
    <w:link w:val="Rodap"/>
    <w:locked/>
    <w:rsid w:val="00BA4067"/>
    <w:rPr>
      <w:rFonts w:ascii="Arial" w:hAnsi="Arial" w:cs="Times New Roman"/>
      <w:sz w:val="20"/>
      <w:szCs w:val="20"/>
      <w:lang w:val="en-US" w:eastAsia="x-none"/>
    </w:rPr>
  </w:style>
  <w:style w:type="paragraph" w:customStyle="1" w:styleId="Pergunta">
    <w:name w:val="Pergunta"/>
    <w:basedOn w:val="GrupoPlaut"/>
    <w:rsid w:val="00BA4067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BA4067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BA4067"/>
    <w:rPr>
      <w:rFonts w:ascii="Verdana" w:hAnsi="Verdana"/>
      <w:sz w:val="18"/>
    </w:rPr>
  </w:style>
  <w:style w:type="paragraph" w:customStyle="1" w:styleId="GrupoPlaut">
    <w:name w:val="Grupo Plaut"/>
    <w:basedOn w:val="Grupo"/>
    <w:rsid w:val="00BA4067"/>
    <w:rPr>
      <w:rFonts w:ascii="Verdana" w:hAnsi="Verdana"/>
      <w:sz w:val="20"/>
    </w:rPr>
  </w:style>
  <w:style w:type="paragraph" w:customStyle="1" w:styleId="NomePlaut">
    <w:name w:val="Nome Plaut"/>
    <w:basedOn w:val="Nome"/>
    <w:rsid w:val="00BA4067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BA4067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BA4067"/>
    <w:rPr>
      <w:rFonts w:ascii="Verdana" w:hAnsi="Verdana"/>
      <w:sz w:val="18"/>
    </w:rPr>
  </w:style>
  <w:style w:type="paragraph" w:customStyle="1" w:styleId="Item1Plaut">
    <w:name w:val="Item1 Plaut"/>
    <w:basedOn w:val="Item1"/>
    <w:rsid w:val="00BA4067"/>
    <w:rPr>
      <w:rFonts w:ascii="Verdana" w:hAnsi="Verdana"/>
      <w:sz w:val="18"/>
    </w:rPr>
  </w:style>
  <w:style w:type="paragraph" w:customStyle="1" w:styleId="Item2Plaut">
    <w:name w:val="Item2 Plaut"/>
    <w:basedOn w:val="Item2"/>
    <w:rsid w:val="00BA4067"/>
    <w:rPr>
      <w:rFonts w:ascii="Verdana" w:hAnsi="Verdana"/>
      <w:sz w:val="18"/>
    </w:rPr>
  </w:style>
  <w:style w:type="paragraph" w:customStyle="1" w:styleId="Resposta">
    <w:name w:val="Resposta"/>
    <w:basedOn w:val="Textoid1"/>
    <w:rsid w:val="00BA4067"/>
    <w:rPr>
      <w:lang w:val="pt-BR"/>
    </w:rPr>
  </w:style>
  <w:style w:type="paragraph" w:customStyle="1" w:styleId="AjudaPergunta">
    <w:name w:val="AjudaPergunta"/>
    <w:basedOn w:val="GrupoPlaut"/>
    <w:rsid w:val="00BA4067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BA4067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BA4067"/>
    <w:pPr>
      <w:ind w:left="60"/>
    </w:pPr>
  </w:style>
  <w:style w:type="paragraph" w:customStyle="1" w:styleId="Textoid2peq">
    <w:name w:val="Texto id2 peq"/>
    <w:basedOn w:val="Textoid2"/>
    <w:rsid w:val="00BA4067"/>
    <w:rPr>
      <w:sz w:val="16"/>
    </w:rPr>
  </w:style>
  <w:style w:type="character" w:styleId="Hyperlink">
    <w:name w:val="Hyperlink"/>
    <w:uiPriority w:val="99"/>
    <w:rsid w:val="00AC547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spangher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pastas\Curr&#237;culo%20de%20Marco%20Antonio%20Spangher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D22B2-A217-44A4-A62E-52C2961F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Marco Antonio Spanghero</Template>
  <TotalTime>3</TotalTime>
  <Pages>2</Pages>
  <Words>1188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7589</CharactersWithSpaces>
  <SharedDoc>false</SharedDoc>
  <HLinks>
    <vt:vector size="6" baseType="variant">
      <vt:variant>
        <vt:i4>1310762</vt:i4>
      </vt:variant>
      <vt:variant>
        <vt:i4>0</vt:i4>
      </vt:variant>
      <vt:variant>
        <vt:i4>0</vt:i4>
      </vt:variant>
      <vt:variant>
        <vt:i4>5</vt:i4>
      </vt:variant>
      <vt:variant>
        <vt:lpwstr>mailto:maspanghero@gmail.com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marcospanghero</cp:lastModifiedBy>
  <cp:revision>5</cp:revision>
  <cp:lastPrinted>2017-01-19T12:20:00Z</cp:lastPrinted>
  <dcterms:created xsi:type="dcterms:W3CDTF">2017-02-22T08:09:56Z</dcterms:created>
  <dcterms:modified xsi:type="dcterms:W3CDTF">2017-02-22T08:09:56Z</dcterms:modified>
</cp:coreProperties>
</file>