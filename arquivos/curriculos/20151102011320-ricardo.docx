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81435" w:rsidRDefault="00481435" w:rsidP="00DD6492">
      <w:pPr>
        <w:jc w:val="both"/>
        <w:rPr>
          <w:b/>
          <w:sz w:val="32"/>
          <w:szCs w:val="32"/>
        </w:rPr>
      </w:pPr>
    </w:p>
    <w:p w:rsidR="00061163" w:rsidRDefault="00061163" w:rsidP="00DD6492">
      <w:pPr>
        <w:jc w:val="both"/>
        <w:rPr>
          <w:b/>
          <w:sz w:val="32"/>
          <w:szCs w:val="32"/>
        </w:rPr>
      </w:pPr>
    </w:p>
    <w:p w:rsidR="00E5266F" w:rsidRDefault="00A443D6" w:rsidP="00624A7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RICARDO REINERT</w:t>
      </w:r>
    </w:p>
    <w:p w:rsidR="002B31E1" w:rsidRPr="00E5266F" w:rsidRDefault="002B31E1" w:rsidP="00061163">
      <w:pPr>
        <w:jc w:val="center"/>
        <w:rPr>
          <w:b/>
          <w:sz w:val="32"/>
          <w:szCs w:val="32"/>
        </w:rPr>
      </w:pPr>
    </w:p>
    <w:p w:rsidR="00061163" w:rsidRDefault="00291D5F" w:rsidP="00624A7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Registro CIR-382P2013000951</w:t>
      </w:r>
    </w:p>
    <w:p w:rsidR="00935DB8" w:rsidRPr="005B7BC2" w:rsidRDefault="00935DB8" w:rsidP="00DD6492">
      <w:pPr>
        <w:jc w:val="both"/>
        <w:rPr>
          <w:b/>
          <w:sz w:val="32"/>
          <w:szCs w:val="32"/>
        </w:rPr>
      </w:pPr>
    </w:p>
    <w:p w:rsidR="00E5266F" w:rsidRDefault="00BA1599" w:rsidP="00DD6492">
      <w:pPr>
        <w:jc w:val="both"/>
        <w:rPr>
          <w:b/>
        </w:rPr>
      </w:pPr>
      <w:r w:rsidRPr="00BA1599">
        <w:rPr>
          <w:noProof/>
        </w:rPr>
        <w:pict>
          <v:line id="_x0000_s1031" style="position:absolute;left:0;text-align:left;flip:y;z-index:251656704" from="0,.55pt" to="513pt,.55pt" strokeweight="3pt"/>
        </w:pict>
      </w:r>
    </w:p>
    <w:p w:rsidR="00D14C58" w:rsidRDefault="00E5266F" w:rsidP="00DD6492">
      <w:pPr>
        <w:jc w:val="both"/>
        <w:rPr>
          <w:b/>
        </w:rPr>
      </w:pPr>
      <w:r>
        <w:rPr>
          <w:b/>
        </w:rPr>
        <w:t>Dados Pessoais</w:t>
      </w:r>
      <w:r w:rsidRPr="00545A2E">
        <w:rPr>
          <w:b/>
        </w:rPr>
        <w:t>:</w:t>
      </w:r>
      <w:r w:rsidR="00D14C58">
        <w:rPr>
          <w:b/>
        </w:rPr>
        <w:t xml:space="preserve"> </w:t>
      </w:r>
    </w:p>
    <w:p w:rsidR="002215F3" w:rsidRPr="00E5266F" w:rsidRDefault="006B27F3" w:rsidP="00DD6492">
      <w:pPr>
        <w:jc w:val="both"/>
        <w:rPr>
          <w:b/>
          <w:sz w:val="32"/>
          <w:szCs w:val="32"/>
        </w:rPr>
      </w:pPr>
      <w:r w:rsidRPr="006B27F3">
        <w:t xml:space="preserve">Data de </w:t>
      </w:r>
      <w:proofErr w:type="spellStart"/>
      <w:r w:rsidRPr="006B27F3">
        <w:t>Nasc</w:t>
      </w:r>
      <w:proofErr w:type="spellEnd"/>
      <w:r w:rsidRPr="006B27F3">
        <w:t>:</w:t>
      </w:r>
      <w:r w:rsidR="000C0ADD">
        <w:t xml:space="preserve"> </w:t>
      </w:r>
      <w:r w:rsidR="00A443D6">
        <w:t>15/04/1976</w:t>
      </w:r>
    </w:p>
    <w:p w:rsidR="00545A2E" w:rsidRDefault="00D13636" w:rsidP="00DD6492">
      <w:pPr>
        <w:jc w:val="both"/>
      </w:pPr>
      <w:r>
        <w:t>Rua: Da Liberdade Nº1455</w:t>
      </w:r>
      <w:proofErr w:type="gramStart"/>
      <w:r w:rsidR="00F472A3">
        <w:t xml:space="preserve"> </w:t>
      </w:r>
      <w:r>
        <w:t xml:space="preserve"> </w:t>
      </w:r>
      <w:proofErr w:type="gramEnd"/>
      <w:r>
        <w:t>Penha</w:t>
      </w:r>
      <w:r w:rsidR="00A443D6">
        <w:t xml:space="preserve"> SC</w:t>
      </w:r>
      <w:r w:rsidR="00903395">
        <w:t>.</w:t>
      </w:r>
    </w:p>
    <w:p w:rsidR="00545A2E" w:rsidRDefault="00F472A3" w:rsidP="00DD6492">
      <w:pPr>
        <w:jc w:val="both"/>
      </w:pPr>
      <w:r>
        <w:t xml:space="preserve">Bairro: </w:t>
      </w:r>
      <w:r w:rsidR="00D13636">
        <w:t xml:space="preserve">Nossa Senhora de Fátima  </w:t>
      </w:r>
      <w:proofErr w:type="spellStart"/>
      <w:proofErr w:type="gramStart"/>
      <w:r w:rsidR="00D13636">
        <w:t>Cep</w:t>
      </w:r>
      <w:proofErr w:type="spellEnd"/>
      <w:proofErr w:type="gramEnd"/>
      <w:r w:rsidR="00D13636">
        <w:t>:  88385000</w:t>
      </w:r>
      <w:r w:rsidR="00A443D6">
        <w:t>.</w:t>
      </w:r>
    </w:p>
    <w:p w:rsidR="0034258E" w:rsidRDefault="00F472A3" w:rsidP="00DD6492">
      <w:pPr>
        <w:jc w:val="both"/>
      </w:pPr>
      <w:r>
        <w:t xml:space="preserve">Fone: </w:t>
      </w:r>
      <w:r w:rsidR="00F525FD">
        <w:t>(47)</w:t>
      </w:r>
      <w:proofErr w:type="gramStart"/>
      <w:r w:rsidR="00F525FD">
        <w:t xml:space="preserve">30173284, </w:t>
      </w:r>
      <w:r>
        <w:t>(47) 99101472</w:t>
      </w:r>
      <w:r w:rsidR="00F525FD">
        <w:t xml:space="preserve"> </w:t>
      </w:r>
      <w:r w:rsidR="005A20F3">
        <w:t>ou (47) 96292697</w:t>
      </w:r>
      <w:proofErr w:type="gramEnd"/>
    </w:p>
    <w:p w:rsidR="001953EE" w:rsidRDefault="001953EE" w:rsidP="00DD6492">
      <w:pPr>
        <w:jc w:val="both"/>
      </w:pPr>
      <w:proofErr w:type="spellStart"/>
      <w:r>
        <w:t>E-mail</w:t>
      </w:r>
      <w:proofErr w:type="spellEnd"/>
      <w:r>
        <w:t xml:space="preserve">: </w:t>
      </w:r>
      <w:r w:rsidR="00A443D6">
        <w:t>ricardo-reinert@hotmail.com</w:t>
      </w:r>
    </w:p>
    <w:p w:rsidR="001953EE" w:rsidRPr="00256C82" w:rsidRDefault="001953EE" w:rsidP="00DD6492">
      <w:pPr>
        <w:jc w:val="both"/>
        <w:rPr>
          <w:sz w:val="16"/>
          <w:szCs w:val="16"/>
        </w:rPr>
      </w:pPr>
      <w:bookmarkStart w:id="0" w:name="_GoBack"/>
      <w:bookmarkEnd w:id="0"/>
    </w:p>
    <w:p w:rsidR="001953EE" w:rsidRPr="00256C82" w:rsidRDefault="001953EE" w:rsidP="00DD6492">
      <w:pPr>
        <w:jc w:val="both"/>
        <w:rPr>
          <w:sz w:val="16"/>
          <w:szCs w:val="16"/>
        </w:rPr>
      </w:pPr>
    </w:p>
    <w:p w:rsidR="00552484" w:rsidRDefault="001953EE" w:rsidP="0032429D">
      <w:r w:rsidRPr="001953EE">
        <w:rPr>
          <w:b/>
        </w:rPr>
        <w:t>Escolaridade</w:t>
      </w:r>
      <w:r w:rsidRPr="00552484">
        <w:t xml:space="preserve">:        </w:t>
      </w:r>
      <w:r w:rsidR="00552484">
        <w:t>-</w:t>
      </w:r>
      <w:r w:rsidR="00935DB8">
        <w:t xml:space="preserve"> </w:t>
      </w:r>
      <w:r w:rsidR="00694E5B">
        <w:t>Técnico</w:t>
      </w:r>
      <w:r w:rsidR="005B5758">
        <w:t xml:space="preserve"> </w:t>
      </w:r>
      <w:r w:rsidR="00694E5B">
        <w:t>Mecânico</w:t>
      </w:r>
      <w:r w:rsidR="00291D5F">
        <w:t xml:space="preserve"> CREA – 134268-3</w:t>
      </w:r>
    </w:p>
    <w:p w:rsidR="00694E5B" w:rsidRDefault="0032429D" w:rsidP="0032429D">
      <w:r>
        <w:t xml:space="preserve">                               -</w:t>
      </w:r>
      <w:r w:rsidR="00694E5B">
        <w:t xml:space="preserve"> Técnico em Administração</w:t>
      </w:r>
    </w:p>
    <w:p w:rsidR="000C0ADD" w:rsidRDefault="000C0ADD" w:rsidP="000C0ADD">
      <w:pPr>
        <w:jc w:val="both"/>
      </w:pPr>
      <w:r>
        <w:t xml:space="preserve">                               - Técnico em refrigeração </w:t>
      </w:r>
    </w:p>
    <w:p w:rsidR="0034258E" w:rsidRDefault="000C0ADD" w:rsidP="000C0ADD">
      <w:pPr>
        <w:jc w:val="both"/>
      </w:pPr>
      <w:r>
        <w:t xml:space="preserve">                              </w:t>
      </w:r>
      <w:r w:rsidR="0032429D">
        <w:rPr>
          <w:sz w:val="16"/>
          <w:szCs w:val="16"/>
        </w:rPr>
        <w:t xml:space="preserve"> -</w:t>
      </w:r>
      <w:proofErr w:type="gramStart"/>
      <w:r w:rsidR="00B16AA0">
        <w:rPr>
          <w:sz w:val="16"/>
          <w:szCs w:val="16"/>
        </w:rPr>
        <w:t xml:space="preserve"> </w:t>
      </w:r>
      <w:r w:rsidR="00A443D6">
        <w:rPr>
          <w:sz w:val="16"/>
          <w:szCs w:val="16"/>
        </w:rPr>
        <w:t xml:space="preserve"> </w:t>
      </w:r>
      <w:proofErr w:type="gramEnd"/>
      <w:r w:rsidR="00A443D6">
        <w:t>Inglês Técnico</w:t>
      </w:r>
    </w:p>
    <w:p w:rsidR="00691F53" w:rsidRDefault="0032429D" w:rsidP="0032429D">
      <w:r>
        <w:t xml:space="preserve">                               -</w:t>
      </w:r>
      <w:r w:rsidR="00170B30">
        <w:t xml:space="preserve"> Passaporte Válido e Vacinas em dia</w:t>
      </w:r>
    </w:p>
    <w:p w:rsidR="0034258E" w:rsidRPr="00A443D6" w:rsidRDefault="0034258E" w:rsidP="0032429D"/>
    <w:p w:rsidR="00256C82" w:rsidRPr="00256C82" w:rsidRDefault="00256C82" w:rsidP="00DD6492">
      <w:pPr>
        <w:jc w:val="both"/>
        <w:rPr>
          <w:sz w:val="16"/>
          <w:szCs w:val="16"/>
        </w:rPr>
      </w:pPr>
    </w:p>
    <w:p w:rsidR="0034258E" w:rsidRDefault="00691F53" w:rsidP="0034258E">
      <w:pPr>
        <w:jc w:val="both"/>
        <w:rPr>
          <w:b/>
        </w:rPr>
      </w:pPr>
      <w:r w:rsidRPr="00691F53">
        <w:rPr>
          <w:b/>
        </w:rPr>
        <w:t>Cursos</w:t>
      </w:r>
      <w:proofErr w:type="gramStart"/>
      <w:r w:rsidR="0034258E">
        <w:t xml:space="preserve">  </w:t>
      </w:r>
      <w:proofErr w:type="gramEnd"/>
      <w:r w:rsidRPr="00691F53">
        <w:rPr>
          <w:b/>
        </w:rPr>
        <w:t>Profissionalizantes:</w:t>
      </w:r>
      <w:r w:rsidR="0034258E">
        <w:rPr>
          <w:b/>
        </w:rPr>
        <w:t xml:space="preserve">   </w:t>
      </w:r>
    </w:p>
    <w:p w:rsidR="0034258E" w:rsidRDefault="0034258E" w:rsidP="0034258E">
      <w:pPr>
        <w:jc w:val="both"/>
        <w:rPr>
          <w:b/>
        </w:rPr>
      </w:pPr>
    </w:p>
    <w:p w:rsidR="0034258E" w:rsidRPr="00691F53" w:rsidRDefault="0034258E" w:rsidP="0034258E">
      <w:pPr>
        <w:jc w:val="both"/>
        <w:rPr>
          <w:b/>
        </w:rPr>
      </w:pPr>
      <w:r>
        <w:t xml:space="preserve"> - Informática Profissional VIP – Windows – Word - Excel </w:t>
      </w:r>
    </w:p>
    <w:p w:rsidR="00691F53" w:rsidRDefault="00691F53" w:rsidP="00DD6492">
      <w:pPr>
        <w:jc w:val="both"/>
      </w:pPr>
      <w:r>
        <w:t>- Metrologia – Paquímetro Universal Sistema Métrico</w:t>
      </w:r>
    </w:p>
    <w:p w:rsidR="00195FB8" w:rsidRDefault="00A443D6" w:rsidP="0034258E">
      <w:pPr>
        <w:jc w:val="both"/>
      </w:pPr>
      <w:r>
        <w:t xml:space="preserve">- </w:t>
      </w:r>
      <w:proofErr w:type="spellStart"/>
      <w:r>
        <w:t>Prog</w:t>
      </w:r>
      <w:proofErr w:type="spellEnd"/>
      <w:r>
        <w:t xml:space="preserve">. Em </w:t>
      </w:r>
      <w:proofErr w:type="spellStart"/>
      <w:r>
        <w:t>fresamento</w:t>
      </w:r>
      <w:proofErr w:type="spellEnd"/>
      <w:r>
        <w:t xml:space="preserve"> básico CNC linguagem ISSO/DIN.</w:t>
      </w:r>
    </w:p>
    <w:p w:rsidR="00464F70" w:rsidRPr="00195FB8" w:rsidRDefault="00195FB8" w:rsidP="0034258E">
      <w:pPr>
        <w:jc w:val="both"/>
        <w:rPr>
          <w:rFonts w:ascii="Cambria" w:hAnsi="Cambria" w:cs="Raavi"/>
        </w:rPr>
      </w:pPr>
      <w:r>
        <w:t xml:space="preserve">- </w:t>
      </w:r>
      <w:r w:rsidR="00A443D6">
        <w:t xml:space="preserve">Mecânica Geral - </w:t>
      </w:r>
      <w:proofErr w:type="spellStart"/>
      <w:proofErr w:type="gramStart"/>
      <w:r w:rsidR="00A443D6">
        <w:t>Senai</w:t>
      </w:r>
      <w:proofErr w:type="spellEnd"/>
      <w:proofErr w:type="gramEnd"/>
    </w:p>
    <w:p w:rsidR="00051ADC" w:rsidRDefault="00A443D6" w:rsidP="0034258E">
      <w:pPr>
        <w:jc w:val="both"/>
      </w:pPr>
      <w:r>
        <w:t xml:space="preserve">- </w:t>
      </w:r>
      <w:r w:rsidR="00CF7E1D">
        <w:t>Iso9001</w:t>
      </w:r>
      <w:r w:rsidR="00051ADC">
        <w:t>.</w:t>
      </w:r>
    </w:p>
    <w:p w:rsidR="00972EE5" w:rsidRDefault="00CF7E1D" w:rsidP="0034258E">
      <w:pPr>
        <w:jc w:val="both"/>
      </w:pPr>
      <w:r>
        <w:t xml:space="preserve">- Afiação de brocas - </w:t>
      </w:r>
      <w:proofErr w:type="spellStart"/>
      <w:r>
        <w:t>Assessoritec</w:t>
      </w:r>
      <w:proofErr w:type="spellEnd"/>
      <w:r w:rsidR="00972EE5">
        <w:t>.</w:t>
      </w:r>
    </w:p>
    <w:p w:rsidR="00464F70" w:rsidRDefault="00CF7E1D" w:rsidP="0034258E">
      <w:pPr>
        <w:jc w:val="both"/>
      </w:pPr>
      <w:r>
        <w:t>- Facilitador</w:t>
      </w:r>
      <w:r w:rsidR="00464F70">
        <w:t>.</w:t>
      </w:r>
    </w:p>
    <w:p w:rsidR="00464F70" w:rsidRDefault="00CF7E1D" w:rsidP="0034258E">
      <w:pPr>
        <w:jc w:val="both"/>
      </w:pPr>
      <w:r>
        <w:t>- Treinamento Técnico em usinagem de ferro fundido com pastilha de metal duro</w:t>
      </w:r>
      <w:r w:rsidR="00464F70">
        <w:t>.</w:t>
      </w:r>
    </w:p>
    <w:p w:rsidR="009C047C" w:rsidRDefault="00464F70" w:rsidP="0034258E">
      <w:pPr>
        <w:jc w:val="both"/>
        <w:rPr>
          <w:b/>
        </w:rPr>
      </w:pPr>
      <w:r w:rsidRPr="00CF7726">
        <w:rPr>
          <w:b/>
        </w:rPr>
        <w:t>-</w:t>
      </w:r>
      <w:r w:rsidR="00CF7E1D">
        <w:t>Treinamento do curso de 5S`s</w:t>
      </w:r>
    </w:p>
    <w:p w:rsidR="00464F70" w:rsidRDefault="009C047C" w:rsidP="0034258E">
      <w:pPr>
        <w:jc w:val="both"/>
        <w:rPr>
          <w:b/>
        </w:rPr>
      </w:pPr>
      <w:r>
        <w:rPr>
          <w:b/>
        </w:rPr>
        <w:t>-</w:t>
      </w:r>
      <w:proofErr w:type="spellStart"/>
      <w:r w:rsidR="00585158">
        <w:rPr>
          <w:b/>
        </w:rPr>
        <w:t>Salvatagem</w:t>
      </w:r>
      <w:proofErr w:type="spellEnd"/>
      <w:r w:rsidR="00585158">
        <w:rPr>
          <w:b/>
        </w:rPr>
        <w:t xml:space="preserve"> e </w:t>
      </w:r>
      <w:proofErr w:type="spellStart"/>
      <w:r w:rsidR="00585158">
        <w:rPr>
          <w:b/>
        </w:rPr>
        <w:t>Huet</w:t>
      </w:r>
      <w:proofErr w:type="spellEnd"/>
      <w:r w:rsidR="00585158">
        <w:rPr>
          <w:b/>
        </w:rPr>
        <w:t>.</w:t>
      </w:r>
    </w:p>
    <w:p w:rsidR="00CF7E1D" w:rsidRDefault="00CF7E1D" w:rsidP="0034258E">
      <w:pPr>
        <w:jc w:val="both"/>
      </w:pPr>
      <w:r>
        <w:rPr>
          <w:b/>
        </w:rPr>
        <w:t xml:space="preserve">- </w:t>
      </w:r>
      <w:r w:rsidR="000C0ADD">
        <w:rPr>
          <w:b/>
        </w:rPr>
        <w:t xml:space="preserve">ESRS - </w:t>
      </w:r>
      <w:r>
        <w:t>Curso de segurança pessoal e responsabilidade social.</w:t>
      </w:r>
    </w:p>
    <w:p w:rsidR="00CF7E1D" w:rsidRDefault="00CF7E1D" w:rsidP="0034258E">
      <w:pPr>
        <w:jc w:val="both"/>
      </w:pPr>
      <w:r>
        <w:t xml:space="preserve">- </w:t>
      </w:r>
      <w:r w:rsidR="000C0ADD" w:rsidRPr="000C0ADD">
        <w:rPr>
          <w:b/>
        </w:rPr>
        <w:t>EBPS</w:t>
      </w:r>
      <w:r w:rsidR="000C0ADD">
        <w:t xml:space="preserve"> - </w:t>
      </w:r>
      <w:r>
        <w:t>Especial básico de primeiros socorros.</w:t>
      </w:r>
    </w:p>
    <w:p w:rsidR="00CF7E1D" w:rsidRDefault="00CF7E1D" w:rsidP="0034258E">
      <w:pPr>
        <w:jc w:val="both"/>
      </w:pPr>
      <w:r>
        <w:t xml:space="preserve">- </w:t>
      </w:r>
      <w:r w:rsidR="000C0ADD" w:rsidRPr="000C0ADD">
        <w:rPr>
          <w:b/>
        </w:rPr>
        <w:t>ESPE</w:t>
      </w:r>
      <w:r w:rsidR="000C0ADD">
        <w:t xml:space="preserve"> - </w:t>
      </w:r>
      <w:r>
        <w:t>Especial de sobrevivência pessoal.</w:t>
      </w:r>
    </w:p>
    <w:p w:rsidR="00CF7E1D" w:rsidRDefault="00CF7E1D" w:rsidP="0034258E">
      <w:pPr>
        <w:jc w:val="both"/>
      </w:pPr>
      <w:r>
        <w:t xml:space="preserve">- </w:t>
      </w:r>
      <w:r w:rsidR="000C0ADD" w:rsidRPr="000C0ADD">
        <w:rPr>
          <w:b/>
        </w:rPr>
        <w:t>ECIN</w:t>
      </w:r>
      <w:r w:rsidR="000C0ADD">
        <w:t xml:space="preserve"> - </w:t>
      </w:r>
      <w:r>
        <w:t>Especial básico de combate a incêndio.</w:t>
      </w:r>
    </w:p>
    <w:p w:rsidR="000C0ADD" w:rsidRDefault="000C0ADD" w:rsidP="0034258E">
      <w:pPr>
        <w:jc w:val="both"/>
      </w:pPr>
      <w:r>
        <w:t xml:space="preserve">- </w:t>
      </w:r>
      <w:r w:rsidRPr="000C0ADD">
        <w:rPr>
          <w:b/>
        </w:rPr>
        <w:t>EBCP</w:t>
      </w:r>
      <w:r>
        <w:t xml:space="preserve"> - Curso Básico de Conscientização Sobre Proteção de Navio.</w:t>
      </w:r>
    </w:p>
    <w:p w:rsidR="000C0ADD" w:rsidRDefault="000C0ADD" w:rsidP="0034258E">
      <w:pPr>
        <w:jc w:val="both"/>
      </w:pPr>
      <w:r>
        <w:t xml:space="preserve">- </w:t>
      </w:r>
      <w:r w:rsidRPr="000C0ADD">
        <w:rPr>
          <w:b/>
        </w:rPr>
        <w:t>CACI</w:t>
      </w:r>
      <w:r>
        <w:t xml:space="preserve"> - Curso Avançado de Combate a Incêndio.</w:t>
      </w:r>
    </w:p>
    <w:p w:rsidR="00CF7E1D" w:rsidRDefault="00CF7E1D" w:rsidP="0034258E">
      <w:pPr>
        <w:jc w:val="both"/>
      </w:pPr>
      <w:r>
        <w:t>- Básico de Máquinas</w:t>
      </w:r>
      <w:r w:rsidR="00FD721F">
        <w:t>.</w:t>
      </w:r>
    </w:p>
    <w:p w:rsidR="00B16AA0" w:rsidRDefault="000C0ADD" w:rsidP="0034258E">
      <w:pPr>
        <w:jc w:val="both"/>
      </w:pPr>
      <w:r>
        <w:t>- Eletrônica Básica Manutenção de circuitos integrados e placa mãe</w:t>
      </w:r>
      <w:proofErr w:type="gramStart"/>
      <w:r>
        <w:t>.</w:t>
      </w:r>
      <w:r w:rsidR="00B16AA0">
        <w:t>.</w:t>
      </w:r>
      <w:proofErr w:type="gramEnd"/>
    </w:p>
    <w:p w:rsidR="00FD721F" w:rsidRDefault="00FD721F" w:rsidP="0034258E">
      <w:pPr>
        <w:jc w:val="both"/>
      </w:pPr>
      <w:r>
        <w:t>- NR 10 - Segurança em Instalação e Serviços com Eletricidade 40hs.</w:t>
      </w:r>
    </w:p>
    <w:p w:rsidR="00FD721F" w:rsidRDefault="00FD721F" w:rsidP="0034258E">
      <w:pPr>
        <w:jc w:val="both"/>
      </w:pPr>
      <w:r>
        <w:t>- NR 10 - Atmosfera Explosiva 16hs.</w:t>
      </w:r>
    </w:p>
    <w:p w:rsidR="00FD721F" w:rsidRDefault="00FD721F" w:rsidP="0034258E">
      <w:pPr>
        <w:jc w:val="both"/>
      </w:pPr>
      <w:r>
        <w:t>- NR 11 - Movimentação de Carga 24hs.</w:t>
      </w:r>
    </w:p>
    <w:p w:rsidR="00FD721F" w:rsidRDefault="00D13636" w:rsidP="0034258E">
      <w:pPr>
        <w:jc w:val="both"/>
      </w:pPr>
      <w:r>
        <w:t>-</w:t>
      </w:r>
      <w:r w:rsidR="00FD721F">
        <w:t xml:space="preserve"> NR 12 - </w:t>
      </w:r>
      <w:proofErr w:type="spellStart"/>
      <w:proofErr w:type="gramStart"/>
      <w:r w:rsidR="00FD721F">
        <w:t>GantryCrane</w:t>
      </w:r>
      <w:proofErr w:type="spellEnd"/>
      <w:proofErr w:type="gramEnd"/>
      <w:r w:rsidR="00FD721F">
        <w:t xml:space="preserve"> 16hs.</w:t>
      </w:r>
    </w:p>
    <w:p w:rsidR="00FD721F" w:rsidRPr="00CF7E1D" w:rsidRDefault="00FD721F" w:rsidP="0034258E">
      <w:pPr>
        <w:jc w:val="both"/>
      </w:pPr>
      <w:r>
        <w:t>- NR 13 - Vaso de Pressão 40hs.</w:t>
      </w:r>
    </w:p>
    <w:p w:rsidR="00972EE5" w:rsidRDefault="00FD721F" w:rsidP="0034258E">
      <w:pPr>
        <w:jc w:val="both"/>
      </w:pPr>
      <w:r>
        <w:t xml:space="preserve">- NR 34 </w:t>
      </w:r>
      <w:r w:rsidR="001E0AB8">
        <w:t>-</w:t>
      </w:r>
      <w:r>
        <w:t xml:space="preserve"> Trabalho em Altura 16hs</w:t>
      </w:r>
      <w:r w:rsidR="001E0AB8">
        <w:t>.</w:t>
      </w:r>
    </w:p>
    <w:p w:rsidR="008C5CDD" w:rsidRDefault="008C5CDD" w:rsidP="0034258E">
      <w:pPr>
        <w:jc w:val="both"/>
      </w:pPr>
      <w:r>
        <w:t xml:space="preserve">- </w:t>
      </w:r>
      <w:r w:rsidR="000C0ADD">
        <w:t xml:space="preserve">NR 11 </w:t>
      </w:r>
      <w:proofErr w:type="gramStart"/>
      <w:r w:rsidR="000C0ADD">
        <w:t>-</w:t>
      </w:r>
      <w:r>
        <w:t>Segurança</w:t>
      </w:r>
      <w:proofErr w:type="gramEnd"/>
      <w:r>
        <w:t xml:space="preserve"> em operações com guindaste pórtico 16hs</w:t>
      </w:r>
    </w:p>
    <w:p w:rsidR="001E0AB8" w:rsidRDefault="001E0AB8" w:rsidP="0034258E">
      <w:pPr>
        <w:jc w:val="both"/>
      </w:pPr>
      <w:r>
        <w:t xml:space="preserve">- </w:t>
      </w:r>
      <w:r w:rsidR="000C0ADD">
        <w:t xml:space="preserve">NR 33 </w:t>
      </w:r>
      <w:proofErr w:type="gramStart"/>
      <w:r w:rsidR="000C0ADD">
        <w:t>-</w:t>
      </w:r>
      <w:r>
        <w:t>Treinamento</w:t>
      </w:r>
      <w:proofErr w:type="gramEnd"/>
      <w:r>
        <w:t xml:space="preserve"> de Entrada em Espaço Confinado 16hs</w:t>
      </w:r>
    </w:p>
    <w:p w:rsidR="001E0AB8" w:rsidRDefault="001E0AB8" w:rsidP="0034258E">
      <w:pPr>
        <w:jc w:val="both"/>
      </w:pPr>
      <w:r>
        <w:t xml:space="preserve">- Técnico em refrigeração tipo I </w:t>
      </w:r>
      <w:proofErr w:type="gramStart"/>
      <w:r w:rsidR="008C5CDD">
        <w:t>-</w:t>
      </w:r>
      <w:proofErr w:type="spellStart"/>
      <w:r>
        <w:t>Nance</w:t>
      </w:r>
      <w:proofErr w:type="spellEnd"/>
      <w:proofErr w:type="gramEnd"/>
      <w:r>
        <w:t xml:space="preserve"> EUA</w:t>
      </w:r>
    </w:p>
    <w:p w:rsidR="001E0AB8" w:rsidRDefault="001E0AB8" w:rsidP="0034258E">
      <w:pPr>
        <w:jc w:val="both"/>
      </w:pPr>
      <w:r>
        <w:t xml:space="preserve">- Curso Operação e Manutenção de </w:t>
      </w:r>
      <w:proofErr w:type="spellStart"/>
      <w:r>
        <w:t>Thruster</w:t>
      </w:r>
      <w:proofErr w:type="spellEnd"/>
      <w:r w:rsidR="000C0ADD">
        <w:t xml:space="preserve"> </w:t>
      </w:r>
      <w:proofErr w:type="spellStart"/>
      <w:r w:rsidR="000C0ADD">
        <w:t>Azimutal</w:t>
      </w:r>
      <w:r w:rsidR="008C5CDD">
        <w:t>-</w:t>
      </w:r>
      <w:r>
        <w:t>Thrustmasterof</w:t>
      </w:r>
      <w:proofErr w:type="spellEnd"/>
      <w:r>
        <w:t xml:space="preserve"> Texas</w:t>
      </w:r>
      <w:r w:rsidR="00994BDD">
        <w:t xml:space="preserve"> EUA</w:t>
      </w:r>
    </w:p>
    <w:p w:rsidR="0034258E" w:rsidRDefault="0034258E" w:rsidP="0034258E">
      <w:pPr>
        <w:jc w:val="both"/>
      </w:pPr>
    </w:p>
    <w:p w:rsidR="00784DC5" w:rsidRPr="00256C82" w:rsidRDefault="00784DC5" w:rsidP="00DD6492">
      <w:pPr>
        <w:jc w:val="both"/>
        <w:rPr>
          <w:sz w:val="16"/>
          <w:szCs w:val="16"/>
        </w:rPr>
      </w:pPr>
    </w:p>
    <w:p w:rsidR="00630144" w:rsidRPr="00874900" w:rsidRDefault="00784DC5" w:rsidP="00630144">
      <w:pPr>
        <w:jc w:val="both"/>
      </w:pPr>
      <w:r w:rsidRPr="00784DC5">
        <w:rPr>
          <w:b/>
        </w:rPr>
        <w:t>Extra-Curricular:</w:t>
      </w:r>
      <w:r w:rsidR="0034258E">
        <w:rPr>
          <w:b/>
        </w:rPr>
        <w:t xml:space="preserve">        </w:t>
      </w:r>
      <w:r w:rsidR="00874900">
        <w:rPr>
          <w:b/>
        </w:rPr>
        <w:t>-</w:t>
      </w:r>
      <w:r w:rsidR="000C0ADD">
        <w:rPr>
          <w:b/>
        </w:rPr>
        <w:t xml:space="preserve"> CEFAQ II/</w:t>
      </w:r>
      <w:r w:rsidR="001A63D8">
        <w:rPr>
          <w:b/>
        </w:rPr>
        <w:t>III</w:t>
      </w:r>
      <w:proofErr w:type="gramStart"/>
      <w:r w:rsidR="001A63D8">
        <w:rPr>
          <w:b/>
        </w:rPr>
        <w:t xml:space="preserve">  </w:t>
      </w:r>
      <w:proofErr w:type="gramEnd"/>
      <w:r w:rsidR="001A63D8">
        <w:rPr>
          <w:b/>
        </w:rPr>
        <w:t xml:space="preserve">Marinha do Brasil </w:t>
      </w:r>
      <w:r w:rsidR="00B16AA0">
        <w:rPr>
          <w:b/>
        </w:rPr>
        <w:t xml:space="preserve"> </w:t>
      </w:r>
    </w:p>
    <w:p w:rsidR="005E225C" w:rsidRDefault="005E225C" w:rsidP="00DD6492">
      <w:pPr>
        <w:jc w:val="both"/>
      </w:pPr>
    </w:p>
    <w:p w:rsidR="00CE7C4B" w:rsidRPr="00256C82" w:rsidRDefault="00CE7C4B" w:rsidP="00DD6492">
      <w:pPr>
        <w:jc w:val="both"/>
        <w:rPr>
          <w:sz w:val="16"/>
          <w:szCs w:val="16"/>
        </w:rPr>
      </w:pPr>
    </w:p>
    <w:p w:rsidR="0032429D" w:rsidRDefault="0032429D" w:rsidP="00DD6492">
      <w:pPr>
        <w:jc w:val="both"/>
        <w:rPr>
          <w:b/>
        </w:rPr>
      </w:pPr>
    </w:p>
    <w:p w:rsidR="0034258E" w:rsidRDefault="00CE7C4B" w:rsidP="00DD6492">
      <w:pPr>
        <w:jc w:val="both"/>
        <w:rPr>
          <w:b/>
        </w:rPr>
      </w:pPr>
      <w:r w:rsidRPr="00CE7C4B">
        <w:rPr>
          <w:b/>
        </w:rPr>
        <w:t>Experiência</w:t>
      </w:r>
      <w:r w:rsidR="0034258E">
        <w:rPr>
          <w:b/>
        </w:rPr>
        <w:t xml:space="preserve"> Profissional:            </w:t>
      </w:r>
    </w:p>
    <w:p w:rsidR="0034258E" w:rsidRDefault="0034258E" w:rsidP="00DD6492">
      <w:pPr>
        <w:jc w:val="both"/>
        <w:rPr>
          <w:b/>
        </w:rPr>
      </w:pPr>
    </w:p>
    <w:p w:rsidR="0032429D" w:rsidRDefault="0032429D" w:rsidP="0032429D">
      <w:pPr>
        <w:jc w:val="center"/>
      </w:pPr>
      <w:r>
        <w:t xml:space="preserve">- Empregador: </w:t>
      </w:r>
      <w:proofErr w:type="spellStart"/>
      <w:r>
        <w:t>Principe</w:t>
      </w:r>
      <w:proofErr w:type="spellEnd"/>
      <w:r>
        <w:t xml:space="preserve"> de Joinville</w:t>
      </w:r>
    </w:p>
    <w:p w:rsidR="0032429D" w:rsidRDefault="0032429D" w:rsidP="0032429D">
      <w:pPr>
        <w:jc w:val="center"/>
      </w:pPr>
      <w:r>
        <w:t xml:space="preserve">Período: </w:t>
      </w:r>
      <w:r w:rsidR="000C0ADD">
        <w:t>06/09/2014 á 13/09/2015</w:t>
      </w:r>
    </w:p>
    <w:p w:rsidR="0032429D" w:rsidRDefault="00624A79" w:rsidP="0032429D">
      <w:pPr>
        <w:tabs>
          <w:tab w:val="left" w:pos="3780"/>
        </w:tabs>
        <w:jc w:val="center"/>
      </w:pPr>
      <w:r>
        <w:t xml:space="preserve">Cargo: </w:t>
      </w:r>
      <w:proofErr w:type="spellStart"/>
      <w:r>
        <w:t>Motormen</w:t>
      </w:r>
      <w:proofErr w:type="spellEnd"/>
      <w:r w:rsidR="00D14C58">
        <w:t xml:space="preserve">/ Técnico </w:t>
      </w:r>
      <w:proofErr w:type="spellStart"/>
      <w:r w:rsidR="00D14C58">
        <w:t>Mecânivo</w:t>
      </w:r>
      <w:proofErr w:type="spellEnd"/>
      <w:r w:rsidR="00D14C58">
        <w:t xml:space="preserve"> e </w:t>
      </w:r>
      <w:proofErr w:type="spellStart"/>
      <w:r w:rsidR="0032429D">
        <w:t>Brigadista</w:t>
      </w:r>
      <w:proofErr w:type="spellEnd"/>
    </w:p>
    <w:p w:rsidR="0032429D" w:rsidRDefault="0032429D" w:rsidP="0034258E">
      <w:pPr>
        <w:jc w:val="center"/>
        <w:rPr>
          <w:b/>
        </w:rPr>
      </w:pPr>
    </w:p>
    <w:p w:rsidR="0032429D" w:rsidRDefault="0032429D" w:rsidP="0034258E">
      <w:pPr>
        <w:jc w:val="center"/>
        <w:rPr>
          <w:b/>
        </w:rPr>
      </w:pPr>
    </w:p>
    <w:p w:rsidR="0032429D" w:rsidRDefault="0032429D" w:rsidP="0034258E">
      <w:pPr>
        <w:jc w:val="center"/>
        <w:rPr>
          <w:b/>
        </w:rPr>
      </w:pPr>
    </w:p>
    <w:p w:rsidR="0034258E" w:rsidRDefault="0034258E" w:rsidP="0034258E">
      <w:pPr>
        <w:jc w:val="center"/>
      </w:pPr>
      <w:r>
        <w:rPr>
          <w:b/>
        </w:rPr>
        <w:t xml:space="preserve">- </w:t>
      </w:r>
      <w:r>
        <w:t>Empregador: Inova Soluções Industriais</w:t>
      </w:r>
    </w:p>
    <w:p w:rsidR="0034258E" w:rsidRDefault="0032429D" w:rsidP="0034258E">
      <w:pPr>
        <w:jc w:val="center"/>
      </w:pPr>
      <w:r>
        <w:t>Período: 12/12/2013 á 03/09/2014</w:t>
      </w:r>
    </w:p>
    <w:p w:rsidR="0034258E" w:rsidRDefault="0034258E" w:rsidP="0034258E">
      <w:pPr>
        <w:jc w:val="center"/>
      </w:pPr>
      <w:r>
        <w:t>Cargo: Montador Mecânico</w:t>
      </w:r>
      <w:r w:rsidR="0032429D">
        <w:t xml:space="preserve"> </w:t>
      </w:r>
      <w:proofErr w:type="spellStart"/>
      <w:r w:rsidR="0032429D">
        <w:t>Brigadista</w:t>
      </w:r>
      <w:proofErr w:type="spellEnd"/>
    </w:p>
    <w:p w:rsidR="0034258E" w:rsidRDefault="0034258E" w:rsidP="0034258E">
      <w:pPr>
        <w:jc w:val="center"/>
      </w:pPr>
    </w:p>
    <w:p w:rsidR="0034258E" w:rsidRPr="0034258E" w:rsidRDefault="0034258E" w:rsidP="0034258E">
      <w:pPr>
        <w:jc w:val="center"/>
      </w:pPr>
    </w:p>
    <w:p w:rsidR="0034258E" w:rsidRDefault="0034258E" w:rsidP="0034258E">
      <w:pPr>
        <w:jc w:val="center"/>
      </w:pPr>
    </w:p>
    <w:p w:rsidR="00CE7C4B" w:rsidRPr="00CE7C4B" w:rsidRDefault="0034258E" w:rsidP="0034258E">
      <w:pPr>
        <w:jc w:val="center"/>
      </w:pPr>
      <w:r>
        <w:t>-</w:t>
      </w:r>
      <w:r w:rsidR="00E5266F">
        <w:t xml:space="preserve"> </w:t>
      </w:r>
      <w:r w:rsidR="00CE7C4B">
        <w:t>Empregador:</w:t>
      </w:r>
      <w:r w:rsidR="0021669D">
        <w:t xml:space="preserve"> </w:t>
      </w:r>
      <w:proofErr w:type="spellStart"/>
      <w:r w:rsidR="0014359A">
        <w:t>Hysung</w:t>
      </w:r>
      <w:proofErr w:type="spellEnd"/>
    </w:p>
    <w:p w:rsidR="0014359A" w:rsidRDefault="0014359A" w:rsidP="0034258E">
      <w:pPr>
        <w:jc w:val="center"/>
      </w:pPr>
      <w:r>
        <w:t>P</w:t>
      </w:r>
      <w:r w:rsidR="0034258E">
        <w:t>eríodo: 01/04/2013 á 10/12/2013</w:t>
      </w:r>
    </w:p>
    <w:p w:rsidR="0014359A" w:rsidRDefault="0014359A" w:rsidP="0034258E">
      <w:pPr>
        <w:jc w:val="center"/>
      </w:pPr>
      <w:r>
        <w:t xml:space="preserve">Cargo: Mecânico de Manutenção II e </w:t>
      </w:r>
      <w:proofErr w:type="spellStart"/>
      <w:r>
        <w:t>Brigadista</w:t>
      </w:r>
      <w:proofErr w:type="spellEnd"/>
    </w:p>
    <w:p w:rsidR="0021669D" w:rsidRDefault="0021669D" w:rsidP="0021669D">
      <w:pPr>
        <w:jc w:val="center"/>
      </w:pPr>
    </w:p>
    <w:p w:rsidR="0021669D" w:rsidRDefault="0021669D" w:rsidP="0021669D">
      <w:pPr>
        <w:jc w:val="center"/>
      </w:pPr>
    </w:p>
    <w:p w:rsidR="0021669D" w:rsidRDefault="0021669D" w:rsidP="0021669D">
      <w:pPr>
        <w:jc w:val="center"/>
      </w:pPr>
    </w:p>
    <w:p w:rsidR="0021669D" w:rsidRPr="00CE7C4B" w:rsidRDefault="0021669D" w:rsidP="0021669D">
      <w:pPr>
        <w:jc w:val="center"/>
      </w:pPr>
      <w:r>
        <w:t xml:space="preserve">- </w:t>
      </w:r>
      <w:r w:rsidR="00624A79">
        <w:t>Empregador: Marinha do Brasil</w:t>
      </w:r>
    </w:p>
    <w:p w:rsidR="0021669D" w:rsidRDefault="00624A79" w:rsidP="0021669D">
      <w:pPr>
        <w:jc w:val="center"/>
      </w:pPr>
      <w:r>
        <w:t>Período: 27/08/2007</w:t>
      </w:r>
      <w:r w:rsidR="0021669D">
        <w:t xml:space="preserve"> á 15/10/2012</w:t>
      </w:r>
    </w:p>
    <w:p w:rsidR="0021669D" w:rsidRDefault="0021669D" w:rsidP="0021669D">
      <w:pPr>
        <w:jc w:val="center"/>
      </w:pPr>
      <w:r>
        <w:t xml:space="preserve">Cargo: </w:t>
      </w:r>
      <w:proofErr w:type="spellStart"/>
      <w:r>
        <w:t>Motormem</w:t>
      </w:r>
      <w:proofErr w:type="spellEnd"/>
      <w:r>
        <w:t xml:space="preserve"> e </w:t>
      </w:r>
      <w:proofErr w:type="spellStart"/>
      <w:r>
        <w:t>Brigadista</w:t>
      </w:r>
      <w:proofErr w:type="spellEnd"/>
    </w:p>
    <w:p w:rsidR="0014359A" w:rsidRDefault="0014359A" w:rsidP="0034258E">
      <w:pPr>
        <w:jc w:val="center"/>
      </w:pPr>
    </w:p>
    <w:p w:rsidR="00562D63" w:rsidRPr="00256C82" w:rsidRDefault="00562D63" w:rsidP="0034258E">
      <w:pPr>
        <w:jc w:val="center"/>
        <w:rPr>
          <w:sz w:val="16"/>
          <w:szCs w:val="16"/>
        </w:rPr>
      </w:pPr>
    </w:p>
    <w:p w:rsidR="0014359A" w:rsidRDefault="0014359A" w:rsidP="0034258E">
      <w:pPr>
        <w:pStyle w:val="Default"/>
        <w:jc w:val="center"/>
        <w:rPr>
          <w:sz w:val="23"/>
          <w:szCs w:val="23"/>
        </w:rPr>
      </w:pPr>
    </w:p>
    <w:p w:rsidR="0014359A" w:rsidRDefault="0014359A" w:rsidP="0034258E">
      <w:pPr>
        <w:pStyle w:val="Default"/>
        <w:jc w:val="center"/>
        <w:rPr>
          <w:sz w:val="23"/>
          <w:szCs w:val="23"/>
        </w:rPr>
      </w:pPr>
    </w:p>
    <w:p w:rsidR="00CB4C15" w:rsidRDefault="0014359A" w:rsidP="0034258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-</w:t>
      </w:r>
      <w:r w:rsidR="00CB4C15">
        <w:rPr>
          <w:sz w:val="23"/>
          <w:szCs w:val="23"/>
        </w:rPr>
        <w:t>Empregador: MG Games Eletrônica</w:t>
      </w:r>
    </w:p>
    <w:p w:rsidR="00CB4C15" w:rsidRDefault="00624A79" w:rsidP="0034258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Período: 10/09/2003 a 15/08/2007</w:t>
      </w:r>
    </w:p>
    <w:p w:rsidR="00CB4C15" w:rsidRDefault="0021669D" w:rsidP="0034258E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Cargo:</w:t>
      </w:r>
      <w:r w:rsidR="0014359A">
        <w:rPr>
          <w:sz w:val="23"/>
          <w:szCs w:val="23"/>
        </w:rPr>
        <w:t xml:space="preserve"> </w:t>
      </w:r>
      <w:r w:rsidR="00CB4C15">
        <w:rPr>
          <w:sz w:val="23"/>
          <w:szCs w:val="23"/>
        </w:rPr>
        <w:t xml:space="preserve">Eletrônico </w:t>
      </w:r>
      <w:r w:rsidR="0014359A">
        <w:rPr>
          <w:sz w:val="23"/>
          <w:szCs w:val="23"/>
        </w:rPr>
        <w:t xml:space="preserve">em </w:t>
      </w:r>
      <w:r w:rsidR="00CB4C15">
        <w:rPr>
          <w:sz w:val="23"/>
          <w:szCs w:val="23"/>
        </w:rPr>
        <w:t>manutenção de placas e circuitos</w:t>
      </w:r>
    </w:p>
    <w:p w:rsidR="00D53450" w:rsidRDefault="00D53450" w:rsidP="0034258E">
      <w:pPr>
        <w:jc w:val="center"/>
      </w:pPr>
    </w:p>
    <w:p w:rsidR="0032429D" w:rsidRDefault="0032429D" w:rsidP="0034258E">
      <w:pPr>
        <w:jc w:val="center"/>
      </w:pPr>
    </w:p>
    <w:p w:rsidR="00D53450" w:rsidRDefault="0014359A" w:rsidP="0034258E">
      <w:pPr>
        <w:jc w:val="center"/>
      </w:pPr>
      <w:r>
        <w:t>-</w:t>
      </w:r>
      <w:r w:rsidR="00D53450">
        <w:t xml:space="preserve">Empregador: </w:t>
      </w:r>
      <w:proofErr w:type="spellStart"/>
      <w:r w:rsidR="00D53450">
        <w:t>Jofund</w:t>
      </w:r>
      <w:proofErr w:type="spellEnd"/>
      <w:r w:rsidR="00D53450">
        <w:t xml:space="preserve"> S/A</w:t>
      </w:r>
    </w:p>
    <w:p w:rsidR="00D53450" w:rsidRDefault="00D53450" w:rsidP="0034258E">
      <w:pPr>
        <w:jc w:val="center"/>
      </w:pPr>
      <w:r>
        <w:t>Período: 07/01/2001 a 06/08/2003</w:t>
      </w:r>
    </w:p>
    <w:p w:rsidR="00D53450" w:rsidRDefault="00D53450" w:rsidP="0034258E">
      <w:pPr>
        <w:jc w:val="center"/>
      </w:pPr>
      <w:r>
        <w:t>Operador de Máquina (Torno convencional e CNC)</w:t>
      </w:r>
    </w:p>
    <w:p w:rsidR="00D53450" w:rsidRDefault="00D53450" w:rsidP="0034258E">
      <w:pPr>
        <w:jc w:val="center"/>
      </w:pPr>
    </w:p>
    <w:p w:rsidR="0032429D" w:rsidRDefault="0032429D" w:rsidP="0034258E">
      <w:pPr>
        <w:jc w:val="center"/>
      </w:pPr>
    </w:p>
    <w:p w:rsidR="0032429D" w:rsidRDefault="0032429D" w:rsidP="0034258E">
      <w:pPr>
        <w:jc w:val="center"/>
      </w:pPr>
    </w:p>
    <w:p w:rsidR="00D53450" w:rsidRDefault="0014359A" w:rsidP="0034258E">
      <w:pPr>
        <w:jc w:val="center"/>
      </w:pPr>
      <w:r>
        <w:t>-</w:t>
      </w:r>
      <w:r w:rsidR="00D53450">
        <w:t xml:space="preserve">Empregador: Companhia Fabril </w:t>
      </w:r>
      <w:proofErr w:type="spellStart"/>
      <w:r w:rsidR="00D53450">
        <w:t>Lepper</w:t>
      </w:r>
      <w:proofErr w:type="spellEnd"/>
    </w:p>
    <w:p w:rsidR="00D53450" w:rsidRDefault="00D53450" w:rsidP="0034258E">
      <w:pPr>
        <w:jc w:val="center"/>
      </w:pPr>
      <w:r>
        <w:t>Período: 06/05/1996 a 29/08/2000</w:t>
      </w:r>
    </w:p>
    <w:p w:rsidR="00D53450" w:rsidRDefault="00D53450" w:rsidP="0034258E">
      <w:pPr>
        <w:jc w:val="center"/>
      </w:pPr>
      <w:r>
        <w:t>Preparador de Máquinas</w:t>
      </w:r>
    </w:p>
    <w:p w:rsidR="00562D63" w:rsidRPr="00CE7C4B" w:rsidRDefault="00562D63" w:rsidP="0034258E">
      <w:pPr>
        <w:jc w:val="center"/>
      </w:pPr>
    </w:p>
    <w:p w:rsidR="009466BF" w:rsidRDefault="009466BF" w:rsidP="005F3712">
      <w:pPr>
        <w:jc w:val="both"/>
      </w:pPr>
    </w:p>
    <w:p w:rsidR="00E70A6A" w:rsidRPr="00CE7C4B" w:rsidRDefault="00E70A6A" w:rsidP="00481435">
      <w:pPr>
        <w:jc w:val="both"/>
      </w:pPr>
    </w:p>
    <w:p w:rsidR="00566C9A" w:rsidRDefault="00566C9A" w:rsidP="00811B90">
      <w:pPr>
        <w:jc w:val="both"/>
      </w:pPr>
    </w:p>
    <w:p w:rsidR="00F638E0" w:rsidRDefault="005F3712" w:rsidP="00F638E0">
      <w:pPr>
        <w:jc w:val="both"/>
      </w:pPr>
      <w:r>
        <w:rPr>
          <w:b/>
        </w:rPr>
        <w:t>Perfil</w:t>
      </w:r>
      <w:r w:rsidR="00694E5B">
        <w:rPr>
          <w:b/>
        </w:rPr>
        <w:t xml:space="preserve"> </w:t>
      </w:r>
      <w:r>
        <w:rPr>
          <w:b/>
        </w:rPr>
        <w:t>Profissional</w:t>
      </w:r>
      <w:r w:rsidR="00F638E0" w:rsidRPr="00F638E0">
        <w:rPr>
          <w:b/>
        </w:rPr>
        <w:t>:</w:t>
      </w:r>
      <w:r w:rsidR="00694E5B">
        <w:rPr>
          <w:b/>
        </w:rPr>
        <w:t xml:space="preserve"> </w:t>
      </w:r>
      <w:r w:rsidR="00566C9A">
        <w:t xml:space="preserve">Integrações de pessoas ao ambiente de trabalho, </w:t>
      </w:r>
      <w:r>
        <w:t>interpretação de desenho técnico, fácil adaptação para trabalho em grupo, gosto de novos desafios e conhecimentos, buscando sempre se profissionalizar</w:t>
      </w:r>
      <w:r w:rsidR="00AE63D0">
        <w:t>.</w:t>
      </w:r>
      <w:r>
        <w:t xml:space="preserve"> Estou confiante que serei um bom funcionário a sua empresa, no qual terei muito a acrescentar. Desde já, afirmo que estou pronto para o trabalho e necessidades que a empresa possa ter. Obrigado.</w:t>
      </w:r>
    </w:p>
    <w:p w:rsidR="00AE63D0" w:rsidRPr="009F6BAB" w:rsidRDefault="00AE63D0" w:rsidP="009F6BAB"/>
    <w:p w:rsidR="00566C9A" w:rsidRPr="00061163" w:rsidRDefault="00BA1599" w:rsidP="00061163">
      <w:r w:rsidRPr="00BA1599">
        <w:rPr>
          <w:b/>
          <w:noProof/>
          <w:lang w:val="en-US" w:eastAsia="en-US"/>
        </w:rPr>
        <w:pict>
          <v:line id="_x0000_s1033" style="position:absolute;flip:y;z-index:251657728" from="-2pt,55.65pt" to="511pt,55.65pt" strokeweight="3pt"/>
        </w:pict>
      </w:r>
    </w:p>
    <w:sectPr w:rsidR="00566C9A" w:rsidRPr="00061163" w:rsidSect="00750E1E">
      <w:pgSz w:w="11906" w:h="16838" w:code="9"/>
      <w:pgMar w:top="567" w:right="567" w:bottom="567" w:left="851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Raavi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3F01"/>
  <w:defaultTabStop w:val="708"/>
  <w:hyphenationZone w:val="425"/>
  <w:characterSpacingControl w:val="doNotCompress"/>
  <w:compat/>
  <w:rsids>
    <w:rsidRoot w:val="00A443D6"/>
    <w:rsid w:val="00003E0F"/>
    <w:rsid w:val="000132EE"/>
    <w:rsid w:val="00016531"/>
    <w:rsid w:val="00051ADC"/>
    <w:rsid w:val="00061163"/>
    <w:rsid w:val="00072050"/>
    <w:rsid w:val="00081213"/>
    <w:rsid w:val="00081EB0"/>
    <w:rsid w:val="000A4F57"/>
    <w:rsid w:val="000A6B8A"/>
    <w:rsid w:val="000C0ADD"/>
    <w:rsid w:val="000C3F05"/>
    <w:rsid w:val="000C6E1B"/>
    <w:rsid w:val="000F4E3C"/>
    <w:rsid w:val="000F5072"/>
    <w:rsid w:val="0014359A"/>
    <w:rsid w:val="00160452"/>
    <w:rsid w:val="00170B30"/>
    <w:rsid w:val="001715EC"/>
    <w:rsid w:val="001953EE"/>
    <w:rsid w:val="00195FB8"/>
    <w:rsid w:val="001A63D8"/>
    <w:rsid w:val="001C3542"/>
    <w:rsid w:val="001E0AB8"/>
    <w:rsid w:val="001E58BF"/>
    <w:rsid w:val="001F31E9"/>
    <w:rsid w:val="002051DB"/>
    <w:rsid w:val="0021669D"/>
    <w:rsid w:val="002215F3"/>
    <w:rsid w:val="00232546"/>
    <w:rsid w:val="00256C82"/>
    <w:rsid w:val="00291D5F"/>
    <w:rsid w:val="002B31E1"/>
    <w:rsid w:val="002C1318"/>
    <w:rsid w:val="002D12EB"/>
    <w:rsid w:val="002E502E"/>
    <w:rsid w:val="002E5F3B"/>
    <w:rsid w:val="00301A8D"/>
    <w:rsid w:val="003168B7"/>
    <w:rsid w:val="0032429D"/>
    <w:rsid w:val="00341E86"/>
    <w:rsid w:val="0034258E"/>
    <w:rsid w:val="003754C5"/>
    <w:rsid w:val="003B3348"/>
    <w:rsid w:val="003D1C0F"/>
    <w:rsid w:val="00464F70"/>
    <w:rsid w:val="00481435"/>
    <w:rsid w:val="004F2140"/>
    <w:rsid w:val="004F35C4"/>
    <w:rsid w:val="004F47A6"/>
    <w:rsid w:val="005169AD"/>
    <w:rsid w:val="005366FB"/>
    <w:rsid w:val="00545A2E"/>
    <w:rsid w:val="00552484"/>
    <w:rsid w:val="00562D63"/>
    <w:rsid w:val="00566C9A"/>
    <w:rsid w:val="00585158"/>
    <w:rsid w:val="0058693B"/>
    <w:rsid w:val="005A20F3"/>
    <w:rsid w:val="005B5758"/>
    <w:rsid w:val="005B7BC2"/>
    <w:rsid w:val="005D24CE"/>
    <w:rsid w:val="005E225C"/>
    <w:rsid w:val="005E347D"/>
    <w:rsid w:val="005F3712"/>
    <w:rsid w:val="00606025"/>
    <w:rsid w:val="00624A79"/>
    <w:rsid w:val="00625B07"/>
    <w:rsid w:val="00630144"/>
    <w:rsid w:val="00642822"/>
    <w:rsid w:val="00691F53"/>
    <w:rsid w:val="006929F2"/>
    <w:rsid w:val="00694E5B"/>
    <w:rsid w:val="006B27F3"/>
    <w:rsid w:val="006D6D53"/>
    <w:rsid w:val="007120F7"/>
    <w:rsid w:val="0071626D"/>
    <w:rsid w:val="00750E1E"/>
    <w:rsid w:val="00783594"/>
    <w:rsid w:val="00784DC5"/>
    <w:rsid w:val="007D13FE"/>
    <w:rsid w:val="00811B90"/>
    <w:rsid w:val="00857BB1"/>
    <w:rsid w:val="00874900"/>
    <w:rsid w:val="008B60FE"/>
    <w:rsid w:val="008B61FF"/>
    <w:rsid w:val="008C5CDD"/>
    <w:rsid w:val="008F1948"/>
    <w:rsid w:val="00903395"/>
    <w:rsid w:val="00935DB8"/>
    <w:rsid w:val="0094497B"/>
    <w:rsid w:val="009466BF"/>
    <w:rsid w:val="00972EE5"/>
    <w:rsid w:val="00994BDD"/>
    <w:rsid w:val="009A3A46"/>
    <w:rsid w:val="009C047C"/>
    <w:rsid w:val="009F6BAB"/>
    <w:rsid w:val="00A059C3"/>
    <w:rsid w:val="00A33C52"/>
    <w:rsid w:val="00A42B27"/>
    <w:rsid w:val="00A443D6"/>
    <w:rsid w:val="00AE1C81"/>
    <w:rsid w:val="00AE3A3A"/>
    <w:rsid w:val="00AE63D0"/>
    <w:rsid w:val="00B145F0"/>
    <w:rsid w:val="00B16AA0"/>
    <w:rsid w:val="00B35395"/>
    <w:rsid w:val="00B4613C"/>
    <w:rsid w:val="00B87A51"/>
    <w:rsid w:val="00B91E4D"/>
    <w:rsid w:val="00BA1599"/>
    <w:rsid w:val="00C027C4"/>
    <w:rsid w:val="00C0782E"/>
    <w:rsid w:val="00CB4C15"/>
    <w:rsid w:val="00CE7C4B"/>
    <w:rsid w:val="00CF7726"/>
    <w:rsid w:val="00CF7E1D"/>
    <w:rsid w:val="00D105FA"/>
    <w:rsid w:val="00D11CB6"/>
    <w:rsid w:val="00D13636"/>
    <w:rsid w:val="00D14C58"/>
    <w:rsid w:val="00D52F78"/>
    <w:rsid w:val="00D53450"/>
    <w:rsid w:val="00D757F1"/>
    <w:rsid w:val="00D915F9"/>
    <w:rsid w:val="00DA3B01"/>
    <w:rsid w:val="00DA614A"/>
    <w:rsid w:val="00DD6492"/>
    <w:rsid w:val="00DE1F19"/>
    <w:rsid w:val="00E202EC"/>
    <w:rsid w:val="00E332F8"/>
    <w:rsid w:val="00E46444"/>
    <w:rsid w:val="00E470A8"/>
    <w:rsid w:val="00E5266F"/>
    <w:rsid w:val="00E629D2"/>
    <w:rsid w:val="00E70A6A"/>
    <w:rsid w:val="00E96AE7"/>
    <w:rsid w:val="00EA1B3B"/>
    <w:rsid w:val="00EA368A"/>
    <w:rsid w:val="00EB5389"/>
    <w:rsid w:val="00EF3FC6"/>
    <w:rsid w:val="00F35C16"/>
    <w:rsid w:val="00F472A3"/>
    <w:rsid w:val="00F525FD"/>
    <w:rsid w:val="00F530FE"/>
    <w:rsid w:val="00F638E0"/>
    <w:rsid w:val="00F8059F"/>
    <w:rsid w:val="00F816FE"/>
    <w:rsid w:val="00FD72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948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1626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1953EE"/>
    <w:rPr>
      <w:color w:val="0000FF"/>
      <w:u w:val="single"/>
    </w:rPr>
  </w:style>
  <w:style w:type="character" w:customStyle="1" w:styleId="hps">
    <w:name w:val="hps"/>
    <w:rsid w:val="00AE63D0"/>
  </w:style>
  <w:style w:type="character" w:customStyle="1" w:styleId="Ttulo1Char">
    <w:name w:val="Título 1 Char"/>
    <w:link w:val="Ttulo1"/>
    <w:rsid w:val="0071626D"/>
    <w:rPr>
      <w:rFonts w:ascii="Cambria" w:eastAsia="Times New Roman" w:hAnsi="Cambria" w:cs="Times New Roman"/>
      <w:b/>
      <w:bCs/>
      <w:kern w:val="32"/>
      <w:sz w:val="32"/>
      <w:szCs w:val="32"/>
      <w:lang w:val="pt-BR" w:eastAsia="pt-BR"/>
    </w:rPr>
  </w:style>
  <w:style w:type="paragraph" w:customStyle="1" w:styleId="Default">
    <w:name w:val="Default"/>
    <w:rsid w:val="00CB4C15"/>
    <w:pPr>
      <w:autoSpaceDE w:val="0"/>
      <w:autoSpaceDN w:val="0"/>
      <w:adjustRightInd w:val="0"/>
    </w:pPr>
    <w:rPr>
      <w:color w:val="000000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6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04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3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0644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75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7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1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1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05928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04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6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13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87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0046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5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xp\Meus%20documentos\Meus%20Arquivos\Curriculum\Curriculum_Vitae_-_Abel_Florin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A1C15-7574-4988-928E-B5166CA23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Curriculum_Vitae_-_Abel_Florindo</Template>
  <TotalTime>230</TotalTime>
  <Pages>1</Pages>
  <Words>489</Words>
  <Characters>2643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3126</CharactersWithSpaces>
  <SharedDoc>false</SharedDoc>
  <HLinks>
    <vt:vector size="6" baseType="variant">
      <vt:variant>
        <vt:i4>524329</vt:i4>
      </vt:variant>
      <vt:variant>
        <vt:i4>0</vt:i4>
      </vt:variant>
      <vt:variant>
        <vt:i4>0</vt:i4>
      </vt:variant>
      <vt:variant>
        <vt:i4>5</vt:i4>
      </vt:variant>
      <vt:variant>
        <vt:lpwstr>mailto:abelflorindo@hotmail.com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PC-CENTER</dc:creator>
  <cp:keywords/>
  <dc:description/>
  <cp:lastModifiedBy>Particular</cp:lastModifiedBy>
  <cp:revision>42</cp:revision>
  <cp:lastPrinted>2015-11-02T14:38:00Z</cp:lastPrinted>
  <dcterms:created xsi:type="dcterms:W3CDTF">2012-10-17T13:02:00Z</dcterms:created>
  <dcterms:modified xsi:type="dcterms:W3CDTF">2015-11-02T14:40:00Z</dcterms:modified>
</cp:coreProperties>
</file>