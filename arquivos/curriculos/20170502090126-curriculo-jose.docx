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656" w:tblpY="181"/>
        <w:tblW w:w="474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53"/>
        <w:gridCol w:w="5965"/>
      </w:tblGrid>
      <w:tr w:rsidR="000C4674" w:rsidTr="000C4674">
        <w:trPr>
          <w:trHeight w:val="93"/>
        </w:trPr>
        <w:tc>
          <w:tcPr>
            <w:tcW w:w="3553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0C4674" w:rsidRDefault="000C4674" w:rsidP="000C4674">
            <w:pPr>
              <w:pStyle w:val="NomePessoal"/>
              <w:spacing w:line="240" w:lineRule="auto"/>
            </w:pPr>
          </w:p>
        </w:tc>
        <w:tc>
          <w:tcPr>
            <w:tcW w:w="5965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0C4674" w:rsidRDefault="00EE2569" w:rsidP="000C4674">
            <w:pPr>
              <w:pStyle w:val="NomePessoal"/>
              <w:spacing w:line="240" w:lineRule="auto"/>
            </w:pPr>
            <w:sdt>
              <w:sdtPr>
                <w:id w:val="169066309"/>
                <w:placeholder>
                  <w:docPart w:val="B61ECF5C4E3B4F51B99F16FD8280AE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C4674">
                  <w:t>JOSÉ CARLOS DE BARROS JUNIOR</w:t>
                </w:r>
              </w:sdtContent>
            </w:sdt>
          </w:p>
        </w:tc>
      </w:tr>
      <w:tr w:rsidR="000C4674" w:rsidTr="000C4674">
        <w:trPr>
          <w:trHeight w:val="21"/>
        </w:trPr>
        <w:tc>
          <w:tcPr>
            <w:tcW w:w="3553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0C4674" w:rsidRDefault="000C4674" w:rsidP="000C4674">
            <w:pPr>
              <w:pStyle w:val="Data"/>
              <w:framePr w:wrap="auto" w:hAnchor="text" w:xAlign="left" w:yAlign="inline"/>
              <w:suppressOverlap w:val="0"/>
            </w:pPr>
          </w:p>
        </w:tc>
        <w:tc>
          <w:tcPr>
            <w:tcW w:w="5965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C4674" w:rsidRDefault="000C4674" w:rsidP="000C4674">
            <w:pPr>
              <w:spacing w:after="0"/>
            </w:pPr>
          </w:p>
        </w:tc>
      </w:tr>
      <w:tr w:rsidR="000C4674" w:rsidTr="000C4674">
        <w:trPr>
          <w:trHeight w:val="37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4674" w:rsidRDefault="000C4674" w:rsidP="000C467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F9126DD" wp14:editId="7E8CED62">
                  <wp:extent cx="850462" cy="1136842"/>
                  <wp:effectExtent l="57150" t="57150" r="140335" b="139700"/>
                  <wp:docPr id="9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2" cy="1136842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C4674" w:rsidRDefault="000C4674" w:rsidP="000C4674">
            <w:pPr>
              <w:pStyle w:val="EndereodoRemetente0"/>
            </w:pPr>
            <w:r>
              <w:t>RUA BOM CONSELHO N 115 A, NOVA CIDADE ESCADA PE</w:t>
            </w:r>
            <w:r>
              <w:br/>
              <w:t>81 99136-3653 CLARO.</w:t>
            </w:r>
          </w:p>
          <w:p w:rsidR="000C4674" w:rsidRDefault="000C4674" w:rsidP="000C4674">
            <w:pPr>
              <w:pStyle w:val="EndereodoRemetente0"/>
            </w:pPr>
            <w:r>
              <w:t>81 98352-2378 OI</w:t>
            </w:r>
            <w:r>
              <w:br/>
              <w:t>EMAIL: J-CB1979@HOTMAIL.COM</w:t>
            </w:r>
          </w:p>
          <w:p w:rsidR="000C4674" w:rsidRDefault="000C4674" w:rsidP="000C4674">
            <w:pPr>
              <w:pStyle w:val="EndereodoRemetente0"/>
            </w:pPr>
          </w:p>
        </w:tc>
      </w:tr>
    </w:tbl>
    <w:sdt>
      <w:sdtPr>
        <w:alias w:val="Nome do Currículo"/>
        <w:tag w:val="Nome do Currículo"/>
        <w:id w:val="1517890734"/>
        <w:placeholder>
          <w:docPart w:val="E1E8B106D50C4E8C8D89413C9ADAA8A5"/>
        </w:placeholder>
        <w:showingPlcHdr/>
        <w:docPartList>
          <w:docPartGallery w:val="Quick Parts"/>
          <w:docPartCategory w:val=" Nome do Currículo"/>
        </w:docPartList>
      </w:sdtPr>
      <w:sdtEndPr>
        <w:rPr>
          <w:color w:val="000000"/>
        </w:rPr>
      </w:sdtEndPr>
      <w:sdtContent>
        <w:p w:rsidR="00481E39" w:rsidRDefault="000C4674">
          <w:r>
            <w:rPr>
              <w:rStyle w:val="TextodoEspaoReservado"/>
            </w:rPr>
            <w:t>Escolha um bloco de criação.</w:t>
          </w: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8"/>
        <w:gridCol w:w="7674"/>
      </w:tblGrid>
      <w:tr w:rsidR="00481E39" w:rsidTr="00CF1544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1E39" w:rsidRDefault="00481E39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27932" w:rsidRDefault="009F15EC">
            <w:pPr>
              <w:pStyle w:val="Seo"/>
              <w:spacing w:after="0"/>
            </w:pPr>
            <w:r>
              <w:t>FormaçãO</w:t>
            </w:r>
          </w:p>
          <w:p w:rsidR="00481E39" w:rsidRDefault="00C27932">
            <w:pPr>
              <w:pStyle w:val="Subseo"/>
              <w:spacing w:after="0" w:line="240" w:lineRule="auto"/>
            </w:pPr>
            <w:r>
              <w:t xml:space="preserve">2º </w:t>
            </w:r>
            <w:r w:rsidR="00255751">
              <w:t xml:space="preserve">GRAU COMPLETO </w:t>
            </w:r>
          </w:p>
          <w:p w:rsidR="00255751" w:rsidRDefault="00255751">
            <w:pPr>
              <w:pStyle w:val="Subseo"/>
              <w:spacing w:after="0" w:line="240" w:lineRule="auto"/>
            </w:pPr>
            <w:r>
              <w:t>TECNICO EM CONTABILIDADE</w:t>
            </w:r>
          </w:p>
          <w:p w:rsidR="00255751" w:rsidRDefault="00255751">
            <w:pPr>
              <w:pStyle w:val="Subseo"/>
              <w:spacing w:after="0" w:line="240" w:lineRule="auto"/>
            </w:pPr>
          </w:p>
          <w:p w:rsidR="00255751" w:rsidRDefault="00255751">
            <w:pPr>
              <w:pStyle w:val="Subseo"/>
              <w:spacing w:after="0" w:line="240" w:lineRule="auto"/>
            </w:pPr>
            <w:r>
              <w:t>INFORMATICA BASICA.</w:t>
            </w:r>
          </w:p>
          <w:p w:rsidR="00481E39" w:rsidRDefault="00581DA2" w:rsidP="005064A4">
            <w:pPr>
              <w:pStyle w:val="Seo"/>
              <w:spacing w:after="0"/>
            </w:pPr>
            <w:r>
              <w:t>experiência</w:t>
            </w:r>
          </w:p>
          <w:p w:rsidR="00854731" w:rsidRDefault="00854731" w:rsidP="00854731">
            <w:pPr>
              <w:shd w:val="clear" w:color="auto" w:fill="FFFFFF" w:themeFill="background1"/>
              <w:spacing w:after="0" w:line="240" w:lineRule="auto"/>
            </w:pPr>
            <w:r>
              <w:t>FRENTISTA</w:t>
            </w:r>
            <w:r w:rsidR="00836487">
              <w:t xml:space="preserve"> /      EMPRESA </w:t>
            </w:r>
            <w:r>
              <w:t xml:space="preserve">/ ARLINDO DA FONSECA LINS E CIA LTDA </w:t>
            </w:r>
          </w:p>
          <w:p w:rsidR="00854731" w:rsidRDefault="00854731" w:rsidP="00854731">
            <w:pPr>
              <w:shd w:val="clear" w:color="auto" w:fill="FFFFFF" w:themeFill="background1"/>
              <w:spacing w:after="0" w:line="240" w:lineRule="auto"/>
            </w:pPr>
            <w:r>
              <w:t>CNPJ 11.601.184/0001-61</w:t>
            </w:r>
          </w:p>
          <w:p w:rsidR="00854731" w:rsidRDefault="00854731" w:rsidP="00854731">
            <w:pPr>
              <w:spacing w:after="0" w:line="240" w:lineRule="auto"/>
            </w:pPr>
            <w:r>
              <w:t>INICIO 01/03/1999 COM TERMINO EM 10/07/2008.</w:t>
            </w:r>
          </w:p>
          <w:p w:rsidR="00481E39" w:rsidRDefault="00481E39" w:rsidP="00CF1544">
            <w:pPr>
              <w:pStyle w:val="Subseo"/>
              <w:shd w:val="clear" w:color="auto" w:fill="FFFFFF" w:themeFill="background1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:rsidR="009F15EC" w:rsidRDefault="00CF1544" w:rsidP="00CF1544">
            <w:pPr>
              <w:pStyle w:val="Subseo"/>
              <w:shd w:val="clear" w:color="auto" w:fill="FFFFFF" w:themeFill="background1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CHEFE DE PISTA</w:t>
            </w:r>
            <w:r w:rsidR="00836487">
              <w:rPr>
                <w:b w:val="0"/>
                <w:bCs/>
                <w:color w:val="000000"/>
                <w:spacing w:val="0"/>
                <w:sz w:val="23"/>
              </w:rPr>
              <w:t xml:space="preserve"> /     EMPRESA </w:t>
            </w:r>
            <w:r>
              <w:rPr>
                <w:b w:val="0"/>
                <w:bCs/>
                <w:color w:val="000000"/>
                <w:spacing w:val="0"/>
                <w:sz w:val="23"/>
              </w:rPr>
              <w:t>/ POSTO SUL LTDA</w:t>
            </w:r>
          </w:p>
          <w:p w:rsidR="00CF1544" w:rsidRPr="009F15EC" w:rsidRDefault="009F15EC" w:rsidP="00CF1544">
            <w:pPr>
              <w:pStyle w:val="Subseo"/>
              <w:shd w:val="clear" w:color="auto" w:fill="FFFFFF" w:themeFill="background1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 xml:space="preserve"> CNPJ 09.456.974/0001-59</w:t>
            </w:r>
          </w:p>
          <w:p w:rsidR="00481E39" w:rsidRDefault="00854731">
            <w:pPr>
              <w:spacing w:after="0" w:line="240" w:lineRule="auto"/>
            </w:pPr>
            <w:r>
              <w:t xml:space="preserve"> INICIO EM </w:t>
            </w:r>
            <w:r w:rsidR="008621B5">
              <w:t>11/07/2008</w:t>
            </w:r>
            <w:r w:rsidR="00581DA2">
              <w:t xml:space="preserve"> </w:t>
            </w:r>
            <w:r w:rsidR="008621B5">
              <w:t>–</w:t>
            </w:r>
            <w:r w:rsidR="00581DA2">
              <w:t xml:space="preserve"> </w:t>
            </w:r>
            <w:r w:rsidR="008621B5">
              <w:t>TRANSFERIDO EM 01/03/2009</w:t>
            </w:r>
          </w:p>
          <w:p w:rsidR="00CF1544" w:rsidRDefault="00CF1544">
            <w:pPr>
              <w:spacing w:after="0" w:line="240" w:lineRule="auto"/>
            </w:pPr>
          </w:p>
          <w:p w:rsidR="008621B5" w:rsidRDefault="008621B5">
            <w:pPr>
              <w:spacing w:after="0" w:line="240" w:lineRule="auto"/>
            </w:pPr>
            <w:r>
              <w:t xml:space="preserve">PARA </w:t>
            </w:r>
            <w:r w:rsidR="00CF1544">
              <w:t>(</w:t>
            </w:r>
            <w:r>
              <w:t>ARLINDO FONSECA LINS</w:t>
            </w:r>
            <w:r w:rsidR="00CF1544">
              <w:t xml:space="preserve"> /</w:t>
            </w:r>
            <w:r>
              <w:t xml:space="preserve"> EMPRESA DO MESMO GRUPO</w:t>
            </w:r>
            <w:r w:rsidR="00854731">
              <w:t>)</w:t>
            </w:r>
          </w:p>
          <w:p w:rsidR="00854731" w:rsidRDefault="008621B5">
            <w:pPr>
              <w:spacing w:after="0" w:line="240" w:lineRule="auto"/>
            </w:pPr>
            <w:r>
              <w:t>COM TERMINO EM 17/10/2016</w:t>
            </w:r>
          </w:p>
          <w:p w:rsidR="00730F97" w:rsidRDefault="00730F97">
            <w:pPr>
              <w:spacing w:after="0" w:line="240" w:lineRule="auto"/>
            </w:pPr>
          </w:p>
          <w:p w:rsidR="008621B5" w:rsidRDefault="00854731">
            <w:pPr>
              <w:spacing w:after="0" w:line="240" w:lineRule="auto"/>
            </w:pPr>
            <w:r>
              <w:t>ATIVIDADES=</w:t>
            </w:r>
            <w:r w:rsidR="00027F03">
              <w:t>ATENDIMENTO A CLIENTES</w:t>
            </w:r>
            <w:r w:rsidR="00493540">
              <w:t>, DESCARREGO</w:t>
            </w:r>
            <w:r w:rsidR="00027F03">
              <w:t xml:space="preserve"> DE COMBUSTIVEIS, EMISSÃ</w:t>
            </w:r>
            <w:r>
              <w:t>O DE NOTAS FISCAIS ENTRADA E SAIDA, OPERACAO DE MICRO, EXPOSICAO</w:t>
            </w:r>
            <w:r w:rsidR="00027F03">
              <w:t xml:space="preserve"> E TRANSFERENCIA </w:t>
            </w:r>
            <w:r>
              <w:t xml:space="preserve">DE PRODUTOS </w:t>
            </w:r>
            <w:r w:rsidR="00027F03">
              <w:t xml:space="preserve">ENTRE ALMOXARIFADOS, ORIENTACAO DE PESSOAL. </w:t>
            </w:r>
            <w:r w:rsidR="00CA5362">
              <w:t xml:space="preserve"> </w:t>
            </w:r>
          </w:p>
          <w:p w:rsidR="00481E39" w:rsidRDefault="00581DA2">
            <w:pPr>
              <w:pStyle w:val="Seo"/>
              <w:spacing w:after="0"/>
            </w:pPr>
            <w:r>
              <w:t>qualificações</w:t>
            </w:r>
            <w:bookmarkStart w:id="0" w:name="_GoBack"/>
            <w:bookmarkEnd w:id="0"/>
          </w:p>
          <w:p w:rsidR="00CA5362" w:rsidRDefault="00CA5362">
            <w:pPr>
              <w:pStyle w:val="Commarcadores"/>
              <w:spacing w:after="0" w:line="240" w:lineRule="auto"/>
            </w:pPr>
            <w:r>
              <w:t>PROGRAMA DE CAPACITACAO DE TROCADORES E VENDENDORES MOBIL DELVAC.</w:t>
            </w:r>
          </w:p>
          <w:p w:rsidR="00CA5362" w:rsidRDefault="00CA5362" w:rsidP="00CA5362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027F03" w:rsidRDefault="00CA5362" w:rsidP="00027F03">
            <w:pPr>
              <w:pStyle w:val="Commarcadores"/>
              <w:spacing w:after="0" w:line="240" w:lineRule="auto"/>
            </w:pPr>
            <w:r>
              <w:t xml:space="preserve">NR20 SEGURANCA </w:t>
            </w:r>
            <w:r w:rsidR="00121CE4">
              <w:t>NO TRABALHO MANIPULACAO DE INFLAMAVEIS E LIQUIDOS COMBUSTIVEIS.</w:t>
            </w:r>
          </w:p>
          <w:p w:rsidR="00121CE4" w:rsidRDefault="00121CE4" w:rsidP="00121CE4">
            <w:pPr>
              <w:pStyle w:val="PargrafodaLista"/>
            </w:pPr>
          </w:p>
          <w:p w:rsidR="00481E39" w:rsidRDefault="00121CE4">
            <w:pPr>
              <w:pStyle w:val="Commarcadores"/>
              <w:spacing w:after="0" w:line="240" w:lineRule="auto"/>
            </w:pPr>
            <w:r>
              <w:t>PARTICIPANTE DE PALESTRAS MOTIVACIONAIS E</w:t>
            </w:r>
            <w:r w:rsidR="008B65FF">
              <w:t xml:space="preserve"> </w:t>
            </w:r>
            <w:r>
              <w:t>VENDAS</w:t>
            </w:r>
            <w:r w:rsidR="00854731">
              <w:t xml:space="preserve"> </w:t>
            </w:r>
            <w:r w:rsidR="008B65FF">
              <w:t>INTERNAS.</w:t>
            </w:r>
          </w:p>
          <w:p w:rsidR="005064A4" w:rsidRDefault="005064A4" w:rsidP="005064A4">
            <w:pPr>
              <w:pStyle w:val="PargrafodaLista"/>
            </w:pPr>
          </w:p>
          <w:p w:rsidR="005064A4" w:rsidRDefault="005064A4">
            <w:pPr>
              <w:pStyle w:val="Commarcadores"/>
              <w:spacing w:after="0" w:line="240" w:lineRule="auto"/>
            </w:pPr>
            <w:r>
              <w:t xml:space="preserve">CICLO DE GESTORES NOÇÕES DE </w:t>
            </w:r>
            <w:r w:rsidR="00493540">
              <w:t xml:space="preserve">DEPARTAMENTO DE PESSOAL, </w:t>
            </w:r>
            <w:r>
              <w:t>LIDERANÇA E SEGURANÇA E MEDICINA DO TRABALHO</w:t>
            </w:r>
          </w:p>
          <w:p w:rsidR="005064A4" w:rsidRDefault="005064A4" w:rsidP="005064A4">
            <w:pPr>
              <w:pStyle w:val="PargrafodaLista"/>
            </w:pPr>
          </w:p>
          <w:p w:rsidR="005064A4" w:rsidRDefault="00730F97">
            <w:pPr>
              <w:pStyle w:val="Commarcadores"/>
              <w:spacing w:after="0" w:line="240" w:lineRule="auto"/>
            </w:pPr>
            <w:r>
              <w:t>PRESSA ENGENHARIA E AMBIENTAL</w:t>
            </w:r>
            <w:r w:rsidR="00493540">
              <w:t xml:space="preserve"> </w:t>
            </w:r>
            <w:r>
              <w:t>OS POSTOS DE COMBUSTIVEIS E O MEIO AMBIENTE</w:t>
            </w:r>
          </w:p>
          <w:p w:rsidR="00730F97" w:rsidRDefault="00730F97" w:rsidP="00730F97">
            <w:pPr>
              <w:pStyle w:val="PargrafodaLista"/>
            </w:pPr>
          </w:p>
          <w:p w:rsidR="00730F97" w:rsidRDefault="00493540">
            <w:pPr>
              <w:pStyle w:val="Commarcadores"/>
              <w:spacing w:after="0" w:line="240" w:lineRule="auto"/>
            </w:pPr>
            <w:r>
              <w:t>ROTEC-REENGENHARIA</w:t>
            </w:r>
            <w:r w:rsidR="00730F97">
              <w:t xml:space="preserve"> DE ORIENTAÇÃO TÉCNICA E COMERCIAL</w:t>
            </w:r>
          </w:p>
          <w:p w:rsidR="00730F97" w:rsidRDefault="00730F97" w:rsidP="00730F97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</w:p>
          <w:p w:rsidR="00481E39" w:rsidRDefault="00481E39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481E39" w:rsidRDefault="00C27932">
      <w:r>
        <w:lastRenderedPageBreak/>
        <w:t xml:space="preserve">      </w:t>
      </w:r>
    </w:p>
    <w:sectPr w:rsidR="00481E39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69" w:rsidRDefault="00EE2569">
      <w:pPr>
        <w:spacing w:after="0" w:line="240" w:lineRule="auto"/>
      </w:pPr>
      <w:r>
        <w:separator/>
      </w:r>
    </w:p>
  </w:endnote>
  <w:endnote w:type="continuationSeparator" w:id="0">
    <w:p w:rsidR="00EE2569" w:rsidRDefault="00EE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39" w:rsidRDefault="00481E39"/>
  <w:p w:rsidR="00481E39" w:rsidRDefault="00581DA2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493540" w:rsidRPr="00493540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69" w:rsidRDefault="00EE2569">
      <w:pPr>
        <w:spacing w:after="0" w:line="240" w:lineRule="auto"/>
      </w:pPr>
      <w:r>
        <w:separator/>
      </w:r>
    </w:p>
  </w:footnote>
  <w:footnote w:type="continuationSeparator" w:id="0">
    <w:p w:rsidR="00EE2569" w:rsidRDefault="00EE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81E39" w:rsidRDefault="00154170">
        <w:pPr>
          <w:pStyle w:val="Cabealhompar"/>
        </w:pPr>
        <w:r>
          <w:t>JOSÉ CARLOS DE BARROS JUNIOR</w:t>
        </w:r>
      </w:p>
    </w:sdtContent>
  </w:sdt>
  <w:p w:rsidR="00481E39" w:rsidRDefault="00481E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4D90B49"/>
    <w:multiLevelType w:val="multilevel"/>
    <w:tmpl w:val="46EC320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removeDateAndTime/>
  <w:proofState w:spelling="clean" w:grammar="clean"/>
  <w:attachedTemplate r:id="rId1"/>
  <w:defaultTabStop w:val="720"/>
  <w:hyphenationZone w:val="4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05"/>
    <w:rsid w:val="00027F03"/>
    <w:rsid w:val="000C4674"/>
    <w:rsid w:val="00121CE4"/>
    <w:rsid w:val="00154170"/>
    <w:rsid w:val="00255751"/>
    <w:rsid w:val="0037368C"/>
    <w:rsid w:val="00481E39"/>
    <w:rsid w:val="00493540"/>
    <w:rsid w:val="005064A4"/>
    <w:rsid w:val="00581DA2"/>
    <w:rsid w:val="006341E3"/>
    <w:rsid w:val="00694181"/>
    <w:rsid w:val="00705105"/>
    <w:rsid w:val="00730F97"/>
    <w:rsid w:val="00836487"/>
    <w:rsid w:val="0084387A"/>
    <w:rsid w:val="00854731"/>
    <w:rsid w:val="008621B5"/>
    <w:rsid w:val="008B65FF"/>
    <w:rsid w:val="00942168"/>
    <w:rsid w:val="009618B5"/>
    <w:rsid w:val="009F15EC"/>
    <w:rsid w:val="00B31440"/>
    <w:rsid w:val="00BD3729"/>
    <w:rsid w:val="00C2644B"/>
    <w:rsid w:val="00C27932"/>
    <w:rsid w:val="00C627CA"/>
    <w:rsid w:val="00CA5362"/>
    <w:rsid w:val="00CF1544"/>
    <w:rsid w:val="00E71E08"/>
    <w:rsid w:val="00EE2569"/>
    <w:rsid w:val="00F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31"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</w:style>
  <w:style w:type="paragraph" w:customStyle="1" w:styleId="NomedaEmpresa">
    <w:name w:val="Nome da Empres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31"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</w:style>
  <w:style w:type="paragraph" w:customStyle="1" w:styleId="NomedaEmpresa">
    <w:name w:val="Nome da Empres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&#233;%20carlos\AppData\Roaming\Microsoft\Modelo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8B106D50C4E8C8D89413C9ADAA8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6ECE9-EB40-491D-8F6E-DBFE14473731}"/>
      </w:docPartPr>
      <w:docPartBody>
        <w:p w:rsidR="008D1B68" w:rsidRDefault="001706D0">
          <w:pPr>
            <w:pStyle w:val="E1E8B106D50C4E8C8D89413C9ADAA8A5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B61ECF5C4E3B4F51B99F16FD8280A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ABAACE-066E-4F5D-8BBC-6A71C8A4B9F9}"/>
      </w:docPartPr>
      <w:docPartBody>
        <w:p w:rsidR="004C3E39" w:rsidRDefault="003A631B" w:rsidP="003A631B">
          <w:pPr>
            <w:pStyle w:val="B61ECF5C4E3B4F51B99F16FD8280AE3B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D0"/>
    <w:rsid w:val="001706D0"/>
    <w:rsid w:val="003A631B"/>
    <w:rsid w:val="004C3E39"/>
    <w:rsid w:val="006C4E93"/>
    <w:rsid w:val="008D1B68"/>
    <w:rsid w:val="008F4620"/>
    <w:rsid w:val="009D6A26"/>
    <w:rsid w:val="00B32CDA"/>
    <w:rsid w:val="00D0321A"/>
    <w:rsid w:val="00EA6E9D"/>
    <w:rsid w:val="00F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E1E8B106D50C4E8C8D89413C9ADAA8A5">
    <w:name w:val="E1E8B106D50C4E8C8D89413C9ADAA8A5"/>
  </w:style>
  <w:style w:type="paragraph" w:customStyle="1" w:styleId="C0A9965ED9F34A62868DBAD7059449B2">
    <w:name w:val="C0A9965ED9F34A62868DBAD7059449B2"/>
  </w:style>
  <w:style w:type="paragraph" w:customStyle="1" w:styleId="5D99CFE0533E45E8A46A9E63FC3C63B5">
    <w:name w:val="5D99CFE0533E45E8A46A9E63FC3C63B5"/>
  </w:style>
  <w:style w:type="paragraph" w:customStyle="1" w:styleId="E0CB79FC0DA4481B949E6E7268F627F6">
    <w:name w:val="E0CB79FC0DA4481B949E6E7268F627F6"/>
  </w:style>
  <w:style w:type="paragraph" w:customStyle="1" w:styleId="F431BAB4E10F447697B8D50B2882C428">
    <w:name w:val="F431BAB4E10F447697B8D50B2882C428"/>
  </w:style>
  <w:style w:type="paragraph" w:customStyle="1" w:styleId="A70E22EFB56A4CE780E94DF411920598">
    <w:name w:val="A70E22EFB56A4CE780E94DF411920598"/>
  </w:style>
  <w:style w:type="paragraph" w:customStyle="1" w:styleId="00614FFB60BA4539ABD7647D620893FF">
    <w:name w:val="00614FFB60BA4539ABD7647D620893FF"/>
  </w:style>
  <w:style w:type="paragraph" w:customStyle="1" w:styleId="70FB63C92914460AB2EE83C2B102BDA6">
    <w:name w:val="70FB63C92914460AB2EE83C2B102BDA6"/>
  </w:style>
  <w:style w:type="paragraph" w:customStyle="1" w:styleId="E14BA906584B465A88FEDC964433A385">
    <w:name w:val="E14BA906584B465A88FEDC964433A385"/>
  </w:style>
  <w:style w:type="paragraph" w:customStyle="1" w:styleId="366900A4398A4BB18B5DA4D452961DA7">
    <w:name w:val="366900A4398A4BB18B5DA4D452961DA7"/>
  </w:style>
  <w:style w:type="paragraph" w:customStyle="1" w:styleId="10731AA18A1E49F8A904B4898E2FF9B8">
    <w:name w:val="10731AA18A1E49F8A904B4898E2FF9B8"/>
  </w:style>
  <w:style w:type="paragraph" w:customStyle="1" w:styleId="D5035109C66E4957BD7DF4F8F992BA4C">
    <w:name w:val="D5035109C66E4957BD7DF4F8F992BA4C"/>
  </w:style>
  <w:style w:type="paragraph" w:customStyle="1" w:styleId="28B535CD7151433982369CAA324C23CC">
    <w:name w:val="28B535CD7151433982369CAA324C23CC"/>
  </w:style>
  <w:style w:type="paragraph" w:customStyle="1" w:styleId="B9362E4764EC4AE1A77F41834F8A55A8">
    <w:name w:val="B9362E4764EC4AE1A77F41834F8A55A8"/>
  </w:style>
  <w:style w:type="paragraph" w:customStyle="1" w:styleId="573496B407F046268A3D5F1776A5F5A4">
    <w:name w:val="573496B407F046268A3D5F1776A5F5A4"/>
  </w:style>
  <w:style w:type="paragraph" w:customStyle="1" w:styleId="116F8BEF02E74435A6BAE9BA5D754291">
    <w:name w:val="116F8BEF02E74435A6BAE9BA5D754291"/>
  </w:style>
  <w:style w:type="paragraph" w:customStyle="1" w:styleId="0E2936272127470C9F0F0521F9AF0BCC">
    <w:name w:val="0E2936272127470C9F0F0521F9AF0BCC"/>
  </w:style>
  <w:style w:type="paragraph" w:customStyle="1" w:styleId="B61ECF5C4E3B4F51B99F16FD8280AE3B">
    <w:name w:val="B61ECF5C4E3B4F51B99F16FD8280AE3B"/>
    <w:rsid w:val="003A63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E1E8B106D50C4E8C8D89413C9ADAA8A5">
    <w:name w:val="E1E8B106D50C4E8C8D89413C9ADAA8A5"/>
  </w:style>
  <w:style w:type="paragraph" w:customStyle="1" w:styleId="C0A9965ED9F34A62868DBAD7059449B2">
    <w:name w:val="C0A9965ED9F34A62868DBAD7059449B2"/>
  </w:style>
  <w:style w:type="paragraph" w:customStyle="1" w:styleId="5D99CFE0533E45E8A46A9E63FC3C63B5">
    <w:name w:val="5D99CFE0533E45E8A46A9E63FC3C63B5"/>
  </w:style>
  <w:style w:type="paragraph" w:customStyle="1" w:styleId="E0CB79FC0DA4481B949E6E7268F627F6">
    <w:name w:val="E0CB79FC0DA4481B949E6E7268F627F6"/>
  </w:style>
  <w:style w:type="paragraph" w:customStyle="1" w:styleId="F431BAB4E10F447697B8D50B2882C428">
    <w:name w:val="F431BAB4E10F447697B8D50B2882C428"/>
  </w:style>
  <w:style w:type="paragraph" w:customStyle="1" w:styleId="A70E22EFB56A4CE780E94DF411920598">
    <w:name w:val="A70E22EFB56A4CE780E94DF411920598"/>
  </w:style>
  <w:style w:type="paragraph" w:customStyle="1" w:styleId="00614FFB60BA4539ABD7647D620893FF">
    <w:name w:val="00614FFB60BA4539ABD7647D620893FF"/>
  </w:style>
  <w:style w:type="paragraph" w:customStyle="1" w:styleId="70FB63C92914460AB2EE83C2B102BDA6">
    <w:name w:val="70FB63C92914460AB2EE83C2B102BDA6"/>
  </w:style>
  <w:style w:type="paragraph" w:customStyle="1" w:styleId="E14BA906584B465A88FEDC964433A385">
    <w:name w:val="E14BA906584B465A88FEDC964433A385"/>
  </w:style>
  <w:style w:type="paragraph" w:customStyle="1" w:styleId="366900A4398A4BB18B5DA4D452961DA7">
    <w:name w:val="366900A4398A4BB18B5DA4D452961DA7"/>
  </w:style>
  <w:style w:type="paragraph" w:customStyle="1" w:styleId="10731AA18A1E49F8A904B4898E2FF9B8">
    <w:name w:val="10731AA18A1E49F8A904B4898E2FF9B8"/>
  </w:style>
  <w:style w:type="paragraph" w:customStyle="1" w:styleId="D5035109C66E4957BD7DF4F8F992BA4C">
    <w:name w:val="D5035109C66E4957BD7DF4F8F992BA4C"/>
  </w:style>
  <w:style w:type="paragraph" w:customStyle="1" w:styleId="28B535CD7151433982369CAA324C23CC">
    <w:name w:val="28B535CD7151433982369CAA324C23CC"/>
  </w:style>
  <w:style w:type="paragraph" w:customStyle="1" w:styleId="B9362E4764EC4AE1A77F41834F8A55A8">
    <w:name w:val="B9362E4764EC4AE1A77F41834F8A55A8"/>
  </w:style>
  <w:style w:type="paragraph" w:customStyle="1" w:styleId="573496B407F046268A3D5F1776A5F5A4">
    <w:name w:val="573496B407F046268A3D5F1776A5F5A4"/>
  </w:style>
  <w:style w:type="paragraph" w:customStyle="1" w:styleId="116F8BEF02E74435A6BAE9BA5D754291">
    <w:name w:val="116F8BEF02E74435A6BAE9BA5D754291"/>
  </w:style>
  <w:style w:type="paragraph" w:customStyle="1" w:styleId="0E2936272127470C9F0F0521F9AF0BCC">
    <w:name w:val="0E2936272127470C9F0F0521F9AF0BCC"/>
  </w:style>
  <w:style w:type="paragraph" w:customStyle="1" w:styleId="B61ECF5C4E3B4F51B99F16FD8280AE3B">
    <w:name w:val="B61ECF5C4E3B4F51B99F16FD8280AE3B"/>
    <w:rsid w:val="003A6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13346DD-087B-4402-8690-87717BC5C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DE BARROS JUNIOR</dc:creator>
  <cp:lastModifiedBy>zé carlos</cp:lastModifiedBy>
  <cp:revision>6</cp:revision>
  <dcterms:created xsi:type="dcterms:W3CDTF">2017-04-19T18:19:00Z</dcterms:created>
  <dcterms:modified xsi:type="dcterms:W3CDTF">2017-04-19T18:22:00Z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