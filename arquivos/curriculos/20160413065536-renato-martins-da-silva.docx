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2F8" w:rsidRP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24"/>
          <w:szCs w:val="24"/>
          <w:lang w:eastAsia="pt-BR"/>
        </w:rPr>
      </w:pPr>
    </w:p>
    <w:p w:rsidR="006232F8" w:rsidRP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 xml:space="preserve">À empresa </w:t>
      </w:r>
      <w:proofErr w:type="spellStart"/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>A</w:t>
      </w:r>
      <w:r w:rsidR="00C16708">
        <w:rPr>
          <w:rFonts w:ascii="Times New Roman" w:hAnsi="Times New Roman"/>
          <w:color w:val="auto"/>
          <w:sz w:val="36"/>
          <w:szCs w:val="36"/>
          <w:lang w:eastAsia="pt-BR"/>
        </w:rPr>
        <w:t>rxo</w:t>
      </w:r>
      <w:bookmarkStart w:id="0" w:name="_GoBack"/>
      <w:bookmarkEnd w:id="0"/>
      <w:proofErr w:type="spellEnd"/>
    </w:p>
    <w:p w:rsidR="006232F8" w:rsidRP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>Departamento de Recursos Humanos</w:t>
      </w:r>
    </w:p>
    <w:p w:rsidR="006232F8" w:rsidRPr="006232F8" w:rsidRDefault="006232F8" w:rsidP="006232F8">
      <w:pPr>
        <w:spacing w:after="0" w:line="240" w:lineRule="auto"/>
        <w:jc w:val="right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jc w:val="right"/>
        <w:rPr>
          <w:rFonts w:ascii="Times New Roman" w:hAnsi="Times New Roman"/>
          <w:color w:val="auto"/>
          <w:sz w:val="36"/>
          <w:szCs w:val="36"/>
          <w:lang w:eastAsia="pt-BR"/>
        </w:rPr>
      </w:pP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>Araguari, 14/04/2016</w:t>
      </w:r>
    </w:p>
    <w:p w:rsidR="006232F8" w:rsidRP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ab/>
      </w:r>
    </w:p>
    <w:p w:rsidR="006232F8" w:rsidRP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ab/>
      </w: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ab/>
        <w:t xml:space="preserve">Prezado senhor, </w:t>
      </w:r>
    </w:p>
    <w:p w:rsidR="006232F8" w:rsidRP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jc w:val="both"/>
        <w:rPr>
          <w:rFonts w:ascii="Times New Roman" w:hAnsi="Times New Roman"/>
          <w:color w:val="auto"/>
          <w:sz w:val="36"/>
          <w:szCs w:val="36"/>
          <w:lang w:eastAsia="pt-BR"/>
        </w:rPr>
      </w:pP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ab/>
      </w: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ab/>
        <w:t>Estou me candidatando a vaga de Auxiliar geral</w:t>
      </w:r>
    </w:p>
    <w:p w:rsidR="006232F8" w:rsidRPr="006232F8" w:rsidRDefault="006232F8" w:rsidP="006232F8">
      <w:pPr>
        <w:spacing w:after="0" w:line="240" w:lineRule="auto"/>
        <w:jc w:val="both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jc w:val="both"/>
        <w:rPr>
          <w:rFonts w:ascii="Times New Roman" w:hAnsi="Times New Roman"/>
          <w:color w:val="auto"/>
          <w:sz w:val="36"/>
          <w:szCs w:val="36"/>
          <w:lang w:eastAsia="pt-BR"/>
        </w:rPr>
      </w:pP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ab/>
      </w: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ab/>
        <w:t>Conforme poderá verificar em meu currículo, minha experiência é ainda pequena</w:t>
      </w:r>
      <w:proofErr w:type="gramStart"/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 xml:space="preserve"> mas</w:t>
      </w:r>
      <w:proofErr w:type="gramEnd"/>
      <w:r>
        <w:rPr>
          <w:rFonts w:ascii="Times New Roman" w:hAnsi="Times New Roman"/>
          <w:color w:val="auto"/>
          <w:sz w:val="36"/>
          <w:szCs w:val="36"/>
          <w:lang w:eastAsia="pt-BR"/>
        </w:rPr>
        <w:t xml:space="preserve"> estou em busca de conhecimento fazendo cursos e</w:t>
      </w:r>
      <w:r w:rsidR="003E310B">
        <w:rPr>
          <w:rFonts w:ascii="Times New Roman" w:hAnsi="Times New Roman"/>
          <w:color w:val="auto"/>
          <w:sz w:val="36"/>
          <w:szCs w:val="36"/>
          <w:lang w:eastAsia="pt-BR"/>
        </w:rPr>
        <w:t xml:space="preserve"> estudando, </w:t>
      </w: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>tenho facilidade de trabalhar em equipe e de relacionamento com outras pessoas.</w:t>
      </w:r>
    </w:p>
    <w:p w:rsidR="006232F8" w:rsidRPr="006232F8" w:rsidRDefault="006232F8" w:rsidP="006232F8">
      <w:pPr>
        <w:spacing w:after="0" w:line="240" w:lineRule="auto"/>
        <w:jc w:val="both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jc w:val="both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jc w:val="both"/>
        <w:rPr>
          <w:rFonts w:ascii="Times New Roman" w:hAnsi="Times New Roman"/>
          <w:color w:val="auto"/>
          <w:sz w:val="36"/>
          <w:szCs w:val="36"/>
          <w:lang w:eastAsia="pt-BR"/>
        </w:rPr>
      </w:pP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ab/>
      </w: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ab/>
      </w:r>
    </w:p>
    <w:p w:rsidR="006232F8" w:rsidRPr="006232F8" w:rsidRDefault="006232F8" w:rsidP="006232F8">
      <w:pPr>
        <w:spacing w:after="0" w:line="240" w:lineRule="auto"/>
        <w:jc w:val="both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jc w:val="center"/>
        <w:rPr>
          <w:rFonts w:ascii="Times New Roman" w:hAnsi="Times New Roman"/>
          <w:color w:val="auto"/>
          <w:sz w:val="36"/>
          <w:szCs w:val="36"/>
          <w:lang w:eastAsia="pt-BR"/>
        </w:rPr>
      </w:pP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>Renato Marins da Silva</w:t>
      </w:r>
    </w:p>
    <w:p w:rsidR="006232F8" w:rsidRPr="006232F8" w:rsidRDefault="006232F8" w:rsidP="006232F8">
      <w:pPr>
        <w:spacing w:after="0" w:line="240" w:lineRule="auto"/>
        <w:jc w:val="center"/>
        <w:rPr>
          <w:rFonts w:ascii="Times New Roman" w:hAnsi="Times New Roman"/>
          <w:color w:val="auto"/>
          <w:sz w:val="36"/>
          <w:szCs w:val="36"/>
          <w:lang w:eastAsia="pt-BR"/>
        </w:rPr>
      </w:pPr>
      <w:r w:rsidRPr="00F31519">
        <w:rPr>
          <w:rFonts w:ascii="Times New Roman" w:hAnsi="Times New Roman"/>
          <w:color w:val="auto"/>
          <w:sz w:val="36"/>
          <w:szCs w:val="36"/>
          <w:lang w:eastAsia="pt-BR"/>
        </w:rPr>
        <w:t>(034)-99299-3829</w:t>
      </w:r>
    </w:p>
    <w:p w:rsidR="006232F8" w:rsidRPr="006232F8" w:rsidRDefault="006232F8" w:rsidP="006232F8">
      <w:pPr>
        <w:spacing w:after="0" w:line="240" w:lineRule="auto"/>
        <w:jc w:val="center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jc w:val="center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 w:rsidP="006232F8">
      <w:pPr>
        <w:spacing w:after="0" w:line="240" w:lineRule="auto"/>
        <w:jc w:val="center"/>
        <w:rPr>
          <w:rFonts w:ascii="Times New Roman" w:hAnsi="Times New Roman"/>
          <w:color w:val="auto"/>
          <w:sz w:val="36"/>
          <w:szCs w:val="36"/>
          <w:lang w:eastAsia="pt-BR"/>
        </w:rPr>
      </w:pPr>
    </w:p>
    <w:p w:rsidR="006232F8" w:rsidRPr="006232F8" w:rsidRDefault="006232F8">
      <w:pPr>
        <w:spacing w:after="0" w:line="240" w:lineRule="auto"/>
        <w:rPr>
          <w:rFonts w:ascii="Times New Roman" w:hAnsi="Times New Roman"/>
          <w:color w:val="auto"/>
          <w:sz w:val="36"/>
          <w:szCs w:val="36"/>
          <w:lang w:eastAsia="pt-BR"/>
        </w:rPr>
      </w:pPr>
      <w:r w:rsidRPr="006232F8">
        <w:rPr>
          <w:rFonts w:ascii="Times New Roman" w:hAnsi="Times New Roman"/>
          <w:color w:val="auto"/>
          <w:sz w:val="36"/>
          <w:szCs w:val="36"/>
          <w:lang w:eastAsia="pt-BR"/>
        </w:rPr>
        <w:t>Anexo: Curriculum Vitae</w:t>
      </w:r>
    </w:p>
    <w:p w:rsidR="006232F8" w:rsidRDefault="006232F8">
      <w:pPr>
        <w:spacing w:after="0" w:line="240" w:lineRule="auto"/>
        <w:rPr>
          <w:rFonts w:ascii="Verdana" w:hAnsi="Verdana"/>
          <w:b/>
          <w:sz w:val="40"/>
          <w:szCs w:val="40"/>
        </w:rPr>
      </w:pPr>
    </w:p>
    <w:p w:rsidR="006232F8" w:rsidRDefault="006232F8">
      <w:pPr>
        <w:spacing w:after="0" w:line="240" w:lineRule="auto"/>
        <w:rPr>
          <w:rFonts w:ascii="Verdana" w:hAnsi="Verdana"/>
          <w:b/>
          <w:sz w:val="40"/>
          <w:szCs w:val="40"/>
        </w:rPr>
      </w:pPr>
    </w:p>
    <w:p w:rsidR="005703C0" w:rsidRPr="0049288A" w:rsidRDefault="005D6C43" w:rsidP="0049288A">
      <w:pPr>
        <w:jc w:val="center"/>
        <w:rPr>
          <w:rFonts w:ascii="Verdana" w:hAnsi="Verdana"/>
          <w:b/>
          <w:sz w:val="40"/>
          <w:szCs w:val="40"/>
        </w:rPr>
      </w:pPr>
      <w:r w:rsidRPr="008D7F85">
        <w:rPr>
          <w:rFonts w:ascii="Verdana" w:hAnsi="Verdana"/>
          <w:b/>
          <w:sz w:val="40"/>
          <w:szCs w:val="40"/>
        </w:rPr>
        <w:lastRenderedPageBreak/>
        <w:t>Renato Martins</w:t>
      </w:r>
      <w:r w:rsidR="004B03DD" w:rsidRPr="008D7F85">
        <w:rPr>
          <w:rFonts w:ascii="Verdana" w:hAnsi="Verdana"/>
          <w:b/>
          <w:sz w:val="40"/>
          <w:szCs w:val="40"/>
        </w:rPr>
        <w:t xml:space="preserve"> da Silva</w:t>
      </w:r>
    </w:p>
    <w:p w:rsidR="00226395" w:rsidRPr="002A5984" w:rsidRDefault="00617FDE" w:rsidP="00226395">
      <w:pPr>
        <w:spacing w:after="0"/>
        <w:jc w:val="both"/>
        <w:rPr>
          <w:rFonts w:ascii="Verdana" w:hAnsi="Verdana" w:cs="Arial"/>
          <w:color w:val="auto"/>
        </w:rPr>
      </w:pPr>
      <w:r w:rsidRPr="002A5984">
        <w:rPr>
          <w:rFonts w:ascii="Verdana" w:hAnsi="Verdana" w:cs="Arial"/>
          <w:color w:val="auto"/>
        </w:rPr>
        <w:t xml:space="preserve">Telefone: </w:t>
      </w:r>
      <w:r w:rsidR="00B92C77" w:rsidRPr="002A5984">
        <w:rPr>
          <w:rFonts w:ascii="Verdana" w:hAnsi="Verdana" w:cs="Arial"/>
          <w:color w:val="auto"/>
        </w:rPr>
        <w:t>(</w:t>
      </w:r>
      <w:r w:rsidR="005D6C43" w:rsidRPr="002A5984">
        <w:rPr>
          <w:rFonts w:ascii="Verdana" w:hAnsi="Verdana" w:cs="Arial"/>
          <w:color w:val="auto"/>
        </w:rPr>
        <w:t>9131-5258</w:t>
      </w:r>
      <w:r w:rsidR="004B03DD" w:rsidRPr="002A5984">
        <w:rPr>
          <w:rFonts w:ascii="Verdana" w:hAnsi="Verdana" w:cs="Arial"/>
          <w:color w:val="auto"/>
        </w:rPr>
        <w:t>)</w:t>
      </w:r>
      <w:r w:rsidR="005D6C43" w:rsidRPr="002A5984">
        <w:rPr>
          <w:rFonts w:ascii="Verdana" w:hAnsi="Verdana" w:cs="Arial"/>
          <w:color w:val="auto"/>
        </w:rPr>
        <w:t xml:space="preserve"> (9299-3829)</w:t>
      </w:r>
    </w:p>
    <w:p w:rsidR="005703C0" w:rsidRPr="002A5984" w:rsidRDefault="00790C14" w:rsidP="00226395">
      <w:pPr>
        <w:spacing w:after="0"/>
        <w:rPr>
          <w:rFonts w:ascii="Verdana" w:hAnsi="Verdana" w:cs="Arial"/>
          <w:color w:val="auto"/>
        </w:rPr>
      </w:pPr>
      <w:r w:rsidRPr="002A5984">
        <w:rPr>
          <w:rFonts w:ascii="Verdana" w:hAnsi="Verdana" w:cs="Arial"/>
          <w:color w:val="auto"/>
        </w:rPr>
        <w:t>Estado Civil: Amasiado</w:t>
      </w:r>
    </w:p>
    <w:p w:rsidR="005703C0" w:rsidRDefault="005D6C43" w:rsidP="00893C58">
      <w:pPr>
        <w:spacing w:after="0"/>
        <w:rPr>
          <w:rFonts w:ascii="Verdana" w:hAnsi="Verdana" w:cs="Arial"/>
          <w:color w:val="auto"/>
        </w:rPr>
      </w:pPr>
      <w:r w:rsidRPr="002A5984">
        <w:rPr>
          <w:rFonts w:ascii="Verdana" w:hAnsi="Verdana" w:cs="Arial"/>
          <w:color w:val="auto"/>
        </w:rPr>
        <w:t>Nacionalidade: Brasileiro</w:t>
      </w:r>
    </w:p>
    <w:p w:rsidR="002A5984" w:rsidRDefault="002A5984" w:rsidP="00893C58">
      <w:pPr>
        <w:spacing w:after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01 Filho de 05 anos</w:t>
      </w:r>
    </w:p>
    <w:p w:rsidR="00AC092C" w:rsidRPr="002A5984" w:rsidRDefault="00AC092C" w:rsidP="00893C58">
      <w:pPr>
        <w:spacing w:after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CNH A</w:t>
      </w:r>
    </w:p>
    <w:p w:rsidR="005703C0" w:rsidRPr="0049288A" w:rsidRDefault="005703C0" w:rsidP="0049288A">
      <w:pPr>
        <w:pStyle w:val="Se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Verdana" w:hAnsi="Verdana" w:cs="Arial"/>
          <w:b/>
          <w:color w:val="auto"/>
          <w:sz w:val="24"/>
          <w:szCs w:val="24"/>
        </w:rPr>
      </w:pPr>
      <w:r w:rsidRPr="0049288A">
        <w:rPr>
          <w:rFonts w:ascii="Verdana" w:hAnsi="Verdana" w:cs="Arial"/>
          <w:b/>
          <w:color w:val="auto"/>
          <w:sz w:val="24"/>
          <w:szCs w:val="24"/>
        </w:rPr>
        <w:t>ESCOLARIDADE</w:t>
      </w:r>
    </w:p>
    <w:p w:rsidR="005703C0" w:rsidRPr="0058756A" w:rsidRDefault="005703C0" w:rsidP="001638B8">
      <w:pPr>
        <w:pStyle w:val="Seo"/>
        <w:rPr>
          <w:rFonts w:ascii="Verdana" w:hAnsi="Verdana" w:cs="Arial"/>
          <w:color w:val="auto"/>
          <w:sz w:val="18"/>
          <w:szCs w:val="18"/>
        </w:rPr>
      </w:pPr>
    </w:p>
    <w:p w:rsidR="005703C0" w:rsidRPr="0058756A" w:rsidRDefault="005703C0" w:rsidP="0058756A">
      <w:pPr>
        <w:pStyle w:val="Seo"/>
        <w:numPr>
          <w:ilvl w:val="0"/>
          <w:numId w:val="28"/>
        </w:numPr>
        <w:rPr>
          <w:rFonts w:ascii="Verdana" w:hAnsi="Verdana" w:cs="Arial"/>
          <w:color w:val="auto"/>
          <w:sz w:val="18"/>
          <w:szCs w:val="18"/>
        </w:rPr>
      </w:pPr>
      <w:r w:rsidRPr="0058756A">
        <w:rPr>
          <w:rFonts w:ascii="Verdana" w:hAnsi="Verdana" w:cs="Arial"/>
          <w:color w:val="auto"/>
          <w:sz w:val="18"/>
          <w:szCs w:val="18"/>
        </w:rPr>
        <w:t>2º GRAU COMPLETO</w:t>
      </w:r>
    </w:p>
    <w:p w:rsidR="005703C0" w:rsidRPr="0058756A" w:rsidRDefault="00797DEC" w:rsidP="0058756A">
      <w:pPr>
        <w:pStyle w:val="Seo"/>
        <w:numPr>
          <w:ilvl w:val="0"/>
          <w:numId w:val="28"/>
        </w:numPr>
        <w:rPr>
          <w:rFonts w:ascii="Verdana" w:hAnsi="Verdana" w:cs="Arial"/>
          <w:color w:val="auto"/>
          <w:sz w:val="18"/>
          <w:szCs w:val="18"/>
        </w:rPr>
      </w:pPr>
      <w:r w:rsidRPr="0058756A">
        <w:rPr>
          <w:rFonts w:ascii="Verdana" w:hAnsi="Verdana" w:cs="Arial"/>
          <w:color w:val="auto"/>
          <w:sz w:val="18"/>
          <w:szCs w:val="18"/>
        </w:rPr>
        <w:t>Curso de metrologia</w:t>
      </w:r>
      <w:r w:rsidR="0058756A">
        <w:rPr>
          <w:rFonts w:ascii="Verdana" w:hAnsi="Verdana" w:cs="Arial"/>
          <w:color w:val="auto"/>
          <w:sz w:val="18"/>
          <w:szCs w:val="18"/>
        </w:rPr>
        <w:t xml:space="preserve"> 16 horas</w:t>
      </w:r>
    </w:p>
    <w:p w:rsidR="00797DEC" w:rsidRPr="0058756A" w:rsidRDefault="00797DEC" w:rsidP="0058756A">
      <w:pPr>
        <w:pStyle w:val="Seo"/>
        <w:numPr>
          <w:ilvl w:val="0"/>
          <w:numId w:val="28"/>
        </w:numPr>
        <w:rPr>
          <w:rFonts w:ascii="Verdana" w:hAnsi="Verdana" w:cs="Arial"/>
          <w:color w:val="auto"/>
          <w:sz w:val="18"/>
          <w:szCs w:val="18"/>
        </w:rPr>
      </w:pPr>
      <w:r w:rsidRPr="0058756A">
        <w:rPr>
          <w:rFonts w:ascii="Verdana" w:hAnsi="Verdana" w:cs="Arial"/>
          <w:color w:val="auto"/>
          <w:sz w:val="18"/>
          <w:szCs w:val="18"/>
        </w:rPr>
        <w:t>Curso técnico Automação industrial (2° Periodo trancado)</w:t>
      </w:r>
    </w:p>
    <w:p w:rsidR="0058756A" w:rsidRDefault="0058756A" w:rsidP="0058756A">
      <w:pPr>
        <w:pStyle w:val="Seo"/>
        <w:numPr>
          <w:ilvl w:val="0"/>
          <w:numId w:val="28"/>
        </w:numPr>
        <w:rPr>
          <w:rFonts w:ascii="Verdana" w:hAnsi="Verdana" w:cs="Arial"/>
          <w:color w:val="auto"/>
          <w:sz w:val="18"/>
          <w:szCs w:val="18"/>
        </w:rPr>
      </w:pPr>
      <w:r>
        <w:rPr>
          <w:rFonts w:ascii="Verdana" w:hAnsi="Verdana" w:cs="Arial"/>
          <w:color w:val="auto"/>
          <w:sz w:val="18"/>
          <w:szCs w:val="18"/>
        </w:rPr>
        <w:t>Hardware e windows 2003</w:t>
      </w:r>
    </w:p>
    <w:p w:rsidR="00571494" w:rsidRDefault="00571494" w:rsidP="0058756A">
      <w:pPr>
        <w:pStyle w:val="Seo"/>
        <w:numPr>
          <w:ilvl w:val="0"/>
          <w:numId w:val="28"/>
        </w:numPr>
        <w:rPr>
          <w:rFonts w:ascii="Verdana" w:hAnsi="Verdana" w:cs="Arial"/>
          <w:color w:val="auto"/>
          <w:sz w:val="18"/>
          <w:szCs w:val="18"/>
        </w:rPr>
      </w:pPr>
      <w:r>
        <w:rPr>
          <w:rFonts w:ascii="Verdana" w:hAnsi="Verdana" w:cs="Arial"/>
          <w:color w:val="auto"/>
          <w:sz w:val="18"/>
          <w:szCs w:val="18"/>
        </w:rPr>
        <w:t>Solda eletrodo revestido</w:t>
      </w:r>
    </w:p>
    <w:p w:rsidR="00571494" w:rsidRPr="0058756A" w:rsidRDefault="00571494" w:rsidP="0058756A">
      <w:pPr>
        <w:pStyle w:val="Seo"/>
        <w:numPr>
          <w:ilvl w:val="0"/>
          <w:numId w:val="28"/>
        </w:numPr>
        <w:rPr>
          <w:rFonts w:ascii="Verdana" w:hAnsi="Verdana" w:cs="Arial"/>
          <w:color w:val="auto"/>
          <w:sz w:val="18"/>
          <w:szCs w:val="18"/>
        </w:rPr>
      </w:pPr>
      <w:r>
        <w:rPr>
          <w:rFonts w:ascii="Verdana" w:hAnsi="Verdana" w:cs="Arial"/>
          <w:color w:val="auto"/>
          <w:sz w:val="18"/>
          <w:szCs w:val="18"/>
        </w:rPr>
        <w:t xml:space="preserve">Informática </w:t>
      </w:r>
    </w:p>
    <w:p w:rsidR="007F7AB3" w:rsidRPr="002A5984" w:rsidRDefault="007F7AB3" w:rsidP="00B30D63">
      <w:pPr>
        <w:pStyle w:val="Seo"/>
        <w:rPr>
          <w:rFonts w:ascii="Verdana" w:hAnsi="Verdana" w:cs="Arial"/>
          <w:color w:val="auto"/>
        </w:rPr>
      </w:pPr>
    </w:p>
    <w:p w:rsidR="00B92C77" w:rsidRPr="0049288A" w:rsidRDefault="00B30D63" w:rsidP="0049288A">
      <w:pPr>
        <w:pStyle w:val="Se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Verdana" w:hAnsi="Verdana" w:cs="Arial"/>
          <w:b/>
          <w:color w:val="auto"/>
          <w:sz w:val="24"/>
          <w:szCs w:val="24"/>
        </w:rPr>
      </w:pPr>
      <w:r w:rsidRPr="0049288A">
        <w:rPr>
          <w:rFonts w:ascii="Verdana" w:hAnsi="Verdana" w:cs="Arial"/>
          <w:b/>
          <w:color w:val="auto"/>
          <w:sz w:val="24"/>
          <w:szCs w:val="24"/>
        </w:rPr>
        <w:t>EXPERIÊNCIA</w:t>
      </w:r>
      <w:r w:rsidR="0002401A" w:rsidRPr="0049288A">
        <w:rPr>
          <w:rFonts w:ascii="Verdana" w:hAnsi="Verdana" w:cs="Arial"/>
          <w:b/>
          <w:color w:val="auto"/>
          <w:sz w:val="24"/>
          <w:szCs w:val="24"/>
        </w:rPr>
        <w:t xml:space="preserve"> PROFISSIONAL</w:t>
      </w:r>
    </w:p>
    <w:p w:rsidR="00B30D63" w:rsidRPr="002A5984" w:rsidRDefault="00B30D63" w:rsidP="00B30D63">
      <w:pPr>
        <w:pStyle w:val="Seo"/>
        <w:rPr>
          <w:rFonts w:ascii="Verdana" w:hAnsi="Verdana" w:cs="Arial"/>
          <w:b/>
          <w:color w:val="auto"/>
        </w:rPr>
      </w:pPr>
    </w:p>
    <w:p w:rsidR="00AC092C" w:rsidRPr="002A5984" w:rsidRDefault="00AC092C" w:rsidP="00AC092C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  <w:r w:rsidRPr="002A5984">
        <w:rPr>
          <w:rFonts w:ascii="Georgia" w:hAnsi="Georgia" w:cs="Traditional Arabic"/>
          <w:color w:val="auto"/>
        </w:rPr>
        <w:t>Empresa:</w:t>
      </w:r>
      <w:r w:rsidR="00CA4E00">
        <w:rPr>
          <w:rFonts w:ascii="Georgia" w:hAnsi="Georgia" w:cs="Traditional Arabic"/>
          <w:color w:val="auto"/>
        </w:rPr>
        <w:t xml:space="preserve"> </w:t>
      </w:r>
      <w:proofErr w:type="gramStart"/>
      <w:r>
        <w:rPr>
          <w:rFonts w:ascii="Georgia" w:hAnsi="Georgia" w:cs="Traditional Arabic"/>
          <w:color w:val="auto"/>
        </w:rPr>
        <w:t>Feedback</w:t>
      </w:r>
      <w:proofErr w:type="gramEnd"/>
      <w:r>
        <w:rPr>
          <w:rFonts w:ascii="Georgia" w:hAnsi="Georgia" w:cs="Traditional Arabic"/>
          <w:color w:val="auto"/>
        </w:rPr>
        <w:t xml:space="preserve"> Comercio Assessoria em informática</w:t>
      </w:r>
    </w:p>
    <w:p w:rsidR="00AC092C" w:rsidRDefault="00AC092C" w:rsidP="00AC092C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  <w:r w:rsidRPr="002A5984">
        <w:rPr>
          <w:rFonts w:ascii="Georgia" w:hAnsi="Georgia" w:cs="Traditional Arabic"/>
          <w:color w:val="auto"/>
        </w:rPr>
        <w:t>Função</w:t>
      </w:r>
      <w:r>
        <w:rPr>
          <w:rFonts w:ascii="Georgia" w:hAnsi="Georgia" w:cs="Traditional Arabic"/>
          <w:color w:val="auto"/>
        </w:rPr>
        <w:t xml:space="preserve">: Auxiliar em informática: </w:t>
      </w:r>
      <w:r w:rsidR="00CA4E00">
        <w:rPr>
          <w:rFonts w:ascii="Georgia" w:hAnsi="Georgia" w:cs="Traditional Arabic"/>
          <w:color w:val="auto"/>
        </w:rPr>
        <w:t>responsável montagem</w:t>
      </w:r>
      <w:r>
        <w:rPr>
          <w:rFonts w:ascii="Georgia" w:hAnsi="Georgia" w:cs="Traditional Arabic"/>
          <w:color w:val="auto"/>
        </w:rPr>
        <w:t xml:space="preserve"> manutenção e</w:t>
      </w:r>
      <w:r w:rsidR="00CA4E00">
        <w:rPr>
          <w:rFonts w:ascii="Georgia" w:hAnsi="Georgia" w:cs="Traditional Arabic"/>
          <w:color w:val="auto"/>
        </w:rPr>
        <w:t xml:space="preserve"> </w:t>
      </w:r>
      <w:r>
        <w:rPr>
          <w:rFonts w:ascii="Georgia" w:hAnsi="Georgia" w:cs="Traditional Arabic"/>
          <w:color w:val="auto"/>
        </w:rPr>
        <w:t>configuração</w:t>
      </w:r>
      <w:r w:rsidR="00CA4E00">
        <w:rPr>
          <w:rFonts w:ascii="Georgia" w:hAnsi="Georgia" w:cs="Traditional Arabic"/>
          <w:color w:val="auto"/>
        </w:rPr>
        <w:t xml:space="preserve"> </w:t>
      </w:r>
      <w:r>
        <w:rPr>
          <w:rFonts w:ascii="Georgia" w:hAnsi="Georgia" w:cs="Traditional Arabic"/>
          <w:color w:val="auto"/>
        </w:rPr>
        <w:t xml:space="preserve">de computadores. </w:t>
      </w:r>
      <w:r w:rsidR="00CA4E00">
        <w:rPr>
          <w:rFonts w:ascii="Georgia" w:hAnsi="Georgia" w:cs="Traditional Arabic"/>
          <w:color w:val="auto"/>
        </w:rPr>
        <w:t xml:space="preserve">Atendendo </w:t>
      </w:r>
      <w:r>
        <w:rPr>
          <w:rFonts w:ascii="Georgia" w:hAnsi="Georgia" w:cs="Traditional Arabic"/>
          <w:color w:val="auto"/>
        </w:rPr>
        <w:t>diversos clientes na cidade de Araguari e cidades vizinhas</w:t>
      </w:r>
    </w:p>
    <w:p w:rsidR="00AC092C" w:rsidRDefault="00AC092C" w:rsidP="00AC092C">
      <w:pPr>
        <w:pStyle w:val="PargrafodaLista"/>
        <w:spacing w:after="0" w:line="240" w:lineRule="auto"/>
        <w:ind w:left="0"/>
        <w:rPr>
          <w:rFonts w:ascii="Georgia" w:hAnsi="Georgia" w:cs="Arial"/>
          <w:color w:val="auto"/>
        </w:rPr>
      </w:pPr>
    </w:p>
    <w:p w:rsidR="00B92C77" w:rsidRPr="002A5984" w:rsidRDefault="00B92C77" w:rsidP="00B92C77">
      <w:pPr>
        <w:pStyle w:val="PargrafodaLista"/>
        <w:spacing w:after="0" w:line="240" w:lineRule="auto"/>
        <w:ind w:left="0"/>
        <w:rPr>
          <w:rFonts w:ascii="Georgia" w:hAnsi="Georgia" w:cs="Arial"/>
          <w:color w:val="auto"/>
        </w:rPr>
      </w:pPr>
      <w:r w:rsidRPr="002A5984">
        <w:rPr>
          <w:rFonts w:ascii="Georgia" w:hAnsi="Georgia" w:cs="Arial"/>
          <w:color w:val="auto"/>
        </w:rPr>
        <w:t>Empresa: Pontocom</w:t>
      </w:r>
    </w:p>
    <w:p w:rsidR="00B92C77" w:rsidRPr="002A5984" w:rsidRDefault="00B92C77" w:rsidP="00B92C77">
      <w:pPr>
        <w:pStyle w:val="PargrafodaLista"/>
        <w:spacing w:after="0" w:line="240" w:lineRule="auto"/>
        <w:ind w:left="0"/>
        <w:rPr>
          <w:rFonts w:ascii="Georgia" w:hAnsi="Georgia" w:cs="Arial"/>
          <w:color w:val="auto"/>
        </w:rPr>
      </w:pPr>
      <w:r w:rsidRPr="002A5984">
        <w:rPr>
          <w:rFonts w:ascii="Georgia" w:hAnsi="Georgia" w:cs="Arial"/>
          <w:color w:val="auto"/>
        </w:rPr>
        <w:t>Função: Auxiliar de estoque:</w:t>
      </w:r>
      <w:r w:rsidRPr="002A5984">
        <w:rPr>
          <w:rFonts w:ascii="Georgia" w:hAnsi="Georgia" w:cs="Helvetica"/>
          <w:color w:val="auto"/>
          <w:sz w:val="21"/>
          <w:szCs w:val="21"/>
          <w:shd w:val="clear" w:color="auto" w:fill="F2F2F2"/>
        </w:rPr>
        <w:t xml:space="preserve"> </w:t>
      </w:r>
      <w:r w:rsidRPr="002A5984">
        <w:rPr>
          <w:rFonts w:ascii="Georgia" w:hAnsi="Georgia" w:cs="Arial"/>
          <w:color w:val="auto"/>
        </w:rPr>
        <w:t>Atuar no estoque de mercadorias. Fazendo a separação, reposição e outras atividades afins.</w:t>
      </w:r>
    </w:p>
    <w:p w:rsidR="00BE6017" w:rsidRPr="002A5984" w:rsidRDefault="00BE6017" w:rsidP="002376F6">
      <w:pPr>
        <w:pStyle w:val="PargrafodaLista"/>
        <w:spacing w:after="0" w:line="240" w:lineRule="auto"/>
        <w:ind w:left="0"/>
        <w:rPr>
          <w:rFonts w:ascii="Georgia" w:hAnsi="Georgia" w:cs="Arial"/>
          <w:color w:val="auto"/>
        </w:rPr>
      </w:pPr>
    </w:p>
    <w:p w:rsidR="00893C58" w:rsidRPr="002A5984" w:rsidRDefault="00893C58" w:rsidP="00893C58">
      <w:pPr>
        <w:pStyle w:val="PargrafodaLista"/>
        <w:spacing w:after="0" w:line="240" w:lineRule="auto"/>
        <w:ind w:left="0"/>
        <w:rPr>
          <w:rFonts w:ascii="Georgia" w:hAnsi="Georgia" w:cs="Arial"/>
          <w:color w:val="auto"/>
        </w:rPr>
      </w:pPr>
      <w:r w:rsidRPr="002A5984">
        <w:rPr>
          <w:rFonts w:ascii="Georgia" w:hAnsi="Georgia" w:cs="Arial"/>
          <w:color w:val="auto"/>
        </w:rPr>
        <w:t xml:space="preserve">Empresa: Cerâmica </w:t>
      </w:r>
      <w:r w:rsidR="00CA4E00" w:rsidRPr="002A5984">
        <w:rPr>
          <w:rFonts w:ascii="Georgia" w:hAnsi="Georgia" w:cs="Arial"/>
          <w:color w:val="auto"/>
        </w:rPr>
        <w:t>gardênia</w:t>
      </w:r>
    </w:p>
    <w:p w:rsidR="00893C58" w:rsidRPr="002A5984" w:rsidRDefault="00893C58" w:rsidP="00893C58">
      <w:pPr>
        <w:pStyle w:val="PargrafodaLista"/>
        <w:spacing w:after="0" w:line="240" w:lineRule="auto"/>
        <w:ind w:left="0"/>
        <w:rPr>
          <w:rFonts w:ascii="Georgia" w:hAnsi="Georgia" w:cs="Arial"/>
          <w:color w:val="auto"/>
        </w:rPr>
      </w:pPr>
      <w:r w:rsidRPr="002A5984">
        <w:rPr>
          <w:rFonts w:ascii="Georgia" w:hAnsi="Georgia" w:cs="Arial"/>
          <w:color w:val="auto"/>
        </w:rPr>
        <w:t>Função: Servente de pedreiro</w:t>
      </w:r>
    </w:p>
    <w:p w:rsidR="00893C58" w:rsidRPr="002A5984" w:rsidRDefault="00893C58" w:rsidP="002376F6">
      <w:pPr>
        <w:pStyle w:val="PargrafodaLista"/>
        <w:spacing w:after="0" w:line="240" w:lineRule="auto"/>
        <w:ind w:left="0"/>
        <w:rPr>
          <w:rFonts w:ascii="Georgia" w:hAnsi="Georgia" w:cs="Arial"/>
          <w:color w:val="auto"/>
        </w:rPr>
      </w:pPr>
    </w:p>
    <w:p w:rsidR="000E1EB7" w:rsidRPr="002A5984" w:rsidRDefault="00BE6017" w:rsidP="002376F6">
      <w:pPr>
        <w:pStyle w:val="PargrafodaLista"/>
        <w:spacing w:after="0" w:line="240" w:lineRule="auto"/>
        <w:ind w:left="0"/>
        <w:rPr>
          <w:rFonts w:ascii="Georgia" w:hAnsi="Georgia" w:cs="Arial"/>
          <w:color w:val="auto"/>
        </w:rPr>
      </w:pPr>
      <w:r w:rsidRPr="002A5984">
        <w:rPr>
          <w:rFonts w:ascii="Georgia" w:hAnsi="Georgia" w:cs="Arial"/>
          <w:color w:val="auto"/>
        </w:rPr>
        <w:t>Empresa: Disk Pizzas Mozzarella</w:t>
      </w:r>
    </w:p>
    <w:p w:rsidR="00BE6017" w:rsidRPr="002A5984" w:rsidRDefault="00BE6017" w:rsidP="002376F6">
      <w:pPr>
        <w:pStyle w:val="PargrafodaLista"/>
        <w:spacing w:after="0" w:line="240" w:lineRule="auto"/>
        <w:ind w:left="0"/>
        <w:rPr>
          <w:rFonts w:ascii="Georgia" w:hAnsi="Georgia" w:cs="Arial"/>
          <w:color w:val="auto"/>
        </w:rPr>
      </w:pPr>
      <w:r w:rsidRPr="002A5984">
        <w:rPr>
          <w:rFonts w:ascii="Georgia" w:hAnsi="Georgia" w:cs="Arial"/>
          <w:color w:val="auto"/>
        </w:rPr>
        <w:t>Função: Pizzaiolo</w:t>
      </w:r>
    </w:p>
    <w:p w:rsidR="00BE6017" w:rsidRPr="002A5984" w:rsidRDefault="00BE6017" w:rsidP="002376F6">
      <w:pPr>
        <w:pStyle w:val="PargrafodaLista"/>
        <w:spacing w:after="0" w:line="240" w:lineRule="auto"/>
        <w:ind w:left="0"/>
        <w:rPr>
          <w:rFonts w:ascii="Georgia" w:hAnsi="Georgia" w:cs="Arial"/>
          <w:color w:val="auto"/>
        </w:rPr>
      </w:pPr>
    </w:p>
    <w:p w:rsidR="00617FDE" w:rsidRPr="002A5984" w:rsidRDefault="004B03DD" w:rsidP="002376F6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  <w:r w:rsidRPr="002A5984">
        <w:rPr>
          <w:rFonts w:ascii="Georgia" w:hAnsi="Georgia" w:cs="Traditional Arabic"/>
          <w:color w:val="auto"/>
        </w:rPr>
        <w:t xml:space="preserve">Empresa: </w:t>
      </w:r>
      <w:r w:rsidR="004B1A92" w:rsidRPr="002A5984">
        <w:rPr>
          <w:rFonts w:ascii="Georgia" w:hAnsi="Georgia" w:cs="Traditional Arabic"/>
          <w:color w:val="auto"/>
        </w:rPr>
        <w:t>Renovoltech</w:t>
      </w:r>
    </w:p>
    <w:p w:rsidR="004B1A92" w:rsidRPr="002A5984" w:rsidRDefault="004B03DD" w:rsidP="004B1A92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  <w:r w:rsidRPr="002A5984">
        <w:rPr>
          <w:rFonts w:ascii="Georgia" w:hAnsi="Georgia" w:cs="Traditional Arabic"/>
          <w:color w:val="auto"/>
        </w:rPr>
        <w:t xml:space="preserve">Função: </w:t>
      </w:r>
      <w:r w:rsidR="004B1A92" w:rsidRPr="002A5984">
        <w:rPr>
          <w:rFonts w:ascii="Georgia" w:hAnsi="Georgia" w:cs="Traditional Arabic"/>
          <w:color w:val="auto"/>
        </w:rPr>
        <w:t>Auxiliar mecânico de manutenção: onde era responsável em e organizar as peças desmontadas nas caixas com seu numero de o.s</w:t>
      </w:r>
    </w:p>
    <w:p w:rsidR="00617FDE" w:rsidRPr="002A5984" w:rsidRDefault="004B1A92" w:rsidP="00B92C77">
      <w:pPr>
        <w:pStyle w:val="PargrafodaLista"/>
        <w:ind w:left="0"/>
        <w:rPr>
          <w:rFonts w:ascii="Georgia" w:hAnsi="Georgia" w:cs="Traditional Arabic"/>
          <w:color w:val="auto"/>
        </w:rPr>
      </w:pPr>
      <w:r w:rsidRPr="002A5984">
        <w:rPr>
          <w:rFonts w:ascii="Georgia" w:hAnsi="Georgia" w:cs="Traditional Arabic"/>
          <w:color w:val="auto"/>
        </w:rPr>
        <w:t>Retirar os motores da estufa e dar baixa no sistema levando as o.s para o almoxarifa</w:t>
      </w:r>
      <w:r w:rsidR="00790C14" w:rsidRPr="002A5984">
        <w:rPr>
          <w:rFonts w:ascii="Georgia" w:hAnsi="Georgia" w:cs="Traditional Arabic"/>
          <w:color w:val="auto"/>
        </w:rPr>
        <w:t>do (91661337- Gerente Donizete)</w:t>
      </w:r>
    </w:p>
    <w:p w:rsidR="00617FDE" w:rsidRPr="002A5984" w:rsidRDefault="004B03DD" w:rsidP="00617FDE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  <w:r w:rsidRPr="002A5984">
        <w:rPr>
          <w:rFonts w:ascii="Georgia" w:hAnsi="Georgia" w:cs="Traditional Arabic"/>
          <w:color w:val="auto"/>
        </w:rPr>
        <w:t xml:space="preserve">Empresa: </w:t>
      </w:r>
      <w:r w:rsidR="00790C14" w:rsidRPr="002A5984">
        <w:rPr>
          <w:rFonts w:ascii="Georgia" w:hAnsi="Georgia" w:cs="Traditional Arabic"/>
          <w:color w:val="auto"/>
        </w:rPr>
        <w:t xml:space="preserve">SGS do </w:t>
      </w:r>
      <w:r w:rsidR="004B1A92" w:rsidRPr="002A5984">
        <w:rPr>
          <w:rFonts w:ascii="Georgia" w:hAnsi="Georgia" w:cs="Traditional Arabic"/>
          <w:color w:val="auto"/>
        </w:rPr>
        <w:t>Brasil</w:t>
      </w:r>
    </w:p>
    <w:p w:rsidR="00617FDE" w:rsidRPr="002A5984" w:rsidRDefault="00617FDE" w:rsidP="00617FDE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  <w:r w:rsidRPr="002A5984">
        <w:rPr>
          <w:rFonts w:ascii="Georgia" w:hAnsi="Georgia" w:cs="Traditional Arabic"/>
          <w:color w:val="auto"/>
        </w:rPr>
        <w:t>Fun</w:t>
      </w:r>
      <w:r w:rsidR="004B03DD" w:rsidRPr="002A5984">
        <w:rPr>
          <w:rFonts w:ascii="Georgia" w:hAnsi="Georgia" w:cs="Traditional Arabic"/>
          <w:color w:val="auto"/>
        </w:rPr>
        <w:t xml:space="preserve">ção: </w:t>
      </w:r>
      <w:r w:rsidR="004B1A92" w:rsidRPr="002A5984">
        <w:rPr>
          <w:rFonts w:ascii="Georgia" w:hAnsi="Georgia" w:cs="Traditional Arabic"/>
          <w:color w:val="auto"/>
          <w:lang w:eastAsia="pt-BR"/>
        </w:rPr>
        <w:t>Inspetor Júnior trabalhava no controle de qualidade no embarque de vagões e contêiner no carregador de farelo SPC na empresa sementes Selecta para exportação. Embarque de vagões era responsável fazer um chek-list detectando se há furos para ser vedado com mantas asfálticas nos vagões olhar qual produto foi carregado e após limpeza fazer nova vistoria assegurando que esses vagões têm condições para transportar o farelo de SPC livre de contaminação ate a descarga no porto de Santos – SP (</w:t>
      </w:r>
      <w:r w:rsidR="004B1A92" w:rsidRPr="002A5984">
        <w:rPr>
          <w:rFonts w:asciiTheme="majorHAnsi" w:hAnsiTheme="majorHAnsi" w:cs="Traditional Arabic"/>
          <w:color w:val="auto"/>
          <w:lang w:eastAsia="pt-BR"/>
        </w:rPr>
        <w:t>011 5504-8853/034 8404-3099</w:t>
      </w:r>
      <w:r w:rsidR="004B1A92" w:rsidRPr="002A5984">
        <w:rPr>
          <w:rFonts w:ascii="Georgia" w:hAnsi="Georgia" w:cs="Traditional Arabic"/>
          <w:color w:val="auto"/>
          <w:lang w:eastAsia="pt-BR"/>
        </w:rPr>
        <w:t xml:space="preserve"> – Supervisor Adelino</w:t>
      </w:r>
    </w:p>
    <w:p w:rsidR="00617FDE" w:rsidRPr="002A5984" w:rsidRDefault="00617FDE" w:rsidP="00617FDE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</w:p>
    <w:p w:rsidR="00617FDE" w:rsidRPr="002A5984" w:rsidRDefault="004B03DD" w:rsidP="00617FDE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  <w:r w:rsidRPr="002A5984">
        <w:rPr>
          <w:rFonts w:ascii="Georgia" w:hAnsi="Georgia" w:cs="Traditional Arabic"/>
          <w:color w:val="auto"/>
        </w:rPr>
        <w:t xml:space="preserve">Empresa: </w:t>
      </w:r>
      <w:r w:rsidR="004B1A92" w:rsidRPr="002A5984">
        <w:rPr>
          <w:rFonts w:ascii="Georgia" w:hAnsi="Georgia" w:cs="Traditional Arabic"/>
          <w:color w:val="auto"/>
        </w:rPr>
        <w:t>Frigorifico Santa Lucia</w:t>
      </w:r>
    </w:p>
    <w:p w:rsidR="00617FDE" w:rsidRPr="002A5984" w:rsidRDefault="00617FDE" w:rsidP="005D6C43">
      <w:pPr>
        <w:pStyle w:val="PargrafodaLista"/>
        <w:tabs>
          <w:tab w:val="left" w:pos="1710"/>
        </w:tabs>
        <w:spacing w:after="0" w:line="240" w:lineRule="auto"/>
        <w:ind w:left="0"/>
        <w:rPr>
          <w:rFonts w:ascii="Georgia" w:hAnsi="Georgia" w:cs="Traditional Arabic"/>
          <w:color w:val="auto"/>
        </w:rPr>
      </w:pPr>
      <w:r w:rsidRPr="002A5984">
        <w:rPr>
          <w:rFonts w:ascii="Georgia" w:hAnsi="Georgia" w:cs="Traditional Arabic"/>
          <w:color w:val="auto"/>
        </w:rPr>
        <w:t>Funç</w:t>
      </w:r>
      <w:r w:rsidR="004B03DD" w:rsidRPr="002A5984">
        <w:rPr>
          <w:rFonts w:ascii="Georgia" w:hAnsi="Georgia" w:cs="Traditional Arabic"/>
          <w:color w:val="auto"/>
        </w:rPr>
        <w:t xml:space="preserve">ão: </w:t>
      </w:r>
      <w:r w:rsidR="004B1A92" w:rsidRPr="002A5984">
        <w:rPr>
          <w:rFonts w:ascii="Georgia" w:hAnsi="Georgia" w:cs="Traditional Arabic"/>
          <w:color w:val="auto"/>
        </w:rPr>
        <w:t>Serviços Gerais trabalhei na balança, no setor dos buchos fazendo limpeza dos buchos após passar pela centrifuga, colocando no tanque para clarear no peróx e retirando os mesmo e após resfriando no outro tanque e os embalavam</w:t>
      </w:r>
    </w:p>
    <w:p w:rsidR="00617FDE" w:rsidRPr="002A5984" w:rsidRDefault="00617FDE" w:rsidP="00617FDE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</w:p>
    <w:p w:rsidR="00E47757" w:rsidRPr="002A5984" w:rsidRDefault="00E47757" w:rsidP="00617FDE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  <w:r w:rsidRPr="002A5984">
        <w:rPr>
          <w:rFonts w:ascii="Georgia" w:hAnsi="Georgia" w:cs="Traditional Arabic"/>
          <w:color w:val="auto"/>
        </w:rPr>
        <w:t>Empresa:</w:t>
      </w:r>
      <w:r w:rsidR="00C70926" w:rsidRPr="002A5984">
        <w:rPr>
          <w:rFonts w:ascii="Georgia" w:hAnsi="Georgia" w:cs="Traditional Arabic"/>
          <w:color w:val="auto"/>
        </w:rPr>
        <w:t xml:space="preserve"> Geneslab</w:t>
      </w:r>
    </w:p>
    <w:p w:rsidR="005703C0" w:rsidRDefault="00C70926" w:rsidP="002376F6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  <w:r w:rsidRPr="002A5984">
        <w:rPr>
          <w:rFonts w:ascii="Georgia" w:hAnsi="Georgia" w:cs="Traditional Arabic"/>
          <w:color w:val="auto"/>
        </w:rPr>
        <w:t>Função: Classificador de cereais responsável em</w:t>
      </w:r>
      <w:r w:rsidR="00CA4E00" w:rsidRPr="002A5984">
        <w:rPr>
          <w:rFonts w:ascii="Georgia" w:hAnsi="Georgia" w:cs="Traditional Arabic"/>
          <w:color w:val="auto"/>
        </w:rPr>
        <w:t xml:space="preserve"> </w:t>
      </w:r>
      <w:r w:rsidRPr="002A5984">
        <w:rPr>
          <w:rFonts w:ascii="Georgia" w:hAnsi="Georgia" w:cs="Traditional Arabic"/>
          <w:color w:val="auto"/>
        </w:rPr>
        <w:t xml:space="preserve">identificar os defeitos dos grãos de soja e milho e informar o nível de qualidade do produto que está chegando </w:t>
      </w:r>
      <w:proofErr w:type="gramStart"/>
      <w:r w:rsidRPr="002A5984">
        <w:rPr>
          <w:rFonts w:ascii="Georgia" w:hAnsi="Georgia" w:cs="Traditional Arabic"/>
          <w:color w:val="auto"/>
        </w:rPr>
        <w:t>no</w:t>
      </w:r>
      <w:proofErr w:type="gramEnd"/>
      <w:r w:rsidRPr="002A5984">
        <w:rPr>
          <w:rFonts w:ascii="Georgia" w:hAnsi="Georgia" w:cs="Traditional Arabic"/>
          <w:color w:val="auto"/>
        </w:rPr>
        <w:t xml:space="preserve"> terminal da Vale</w:t>
      </w:r>
      <w:r w:rsidR="0058756A">
        <w:rPr>
          <w:rFonts w:ascii="Georgia" w:hAnsi="Georgia" w:cs="Traditional Arabic"/>
          <w:color w:val="auto"/>
        </w:rPr>
        <w:t xml:space="preserve"> (TIA)</w:t>
      </w:r>
    </w:p>
    <w:p w:rsidR="00AC092C" w:rsidRDefault="00AC092C" w:rsidP="002376F6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</w:p>
    <w:p w:rsidR="00AC092C" w:rsidRDefault="00AC092C" w:rsidP="002376F6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</w:p>
    <w:p w:rsidR="00AC092C" w:rsidRPr="00AC092C" w:rsidRDefault="00AC092C" w:rsidP="002376F6">
      <w:pPr>
        <w:pStyle w:val="PargrafodaLista"/>
        <w:spacing w:after="0" w:line="240" w:lineRule="auto"/>
        <w:ind w:left="0"/>
        <w:rPr>
          <w:rFonts w:ascii="Georgia" w:hAnsi="Georgia" w:cs="Traditional Arabic"/>
          <w:color w:val="auto"/>
        </w:rPr>
      </w:pPr>
    </w:p>
    <w:p w:rsidR="005703C0" w:rsidRPr="002A5984" w:rsidRDefault="005703C0" w:rsidP="005703C0">
      <w:pPr>
        <w:pStyle w:val="PargrafodaLista"/>
        <w:spacing w:after="0" w:line="240" w:lineRule="auto"/>
        <w:ind w:left="0"/>
        <w:jc w:val="center"/>
        <w:rPr>
          <w:rFonts w:ascii="Verdana" w:hAnsi="Verdana"/>
          <w:color w:val="auto"/>
        </w:rPr>
      </w:pPr>
      <w:r w:rsidRPr="002A5984">
        <w:rPr>
          <w:rFonts w:ascii="Verdana" w:hAnsi="Verdana"/>
          <w:color w:val="auto"/>
        </w:rPr>
        <w:t xml:space="preserve">_______________________________ </w:t>
      </w:r>
    </w:p>
    <w:p w:rsidR="005703C0" w:rsidRPr="002A5984" w:rsidRDefault="005D6C43" w:rsidP="005703C0">
      <w:pPr>
        <w:pStyle w:val="PargrafodaLista"/>
        <w:spacing w:after="0" w:line="240" w:lineRule="auto"/>
        <w:ind w:left="0"/>
        <w:jc w:val="center"/>
        <w:rPr>
          <w:rFonts w:ascii="Georgia" w:hAnsi="Georgia"/>
          <w:b/>
          <w:color w:val="auto"/>
        </w:rPr>
      </w:pPr>
      <w:r w:rsidRPr="002A5984">
        <w:rPr>
          <w:rFonts w:ascii="Georgia" w:hAnsi="Georgia"/>
          <w:b/>
          <w:color w:val="auto"/>
        </w:rPr>
        <w:t>Renato Martins</w:t>
      </w:r>
      <w:r w:rsidR="004B03DD" w:rsidRPr="002A5984">
        <w:rPr>
          <w:rFonts w:ascii="Georgia" w:hAnsi="Georgia"/>
          <w:b/>
          <w:color w:val="auto"/>
        </w:rPr>
        <w:t xml:space="preserve"> da Silva</w:t>
      </w:r>
    </w:p>
    <w:sectPr w:rsidR="005703C0" w:rsidRPr="002A5984" w:rsidSect="00F3151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12" w:rsidRDefault="00D60012">
      <w:r>
        <w:separator/>
      </w:r>
    </w:p>
  </w:endnote>
  <w:endnote w:type="continuationSeparator" w:id="0">
    <w:p w:rsidR="00D60012" w:rsidRDefault="00D6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A47CA1" w:rsidP="009967CD">
    <w:pPr>
      <w:pStyle w:val="Rodap"/>
      <w:jc w:val="right"/>
    </w:pPr>
    <w:r>
      <w:fldChar w:fldCharType="begin"/>
    </w:r>
    <w:r w:rsidR="00A001D9">
      <w:instrText xml:space="preserve"> PAGE </w:instrText>
    </w:r>
    <w:r>
      <w:fldChar w:fldCharType="separate"/>
    </w:r>
    <w:r w:rsidR="003E310B">
      <w:rPr>
        <w:noProof/>
      </w:rPr>
      <w:t>3</w:t>
    </w:r>
    <w:r>
      <w:rPr>
        <w:noProof/>
      </w:rPr>
      <w:fldChar w:fldCharType="end"/>
    </w:r>
    <w:r w:rsidR="00C16708">
      <w:rPr>
        <w:noProof/>
        <w:lang w:eastAsia="pt-BR"/>
      </w:rPr>
    </w:r>
    <w:r w:rsidR="00C16708">
      <w:rPr>
        <w:noProof/>
        <w:lang w:eastAsia="pt-BR"/>
      </w:rPr>
      <w:pict>
        <v:oval id="Oval 6" o:spid="_x0000_s2051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12" w:rsidRDefault="00D60012">
      <w:r>
        <w:separator/>
      </w:r>
    </w:p>
  </w:footnote>
  <w:footnote w:type="continuationSeparator" w:id="0">
    <w:p w:rsidR="00D60012" w:rsidRDefault="00D6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C16708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2050" type="#_x0000_t32" style="position:absolute;left:0;text-align:left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0AE3B40"/>
    <w:multiLevelType w:val="hybridMultilevel"/>
    <w:tmpl w:val="8FBEF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30227"/>
    <w:multiLevelType w:val="hybridMultilevel"/>
    <w:tmpl w:val="5A087B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52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2401A"/>
    <w:rsid w:val="000E1EB7"/>
    <w:rsid w:val="00111007"/>
    <w:rsid w:val="001638B8"/>
    <w:rsid w:val="00163F2A"/>
    <w:rsid w:val="001818F8"/>
    <w:rsid w:val="00195304"/>
    <w:rsid w:val="002039BD"/>
    <w:rsid w:val="00226395"/>
    <w:rsid w:val="002376F6"/>
    <w:rsid w:val="00240D2B"/>
    <w:rsid w:val="00257D15"/>
    <w:rsid w:val="002A5984"/>
    <w:rsid w:val="002E2343"/>
    <w:rsid w:val="002F042B"/>
    <w:rsid w:val="003412C2"/>
    <w:rsid w:val="00383F64"/>
    <w:rsid w:val="003E310B"/>
    <w:rsid w:val="00432D0A"/>
    <w:rsid w:val="0049288A"/>
    <w:rsid w:val="004B03DD"/>
    <w:rsid w:val="004B1A92"/>
    <w:rsid w:val="005211A3"/>
    <w:rsid w:val="005657D9"/>
    <w:rsid w:val="005703C0"/>
    <w:rsid w:val="00571494"/>
    <w:rsid w:val="0058756A"/>
    <w:rsid w:val="005B5FD3"/>
    <w:rsid w:val="005D6C43"/>
    <w:rsid w:val="005E6BFC"/>
    <w:rsid w:val="00617FDE"/>
    <w:rsid w:val="006232F8"/>
    <w:rsid w:val="0064132C"/>
    <w:rsid w:val="00704729"/>
    <w:rsid w:val="007058BD"/>
    <w:rsid w:val="00734AAF"/>
    <w:rsid w:val="00741D6E"/>
    <w:rsid w:val="007568C8"/>
    <w:rsid w:val="00790C14"/>
    <w:rsid w:val="00797DEC"/>
    <w:rsid w:val="007F7AB3"/>
    <w:rsid w:val="008354D9"/>
    <w:rsid w:val="00887C98"/>
    <w:rsid w:val="00893C58"/>
    <w:rsid w:val="008D7F85"/>
    <w:rsid w:val="009967CD"/>
    <w:rsid w:val="009C3B99"/>
    <w:rsid w:val="009F0AFC"/>
    <w:rsid w:val="00A001D9"/>
    <w:rsid w:val="00A17348"/>
    <w:rsid w:val="00A25CF8"/>
    <w:rsid w:val="00A47857"/>
    <w:rsid w:val="00A47CA1"/>
    <w:rsid w:val="00AC092C"/>
    <w:rsid w:val="00B30D63"/>
    <w:rsid w:val="00B501EE"/>
    <w:rsid w:val="00B92C77"/>
    <w:rsid w:val="00BD3807"/>
    <w:rsid w:val="00BE6017"/>
    <w:rsid w:val="00C16708"/>
    <w:rsid w:val="00C70926"/>
    <w:rsid w:val="00CA4E00"/>
    <w:rsid w:val="00CC21DB"/>
    <w:rsid w:val="00D60012"/>
    <w:rsid w:val="00DB1C18"/>
    <w:rsid w:val="00E47757"/>
    <w:rsid w:val="00F26226"/>
    <w:rsid w:val="00F31519"/>
    <w:rsid w:val="00F42E5E"/>
    <w:rsid w:val="00F91C75"/>
    <w:rsid w:val="00FA3990"/>
    <w:rsid w:val="00FA449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D26BC0C-A72B-4DF2-8A42-702878A2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182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Aluno</cp:lastModifiedBy>
  <cp:revision>14</cp:revision>
  <cp:lastPrinted>2016-04-04T20:13:00Z</cp:lastPrinted>
  <dcterms:created xsi:type="dcterms:W3CDTF">2015-11-04T17:18:00Z</dcterms:created>
  <dcterms:modified xsi:type="dcterms:W3CDTF">2016-04-13T21:53:00Z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