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80" w:rsidRDefault="007F1809">
      <w:pPr>
        <w:tabs>
          <w:tab w:val="left" w:pos="2266"/>
        </w:tabs>
      </w:pPr>
      <w: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alias w:val="Nome do Currículo"/>
        <w:tag w:val="Nome do Currículo"/>
        <w:id w:val="782665251"/>
        <w:placeholder>
          <w:docPart w:val="654340E15BED4E1F97F53641F3278F08"/>
        </w:placeholder>
        <w:docPartList>
          <w:docPartGallery w:val="Quick Parts"/>
          <w:docPartCategory w:val=" Currículo"/>
        </w:docPartList>
      </w:sdtPr>
      <w:sdtContent>
        <w:p w:rsidR="00312B80" w:rsidRDefault="00312B80"/>
        <w:tbl>
          <w:tblPr>
            <w:tblStyle w:val="Tabelacomgrade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330"/>
            <w:gridCol w:w="3525"/>
          </w:tblGrid>
          <w:tr w:rsidR="00312B80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213F43" w:themeColor="accent2" w:themeShade="80"/>
                    <w:sz w:val="28"/>
                    <w:szCs w:val="28"/>
                  </w:rPr>
                  <w:id w:val="3054493"/>
                  <w:placeholder>
                    <w:docPart w:val="012ABA2600BE417A917ADA434CD79A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12B80" w:rsidRDefault="007F1809" w:rsidP="000946E4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13F43" w:themeColor="accent2" w:themeShade="8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13F43" w:themeColor="accent2" w:themeShade="80"/>
                        <w:sz w:val="28"/>
                        <w:szCs w:val="28"/>
                      </w:rPr>
                      <w:t>Laiane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13F43" w:themeColor="accent2" w:themeShade="8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13F43" w:themeColor="accent2" w:themeShade="80"/>
                        <w:sz w:val="28"/>
                        <w:szCs w:val="28"/>
                      </w:rPr>
                      <w:t>Gabrieli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13F43" w:themeColor="accent2" w:themeShade="80"/>
                        <w:sz w:val="28"/>
                        <w:szCs w:val="28"/>
                      </w:rPr>
                      <w:t xml:space="preserve"> Petry</w:t>
                    </w:r>
                  </w:p>
                </w:sdtContent>
              </w:sdt>
              <w:p w:rsidR="00312B80" w:rsidRDefault="007F1809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 xml:space="preserve">Rua </w:t>
                </w:r>
                <w:proofErr w:type="gramStart"/>
                <w:r>
                  <w:rPr>
                    <w:color w:val="424456" w:themeColor="text2"/>
                  </w:rPr>
                  <w:t>Rita,</w:t>
                </w:r>
                <w:proofErr w:type="gramEnd"/>
                <w:r>
                  <w:rPr>
                    <w:color w:val="424456" w:themeColor="text2"/>
                  </w:rPr>
                  <w:t>393</w:t>
                </w:r>
                <w:r w:rsidR="006171C9">
                  <w:rPr>
                    <w:color w:val="424456" w:themeColor="text2"/>
                  </w:rPr>
                  <w:t>,</w:t>
                </w:r>
                <w:proofErr w:type="spellStart"/>
                <w:r w:rsidR="006171C9">
                  <w:rPr>
                    <w:color w:val="424456" w:themeColor="text2"/>
                  </w:rPr>
                  <w:t>Balneario</w:t>
                </w:r>
                <w:proofErr w:type="spellEnd"/>
                <w:r w:rsidR="006171C9">
                  <w:rPr>
                    <w:color w:val="424456" w:themeColor="text2"/>
                  </w:rPr>
                  <w:t xml:space="preserve"> Piçarras,SC,88380000</w:t>
                </w:r>
              </w:p>
              <w:p w:rsidR="00312B80" w:rsidRDefault="007F1809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4788064453</w:t>
                </w:r>
              </w:p>
              <w:p w:rsidR="00312B80" w:rsidRDefault="007F1809">
                <w:pPr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petry.laiane@gmail.com</w:t>
                </w:r>
              </w:p>
              <w:p w:rsidR="00312B80" w:rsidRDefault="00312B80" w:rsidP="007F1809"/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312B80" w:rsidRDefault="00312B80">
                <w:pPr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312B80" w:rsidRDefault="0032566B">
          <w:pPr>
            <w:tabs>
              <w:tab w:val="left" w:pos="2266"/>
            </w:tabs>
          </w:pPr>
        </w:p>
      </w:sdtContent>
    </w:sdt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184"/>
        <w:gridCol w:w="7671"/>
      </w:tblGrid>
      <w:tr w:rsidR="00312B80">
        <w:trPr>
          <w:jc w:val="center"/>
        </w:trPr>
        <w:tc>
          <w:tcPr>
            <w:tcW w:w="2266" w:type="dxa"/>
            <w:shd w:val="clear" w:color="auto" w:fill="auto"/>
          </w:tcPr>
          <w:p w:rsidR="00312B80" w:rsidRDefault="00312B80">
            <w:pPr>
              <w:pStyle w:val="Seo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312B80" w:rsidRDefault="00312B80">
            <w:pPr>
              <w:rPr>
                <w:color w:val="424456" w:themeColor="text2"/>
              </w:rPr>
            </w:pPr>
          </w:p>
          <w:p w:rsidR="00312B80" w:rsidRDefault="00312B80">
            <w:pPr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312B80">
        <w:trPr>
          <w:jc w:val="center"/>
        </w:trPr>
        <w:tc>
          <w:tcPr>
            <w:tcW w:w="2266" w:type="dxa"/>
            <w:shd w:val="clear" w:color="auto" w:fill="auto"/>
          </w:tcPr>
          <w:p w:rsidR="00312B80" w:rsidRDefault="00A907CE">
            <w:pPr>
              <w:pStyle w:val="Seo"/>
              <w:framePr w:hSpace="0" w:wrap="auto" w:hAnchor="text" w:xAlign="left" w:yAlign="inline"/>
            </w:pPr>
            <w:r>
              <w:t>Qualificações</w:t>
            </w:r>
          </w:p>
        </w:tc>
        <w:tc>
          <w:tcPr>
            <w:tcW w:w="8296" w:type="dxa"/>
            <w:shd w:val="clear" w:color="auto" w:fill="auto"/>
          </w:tcPr>
          <w:p w:rsidR="00312B80" w:rsidRDefault="007F1809" w:rsidP="007F1809">
            <w:pPr>
              <w:pStyle w:val="Commarcadores"/>
              <w:rPr>
                <w:b/>
              </w:rPr>
            </w:pPr>
            <w:r>
              <w:rPr>
                <w:b/>
              </w:rPr>
              <w:t xml:space="preserve">Inglês avançado. </w:t>
            </w:r>
          </w:p>
          <w:p w:rsidR="007F1809" w:rsidRDefault="007F1809" w:rsidP="007F1809">
            <w:pPr>
              <w:pStyle w:val="Commarcadores"/>
              <w:rPr>
                <w:b/>
              </w:rPr>
            </w:pPr>
            <w:r>
              <w:rPr>
                <w:b/>
              </w:rPr>
              <w:t>Conhecimento intermediário pacote Office (</w:t>
            </w:r>
            <w:proofErr w:type="gramStart"/>
            <w:r>
              <w:rPr>
                <w:b/>
              </w:rPr>
              <w:t>Word,</w:t>
            </w:r>
            <w:proofErr w:type="gramEnd"/>
            <w:r>
              <w:rPr>
                <w:b/>
              </w:rPr>
              <w:t>Excel,</w:t>
            </w:r>
            <w:proofErr w:type="spellStart"/>
            <w:r>
              <w:rPr>
                <w:b/>
              </w:rPr>
              <w:t>Powerpoint</w:t>
            </w:r>
            <w:proofErr w:type="spellEnd"/>
            <w:r>
              <w:rPr>
                <w:b/>
              </w:rPr>
              <w:t>...).</w:t>
            </w:r>
          </w:p>
          <w:p w:rsidR="007F1809" w:rsidRDefault="007F1809" w:rsidP="007F1809">
            <w:pPr>
              <w:pStyle w:val="Commarcadores"/>
              <w:rPr>
                <w:b/>
              </w:rPr>
            </w:pPr>
            <w:r>
              <w:rPr>
                <w:b/>
              </w:rPr>
              <w:t>Conhecimento intermediário em informática.</w:t>
            </w:r>
          </w:p>
          <w:p w:rsidR="007F1809" w:rsidRDefault="007F1809" w:rsidP="007F1809">
            <w:pPr>
              <w:pStyle w:val="Commarcadores"/>
              <w:numPr>
                <w:ilvl w:val="0"/>
                <w:numId w:val="0"/>
              </w:numPr>
              <w:ind w:left="360"/>
              <w:rPr>
                <w:b/>
              </w:rPr>
            </w:pPr>
          </w:p>
        </w:tc>
      </w:tr>
      <w:tr w:rsidR="00312B80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312B80" w:rsidRDefault="00312B80">
            <w:pPr>
              <w:pStyle w:val="Seo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312B80" w:rsidRDefault="00312B80">
            <w:pPr>
              <w:rPr>
                <w:color w:val="424456" w:themeColor="text2"/>
              </w:rPr>
            </w:pPr>
          </w:p>
        </w:tc>
      </w:tr>
      <w:tr w:rsidR="00312B80">
        <w:trPr>
          <w:jc w:val="center"/>
        </w:trPr>
        <w:tc>
          <w:tcPr>
            <w:tcW w:w="2266" w:type="dxa"/>
            <w:shd w:val="clear" w:color="auto" w:fill="auto"/>
          </w:tcPr>
          <w:p w:rsidR="00312B80" w:rsidRDefault="00A907CE">
            <w:pPr>
              <w:pStyle w:val="Seo"/>
              <w:framePr w:hSpace="0" w:wrap="auto" w:hAnchor="text" w:xAlign="left" w:yAlign="inline"/>
            </w:pPr>
            <w:r>
              <w:t>Formação</w:t>
            </w:r>
          </w:p>
        </w:tc>
        <w:tc>
          <w:tcPr>
            <w:tcW w:w="8296" w:type="dxa"/>
            <w:shd w:val="clear" w:color="auto" w:fill="auto"/>
          </w:tcPr>
          <w:p w:rsidR="00312B80" w:rsidRDefault="007F1809">
            <w:pPr>
              <w:pStyle w:val="Subseo"/>
              <w:framePr w:hSpace="0" w:wrap="auto" w:hAnchor="text" w:xAlign="left" w:yAlign="inline"/>
            </w:pPr>
            <w:r>
              <w:t xml:space="preserve">Centro Educacional </w:t>
            </w:r>
            <w:proofErr w:type="spellStart"/>
            <w:r>
              <w:t>Crandon</w:t>
            </w:r>
            <w:proofErr w:type="spellEnd"/>
          </w:p>
          <w:p w:rsidR="00312B80" w:rsidRDefault="007F1809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Concluído em 2014.</w:t>
            </w:r>
          </w:p>
          <w:p w:rsidR="00312B80" w:rsidRDefault="007F1809" w:rsidP="007F1809">
            <w:pPr>
              <w:pStyle w:val="Commarcadores"/>
            </w:pPr>
            <w:r>
              <w:t>Ensino médio</w:t>
            </w:r>
          </w:p>
        </w:tc>
      </w:tr>
      <w:tr w:rsidR="00312B80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312B80" w:rsidRDefault="00312B80">
            <w:pPr>
              <w:pStyle w:val="Seo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312B80" w:rsidRDefault="00312B80">
            <w:pPr>
              <w:rPr>
                <w:color w:val="424456" w:themeColor="text2"/>
              </w:rPr>
            </w:pPr>
          </w:p>
        </w:tc>
      </w:tr>
      <w:tr w:rsidR="00312B80">
        <w:trPr>
          <w:jc w:val="center"/>
        </w:trPr>
        <w:tc>
          <w:tcPr>
            <w:tcW w:w="2266" w:type="dxa"/>
            <w:shd w:val="clear" w:color="auto" w:fill="auto"/>
          </w:tcPr>
          <w:p w:rsidR="00312B80" w:rsidRDefault="00A907CE">
            <w:pPr>
              <w:pStyle w:val="Seo"/>
              <w:framePr w:hSpace="0" w:wrap="auto" w:hAnchor="text" w:xAlign="left" w:yAlign="inline"/>
            </w:pPr>
            <w:r>
              <w:t>Experiência</w:t>
            </w:r>
          </w:p>
          <w:p w:rsidR="00312B80" w:rsidRDefault="00312B80">
            <w:pPr>
              <w:pStyle w:val="Seo"/>
              <w:framePr w:hSpace="0" w:wrap="auto" w:hAnchor="text" w:xAlign="left" w:yAlign="inline"/>
            </w:pPr>
          </w:p>
          <w:p w:rsidR="006171C9" w:rsidRDefault="006171C9">
            <w:pPr>
              <w:pStyle w:val="Seo"/>
              <w:framePr w:hSpace="0" w:wrap="auto" w:hAnchor="text" w:xAlign="left" w:yAlign="inline"/>
            </w:pPr>
          </w:p>
          <w:p w:rsidR="006171C9" w:rsidRDefault="006171C9">
            <w:pPr>
              <w:pStyle w:val="Seo"/>
              <w:framePr w:hSpace="0" w:wrap="auto" w:hAnchor="text" w:xAlign="left" w:yAlign="inline"/>
            </w:pPr>
          </w:p>
          <w:p w:rsidR="006171C9" w:rsidRDefault="006171C9">
            <w:pPr>
              <w:pStyle w:val="Seo"/>
              <w:framePr w:hSpace="0" w:wrap="auto" w:hAnchor="text" w:xAlign="left" w:yAlign="inline"/>
            </w:pPr>
          </w:p>
          <w:p w:rsidR="006171C9" w:rsidRDefault="006171C9">
            <w:pPr>
              <w:pStyle w:val="Seo"/>
              <w:framePr w:hSpace="0" w:wrap="auto" w:hAnchor="text" w:xAlign="left" w:yAlign="inline"/>
            </w:pPr>
          </w:p>
          <w:p w:rsidR="006171C9" w:rsidRDefault="006171C9">
            <w:pPr>
              <w:pStyle w:val="Seo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312B80" w:rsidRDefault="006171C9">
            <w:pPr>
              <w:pStyle w:val="Subseo"/>
              <w:framePr w:wrap="around"/>
            </w:pPr>
            <w:r>
              <w:t xml:space="preserve">Caixa e atendimento-Onda Petry comércio de pescados </w:t>
            </w:r>
          </w:p>
          <w:p w:rsidR="00312B80" w:rsidRDefault="006171C9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Atendimento ao cliente </w:t>
            </w:r>
          </w:p>
          <w:p w:rsidR="006171C9" w:rsidRDefault="006171C9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Controle de</w:t>
            </w:r>
            <w:proofErr w:type="gramStart"/>
            <w:r>
              <w:rPr>
                <w:color w:val="424456" w:themeColor="text2"/>
              </w:rPr>
              <w:t xml:space="preserve">  </w:t>
            </w:r>
            <w:proofErr w:type="gramEnd"/>
            <w:r>
              <w:rPr>
                <w:color w:val="424456" w:themeColor="text2"/>
              </w:rPr>
              <w:t>caixa</w:t>
            </w:r>
          </w:p>
          <w:p w:rsidR="006171C9" w:rsidRDefault="006171C9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Controle de estoque </w:t>
            </w:r>
          </w:p>
          <w:p w:rsidR="006171C9" w:rsidRDefault="006171C9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Organização do ambiente e das mercadorias</w:t>
            </w:r>
          </w:p>
          <w:p w:rsidR="006171C9" w:rsidRDefault="006171C9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Atendimento telefônico</w:t>
            </w:r>
          </w:p>
          <w:p w:rsidR="006171C9" w:rsidRDefault="006171C9">
            <w:pPr>
              <w:rPr>
                <w:color w:val="424456" w:themeColor="text2"/>
              </w:rPr>
            </w:pPr>
          </w:p>
          <w:p w:rsidR="006171C9" w:rsidRDefault="006171C9">
            <w:pPr>
              <w:rPr>
                <w:color w:val="424456" w:themeColor="text2"/>
              </w:rPr>
            </w:pPr>
          </w:p>
          <w:p w:rsidR="00AC1A00" w:rsidRDefault="00AC1A00">
            <w:pPr>
              <w:rPr>
                <w:color w:val="424456" w:themeColor="text2"/>
              </w:rPr>
            </w:pPr>
          </w:p>
          <w:p w:rsidR="00AC1A00" w:rsidRDefault="00AC1A00">
            <w:pPr>
              <w:rPr>
                <w:color w:val="424456" w:themeColor="text2"/>
              </w:rPr>
            </w:pPr>
          </w:p>
          <w:p w:rsidR="006171C9" w:rsidRDefault="006171C9">
            <w:pPr>
              <w:rPr>
                <w:color w:val="424456" w:themeColor="text2"/>
              </w:rPr>
            </w:pPr>
          </w:p>
          <w:p w:rsidR="00312B80" w:rsidRDefault="00312B80">
            <w:pPr>
              <w:rPr>
                <w:color w:val="424456" w:themeColor="text2"/>
              </w:rPr>
            </w:pPr>
          </w:p>
          <w:p w:rsidR="00312B80" w:rsidRDefault="00312B80">
            <w:pPr>
              <w:rPr>
                <w:b/>
                <w:bCs/>
                <w:color w:val="438086" w:themeColor="accent2"/>
              </w:rPr>
            </w:pPr>
          </w:p>
        </w:tc>
      </w:tr>
    </w:tbl>
    <w:p w:rsidR="00312B80" w:rsidRDefault="00312B80"/>
    <w:sectPr w:rsidR="00312B80" w:rsidSect="00312B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B10" w:rsidRDefault="00AC3B10">
      <w:pPr>
        <w:spacing w:after="0" w:line="240" w:lineRule="auto"/>
      </w:pPr>
      <w:r>
        <w:separator/>
      </w:r>
    </w:p>
  </w:endnote>
  <w:endnote w:type="continuationSeparator" w:id="0">
    <w:p w:rsidR="00AC3B10" w:rsidRDefault="00AC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/>
  <w:p w:rsidR="00312B80" w:rsidRDefault="0032566B">
    <w:fldSimple w:instr=" PAGE   \* MERGEFORMAT ">
      <w:r w:rsidR="00A907CE">
        <w:rPr>
          <w:noProof/>
        </w:rPr>
        <w:t>2</w:t>
      </w:r>
    </w:fldSimple>
    <w:r w:rsidR="00A907CE">
      <w:t xml:space="preserve"> </w:t>
    </w:r>
    <w:r w:rsidR="00A907CE">
      <w:rPr>
        <w:color w:val="A04DA3" w:themeColor="accent3"/>
      </w:rPr>
      <w:sym w:font="Wingdings 2" w:char="F097"/>
    </w:r>
    <w:r w:rsidR="00A907CE">
      <w:t xml:space="preserve"> </w:t>
    </w:r>
  </w:p>
  <w:p w:rsidR="00312B80" w:rsidRDefault="0032566B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anchorlock/>
        </v:group>
      </w:pict>
    </w:r>
  </w:p>
  <w:p w:rsidR="00312B80" w:rsidRDefault="00312B80">
    <w:pPr>
      <w:pStyle w:val="SemEspaament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jc w:val="right"/>
    </w:pPr>
  </w:p>
  <w:p w:rsidR="00312B80" w:rsidRDefault="0032566B">
    <w:pPr>
      <w:jc w:val="right"/>
    </w:pPr>
    <w:fldSimple w:instr=" PAGE   \* MERGEFORMAT ">
      <w:r w:rsidR="00A907CE">
        <w:rPr>
          <w:noProof/>
        </w:rPr>
        <w:t>3</w:t>
      </w:r>
    </w:fldSimple>
    <w:r w:rsidR="00A907CE">
      <w:t xml:space="preserve"> </w:t>
    </w:r>
    <w:r w:rsidR="00A907CE">
      <w:rPr>
        <w:color w:val="A04DA3" w:themeColor="accent3"/>
      </w:rPr>
      <w:sym w:font="Wingdings 2" w:char="F097"/>
    </w:r>
    <w:r w:rsidR="00A907CE">
      <w:t xml:space="preserve"> </w:t>
    </w:r>
  </w:p>
  <w:p w:rsidR="00312B80" w:rsidRDefault="0032566B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312B80" w:rsidRDefault="00312B80">
    <w:pPr>
      <w:pStyle w:val="SemEspaamento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B10" w:rsidRDefault="00AC3B10">
      <w:pPr>
        <w:spacing w:after="0" w:line="240" w:lineRule="auto"/>
      </w:pPr>
      <w:r>
        <w:separator/>
      </w:r>
    </w:p>
  </w:footnote>
  <w:footnote w:type="continuationSeparator" w:id="0">
    <w:p w:rsidR="00AC3B10" w:rsidRDefault="00AC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846D9BFDB30E41C3B1E337188AE085B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12B80" w:rsidRDefault="007F1809">
        <w:pPr>
          <w:pStyle w:val="Cabealho"/>
          <w:pBdr>
            <w:bottom w:val="single" w:sz="4" w:space="0" w:color="auto"/>
          </w:pBdr>
        </w:pPr>
        <w:proofErr w:type="spellStart"/>
        <w:r>
          <w:t>Laiane</w:t>
        </w:r>
        <w:proofErr w:type="spellEnd"/>
        <w:r>
          <w:t xml:space="preserve"> </w:t>
        </w:r>
        <w:proofErr w:type="spellStart"/>
        <w:r>
          <w:t>Gabrieli</w:t>
        </w:r>
        <w:proofErr w:type="spellEnd"/>
        <w:r>
          <w:t xml:space="preserve"> Petry</w:t>
        </w:r>
      </w:p>
    </w:sdtContent>
  </w:sdt>
  <w:p w:rsidR="00312B80" w:rsidRDefault="00312B8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BF93898CBACA46A0A159EC1580AB2D6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12B80" w:rsidRDefault="007F1809">
        <w:pPr>
          <w:pStyle w:val="Cabealho"/>
          <w:pBdr>
            <w:bottom w:val="single" w:sz="4" w:space="0" w:color="auto"/>
          </w:pBdr>
          <w:jc w:val="right"/>
        </w:pPr>
        <w:proofErr w:type="spellStart"/>
        <w:r>
          <w:t>Laiane</w:t>
        </w:r>
        <w:proofErr w:type="spellEnd"/>
        <w:r>
          <w:t xml:space="preserve"> </w:t>
        </w:r>
        <w:proofErr w:type="spellStart"/>
        <w:r>
          <w:t>Gabrieli</w:t>
        </w:r>
        <w:proofErr w:type="spellEnd"/>
        <w:r>
          <w:t xml:space="preserve"> Petry</w:t>
        </w:r>
      </w:p>
    </w:sdtContent>
  </w:sdt>
  <w:p w:rsidR="00312B80" w:rsidRDefault="00312B8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80" w:rsidRDefault="00312B8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ListacomMarcadore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4"/>
        <o:r id="V:Rule6" type="connector" idref="#_x0000_s28693"/>
        <o:r id="V:Rule7" type="connector" idref="#_x0000_s28691"/>
        <o:r id="V:Rule8" type="connector" idref="#_x0000_s28690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6171C9"/>
    <w:rsid w:val="000946E4"/>
    <w:rsid w:val="00312B80"/>
    <w:rsid w:val="0032566B"/>
    <w:rsid w:val="006171C9"/>
    <w:rsid w:val="007F1809"/>
    <w:rsid w:val="00A907CE"/>
    <w:rsid w:val="00AC1A00"/>
    <w:rsid w:val="00AC3B1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3"/>
        <o:r id="V:Rule12" type="connector" idref="#_x0000_s1059"/>
        <o:r id="V:Rule13" type="connector" idref="#_x0000_s1052"/>
        <o:r id="V:Rule14" type="connector" idref="#_x0000_s1057"/>
        <o:r id="V:Rule15" type="connector" idref="#_x0000_s1058"/>
        <o:r id="V:Rule16" type="connector" idref="#_x0000_s1056"/>
        <o:r id="V:Rule17" type="connector" idref="#_x0000_s1061"/>
        <o:r id="V:Rule18" type="connector" idref="#_x0000_s1060"/>
        <o:r id="V:Rule19" type="connector" idref="#_x0000_s1051"/>
        <o:r id="V:Rule20" type="connector" idref="#_x0000_s1055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80"/>
    <w:rPr>
      <w:rFonts w:eastAsiaTheme="minorEastAsia" w:cstheme="minorBidi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312B8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312B80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312B80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2B80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2B80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2B80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2B80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2B80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2B80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312B80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2B80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B80"/>
    <w:rPr>
      <w:rFonts w:eastAsiaTheme="minorEastAsia" w:hAnsi="Tahoma" w:cstheme="minorBidi"/>
      <w:sz w:val="16"/>
      <w:szCs w:val="16"/>
      <w:lang w:val="pt-BR"/>
    </w:rPr>
  </w:style>
  <w:style w:type="paragraph" w:styleId="Ttulo">
    <w:name w:val="Title"/>
    <w:basedOn w:val="Normal"/>
    <w:link w:val="TtuloChar"/>
    <w:uiPriority w:val="10"/>
    <w:rsid w:val="00312B80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2B80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har"/>
    <w:uiPriority w:val="11"/>
    <w:rsid w:val="00312B80"/>
    <w:rPr>
      <w:i/>
      <w:iCs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12B80"/>
    <w:rPr>
      <w:i/>
      <w:iCs/>
      <w:color w:val="424456" w:themeColor="text2"/>
      <w:sz w:val="24"/>
      <w:szCs w:val="24"/>
    </w:rPr>
  </w:style>
  <w:style w:type="paragraph" w:styleId="SemEspaamento">
    <w:name w:val="No Spacing"/>
    <w:basedOn w:val="Normal"/>
    <w:uiPriority w:val="1"/>
    <w:qFormat/>
    <w:rsid w:val="00312B80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312B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2B8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2B80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312B8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12B80"/>
    <w:rPr>
      <w:sz w:val="20"/>
    </w:rPr>
  </w:style>
  <w:style w:type="paragraph" w:customStyle="1" w:styleId="Seo">
    <w:name w:val="Seção"/>
    <w:basedOn w:val="Normal"/>
    <w:uiPriority w:val="2"/>
    <w:qFormat/>
    <w:rsid w:val="00312B80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o">
    <w:name w:val="Subseção"/>
    <w:basedOn w:val="Normal"/>
    <w:uiPriority w:val="2"/>
    <w:qFormat/>
    <w:rsid w:val="00312B80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oLivro">
    <w:name w:val="Book Title"/>
    <w:basedOn w:val="Fontepargpadro"/>
    <w:uiPriority w:val="33"/>
    <w:qFormat/>
    <w:rsid w:val="00312B80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BR"/>
    </w:rPr>
  </w:style>
  <w:style w:type="character" w:styleId="nfase">
    <w:name w:val="Emphasis"/>
    <w:uiPriority w:val="20"/>
    <w:qFormat/>
    <w:rsid w:val="00312B80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312B80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2B80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2B80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2B80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2B80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2B80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2B80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2B80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2B80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eIntensa">
    <w:name w:val="Intense Emphasis"/>
    <w:basedOn w:val="Fontepargpadro"/>
    <w:uiPriority w:val="21"/>
    <w:qFormat/>
    <w:rsid w:val="00312B80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oIntensa">
    <w:name w:val="Intense Quote"/>
    <w:basedOn w:val="Normal"/>
    <w:link w:val="CitaoIntensaChar"/>
    <w:uiPriority w:val="30"/>
    <w:qFormat/>
    <w:rsid w:val="00312B8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2B80"/>
    <w:rPr>
      <w:i/>
      <w:iCs/>
      <w:color w:val="438086" w:themeColor="accent2"/>
    </w:rPr>
  </w:style>
  <w:style w:type="character" w:styleId="RefernciaIntensa">
    <w:name w:val="Intense Reference"/>
    <w:basedOn w:val="Fontepargpadro"/>
    <w:uiPriority w:val="32"/>
    <w:qFormat/>
    <w:rsid w:val="00312B80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312B80"/>
    <w:pPr>
      <w:ind w:left="720"/>
      <w:contextualSpacing/>
    </w:pPr>
  </w:style>
  <w:style w:type="character" w:styleId="Forte">
    <w:name w:val="Strong"/>
    <w:basedOn w:val="Fontepargpadro"/>
    <w:uiPriority w:val="8"/>
    <w:qFormat/>
    <w:rsid w:val="00312B80"/>
    <w:rPr>
      <w:b/>
      <w:bCs/>
    </w:rPr>
  </w:style>
  <w:style w:type="character" w:styleId="nfaseSutil">
    <w:name w:val="Subtle Emphasis"/>
    <w:basedOn w:val="Fontepargpadro"/>
    <w:uiPriority w:val="19"/>
    <w:qFormat/>
    <w:rsid w:val="00312B80"/>
    <w:rPr>
      <w:rFonts w:asciiTheme="minorHAnsi" w:hAnsiTheme="minorHAnsi"/>
      <w:i/>
      <w:iCs/>
      <w:color w:val="006666"/>
    </w:rPr>
  </w:style>
  <w:style w:type="character" w:styleId="RefernciaSutil">
    <w:name w:val="Subtle Reference"/>
    <w:basedOn w:val="Fontepargpadro"/>
    <w:uiPriority w:val="31"/>
    <w:qFormat/>
    <w:rsid w:val="00312B80"/>
    <w:rPr>
      <w:i/>
      <w:iCs/>
      <w:color w:val="4E4F89"/>
    </w:rPr>
  </w:style>
  <w:style w:type="numbering" w:customStyle="1" w:styleId="ListacomMarcadoresUrbana">
    <w:name w:val="Lista com Marcadores Urbana"/>
    <w:uiPriority w:val="99"/>
    <w:rsid w:val="00312B80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312B80"/>
    <w:pPr>
      <w:numPr>
        <w:numId w:val="3"/>
      </w:numPr>
    </w:pPr>
  </w:style>
  <w:style w:type="character" w:styleId="TextodoEspaoReservado">
    <w:name w:val="Placeholder Text"/>
    <w:basedOn w:val="Fontepargpadro"/>
    <w:uiPriority w:val="99"/>
    <w:unhideWhenUsed/>
    <w:rsid w:val="00312B80"/>
    <w:rPr>
      <w:color w:val="808080"/>
    </w:rPr>
  </w:style>
  <w:style w:type="paragraph" w:styleId="Commarcadores">
    <w:name w:val="List Bullet"/>
    <w:basedOn w:val="Recuonormal"/>
    <w:uiPriority w:val="3"/>
    <w:qFormat/>
    <w:rsid w:val="00312B8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ia">
    <w:name w:val="Categoria"/>
    <w:basedOn w:val="Normal"/>
    <w:link w:val="CardeCategoria"/>
    <w:qFormat/>
    <w:rsid w:val="00312B80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rios">
    <w:name w:val="Comentários"/>
    <w:basedOn w:val="Normal"/>
    <w:link w:val="CardeComentrios"/>
    <w:qFormat/>
    <w:rsid w:val="00312B80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deCategoria">
    <w:name w:val="Car de Categoria"/>
    <w:basedOn w:val="Fontepargpadro"/>
    <w:link w:val="Categoria"/>
    <w:rsid w:val="00312B80"/>
    <w:rPr>
      <w:rFonts w:eastAsiaTheme="minorEastAsia" w:cstheme="minorBidi"/>
      <w:caps/>
      <w:lang w:val="pt-BR"/>
    </w:rPr>
  </w:style>
  <w:style w:type="character" w:customStyle="1" w:styleId="CardeComentrios">
    <w:name w:val="Car de Comentários"/>
    <w:basedOn w:val="Fontepargpadro"/>
    <w:link w:val="Comentrios"/>
    <w:rsid w:val="00312B80"/>
    <w:rPr>
      <w:rFonts w:eastAsiaTheme="minorEastAsia" w:cstheme="minorBidi"/>
      <w:b/>
      <w:bCs/>
      <w:lang w:val="pt-BR"/>
    </w:rPr>
  </w:style>
  <w:style w:type="paragraph" w:styleId="Encerramento">
    <w:name w:val="Closing"/>
    <w:basedOn w:val="EndereodoRemetente"/>
    <w:link w:val="EncerramentoChar"/>
    <w:uiPriority w:val="3"/>
    <w:unhideWhenUsed/>
    <w:qFormat/>
    <w:rsid w:val="00312B80"/>
    <w:pPr>
      <w:spacing w:before="960" w:after="960"/>
      <w:ind w:left="4320"/>
    </w:pPr>
  </w:style>
  <w:style w:type="character" w:customStyle="1" w:styleId="EncerramentoChar">
    <w:name w:val="Encerramento Char"/>
    <w:basedOn w:val="Fontepargpadro"/>
    <w:link w:val="Encerramento"/>
    <w:uiPriority w:val="3"/>
    <w:rsid w:val="00312B80"/>
    <w:rPr>
      <w:rFonts w:eastAsiaTheme="minorEastAsia" w:cstheme="minorBidi"/>
      <w:sz w:val="20"/>
      <w:szCs w:val="20"/>
      <w:lang w:val="pt-BR"/>
    </w:rPr>
  </w:style>
  <w:style w:type="paragraph" w:styleId="Saudao">
    <w:name w:val="Salutation"/>
    <w:basedOn w:val="Normal"/>
    <w:next w:val="Normal"/>
    <w:link w:val="SaudaoChar"/>
    <w:uiPriority w:val="3"/>
    <w:unhideWhenUsed/>
    <w:qFormat/>
    <w:rsid w:val="00312B80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udaoChar">
    <w:name w:val="Saudação Char"/>
    <w:basedOn w:val="Fontepargpadro"/>
    <w:link w:val="Saudao"/>
    <w:uiPriority w:val="3"/>
    <w:rsid w:val="00312B80"/>
    <w:rPr>
      <w:b/>
      <w:bCs/>
      <w:color w:val="438086" w:themeColor="accent2"/>
      <w:sz w:val="20"/>
    </w:rPr>
  </w:style>
  <w:style w:type="paragraph" w:customStyle="1" w:styleId="EndereodoRemetente">
    <w:name w:val="Endereço do Remetente"/>
    <w:basedOn w:val="Normal"/>
    <w:uiPriority w:val="2"/>
    <w:unhideWhenUsed/>
    <w:qFormat/>
    <w:rsid w:val="00312B80"/>
    <w:pPr>
      <w:spacing w:after="0" w:line="300" w:lineRule="auto"/>
      <w:ind w:left="6912"/>
    </w:pPr>
  </w:style>
  <w:style w:type="paragraph" w:customStyle="1" w:styleId="EndereodoDestinatrio">
    <w:name w:val="Endereço do Destinatário"/>
    <w:basedOn w:val="Normal"/>
    <w:uiPriority w:val="2"/>
    <w:unhideWhenUsed/>
    <w:qFormat/>
    <w:rsid w:val="00312B80"/>
    <w:pPr>
      <w:spacing w:before="480" w:after="480" w:line="300" w:lineRule="auto"/>
      <w:contextualSpacing/>
    </w:pPr>
  </w:style>
  <w:style w:type="paragraph" w:styleId="Assinatura">
    <w:name w:val="Signature"/>
    <w:basedOn w:val="Normal"/>
    <w:link w:val="AssinaturaChar"/>
    <w:uiPriority w:val="99"/>
    <w:unhideWhenUsed/>
    <w:rsid w:val="00312B80"/>
    <w:pPr>
      <w:spacing w:after="0" w:line="30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rsid w:val="00312B80"/>
    <w:rPr>
      <w:sz w:val="20"/>
    </w:rPr>
  </w:style>
  <w:style w:type="paragraph" w:customStyle="1" w:styleId="DefaultPlaceholderAuthor">
    <w:name w:val="DefaultPlaceholder_Author"/>
    <w:uiPriority w:val="49"/>
    <w:rsid w:val="00312B80"/>
    <w:rPr>
      <w:rFonts w:eastAsiaTheme="minorEastAsia" w:cstheme="minorBidi"/>
      <w:sz w:val="20"/>
      <w:szCs w:val="20"/>
      <w:lang w:val="pt-BR"/>
    </w:rPr>
  </w:style>
  <w:style w:type="paragraph" w:customStyle="1" w:styleId="NomePessoal">
    <w:name w:val="Nome Pessoal"/>
    <w:basedOn w:val="Normal"/>
    <w:next w:val="Normal"/>
    <w:uiPriority w:val="2"/>
    <w:qFormat/>
    <w:rsid w:val="00312B80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rios">
    <w:name w:val="Texto de Comentários"/>
    <w:basedOn w:val="Normal"/>
    <w:qFormat/>
    <w:rsid w:val="00312B80"/>
    <w:pPr>
      <w:spacing w:after="120" w:line="28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_PC\AppData\Roaming\Microsoft\Templates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4340E15BED4E1F97F53641F3278F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B60402-066A-44DF-99D9-06346A422097}"/>
      </w:docPartPr>
      <w:docPartBody>
        <w:p w:rsidR="00000000" w:rsidRDefault="001C00BC">
          <w:pPr>
            <w:pStyle w:val="654340E15BED4E1F97F53641F3278F08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012ABA2600BE417A917ADA434CD79A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20608A-07BA-493A-8BE3-DEFC42D157AD}"/>
      </w:docPartPr>
      <w:docPartBody>
        <w:p w:rsidR="00000000" w:rsidRDefault="001C00BC">
          <w:pPr>
            <w:pStyle w:val="012ABA2600BE417A917ADA434CD79A6C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[DIGITE SEU NOME]</w:t>
          </w:r>
        </w:p>
      </w:docPartBody>
    </w:docPart>
    <w:docPart>
      <w:docPartPr>
        <w:name w:val="846D9BFDB30E41C3B1E337188AE085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81D292-658F-4E33-B602-BE4BCBA46706}"/>
      </w:docPartPr>
      <w:docPartBody>
        <w:p w:rsidR="00000000" w:rsidRDefault="001C00BC">
          <w:pPr>
            <w:pStyle w:val="846D9BFDB30E41C3B1E337188AE085B9"/>
          </w:pPr>
          <w:r>
            <w:t>[Digite o nome do autor]</w:t>
          </w:r>
        </w:p>
      </w:docPartBody>
    </w:docPart>
    <w:docPart>
      <w:docPartPr>
        <w:name w:val="BF93898CBACA46A0A159EC1580AB2D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E7B713-310F-4FF8-BE09-BB310CBE755A}"/>
      </w:docPartPr>
      <w:docPartBody>
        <w:p w:rsidR="00000000" w:rsidRDefault="001C00BC">
          <w:pPr>
            <w:pStyle w:val="BF93898CBACA46A0A159EC1580AB2D6D"/>
          </w:pPr>
          <w:r>
            <w:t xml:space="preserve">[Digite o nome do </w:t>
          </w:r>
          <w:r>
            <w:t>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00BC"/>
    <w:rsid w:val="001C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654340E15BED4E1F97F53641F3278F08">
    <w:name w:val="654340E15BED4E1F97F53641F3278F08"/>
  </w:style>
  <w:style w:type="paragraph" w:customStyle="1" w:styleId="012ABA2600BE417A917ADA434CD79A6C">
    <w:name w:val="012ABA2600BE417A917ADA434CD79A6C"/>
  </w:style>
  <w:style w:type="paragraph" w:customStyle="1" w:styleId="F4B5F4F2216D49119178425BDEF478CA">
    <w:name w:val="F4B5F4F2216D49119178425BDEF478CA"/>
  </w:style>
  <w:style w:type="paragraph" w:customStyle="1" w:styleId="80FD9A7401B2424AACFA2AD14B5718D4">
    <w:name w:val="80FD9A7401B2424AACFA2AD14B5718D4"/>
  </w:style>
  <w:style w:type="paragraph" w:customStyle="1" w:styleId="DF1D3CE82DEA4A50AC59EE61717DD767">
    <w:name w:val="DF1D3CE82DEA4A50AC59EE61717DD767"/>
  </w:style>
  <w:style w:type="paragraph" w:customStyle="1" w:styleId="419D0C0BAADD41EFB4BB9C4F7C217C68">
    <w:name w:val="419D0C0BAADD41EFB4BB9C4F7C217C68"/>
  </w:style>
  <w:style w:type="paragraph" w:customStyle="1" w:styleId="F48659017ED44C3F90D9E9041712A0EB">
    <w:name w:val="F48659017ED44C3F90D9E9041712A0EB"/>
  </w:style>
  <w:style w:type="paragraph" w:customStyle="1" w:styleId="666ABF92B11F487FBB22F483D2A8AD2E">
    <w:name w:val="666ABF92B11F487FBB22F483D2A8AD2E"/>
  </w:style>
  <w:style w:type="paragraph" w:customStyle="1" w:styleId="59FE5AE044CD4DDEB23B275A5FFF0D2D">
    <w:name w:val="59FE5AE044CD4DDEB23B275A5FFF0D2D"/>
  </w:style>
  <w:style w:type="paragraph" w:customStyle="1" w:styleId="34AE9339413943B0B226C28D602801A9">
    <w:name w:val="34AE9339413943B0B226C28D602801A9"/>
  </w:style>
  <w:style w:type="paragraph" w:customStyle="1" w:styleId="EB798B5F683740A5A44A27245D97F45F">
    <w:name w:val="EB798B5F683740A5A44A27245D97F45F"/>
  </w:style>
  <w:style w:type="paragraph" w:customStyle="1" w:styleId="952C4D3F1CCD488F8C768FA0E2C4A6EF">
    <w:name w:val="952C4D3F1CCD488F8C768FA0E2C4A6EF"/>
  </w:style>
  <w:style w:type="paragraph" w:customStyle="1" w:styleId="5CE35D82CF2F436A936C7C8D4D82A085">
    <w:name w:val="5CE35D82CF2F436A936C7C8D4D82A085"/>
  </w:style>
  <w:style w:type="paragraph" w:customStyle="1" w:styleId="7ABEC8AD7DB04A3389E0422D9EEFA444">
    <w:name w:val="7ABEC8AD7DB04A3389E0422D9EEFA444"/>
  </w:style>
  <w:style w:type="paragraph" w:customStyle="1" w:styleId="1AF1DF166D6D4701A22AAA4048811A6B">
    <w:name w:val="1AF1DF166D6D4701A22AAA4048811A6B"/>
  </w:style>
  <w:style w:type="paragraph" w:customStyle="1" w:styleId="846D9BFDB30E41C3B1E337188AE085B9">
    <w:name w:val="846D9BFDB30E41C3B1E337188AE085B9"/>
  </w:style>
  <w:style w:type="paragraph" w:customStyle="1" w:styleId="BF93898CBACA46A0A159EC1580AB2D6D">
    <w:name w:val="BF93898CBACA46A0A159EC1580AB2D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744D9C4-7F6A-4DDF-A7A3-C75FDF1E0B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20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(Urban theme)</vt:lpstr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theme)</dc:title>
  <dc:creator>Laiane Gabrieli Petry</dc:creator>
  <cp:lastModifiedBy>User_PC</cp:lastModifiedBy>
  <cp:revision>1</cp:revision>
  <dcterms:created xsi:type="dcterms:W3CDTF">2016-01-18T16:08:00Z</dcterms:created>
  <dcterms:modified xsi:type="dcterms:W3CDTF">2016-01-18T16:29:00Z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TC101927399990</vt:lpwstr>
  </property>
</Properties>
</file>