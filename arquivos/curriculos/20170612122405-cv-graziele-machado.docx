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3F" w:rsidRPr="00DF2604" w:rsidRDefault="00796212" w:rsidP="00DC7B7D">
      <w:pPr>
        <w:pStyle w:val="Default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2604">
        <w:rPr>
          <w:rFonts w:ascii="Times New Roman" w:hAnsi="Times New Roman" w:cs="Times New Roman"/>
          <w:b/>
          <w:bCs/>
          <w:noProof/>
          <w:color w:val="auto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709CEA3" wp14:editId="2E49266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39875" cy="1662430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chat-39358127290842433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33F" w:rsidRPr="00DF2604">
        <w:rPr>
          <w:rFonts w:ascii="Times New Roman" w:hAnsi="Times New Roman" w:cs="Times New Roman"/>
          <w:b/>
          <w:bCs/>
          <w:color w:val="auto"/>
          <w:sz w:val="36"/>
          <w:szCs w:val="36"/>
        </w:rPr>
        <w:t>GRAZIELE MACHADO</w:t>
      </w:r>
      <w:r w:rsidR="005E2499" w:rsidRPr="00DF2604">
        <w:rPr>
          <w:rFonts w:ascii="Times New Roman" w:hAnsi="Times New Roman" w:cs="Times New Roman"/>
          <w:b/>
          <w:bCs/>
          <w:color w:val="auto"/>
          <w:sz w:val="36"/>
          <w:szCs w:val="36"/>
        </w:rPr>
        <w:tab/>
      </w:r>
      <w:r w:rsidR="005E2499" w:rsidRPr="00DF2604">
        <w:rPr>
          <w:rFonts w:ascii="Times New Roman" w:hAnsi="Times New Roman" w:cs="Times New Roman"/>
          <w:b/>
          <w:bCs/>
          <w:color w:val="auto"/>
          <w:sz w:val="36"/>
          <w:szCs w:val="36"/>
        </w:rPr>
        <w:tab/>
      </w:r>
    </w:p>
    <w:p w:rsidR="005E2499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DF2604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36"/>
          <w:szCs w:val="36"/>
        </w:rPr>
      </w:pPr>
      <w:r w:rsidRPr="00DF2604">
        <w:rPr>
          <w:rFonts w:ascii="Times New Roman" w:hAnsi="Times New Roman" w:cs="Times New Roman"/>
          <w:color w:val="auto"/>
          <w:sz w:val="25"/>
          <w:szCs w:val="25"/>
        </w:rPr>
        <w:t>Rua: Buenos Aires, nº 308</w:t>
      </w:r>
      <w:r w:rsidR="005E2499"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                             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Santa Regina II 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8834.5686 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 xml:space="preserve">Camboriú - 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SC </w:t>
      </w:r>
    </w:p>
    <w:p w:rsidR="00E2233F" w:rsidRPr="00DF2604" w:rsidRDefault="00E2233F" w:rsidP="003E08E0">
      <w:pPr>
        <w:pStyle w:val="Default"/>
        <w:tabs>
          <w:tab w:val="left" w:pos="2091"/>
        </w:tabs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>(47) 99</w:t>
      </w:r>
      <w:r w:rsidR="00A965B3">
        <w:rPr>
          <w:rFonts w:ascii="Times New Roman" w:hAnsi="Times New Roman" w:cs="Times New Roman"/>
          <w:b/>
          <w:bCs/>
          <w:color w:val="auto"/>
          <w:sz w:val="25"/>
          <w:szCs w:val="25"/>
        </w:rPr>
        <w:t>9</w:t>
      </w: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485220 </w:t>
      </w:r>
      <w:r w:rsidR="003E08E0"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ab/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grazi_bcm@hotmail.com </w:t>
      </w:r>
    </w:p>
    <w:p w:rsidR="00DF2604" w:rsidRDefault="00DF2604" w:rsidP="00E2233F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bCs/>
          <w:color w:val="auto"/>
          <w:sz w:val="25"/>
          <w:szCs w:val="25"/>
        </w:rPr>
        <w:t>17/12/1984</w:t>
      </w:r>
    </w:p>
    <w:p w:rsidR="00E2233F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Brasileira </w:t>
      </w:r>
      <w:r w:rsidR="001A65C6">
        <w:rPr>
          <w:rFonts w:ascii="Times New Roman" w:hAnsi="Times New Roman" w:cs="Times New Roman"/>
          <w:color w:val="auto"/>
          <w:sz w:val="25"/>
          <w:szCs w:val="25"/>
        </w:rPr>
        <w:t>–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>Solteira</w:t>
      </w:r>
      <w:r w:rsidR="001A65C6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:rsidR="001A65C6" w:rsidRPr="001A65C6" w:rsidRDefault="001A65C6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  <w:lang w:val="en-US"/>
        </w:rPr>
      </w:pPr>
      <w:r w:rsidRPr="001A65C6">
        <w:rPr>
          <w:rFonts w:ascii="Times New Roman" w:hAnsi="Times New Roman" w:cs="Times New Roman"/>
          <w:color w:val="auto"/>
          <w:sz w:val="25"/>
          <w:szCs w:val="25"/>
          <w:lang w:val="en-US"/>
        </w:rPr>
        <w:t>Linkedin-</w:t>
      </w:r>
      <w:r>
        <w:rPr>
          <w:rFonts w:ascii="Times New Roman" w:hAnsi="Times New Roman" w:cs="Times New Roman"/>
          <w:color w:val="auto"/>
          <w:sz w:val="25"/>
          <w:szCs w:val="25"/>
          <w:lang w:val="en-US"/>
        </w:rPr>
        <w:t xml:space="preserve">  </w:t>
      </w:r>
      <w:r w:rsidRPr="001A65C6">
        <w:rPr>
          <w:rFonts w:ascii="Times New Roman" w:hAnsi="Times New Roman" w:cs="Times New Roman"/>
          <w:color w:val="auto"/>
          <w:sz w:val="25"/>
          <w:szCs w:val="25"/>
          <w:lang w:val="en-US"/>
        </w:rPr>
        <w:t xml:space="preserve"> https://www.linkedin.com/in/graziele-machado-72440aa5/</w:t>
      </w:r>
    </w:p>
    <w:p w:rsidR="003E08E0" w:rsidRPr="001A65C6" w:rsidRDefault="003E08E0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  <w:lang w:val="en-US"/>
        </w:rPr>
      </w:pP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OBJETIVOS: 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>Área Administrativa,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 xml:space="preserve"> Financeira,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Coordenação de equipe e áreas afins;</w:t>
      </w:r>
    </w:p>
    <w:p w:rsidR="003E08E0" w:rsidRPr="00DF2604" w:rsidRDefault="003E08E0" w:rsidP="009F565B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9F565B" w:rsidRDefault="009F565B" w:rsidP="009F565B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EXPERIÊNCIA PROFISSIONAL </w:t>
      </w:r>
    </w:p>
    <w:p w:rsidR="00C15285" w:rsidRDefault="00C15285" w:rsidP="009F565B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</w:p>
    <w:p w:rsidR="00C15285" w:rsidRPr="00D01930" w:rsidRDefault="00C15285" w:rsidP="00C15285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color w:val="auto"/>
          <w:sz w:val="25"/>
          <w:szCs w:val="25"/>
        </w:rPr>
        <w:t>05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>/</w:t>
      </w:r>
      <w:r>
        <w:rPr>
          <w:rFonts w:ascii="Times New Roman" w:hAnsi="Times New Roman" w:cs="Times New Roman"/>
          <w:color w:val="auto"/>
          <w:sz w:val="25"/>
          <w:szCs w:val="25"/>
        </w:rPr>
        <w:t>2016</w:t>
      </w:r>
      <w:r w:rsidR="00D01930">
        <w:rPr>
          <w:rFonts w:ascii="Times New Roman" w:hAnsi="Times New Roman" w:cs="Times New Roman"/>
          <w:color w:val="auto"/>
          <w:sz w:val="25"/>
          <w:szCs w:val="25"/>
        </w:rPr>
        <w:t xml:space="preserve">  a 02/2017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- </w:t>
      </w:r>
      <w:r w:rsidRPr="00C15285">
        <w:rPr>
          <w:rFonts w:ascii="Times New Roman" w:hAnsi="Times New Roman" w:cs="Times New Roman"/>
          <w:b/>
          <w:color w:val="auto"/>
          <w:sz w:val="25"/>
          <w:szCs w:val="25"/>
        </w:rPr>
        <w:t>Edimed Medicina do Trabalho</w:t>
      </w:r>
    </w:p>
    <w:p w:rsidR="00C15285" w:rsidRPr="00C15285" w:rsidRDefault="00C15285" w:rsidP="00C15285">
      <w:pPr>
        <w:pStyle w:val="Default"/>
        <w:rPr>
          <w:rFonts w:ascii="Times New Roman" w:hAnsi="Times New Roman" w:cs="Times New Roman"/>
          <w:bCs/>
          <w:color w:val="auto"/>
          <w:sz w:val="25"/>
          <w:szCs w:val="25"/>
        </w:rPr>
      </w:pPr>
      <w:r w:rsidRPr="00C15285">
        <w:rPr>
          <w:rFonts w:ascii="Times New Roman" w:hAnsi="Times New Roman" w:cs="Times New Roman"/>
          <w:bCs/>
          <w:color w:val="auto"/>
          <w:sz w:val="25"/>
          <w:szCs w:val="25"/>
        </w:rPr>
        <w:t>Centro Médico</w:t>
      </w:r>
      <w:r>
        <w:rPr>
          <w:rFonts w:ascii="Times New Roman" w:hAnsi="Times New Roman" w:cs="Times New Roman"/>
          <w:bCs/>
          <w:color w:val="auto"/>
          <w:sz w:val="25"/>
          <w:szCs w:val="25"/>
        </w:rPr>
        <w:t xml:space="preserve"> e Medicina Ocupacional.</w:t>
      </w:r>
    </w:p>
    <w:p w:rsidR="00C15285" w:rsidRPr="00DF2604" w:rsidRDefault="00C15285" w:rsidP="00C15285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 xml:space="preserve">Cargo: </w:t>
      </w:r>
      <w:r>
        <w:rPr>
          <w:rFonts w:ascii="Times New Roman" w:hAnsi="Times New Roman" w:cs="Times New Roman"/>
          <w:color w:val="auto"/>
          <w:sz w:val="25"/>
          <w:szCs w:val="25"/>
        </w:rPr>
        <w:t>Financeiro</w:t>
      </w:r>
    </w:p>
    <w:p w:rsidR="00C15285" w:rsidRDefault="00C15285" w:rsidP="00704992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color w:val="auto"/>
          <w:sz w:val="25"/>
          <w:szCs w:val="25"/>
        </w:rPr>
        <w:t>Funções:</w:t>
      </w:r>
      <w:r w:rsidR="00704992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 w:rsidR="00704992" w:rsidRPr="00704992">
        <w:rPr>
          <w:rFonts w:ascii="Times New Roman" w:hAnsi="Times New Roman" w:cs="Times New Roman"/>
          <w:color w:val="auto"/>
          <w:sz w:val="25"/>
          <w:szCs w:val="25"/>
        </w:rPr>
        <w:t xml:space="preserve">Atuando no setor Financeiro, responsável por todo o </w:t>
      </w:r>
      <w:r w:rsidR="00704992">
        <w:rPr>
          <w:rFonts w:ascii="Times New Roman" w:hAnsi="Times New Roman" w:cs="Times New Roman"/>
          <w:color w:val="auto"/>
          <w:sz w:val="25"/>
          <w:szCs w:val="25"/>
        </w:rPr>
        <w:t>faturamento e contas a receber, e</w:t>
      </w:r>
      <w:r w:rsidR="00704992" w:rsidRPr="00704992">
        <w:rPr>
          <w:rFonts w:ascii="Times New Roman" w:hAnsi="Times New Roman" w:cs="Times New Roman"/>
          <w:color w:val="auto"/>
          <w:sz w:val="25"/>
          <w:szCs w:val="25"/>
        </w:rPr>
        <w:t>missão de NF e boletos, cobrança, pagamentos dos médicos e parceiros. Cuidando também do cartão ponto dos funcionários, pagamento de comissões de vendas, depósito bancário, postagem de documentos no correio.</w:t>
      </w:r>
    </w:p>
    <w:p w:rsidR="00704992" w:rsidRDefault="00704992" w:rsidP="00704992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9F565B" w:rsidRPr="00DF2604" w:rsidRDefault="00DF2604" w:rsidP="009F565B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</w:rPr>
      </w:pPr>
      <w:r>
        <w:rPr>
          <w:rFonts w:ascii="Times New Roman" w:hAnsi="Times New Roman" w:cs="Times New Roman"/>
          <w:color w:val="auto"/>
          <w:sz w:val="25"/>
          <w:szCs w:val="25"/>
        </w:rPr>
        <w:t xml:space="preserve"> - </w:t>
      </w:r>
      <w:r w:rsidR="00D678EF" w:rsidRPr="00DF2604">
        <w:rPr>
          <w:rFonts w:ascii="Times New Roman" w:hAnsi="Times New Roman" w:cs="Times New Roman"/>
          <w:color w:val="auto"/>
          <w:sz w:val="25"/>
          <w:szCs w:val="25"/>
        </w:rPr>
        <w:t>11/</w:t>
      </w:r>
      <w:r w:rsidR="004F3F8B" w:rsidRPr="00DF2604">
        <w:rPr>
          <w:rFonts w:ascii="Times New Roman" w:hAnsi="Times New Roman" w:cs="Times New Roman"/>
          <w:color w:val="auto"/>
          <w:sz w:val="25"/>
          <w:szCs w:val="25"/>
        </w:rPr>
        <w:t>2014 a</w:t>
      </w:r>
      <w:r w:rsidR="00D678EF"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12/2015</w:t>
      </w:r>
      <w:r w:rsidR="009F565B"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- </w:t>
      </w:r>
      <w:r w:rsidR="009F565B" w:rsidRPr="00DF2604">
        <w:rPr>
          <w:rFonts w:ascii="Times New Roman" w:hAnsi="Times New Roman" w:cs="Times New Roman"/>
          <w:b/>
          <w:color w:val="auto"/>
          <w:sz w:val="25"/>
          <w:szCs w:val="25"/>
        </w:rPr>
        <w:t>Promenac Motos</w:t>
      </w:r>
    </w:p>
    <w:p w:rsidR="00E2233F" w:rsidRPr="00DF2604" w:rsidRDefault="009F565B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Empresa 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>no segmento de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vendas de motos.</w:t>
      </w:r>
    </w:p>
    <w:p w:rsidR="009F565B" w:rsidRPr="00DF2604" w:rsidRDefault="00DF2604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>
        <w:rPr>
          <w:rFonts w:ascii="Times New Roman" w:hAnsi="Times New Roman" w:cs="Times New Roman"/>
          <w:b/>
          <w:color w:val="auto"/>
          <w:sz w:val="25"/>
          <w:szCs w:val="25"/>
        </w:rPr>
        <w:t xml:space="preserve">Cargo: </w:t>
      </w:r>
      <w:r w:rsidR="009F565B" w:rsidRPr="00DF2604">
        <w:rPr>
          <w:rFonts w:ascii="Times New Roman" w:hAnsi="Times New Roman" w:cs="Times New Roman"/>
          <w:color w:val="auto"/>
          <w:sz w:val="25"/>
          <w:szCs w:val="25"/>
        </w:rPr>
        <w:t>Supervisora de Vendas</w:t>
      </w:r>
    </w:p>
    <w:p w:rsidR="009F565B" w:rsidRDefault="00DF2604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color w:val="auto"/>
          <w:sz w:val="25"/>
          <w:szCs w:val="25"/>
        </w:rPr>
        <w:t>Funções:</w:t>
      </w:r>
      <w:r>
        <w:rPr>
          <w:rFonts w:ascii="Times New Roman" w:hAnsi="Times New Roman" w:cs="Times New Roman"/>
          <w:color w:val="auto"/>
          <w:sz w:val="25"/>
          <w:szCs w:val="25"/>
        </w:rPr>
        <w:t xml:space="preserve"> Supervisão de vendas e faturamento</w:t>
      </w:r>
      <w:r w:rsidR="003E08E0" w:rsidRPr="00DF2604">
        <w:rPr>
          <w:rFonts w:ascii="Times New Roman" w:hAnsi="Times New Roman" w:cs="Times New Roman"/>
          <w:color w:val="auto"/>
          <w:sz w:val="25"/>
          <w:szCs w:val="25"/>
        </w:rPr>
        <w:t>.</w:t>
      </w:r>
      <w:r w:rsidR="00704992" w:rsidRPr="00704992">
        <w:t xml:space="preserve"> </w:t>
      </w:r>
      <w:r w:rsidR="00704992" w:rsidRPr="00704992">
        <w:rPr>
          <w:rFonts w:ascii="Times New Roman" w:hAnsi="Times New Roman" w:cs="Times New Roman"/>
          <w:color w:val="auto"/>
          <w:sz w:val="25"/>
          <w:szCs w:val="25"/>
        </w:rPr>
        <w:t>Atuando como Supervisora de vendas, auxiliando o Gerente Comercial, responsável por todo estoque da loja e suas revendas (03) entrada e saída de motos, emissão de NF de todas as vendas (loja e revendas), e na ausência do gerente assumia todas as responsabilidades. </w:t>
      </w:r>
    </w:p>
    <w:p w:rsidR="00704992" w:rsidRDefault="00704992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704992" w:rsidRDefault="00704992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E2233F" w:rsidRPr="00DF2604" w:rsidRDefault="00DF2604" w:rsidP="00DF2604">
      <w:pPr>
        <w:pStyle w:val="Default"/>
        <w:rPr>
          <w:rFonts w:ascii="Times New Roman" w:hAnsi="Times New Roman" w:cs="Times New Roman"/>
          <w:b/>
          <w:bCs/>
          <w:color w:val="auto"/>
          <w:sz w:val="25"/>
          <w:szCs w:val="25"/>
          <w:lang w:val="en-US"/>
        </w:rPr>
      </w:pPr>
      <w:r w:rsidRPr="00D01930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  <w:r>
        <w:rPr>
          <w:rFonts w:ascii="Times New Roman" w:hAnsi="Times New Roman" w:cs="Times New Roman"/>
          <w:color w:val="auto"/>
          <w:sz w:val="25"/>
          <w:szCs w:val="25"/>
          <w:lang w:val="en-US"/>
        </w:rPr>
        <w:t xml:space="preserve">- </w:t>
      </w:r>
      <w:r w:rsidR="00E2233F" w:rsidRPr="00DF2604">
        <w:rPr>
          <w:rFonts w:ascii="Times New Roman" w:hAnsi="Times New Roman" w:cs="Times New Roman"/>
          <w:color w:val="auto"/>
          <w:sz w:val="25"/>
          <w:szCs w:val="25"/>
          <w:lang w:val="en-US"/>
        </w:rPr>
        <w:t xml:space="preserve">02/2008 a 07/2014 </w:t>
      </w:r>
      <w:r w:rsidR="00E2233F" w:rsidRPr="00DF2604">
        <w:rPr>
          <w:rFonts w:ascii="Times New Roman" w:hAnsi="Times New Roman" w:cs="Times New Roman"/>
          <w:b/>
          <w:color w:val="auto"/>
          <w:sz w:val="25"/>
          <w:szCs w:val="25"/>
          <w:lang w:val="en-US"/>
        </w:rPr>
        <w:t>Shopping</w:t>
      </w:r>
      <w:r w:rsidR="00E2233F" w:rsidRPr="00DF2604">
        <w:rPr>
          <w:rFonts w:ascii="Times New Roman" w:hAnsi="Times New Roman" w:cs="Times New Roman"/>
          <w:b/>
          <w:bCs/>
          <w:color w:val="auto"/>
          <w:sz w:val="25"/>
          <w:szCs w:val="25"/>
          <w:lang w:val="en-US"/>
        </w:rPr>
        <w:t xml:space="preserve"> Park Ltda. (Balneário Shopping)</w:t>
      </w:r>
    </w:p>
    <w:p w:rsidR="00E2233F" w:rsidRPr="00DF2604" w:rsidRDefault="00DF2604" w:rsidP="00E2233F">
      <w:pPr>
        <w:pStyle w:val="Default"/>
        <w:rPr>
          <w:rFonts w:ascii="Times New Roman" w:hAnsi="Times New Roman" w:cs="Times New Roman"/>
          <w:iCs/>
          <w:color w:val="auto"/>
          <w:sz w:val="25"/>
          <w:szCs w:val="25"/>
        </w:rPr>
      </w:pPr>
      <w:r>
        <w:rPr>
          <w:rFonts w:ascii="Times New Roman" w:hAnsi="Times New Roman" w:cs="Times New Roman"/>
          <w:iCs/>
          <w:color w:val="auto"/>
          <w:sz w:val="25"/>
          <w:szCs w:val="25"/>
        </w:rPr>
        <w:t>Empresa parte do grupo Almeida Junior.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iCs/>
          <w:color w:val="auto"/>
          <w:sz w:val="25"/>
          <w:szCs w:val="25"/>
        </w:rPr>
        <w:t xml:space="preserve"> </w:t>
      </w:r>
      <w:r w:rsidR="00DF2604" w:rsidRPr="00DF2604">
        <w:rPr>
          <w:rFonts w:ascii="Times New Roman" w:hAnsi="Times New Roman" w:cs="Times New Roman"/>
          <w:b/>
          <w:iCs/>
          <w:color w:val="auto"/>
          <w:sz w:val="25"/>
          <w:szCs w:val="25"/>
        </w:rPr>
        <w:t xml:space="preserve">Cargo: </w:t>
      </w:r>
      <w:r w:rsidRPr="00DF2604">
        <w:rPr>
          <w:rFonts w:ascii="Times New Roman" w:hAnsi="Times New Roman" w:cs="Times New Roman"/>
          <w:bCs/>
          <w:color w:val="auto"/>
          <w:sz w:val="25"/>
          <w:szCs w:val="25"/>
        </w:rPr>
        <w:t>Coordenador do Estacionamento</w:t>
      </w: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 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bCs/>
          <w:color w:val="auto"/>
          <w:sz w:val="25"/>
          <w:szCs w:val="25"/>
        </w:rPr>
        <w:t xml:space="preserve"> </w:t>
      </w:r>
      <w:r w:rsidR="00DF2604" w:rsidRPr="00DF2604">
        <w:rPr>
          <w:rFonts w:ascii="Times New Roman" w:hAnsi="Times New Roman" w:cs="Times New Roman"/>
          <w:b/>
          <w:color w:val="auto"/>
          <w:sz w:val="25"/>
          <w:szCs w:val="25"/>
        </w:rPr>
        <w:t>Funções: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 xml:space="preserve"> Coordenação da gestão do e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stacionamento por 4 anos, 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 xml:space="preserve">gerindo 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>operacionalmente uma equipe com 18 pessoas</w:t>
      </w:r>
      <w:r w:rsidR="00DF2604">
        <w:rPr>
          <w:rFonts w:ascii="Times New Roman" w:hAnsi="Times New Roman" w:cs="Times New Roman"/>
          <w:color w:val="auto"/>
          <w:sz w:val="25"/>
          <w:szCs w:val="25"/>
        </w:rPr>
        <w:t>.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Responsável </w:t>
      </w:r>
      <w:r w:rsidR="00DF2604" w:rsidRPr="00DF2604">
        <w:rPr>
          <w:rFonts w:ascii="Times New Roman" w:hAnsi="Times New Roman" w:cs="Times New Roman"/>
          <w:color w:val="auto"/>
          <w:sz w:val="25"/>
          <w:szCs w:val="25"/>
        </w:rPr>
        <w:t>pela administração</w:t>
      </w:r>
      <w:r w:rsidRPr="00DF2604">
        <w:rPr>
          <w:rFonts w:ascii="Times New Roman" w:hAnsi="Times New Roman" w:cs="Times New Roman"/>
          <w:color w:val="auto"/>
          <w:sz w:val="25"/>
          <w:szCs w:val="25"/>
        </w:rPr>
        <w:t xml:space="preserve"> Financeira (Planilhas de faturamento e fluxo, fechamento dos caixas, depósitos bancários) escalas de serviço e Cartão Ponto dos colaboradores.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DF2683" w:rsidRDefault="00DF2683" w:rsidP="00DF2683">
      <w:pPr>
        <w:pStyle w:val="Default"/>
        <w:rPr>
          <w:rFonts w:ascii="Times New Roman" w:hAnsi="Times New Roman" w:cs="Times New Roman"/>
          <w:b/>
          <w:bCs/>
          <w:color w:val="auto"/>
        </w:rPr>
      </w:pPr>
      <w:r w:rsidRPr="00DF2604">
        <w:rPr>
          <w:rFonts w:ascii="Times New Roman" w:hAnsi="Times New Roman" w:cs="Times New Roman"/>
          <w:b/>
          <w:bCs/>
          <w:color w:val="auto"/>
        </w:rPr>
        <w:t>FORMAÇÃO ACADÊMICA</w:t>
      </w:r>
    </w:p>
    <w:p w:rsidR="00DF2604" w:rsidRDefault="00DF2604" w:rsidP="00DF2683">
      <w:pPr>
        <w:pStyle w:val="Default"/>
        <w:rPr>
          <w:rFonts w:ascii="Times New Roman" w:hAnsi="Times New Roman" w:cs="Times New Roman"/>
          <w:b/>
          <w:bCs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</w:rPr>
        <w:t>Curso: Administração</w:t>
      </w:r>
    </w:p>
    <w:p w:rsidR="00DF2604" w:rsidRDefault="00DF2604" w:rsidP="00DF2683">
      <w:pPr>
        <w:pStyle w:val="Defaul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Instituição Acadêmica: Avantis Faculdade</w:t>
      </w:r>
    </w:p>
    <w:p w:rsidR="00DF2604" w:rsidRPr="00DF2604" w:rsidRDefault="00E552FB" w:rsidP="00DF2683">
      <w:pPr>
        <w:pStyle w:val="Default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(Cursando</w:t>
      </w:r>
      <w:r w:rsidR="000A6696">
        <w:rPr>
          <w:rFonts w:ascii="Times New Roman" w:hAnsi="Times New Roman" w:cs="Times New Roman"/>
          <w:b/>
          <w:bCs/>
          <w:color w:val="auto"/>
        </w:rPr>
        <w:t xml:space="preserve"> 6º Período</w:t>
      </w:r>
      <w:r w:rsidR="00DF2604">
        <w:rPr>
          <w:rFonts w:ascii="Times New Roman" w:hAnsi="Times New Roman" w:cs="Times New Roman"/>
          <w:b/>
          <w:bCs/>
          <w:color w:val="auto"/>
        </w:rPr>
        <w:t>)</w:t>
      </w:r>
    </w:p>
    <w:p w:rsidR="00DF2683" w:rsidRPr="00DF2604" w:rsidRDefault="00DF2683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b/>
          <w:color w:val="auto"/>
          <w:sz w:val="25"/>
          <w:szCs w:val="25"/>
        </w:rPr>
      </w:pPr>
      <w:r w:rsidRPr="00DF2604">
        <w:rPr>
          <w:rFonts w:ascii="Times New Roman" w:hAnsi="Times New Roman" w:cs="Times New Roman"/>
          <w:b/>
          <w:color w:val="auto"/>
          <w:sz w:val="25"/>
          <w:szCs w:val="25"/>
        </w:rPr>
        <w:t>CERTIFICAÇÕES</w:t>
      </w:r>
    </w:p>
    <w:p w:rsidR="00E2233F" w:rsidRPr="00DF2604" w:rsidRDefault="00E2233F" w:rsidP="00E2233F">
      <w:pPr>
        <w:shd w:val="clear" w:color="auto" w:fill="FFFFFF"/>
        <w:tabs>
          <w:tab w:val="left" w:pos="706"/>
        </w:tabs>
        <w:spacing w:line="259" w:lineRule="exact"/>
        <w:jc w:val="both"/>
        <w:rPr>
          <w:rFonts w:eastAsia="Calibri"/>
          <w:sz w:val="25"/>
          <w:szCs w:val="25"/>
          <w:lang w:eastAsia="en-US"/>
        </w:rPr>
      </w:pP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en-US"/>
        </w:rPr>
      </w:pPr>
      <w:r w:rsidRPr="00DF2604">
        <w:rPr>
          <w:color w:val="000000"/>
          <w:spacing w:val="8"/>
          <w:sz w:val="25"/>
          <w:szCs w:val="25"/>
          <w:lang w:val="en-US"/>
        </w:rPr>
        <w:t xml:space="preserve">(Windows, Word, Excel e PowerPoint) </w:t>
      </w: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pt-PT"/>
        </w:rPr>
      </w:pPr>
      <w:r w:rsidRPr="00DF2604">
        <w:rPr>
          <w:color w:val="000000"/>
          <w:spacing w:val="4"/>
          <w:sz w:val="25"/>
          <w:szCs w:val="25"/>
          <w:lang w:val="pt-PT"/>
        </w:rPr>
        <w:t>Curso de Excel Avançado – 2012</w:t>
      </w: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pt-PT"/>
        </w:rPr>
      </w:pPr>
      <w:r w:rsidRPr="00DF2604">
        <w:rPr>
          <w:color w:val="000000"/>
          <w:spacing w:val="4"/>
          <w:sz w:val="25"/>
          <w:szCs w:val="25"/>
          <w:lang w:val="pt-PT"/>
        </w:rPr>
        <w:t>Curso de Oratória – SENAC – 2012</w:t>
      </w: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pt-PT"/>
        </w:rPr>
      </w:pPr>
      <w:r w:rsidRPr="00DF2604">
        <w:rPr>
          <w:color w:val="000000"/>
          <w:spacing w:val="4"/>
          <w:sz w:val="25"/>
          <w:szCs w:val="25"/>
          <w:lang w:val="pt-PT"/>
        </w:rPr>
        <w:t>Treinamento de Liderança para Coordenadores 2012.</w:t>
      </w: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pt-PT"/>
        </w:rPr>
      </w:pPr>
      <w:r w:rsidRPr="00DF2604">
        <w:rPr>
          <w:color w:val="000000"/>
          <w:spacing w:val="4"/>
          <w:sz w:val="25"/>
          <w:szCs w:val="25"/>
          <w:lang w:val="pt-PT"/>
        </w:rPr>
        <w:t>Desenvolvimento de Coordenadores 2013.</w:t>
      </w:r>
    </w:p>
    <w:p w:rsidR="00E2233F" w:rsidRPr="00DF2604" w:rsidRDefault="00E2233F" w:rsidP="00E2233F">
      <w:pPr>
        <w:pStyle w:val="PargrafodaLista"/>
        <w:numPr>
          <w:ilvl w:val="0"/>
          <w:numId w:val="3"/>
        </w:numPr>
        <w:shd w:val="clear" w:color="auto" w:fill="FFFFFF"/>
        <w:tabs>
          <w:tab w:val="left" w:pos="706"/>
        </w:tabs>
        <w:spacing w:line="259" w:lineRule="exact"/>
        <w:jc w:val="both"/>
        <w:rPr>
          <w:b/>
          <w:bCs/>
          <w:color w:val="000000"/>
          <w:w w:val="122"/>
          <w:sz w:val="25"/>
          <w:szCs w:val="25"/>
          <w:lang w:val="pt-PT"/>
        </w:rPr>
      </w:pPr>
      <w:r w:rsidRPr="00DF2604">
        <w:rPr>
          <w:color w:val="000000"/>
          <w:spacing w:val="4"/>
          <w:sz w:val="25"/>
          <w:szCs w:val="25"/>
          <w:lang w:val="pt-PT"/>
        </w:rPr>
        <w:t>CIPA- Comissão Interna de Prevenção de Acidentes 2013.</w:t>
      </w: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2"/>
          <w:szCs w:val="22"/>
          <w:lang w:val="pt-PT"/>
        </w:rPr>
      </w:pP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lang w:val="pt-PT"/>
        </w:rPr>
      </w:pPr>
    </w:p>
    <w:p w:rsidR="00E2233F" w:rsidRPr="00DF2604" w:rsidRDefault="00E2233F" w:rsidP="00E2233F">
      <w:pPr>
        <w:pStyle w:val="Default"/>
        <w:rPr>
          <w:rFonts w:ascii="Times New Roman" w:hAnsi="Times New Roman" w:cs="Times New Roman"/>
          <w:color w:val="auto"/>
          <w:sz w:val="25"/>
          <w:szCs w:val="25"/>
        </w:rPr>
      </w:pPr>
    </w:p>
    <w:p w:rsidR="00B70440" w:rsidRPr="00DF2604" w:rsidRDefault="00B70440"/>
    <w:sectPr w:rsidR="00B70440" w:rsidRPr="00DF2604" w:rsidSect="00DF2604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DC9" w:rsidRDefault="00267DC9" w:rsidP="005E2499">
      <w:r>
        <w:separator/>
      </w:r>
    </w:p>
  </w:endnote>
  <w:endnote w:type="continuationSeparator" w:id="0">
    <w:p w:rsidR="00267DC9" w:rsidRDefault="00267DC9" w:rsidP="005E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DC9" w:rsidRDefault="00267DC9" w:rsidP="005E2499">
      <w:r>
        <w:separator/>
      </w:r>
    </w:p>
  </w:footnote>
  <w:footnote w:type="continuationSeparator" w:id="0">
    <w:p w:rsidR="00267DC9" w:rsidRDefault="00267DC9" w:rsidP="005E2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499" w:rsidRDefault="005E24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2BC7"/>
    <w:multiLevelType w:val="hybridMultilevel"/>
    <w:tmpl w:val="79624B7E"/>
    <w:lvl w:ilvl="0" w:tplc="DCDEECD0">
      <w:start w:val="8834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EF849D7"/>
    <w:multiLevelType w:val="hybridMultilevel"/>
    <w:tmpl w:val="268072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F136E"/>
    <w:multiLevelType w:val="hybridMultilevel"/>
    <w:tmpl w:val="3252C0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52879"/>
    <w:multiLevelType w:val="hybridMultilevel"/>
    <w:tmpl w:val="E4EE34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65B"/>
    <w:rsid w:val="00050517"/>
    <w:rsid w:val="00094911"/>
    <w:rsid w:val="000A6696"/>
    <w:rsid w:val="001A65C6"/>
    <w:rsid w:val="001D0C09"/>
    <w:rsid w:val="002368C1"/>
    <w:rsid w:val="002415EC"/>
    <w:rsid w:val="00263BE3"/>
    <w:rsid w:val="00267DC9"/>
    <w:rsid w:val="003E08E0"/>
    <w:rsid w:val="003F24DA"/>
    <w:rsid w:val="0040138E"/>
    <w:rsid w:val="00446783"/>
    <w:rsid w:val="00464500"/>
    <w:rsid w:val="004F3F8B"/>
    <w:rsid w:val="005E2499"/>
    <w:rsid w:val="005E76D6"/>
    <w:rsid w:val="006411BB"/>
    <w:rsid w:val="00704992"/>
    <w:rsid w:val="00734C48"/>
    <w:rsid w:val="00796212"/>
    <w:rsid w:val="00826D39"/>
    <w:rsid w:val="009E7642"/>
    <w:rsid w:val="009F565B"/>
    <w:rsid w:val="00A965B3"/>
    <w:rsid w:val="00B352D7"/>
    <w:rsid w:val="00B70440"/>
    <w:rsid w:val="00B94215"/>
    <w:rsid w:val="00BC598C"/>
    <w:rsid w:val="00BE04E1"/>
    <w:rsid w:val="00BF2EC7"/>
    <w:rsid w:val="00C15285"/>
    <w:rsid w:val="00C33E28"/>
    <w:rsid w:val="00D01930"/>
    <w:rsid w:val="00D678EF"/>
    <w:rsid w:val="00DC7B7D"/>
    <w:rsid w:val="00DF2604"/>
    <w:rsid w:val="00DF2683"/>
    <w:rsid w:val="00E2233F"/>
    <w:rsid w:val="00E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3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2233F"/>
    <w:pPr>
      <w:autoSpaceDE w:val="0"/>
      <w:autoSpaceDN w:val="0"/>
      <w:adjustRightInd w:val="0"/>
    </w:pPr>
    <w:rPr>
      <w:rFonts w:ascii="Berlin Sans FB Demi" w:hAnsi="Berlin Sans FB Demi" w:cs="Berlin Sans FB Dem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223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24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499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24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499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E24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499"/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33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2233F"/>
    <w:pPr>
      <w:autoSpaceDE w:val="0"/>
      <w:autoSpaceDN w:val="0"/>
      <w:adjustRightInd w:val="0"/>
    </w:pPr>
    <w:rPr>
      <w:rFonts w:ascii="Berlin Sans FB Demi" w:hAnsi="Berlin Sans FB Demi" w:cs="Berlin Sans FB Demi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223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24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2499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E24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2499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5E249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249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RAZIELE%20MACHAD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CD761-157A-4E3F-8CE2-4998D363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GRAZIELE MACHADO</Template>
  <TotalTime>13</TotalTime>
  <Pages>1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8</cp:revision>
  <dcterms:created xsi:type="dcterms:W3CDTF">2017-03-09T14:24:00Z</dcterms:created>
  <dcterms:modified xsi:type="dcterms:W3CDTF">2017-05-03T15:15:00Z</dcterms:modified>
</cp:coreProperties>
</file>