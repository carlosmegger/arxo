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/>
          <w:caps w:val="0"/>
          <w:color w:val="auto"/>
          <w:kern w:val="0"/>
          <w:sz w:val="21"/>
          <w:szCs w:val="21"/>
          <w14:ligatures w14:val="none"/>
          <w14:numForm w14:val="default"/>
        </w:rPr>
        <w:alias w:val="Nome do Currículo"/>
        <w:tag w:val="Nome do Currículo"/>
        <w:id w:val="-925414414"/>
        <w:placeholder>
          <w:docPart w:val="3DED37E734ED4743A5A6840811754C5E"/>
        </w:placeholder>
        <w:docPartList>
          <w:docPartGallery w:val="Quick Parts"/>
          <w:docPartCategory w:val=" Nome do Currículo"/>
        </w:docPartList>
      </w:sdtPr>
      <w:sdtEndPr>
        <w:rPr>
          <w:b/>
        </w:rPr>
      </w:sdtEndPr>
      <w:sdtContent>
        <w:tbl>
          <w:tblPr>
            <w:tblW w:w="5157" w:type="pct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8483"/>
            <w:gridCol w:w="1748"/>
          </w:tblGrid>
          <w:tr w:rsidR="001E272D" w:rsidTr="006A41C2">
            <w:trPr>
              <w:trHeight w:val="694"/>
              <w:jc w:val="center"/>
            </w:trPr>
            <w:tc>
              <w:tcPr>
                <w:tcW w:w="4147" w:type="pct"/>
                <w:tcBorders>
                  <w:top w:val="single" w:sz="4" w:space="0" w:color="6B7C71" w:themeColor="accent1" w:themeShade="BF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vAlign w:val="center"/>
              </w:tcPr>
              <w:p w:rsidR="00617781" w:rsidRDefault="0044316E" w:rsidP="006A078C">
                <w:pPr>
                  <w:pStyle w:val="NomePessoal"/>
                  <w:spacing w:line="0" w:lineRule="atLeast"/>
                  <w:jc w:val="center"/>
                </w:pPr>
                <w:sdt>
                  <w:sdtPr>
                    <w:rPr>
                      <w:b w:val="0"/>
                      <w:bCs/>
                    </w:rPr>
                    <w:alias w:val="Autor"/>
                    <w:id w:val="1866093204"/>
                    <w:placeholder>
                      <w:docPart w:val="EA67F1A19EB44591A5FAED569F20007C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EndPr/>
                  <w:sdtContent>
                    <w:r w:rsidR="00C4381A">
                      <w:rPr>
                        <w:b w:val="0"/>
                        <w:bCs/>
                      </w:rPr>
                      <w:t>DEIVIDE DE SOUZA FRANCISCO</w:t>
                    </w:r>
                  </w:sdtContent>
                </w:sdt>
              </w:p>
            </w:tc>
            <w:tc>
              <w:tcPr>
                <w:tcW w:w="853" w:type="pct"/>
                <w:vMerge w:val="restart"/>
                <w:tcBorders>
                  <w:top w:val="nil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shd w:val="clear" w:color="auto" w:fill="auto"/>
                <w:tcMar>
                  <w:left w:w="158" w:type="dxa"/>
                  <w:right w:w="0" w:type="dxa"/>
                </w:tcMar>
              </w:tcPr>
              <w:p w:rsidR="00617781" w:rsidRDefault="001E272D" w:rsidP="006A078C">
                <w:pPr>
                  <w:pStyle w:val="SemEspaamento"/>
                  <w:spacing w:line="0" w:lineRule="atLeast"/>
                  <w:ind w:left="71" w:hanging="71"/>
                  <w:jc w:val="right"/>
                  <w:rPr>
                    <w:spacing w:val="-24"/>
                  </w:rPr>
                </w:pPr>
                <w:r>
                  <w:rPr>
                    <w:noProof/>
                    <w:spacing w:val="-24"/>
                  </w:rPr>
                  <w:drawing>
                    <wp:inline distT="0" distB="0" distL="0" distR="0" wp14:anchorId="0B445A41" wp14:editId="58472C27">
                      <wp:extent cx="1005204" cy="1368761"/>
                      <wp:effectExtent l="0" t="0" r="5080" b="3175"/>
                      <wp:docPr id="8" name="Imagem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G369E001_1.jpg"/>
                              <pic:cNvPicPr/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05204" cy="136876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1E272D" w:rsidTr="006A41C2">
            <w:trPr>
              <w:trHeight w:val="277"/>
              <w:jc w:val="center"/>
            </w:trPr>
            <w:tc>
              <w:tcPr>
                <w:tcW w:w="4147" w:type="pct"/>
                <w:tcBorders>
                  <w:top w:val="nil"/>
                  <w:left w:val="single" w:sz="4" w:space="0" w:color="6B7C71" w:themeColor="accent1" w:themeShade="BF"/>
                  <w:bottom w:val="single" w:sz="4" w:space="0" w:color="6B7C71" w:themeColor="accent1" w:themeShade="BF"/>
                  <w:right w:val="single" w:sz="4" w:space="0" w:color="6B7C71" w:themeColor="accent1" w:themeShade="BF"/>
                </w:tcBorders>
                <w:shd w:val="clear" w:color="auto" w:fill="93A299" w:themeFill="accent1"/>
                <w:vAlign w:val="center"/>
              </w:tcPr>
              <w:p w:rsidR="00617781" w:rsidRDefault="0044316E" w:rsidP="006A078C">
                <w:pPr>
                  <w:pStyle w:val="SemEspaamento"/>
                  <w:spacing w:line="0" w:lineRule="atLeast"/>
                  <w:rPr>
                    <w:caps/>
                    <w:color w:val="FFFFFF" w:themeColor="background1"/>
                  </w:rPr>
                </w:pPr>
                <w:sdt>
                  <w:sdtPr>
                    <w:rPr>
                      <w:caps/>
                      <w:color w:val="FFFFFF" w:themeColor="background1"/>
                      <w:sz w:val="18"/>
                      <w:szCs w:val="18"/>
                    </w:rPr>
                    <w:alias w:val="Endereço"/>
                    <w:id w:val="1097367308"/>
                    <w:placeholder>
                      <w:docPart w:val="BCF5B8E582A845948CFD92C203D69288"/>
                    </w:placeholder>
                    <w:dataBinding w:prefixMappings="xmlns:ns0='http://schemas.microsoft.com/office/2006/coverPageProps' " w:xpath="/ns0:CoverPageProperties[1]/ns0:CompanyAddress[1]" w:storeItemID="{55AF091B-3C7A-41E3-B477-F2FDAA23CFDA}"/>
                    <w:text/>
                  </w:sdtPr>
                  <w:sdtEndPr/>
                  <w:sdtContent>
                    <w:r w:rsidR="0078055A">
                      <w:rPr>
                        <w:caps/>
                        <w:color w:val="FFFFFF" w:themeColor="background1"/>
                        <w:sz w:val="18"/>
                        <w:szCs w:val="18"/>
                      </w:rPr>
                      <w:t xml:space="preserve">                               rua pARA</w:t>
                    </w:r>
                    <w:r w:rsidR="000B7812">
                      <w:rPr>
                        <w:caps/>
                        <w:color w:val="FFFFFF" w:themeColor="background1"/>
                        <w:sz w:val="18"/>
                        <w:szCs w:val="18"/>
                      </w:rPr>
                      <w:t>IBA N°43 BAIRRO CORDEIROS CEP: 88.310-460</w:t>
                    </w:r>
                    <w:r w:rsidR="0078055A">
                      <w:rPr>
                        <w:caps/>
                        <w:color w:val="FFFFFF" w:themeColor="background1"/>
                        <w:sz w:val="18"/>
                        <w:szCs w:val="18"/>
                      </w:rPr>
                      <w:t xml:space="preserve"> – ITAJAI </w:t>
                    </w:r>
                  </w:sdtContent>
                </w:sdt>
              </w:p>
            </w:tc>
            <w:tc>
              <w:tcPr>
                <w:tcW w:w="853" w:type="pct"/>
                <w:vMerge/>
                <w:tcBorders>
                  <w:top w:val="single" w:sz="4" w:space="0" w:color="6B7C71" w:themeColor="accent1" w:themeShade="BF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shd w:val="clear" w:color="auto" w:fill="auto"/>
              </w:tcPr>
              <w:p w:rsidR="00617781" w:rsidRDefault="00617781" w:rsidP="006A078C">
                <w:pPr>
                  <w:pStyle w:val="SemEspaamento"/>
                  <w:spacing w:line="0" w:lineRule="atLeast"/>
                </w:pPr>
              </w:p>
            </w:tc>
          </w:tr>
          <w:tr w:rsidR="001E272D" w:rsidTr="006A41C2">
            <w:trPr>
              <w:trHeight w:val="77"/>
              <w:jc w:val="center"/>
            </w:trPr>
            <w:tc>
              <w:tcPr>
                <w:tcW w:w="4147" w:type="pct"/>
                <w:tcBorders>
                  <w:top w:val="single" w:sz="4" w:space="0" w:color="6B7C71" w:themeColor="accent1" w:themeShade="BF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617781" w:rsidRDefault="0044316E" w:rsidP="006A078C">
                <w:pPr>
                  <w:pStyle w:val="SemEspaamento"/>
                  <w:spacing w:line="0" w:lineRule="atLeast"/>
                  <w:rPr>
                    <w:caps/>
                    <w:color w:val="93A299" w:themeColor="accent1"/>
                    <w:sz w:val="18"/>
                    <w:szCs w:val="18"/>
                  </w:rPr>
                </w:pPr>
                <w:sdt>
                  <w:sdtPr>
                    <w:rPr>
                      <w:b/>
                      <w:color w:val="000000" w:themeColor="text1"/>
                      <w:sz w:val="22"/>
                    </w:rPr>
                    <w:alias w:val="Telefone"/>
                    <w:id w:val="1465078255"/>
                    <w:placeholder>
                      <w:docPart w:val="CEF6EBE41E0748BB9BC8D70D42807CC1"/>
                    </w:placeholder>
                    <w:dataBinding w:prefixMappings="xmlns:ns0='http://schemas.microsoft.com/office/2006/coverPageProps' " w:xpath="/ns0:CoverPageProperties[1]/ns0:CompanyPhone[1]" w:storeItemID="{55AF091B-3C7A-41E3-B477-F2FDAA23CFDA}"/>
                    <w:text/>
                  </w:sdtPr>
                  <w:sdtEndPr/>
                  <w:sdtContent>
                    <w:r w:rsidR="000B7812">
                      <w:rPr>
                        <w:b/>
                        <w:color w:val="000000" w:themeColor="text1"/>
                        <w:sz w:val="22"/>
                      </w:rPr>
                      <w:t xml:space="preserve"> </w:t>
                    </w:r>
                    <w:r w:rsidR="000B7812" w:rsidRPr="000B7812">
                      <w:rPr>
                        <w:b/>
                        <w:color w:val="000000" w:themeColor="text1"/>
                        <w:sz w:val="22"/>
                      </w:rPr>
                      <w:t xml:space="preserve"> TEL: </w:t>
                    </w:r>
                    <w:r w:rsidR="0078055A" w:rsidRPr="000B7812">
                      <w:rPr>
                        <w:b/>
                        <w:color w:val="000000" w:themeColor="text1"/>
                        <w:sz w:val="22"/>
                      </w:rPr>
                      <w:t>04791986398</w:t>
                    </w:r>
                    <w:r w:rsidR="006A078C">
                      <w:rPr>
                        <w:b/>
                        <w:color w:val="000000" w:themeColor="text1"/>
                        <w:sz w:val="22"/>
                      </w:rPr>
                      <w:t xml:space="preserve"> 04891268394</w:t>
                    </w:r>
                  </w:sdtContent>
                </w:sdt>
                <w:r w:rsidR="00617781" w:rsidRPr="000B7812">
                  <w:rPr>
                    <w:b/>
                    <w:color w:val="93A299" w:themeColor="accent1"/>
                    <w:sz w:val="18"/>
                    <w:szCs w:val="18"/>
                  </w:rPr>
                  <w:t xml:space="preserve">  ▪  </w:t>
                </w:r>
                <w:r w:rsidR="00617781" w:rsidRPr="000B7812">
                  <w:rPr>
                    <w:rFonts w:eastAsiaTheme="minorEastAsia"/>
                    <w:b/>
                    <w:color w:val="93A299" w:themeColor="accent1"/>
                    <w:sz w:val="18"/>
                    <w:szCs w:val="18"/>
                  </w:rPr>
                  <w:t xml:space="preserve"> </w:t>
                </w:r>
                <w:sdt>
                  <w:sdtPr>
                    <w:rPr>
                      <w:b/>
                      <w:color w:val="93A299" w:themeColor="accent1"/>
                      <w:sz w:val="18"/>
                      <w:szCs w:val="18"/>
                    </w:rPr>
                    <w:alias w:val="Endereço de Email"/>
                    <w:id w:val="-1613197031"/>
                    <w:placeholder>
                      <w:docPart w:val="D07CC3E830824F82A016530B39C2A0A6"/>
                    </w:placeholder>
                    <w:dataBinding w:prefixMappings="xmlns:ns0='http://schemas.microsoft.com/office/2006/coverPageProps' " w:xpath="/ns0:CoverPageProperties[1]/ns0:CompanyEmail[1]" w:storeItemID="{55AF091B-3C7A-41E3-B477-F2FDAA23CFDA}"/>
                    <w:text/>
                  </w:sdtPr>
                  <w:sdtEndPr/>
                  <w:sdtContent>
                    <w:r w:rsidR="005445F5" w:rsidRPr="000B7812">
                      <w:rPr>
                        <w:b/>
                        <w:color w:val="93A299" w:themeColor="accent1"/>
                        <w:sz w:val="18"/>
                        <w:szCs w:val="18"/>
                      </w:rPr>
                      <w:t>deividesouza07@hotmail.com</w:t>
                    </w:r>
                  </w:sdtContent>
                </w:sdt>
                <w:r w:rsidR="00617781" w:rsidRPr="000B7812">
                  <w:rPr>
                    <w:b/>
                    <w:color w:val="93A299" w:themeColor="accent1"/>
                    <w:sz w:val="18"/>
                    <w:szCs w:val="18"/>
                  </w:rPr>
                  <w:t xml:space="preserve">   ▪  </w:t>
                </w:r>
                <w:r w:rsidR="00617781" w:rsidRPr="000B7812">
                  <w:rPr>
                    <w:rFonts w:eastAsiaTheme="minorEastAsia"/>
                    <w:b/>
                    <w:color w:val="93A299" w:themeColor="accent1"/>
                    <w:sz w:val="18"/>
                    <w:szCs w:val="18"/>
                  </w:rPr>
                  <w:t xml:space="preserve"> </w:t>
                </w:r>
                <w:sdt>
                  <w:sdtPr>
                    <w:rPr>
                      <w:b/>
                      <w:color w:val="93A299" w:themeColor="accent1"/>
                      <w:sz w:val="18"/>
                      <w:szCs w:val="18"/>
                    </w:rPr>
                    <w:id w:val="-1077054340"/>
                    <w:placeholder>
                      <w:docPart w:val="3FF2A9990F9C46EA98E7540FBD331C89"/>
                    </w:placeholder>
                    <w:text/>
                  </w:sdtPr>
                  <w:sdtEndPr/>
                  <w:sdtContent>
                    <w:r w:rsidR="005445F5" w:rsidRPr="000B7812">
                      <w:rPr>
                        <w:b/>
                        <w:color w:val="93A299" w:themeColor="accent1"/>
                        <w:sz w:val="18"/>
                        <w:szCs w:val="18"/>
                      </w:rPr>
                      <w:t>Idade : 26</w:t>
                    </w:r>
                    <w:r w:rsidR="00FC5702" w:rsidRPr="000B7812">
                      <w:rPr>
                        <w:b/>
                        <w:color w:val="93A299" w:themeColor="accent1"/>
                        <w:sz w:val="18"/>
                        <w:szCs w:val="18"/>
                      </w:rPr>
                      <w:t xml:space="preserve"> </w:t>
                    </w:r>
                  </w:sdtContent>
                </w:sdt>
              </w:p>
            </w:tc>
            <w:tc>
              <w:tcPr>
                <w:tcW w:w="853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617781" w:rsidRDefault="00617781" w:rsidP="006A078C">
                <w:pPr>
                  <w:pStyle w:val="SemEspaamento"/>
                  <w:spacing w:line="0" w:lineRule="atLeast"/>
                </w:pPr>
              </w:p>
            </w:tc>
          </w:tr>
        </w:tbl>
        <w:p w:rsidR="00A7417E" w:rsidRDefault="0078055A" w:rsidP="006A078C">
          <w:pPr>
            <w:spacing w:line="0" w:lineRule="atLeast"/>
            <w:rPr>
              <w:b/>
              <w:bCs/>
            </w:rPr>
          </w:pPr>
          <w:r>
            <w:rPr>
              <w:bCs/>
            </w:rPr>
            <w:t>Estado Civil: Casado</w:t>
          </w:r>
        </w:p>
      </w:sdtContent>
    </w:sdt>
    <w:p w:rsidR="006A41C2" w:rsidRPr="006A41C2" w:rsidRDefault="006A41C2" w:rsidP="006A078C">
      <w:pPr>
        <w:spacing w:line="0" w:lineRule="atLeast"/>
        <w:rPr>
          <w:b/>
          <w:sz w:val="22"/>
        </w:rPr>
      </w:pPr>
      <w:r w:rsidRPr="006A41C2">
        <w:rPr>
          <w:b/>
          <w:sz w:val="22"/>
        </w:rPr>
        <w:t>Objetivo:</w:t>
      </w:r>
    </w:p>
    <w:p w:rsidR="006A41C2" w:rsidRDefault="001A205B" w:rsidP="006A078C">
      <w:pPr>
        <w:spacing w:line="0" w:lineRule="atLeast"/>
      </w:pPr>
      <w:r w:rsidRPr="006A41C2">
        <w:rPr>
          <w:sz w:val="22"/>
        </w:rPr>
        <w:t>Quero encontrar uma oportunidade na empresa que me permita utilizar minha capacidade e adquirir uma posição desafiadora e gratificante</w:t>
      </w:r>
      <w:r>
        <w:t>.</w:t>
      </w:r>
    </w:p>
    <w:p w:rsidR="006A078C" w:rsidRDefault="00AE49F8" w:rsidP="00ED6905">
      <w:pPr>
        <w:spacing w:after="0" w:line="0" w:lineRule="atLeast"/>
        <w:rPr>
          <w:b/>
          <w:szCs w:val="24"/>
        </w:rPr>
      </w:pPr>
      <w:r w:rsidRPr="006A41C2">
        <w:rPr>
          <w:b/>
          <w:szCs w:val="24"/>
        </w:rPr>
        <w:t>Experiência</w:t>
      </w:r>
    </w:p>
    <w:p w:rsidR="00ED6905" w:rsidRDefault="00ED6905" w:rsidP="00ED6905">
      <w:pPr>
        <w:spacing w:after="0" w:line="0" w:lineRule="atLeast"/>
        <w:rPr>
          <w:b/>
          <w:szCs w:val="24"/>
        </w:rPr>
      </w:pPr>
    </w:p>
    <w:p w:rsidR="006A078C" w:rsidRPr="00ED6905" w:rsidRDefault="00F03784" w:rsidP="00ED6905">
      <w:pPr>
        <w:pStyle w:val="PargrafodaLista"/>
        <w:numPr>
          <w:ilvl w:val="0"/>
          <w:numId w:val="7"/>
        </w:numPr>
        <w:spacing w:after="0" w:line="0" w:lineRule="atLeast"/>
        <w:rPr>
          <w:sz w:val="20"/>
          <w:szCs w:val="20"/>
        </w:rPr>
      </w:pPr>
      <w:r w:rsidRPr="00ED6905">
        <w:rPr>
          <w:sz w:val="20"/>
          <w:szCs w:val="20"/>
        </w:rPr>
        <w:t>EMPRESA: MDM ESQUADRILHA DE FERRO</w:t>
      </w:r>
    </w:p>
    <w:p w:rsidR="006A078C" w:rsidRDefault="00F03784" w:rsidP="00ED6905">
      <w:pPr>
        <w:pStyle w:val="SemEspaamento"/>
        <w:spacing w:line="0" w:lineRule="atLeast"/>
        <w:ind w:firstLine="720"/>
        <w:rPr>
          <w:sz w:val="20"/>
          <w:szCs w:val="20"/>
        </w:rPr>
      </w:pPr>
      <w:r>
        <w:rPr>
          <w:sz w:val="20"/>
          <w:szCs w:val="20"/>
        </w:rPr>
        <w:t>CARDO: LIXADOR</w:t>
      </w:r>
      <w:r w:rsidR="006A078C">
        <w:rPr>
          <w:sz w:val="20"/>
          <w:szCs w:val="20"/>
        </w:rPr>
        <w:t xml:space="preserve">        </w:t>
      </w:r>
    </w:p>
    <w:p w:rsidR="00ED6905" w:rsidRDefault="00ED6905" w:rsidP="006A078C">
      <w:pPr>
        <w:pStyle w:val="Subseo"/>
        <w:spacing w:line="0" w:lineRule="atLeast"/>
        <w:rPr>
          <w:sz w:val="20"/>
          <w:szCs w:val="20"/>
        </w:rPr>
      </w:pPr>
    </w:p>
    <w:p w:rsidR="00A7417E" w:rsidRPr="00F03784" w:rsidRDefault="00A7417E" w:rsidP="00ED6905">
      <w:pPr>
        <w:pStyle w:val="Subseo"/>
        <w:numPr>
          <w:ilvl w:val="0"/>
          <w:numId w:val="8"/>
        </w:numPr>
        <w:spacing w:line="0" w:lineRule="atLeast"/>
        <w:rPr>
          <w:vanish/>
          <w:sz w:val="20"/>
          <w:szCs w:val="20"/>
          <w:specVanish/>
        </w:rPr>
      </w:pPr>
    </w:p>
    <w:p w:rsidR="00F03784" w:rsidRPr="00F03784" w:rsidRDefault="005445F5" w:rsidP="00ED6905">
      <w:pPr>
        <w:pStyle w:val="TtulodeSeo"/>
        <w:numPr>
          <w:ilvl w:val="0"/>
          <w:numId w:val="8"/>
        </w:numPr>
        <w:spacing w:line="0" w:lineRule="atLeast"/>
        <w:rPr>
          <w:rFonts w:asciiTheme="minorHAnsi" w:hAnsiTheme="minorHAnsi"/>
          <w:b w:val="0"/>
          <w:color w:val="auto"/>
          <w:sz w:val="20"/>
          <w:szCs w:val="20"/>
        </w:rPr>
      </w:pPr>
      <w:r w:rsidRPr="00F03784">
        <w:rPr>
          <w:rFonts w:asciiTheme="minorHAnsi" w:hAnsiTheme="minorHAnsi"/>
          <w:b w:val="0"/>
          <w:color w:val="auto"/>
          <w:sz w:val="20"/>
          <w:szCs w:val="20"/>
        </w:rPr>
        <w:t xml:space="preserve">EMPRESA: COPYART PAPELARIA LTDA </w:t>
      </w:r>
    </w:p>
    <w:p w:rsidR="005445F5" w:rsidRPr="00F03784" w:rsidRDefault="005445F5" w:rsidP="00ED6905">
      <w:pPr>
        <w:spacing w:line="0" w:lineRule="atLeast"/>
        <w:ind w:firstLine="720"/>
        <w:rPr>
          <w:sz w:val="20"/>
          <w:szCs w:val="20"/>
        </w:rPr>
      </w:pPr>
      <w:r w:rsidRPr="00F03784">
        <w:rPr>
          <w:sz w:val="20"/>
          <w:szCs w:val="20"/>
        </w:rPr>
        <w:t>CARGO: BALCONISTA</w:t>
      </w:r>
      <w:r w:rsidR="006A078C">
        <w:rPr>
          <w:sz w:val="20"/>
          <w:szCs w:val="20"/>
        </w:rPr>
        <w:t xml:space="preserve">     </w:t>
      </w:r>
    </w:p>
    <w:p w:rsidR="005445F5" w:rsidRPr="00ED6905" w:rsidRDefault="005445F5" w:rsidP="00ED6905">
      <w:pPr>
        <w:pStyle w:val="PargrafodaLista"/>
        <w:numPr>
          <w:ilvl w:val="0"/>
          <w:numId w:val="9"/>
        </w:numPr>
        <w:tabs>
          <w:tab w:val="left" w:pos="5220"/>
        </w:tabs>
        <w:spacing w:after="0" w:line="10" w:lineRule="atLeast"/>
        <w:rPr>
          <w:sz w:val="20"/>
          <w:szCs w:val="20"/>
        </w:rPr>
      </w:pPr>
      <w:r w:rsidRPr="00ED6905">
        <w:rPr>
          <w:sz w:val="20"/>
          <w:szCs w:val="20"/>
        </w:rPr>
        <w:t>EMPRESA: CENCONSUD BRASIL COMERCIAL LTDA</w:t>
      </w:r>
      <w:r w:rsidR="00ED6905" w:rsidRPr="00ED6905">
        <w:rPr>
          <w:sz w:val="20"/>
          <w:szCs w:val="20"/>
        </w:rPr>
        <w:tab/>
      </w:r>
    </w:p>
    <w:p w:rsidR="005445F5" w:rsidRPr="00DE2D92" w:rsidRDefault="005445F5" w:rsidP="00ED6905">
      <w:pPr>
        <w:spacing w:after="0" w:line="10" w:lineRule="atLeast"/>
        <w:ind w:firstLine="720"/>
        <w:rPr>
          <w:sz w:val="20"/>
          <w:szCs w:val="20"/>
        </w:rPr>
      </w:pPr>
      <w:r w:rsidRPr="00DE2D92">
        <w:rPr>
          <w:sz w:val="20"/>
          <w:szCs w:val="20"/>
        </w:rPr>
        <w:t>Cargo: SEPARADOR</w:t>
      </w:r>
      <w:r w:rsidR="000B7812">
        <w:rPr>
          <w:sz w:val="20"/>
          <w:szCs w:val="20"/>
        </w:rPr>
        <w:t xml:space="preserve"> CONFERENTE </w:t>
      </w:r>
      <w:r w:rsidR="006A078C">
        <w:rPr>
          <w:sz w:val="20"/>
          <w:szCs w:val="20"/>
        </w:rPr>
        <w:tab/>
        <w:t xml:space="preserve"> </w:t>
      </w:r>
    </w:p>
    <w:p w:rsidR="00ED6905" w:rsidRDefault="00ED6905" w:rsidP="00ED6905">
      <w:pPr>
        <w:pStyle w:val="PargrafodaLista"/>
        <w:spacing w:line="0" w:lineRule="atLeast"/>
        <w:ind w:firstLine="0"/>
        <w:rPr>
          <w:sz w:val="20"/>
          <w:szCs w:val="20"/>
        </w:rPr>
      </w:pPr>
    </w:p>
    <w:p w:rsidR="005445F5" w:rsidRPr="00ED6905" w:rsidRDefault="005445F5" w:rsidP="00ED6905">
      <w:pPr>
        <w:pStyle w:val="PargrafodaLista"/>
        <w:numPr>
          <w:ilvl w:val="0"/>
          <w:numId w:val="10"/>
        </w:numPr>
        <w:spacing w:after="0" w:line="0" w:lineRule="atLeast"/>
        <w:rPr>
          <w:sz w:val="20"/>
          <w:szCs w:val="20"/>
        </w:rPr>
      </w:pPr>
      <w:r w:rsidRPr="00ED6905">
        <w:rPr>
          <w:sz w:val="20"/>
          <w:szCs w:val="20"/>
        </w:rPr>
        <w:t>EMPRESA: SEMAM COMERCIO INDUSTRIA E SERVIÇOS LTDA</w:t>
      </w:r>
    </w:p>
    <w:p w:rsidR="005445F5" w:rsidRPr="00DE2D92" w:rsidRDefault="005445F5" w:rsidP="00ED6905">
      <w:pPr>
        <w:spacing w:after="0" w:line="0" w:lineRule="atLeast"/>
        <w:ind w:firstLine="720"/>
        <w:rPr>
          <w:sz w:val="20"/>
          <w:szCs w:val="20"/>
        </w:rPr>
      </w:pPr>
      <w:r w:rsidRPr="00DE2D92">
        <w:rPr>
          <w:sz w:val="20"/>
          <w:szCs w:val="20"/>
        </w:rPr>
        <w:t>CARGO: AUXILIAR DE A</w:t>
      </w:r>
      <w:r w:rsidR="00751838" w:rsidRPr="00DE2D92">
        <w:rPr>
          <w:sz w:val="20"/>
          <w:szCs w:val="20"/>
        </w:rPr>
        <w:t>L</w:t>
      </w:r>
      <w:r w:rsidRPr="00DE2D92">
        <w:rPr>
          <w:sz w:val="20"/>
          <w:szCs w:val="20"/>
        </w:rPr>
        <w:t>MOXARIFE</w:t>
      </w:r>
      <w:r w:rsidR="006A078C">
        <w:rPr>
          <w:sz w:val="20"/>
          <w:szCs w:val="20"/>
        </w:rPr>
        <w:tab/>
      </w:r>
    </w:p>
    <w:p w:rsidR="00ED6905" w:rsidRDefault="00ED6905" w:rsidP="006A078C">
      <w:pPr>
        <w:spacing w:line="0" w:lineRule="atLeast"/>
        <w:rPr>
          <w:sz w:val="20"/>
          <w:szCs w:val="20"/>
        </w:rPr>
      </w:pPr>
    </w:p>
    <w:p w:rsidR="00751838" w:rsidRPr="00ED6905" w:rsidRDefault="00751838" w:rsidP="00ED6905">
      <w:pPr>
        <w:pStyle w:val="PargrafodaLista"/>
        <w:numPr>
          <w:ilvl w:val="0"/>
          <w:numId w:val="11"/>
        </w:numPr>
        <w:spacing w:after="0" w:line="0" w:lineRule="atLeast"/>
        <w:rPr>
          <w:sz w:val="20"/>
          <w:szCs w:val="20"/>
        </w:rPr>
      </w:pPr>
      <w:r w:rsidRPr="00ED6905">
        <w:rPr>
          <w:sz w:val="20"/>
          <w:szCs w:val="20"/>
        </w:rPr>
        <w:t>EMPRESA: D</w:t>
      </w:r>
      <w:r w:rsidR="00C372F7" w:rsidRPr="00ED6905">
        <w:rPr>
          <w:sz w:val="20"/>
          <w:szCs w:val="20"/>
        </w:rPr>
        <w:t>I VINO COMERCIAL</w:t>
      </w:r>
      <w:r w:rsidRPr="00ED6905">
        <w:rPr>
          <w:sz w:val="20"/>
          <w:szCs w:val="20"/>
        </w:rPr>
        <w:t xml:space="preserve"> E FRIOS LTDA</w:t>
      </w:r>
    </w:p>
    <w:p w:rsidR="00751838" w:rsidRDefault="00751838" w:rsidP="00ED6905">
      <w:pPr>
        <w:spacing w:after="0" w:line="0" w:lineRule="atLeast"/>
        <w:ind w:firstLine="720"/>
        <w:rPr>
          <w:sz w:val="20"/>
          <w:szCs w:val="20"/>
        </w:rPr>
      </w:pPr>
      <w:r w:rsidRPr="00DE2D92">
        <w:rPr>
          <w:sz w:val="20"/>
          <w:szCs w:val="20"/>
        </w:rPr>
        <w:t>CARGO: GARÇON</w:t>
      </w:r>
      <w:r w:rsidR="006A078C">
        <w:rPr>
          <w:sz w:val="20"/>
          <w:szCs w:val="20"/>
        </w:rPr>
        <w:tab/>
      </w:r>
      <w:bookmarkStart w:id="0" w:name="_GoBack"/>
      <w:bookmarkEnd w:id="0"/>
    </w:p>
    <w:p w:rsidR="00ED6905" w:rsidRDefault="00ED6905" w:rsidP="006A078C">
      <w:pPr>
        <w:spacing w:line="0" w:lineRule="atLeast"/>
        <w:rPr>
          <w:sz w:val="20"/>
          <w:szCs w:val="20"/>
        </w:rPr>
      </w:pPr>
    </w:p>
    <w:p w:rsidR="00ED6905" w:rsidRPr="00ED6905" w:rsidRDefault="00ED6905" w:rsidP="00ED6905">
      <w:pPr>
        <w:pStyle w:val="PargrafodaLista"/>
        <w:numPr>
          <w:ilvl w:val="0"/>
          <w:numId w:val="11"/>
        </w:numPr>
        <w:spacing w:after="0" w:line="0" w:lineRule="atLeast"/>
        <w:rPr>
          <w:sz w:val="20"/>
          <w:szCs w:val="20"/>
        </w:rPr>
      </w:pPr>
      <w:r w:rsidRPr="00ED6905">
        <w:rPr>
          <w:sz w:val="20"/>
          <w:szCs w:val="20"/>
        </w:rPr>
        <w:t>OPL SERVIÇOS LOGISTICO</w:t>
      </w:r>
    </w:p>
    <w:p w:rsidR="00ED6905" w:rsidRDefault="00ED6905" w:rsidP="00ED6905">
      <w:pPr>
        <w:spacing w:after="0" w:line="0" w:lineRule="atLeast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CARGO: CONFERENTE </w:t>
      </w:r>
      <w:r>
        <w:rPr>
          <w:sz w:val="20"/>
          <w:szCs w:val="20"/>
        </w:rPr>
        <w:tab/>
      </w:r>
    </w:p>
    <w:p w:rsidR="00617781" w:rsidRDefault="0081035C" w:rsidP="006A078C">
      <w:pPr>
        <w:pStyle w:val="TtulodeSeo"/>
        <w:spacing w:line="0" w:lineRule="atLeast"/>
      </w:pPr>
      <w:r>
        <w:t>Cursos</w:t>
      </w:r>
    </w:p>
    <w:p w:rsidR="00751838" w:rsidRPr="00DE2D92" w:rsidRDefault="00751838" w:rsidP="006A078C">
      <w:pPr>
        <w:spacing w:line="0" w:lineRule="atLeast"/>
        <w:rPr>
          <w:sz w:val="20"/>
          <w:szCs w:val="20"/>
        </w:rPr>
      </w:pPr>
      <w:r w:rsidRPr="00DE2D92">
        <w:rPr>
          <w:sz w:val="20"/>
          <w:szCs w:val="20"/>
        </w:rPr>
        <w:t>*INFORMATIC</w:t>
      </w:r>
      <w:r w:rsidR="00DE2D92" w:rsidRPr="00DE2D92">
        <w:rPr>
          <w:sz w:val="20"/>
          <w:szCs w:val="20"/>
        </w:rPr>
        <w:t>A BÁSICA E AVANÇADA</w:t>
      </w:r>
      <w:r w:rsidR="0078055A">
        <w:rPr>
          <w:sz w:val="20"/>
          <w:szCs w:val="20"/>
        </w:rPr>
        <w:t xml:space="preserve"> </w:t>
      </w:r>
      <w:r w:rsidR="00DE2D92" w:rsidRPr="00DE2D92">
        <w:rPr>
          <w:sz w:val="20"/>
          <w:szCs w:val="20"/>
        </w:rPr>
        <w:t>(</w:t>
      </w:r>
      <w:r w:rsidR="0078055A">
        <w:rPr>
          <w:sz w:val="20"/>
          <w:szCs w:val="20"/>
        </w:rPr>
        <w:t xml:space="preserve"> WORD </w:t>
      </w:r>
      <w:r w:rsidRPr="00DE2D92">
        <w:rPr>
          <w:sz w:val="20"/>
          <w:szCs w:val="20"/>
        </w:rPr>
        <w:t>E EXCEL</w:t>
      </w:r>
      <w:r w:rsidR="00DE2D92" w:rsidRPr="00DE2D92">
        <w:rPr>
          <w:sz w:val="20"/>
          <w:szCs w:val="20"/>
        </w:rPr>
        <w:t xml:space="preserve"> ).</w:t>
      </w:r>
      <w:r w:rsidRPr="00DE2D92">
        <w:rPr>
          <w:sz w:val="20"/>
          <w:szCs w:val="20"/>
        </w:rPr>
        <w:t xml:space="preserve"> </w:t>
      </w:r>
    </w:p>
    <w:p w:rsidR="00751838" w:rsidRPr="00DE2D92" w:rsidRDefault="00751838" w:rsidP="006A078C">
      <w:pPr>
        <w:spacing w:line="0" w:lineRule="atLeast"/>
        <w:rPr>
          <w:sz w:val="20"/>
          <w:szCs w:val="20"/>
        </w:rPr>
      </w:pPr>
      <w:r w:rsidRPr="00DE2D92">
        <w:rPr>
          <w:sz w:val="20"/>
          <w:szCs w:val="20"/>
        </w:rPr>
        <w:t xml:space="preserve">*VENDEDOR, </w:t>
      </w:r>
      <w:r w:rsidR="000B7812">
        <w:rPr>
          <w:sz w:val="20"/>
          <w:szCs w:val="20"/>
        </w:rPr>
        <w:t>REPOSITOR, PROMOTOR DE VENDAS (</w:t>
      </w:r>
      <w:r w:rsidRPr="00DE2D92">
        <w:rPr>
          <w:sz w:val="20"/>
          <w:szCs w:val="20"/>
        </w:rPr>
        <w:t>C.R.</w:t>
      </w:r>
      <w:r w:rsidR="000B7812">
        <w:rPr>
          <w:sz w:val="20"/>
          <w:szCs w:val="20"/>
        </w:rPr>
        <w:t>H – CENTRAL DE RECURSOS HUMANOS</w:t>
      </w:r>
      <w:r w:rsidRPr="00DE2D92">
        <w:rPr>
          <w:sz w:val="20"/>
          <w:szCs w:val="20"/>
        </w:rPr>
        <w:t>)</w:t>
      </w:r>
      <w:r w:rsidR="00C372F7" w:rsidRPr="00DE2D92">
        <w:rPr>
          <w:sz w:val="20"/>
          <w:szCs w:val="20"/>
        </w:rPr>
        <w:t>.</w:t>
      </w:r>
    </w:p>
    <w:p w:rsidR="00751838" w:rsidRPr="00DE2D92" w:rsidRDefault="00751838" w:rsidP="006A078C">
      <w:pPr>
        <w:spacing w:line="0" w:lineRule="atLeast"/>
        <w:rPr>
          <w:sz w:val="20"/>
          <w:szCs w:val="20"/>
        </w:rPr>
      </w:pPr>
      <w:r w:rsidRPr="00DE2D92">
        <w:rPr>
          <w:sz w:val="20"/>
          <w:szCs w:val="20"/>
        </w:rPr>
        <w:t>*MECANICO DE MANUTENÇÃO DE MOTOR ÁLCOOL E GASOLINA</w:t>
      </w:r>
      <w:r w:rsidR="00C372F7" w:rsidRPr="00DE2D92">
        <w:rPr>
          <w:sz w:val="20"/>
          <w:szCs w:val="20"/>
        </w:rPr>
        <w:t xml:space="preserve"> ( CARGA HORARIA 220 HORAS).</w:t>
      </w:r>
    </w:p>
    <w:p w:rsidR="00751838" w:rsidRPr="00DE2D92" w:rsidRDefault="00751838" w:rsidP="006A078C">
      <w:pPr>
        <w:spacing w:line="0" w:lineRule="atLeast"/>
        <w:rPr>
          <w:sz w:val="20"/>
          <w:szCs w:val="20"/>
        </w:rPr>
      </w:pPr>
      <w:r w:rsidRPr="00DE2D92">
        <w:rPr>
          <w:sz w:val="20"/>
          <w:szCs w:val="20"/>
        </w:rPr>
        <w:t>*</w:t>
      </w:r>
      <w:r w:rsidR="00C372F7" w:rsidRPr="00DE2D92">
        <w:rPr>
          <w:sz w:val="20"/>
          <w:szCs w:val="20"/>
        </w:rPr>
        <w:t>MECANICO REPARADOR DE SUSPENSÃO, TRANSMISSÃO, FREIO E DIREÇÃO ( CARGA HORARIA 190 HORAS ).</w:t>
      </w:r>
    </w:p>
    <w:p w:rsidR="00C372F7" w:rsidRPr="00DE2D92" w:rsidRDefault="00C372F7" w:rsidP="006A078C">
      <w:pPr>
        <w:spacing w:line="0" w:lineRule="atLeast"/>
        <w:rPr>
          <w:sz w:val="20"/>
          <w:szCs w:val="20"/>
        </w:rPr>
      </w:pPr>
      <w:r w:rsidRPr="00DE2D92">
        <w:rPr>
          <w:sz w:val="20"/>
          <w:szCs w:val="20"/>
        </w:rPr>
        <w:t>*CNH (C</w:t>
      </w:r>
      <w:r w:rsidR="000B7812">
        <w:rPr>
          <w:sz w:val="20"/>
          <w:szCs w:val="20"/>
        </w:rPr>
        <w:t>ARTEIRA NACIONAL DE HABILITAÇÃO</w:t>
      </w:r>
      <w:r w:rsidRPr="00DE2D92">
        <w:rPr>
          <w:sz w:val="20"/>
          <w:szCs w:val="20"/>
        </w:rPr>
        <w:t>) – CATEGORIA A e B.</w:t>
      </w:r>
    </w:p>
    <w:p w:rsidR="00C372F7" w:rsidRPr="00DE2D92" w:rsidRDefault="00C372F7" w:rsidP="006A078C">
      <w:pPr>
        <w:spacing w:line="0" w:lineRule="atLeast"/>
        <w:rPr>
          <w:sz w:val="20"/>
          <w:szCs w:val="20"/>
        </w:rPr>
      </w:pPr>
      <w:r w:rsidRPr="00DE2D92">
        <w:rPr>
          <w:sz w:val="20"/>
          <w:szCs w:val="20"/>
        </w:rPr>
        <w:t>*TREINAMENTO DE CONSCIENTIZAÇÃO PARA O SISTEMA DE GER. DA SEG. OPERACIONAL ( INFRAERO).</w:t>
      </w:r>
    </w:p>
    <w:p w:rsidR="00DE2D92" w:rsidRPr="00DE2D92" w:rsidRDefault="00DE2D92" w:rsidP="006A078C">
      <w:pPr>
        <w:spacing w:line="0" w:lineRule="atLeast"/>
        <w:rPr>
          <w:sz w:val="20"/>
          <w:szCs w:val="20"/>
        </w:rPr>
      </w:pPr>
      <w:r w:rsidRPr="00DE2D92">
        <w:rPr>
          <w:sz w:val="20"/>
          <w:szCs w:val="20"/>
        </w:rPr>
        <w:t>*E – R (</w:t>
      </w:r>
      <w:r w:rsidR="000B7812">
        <w:rPr>
          <w:sz w:val="20"/>
          <w:szCs w:val="20"/>
        </w:rPr>
        <w:t>ELETRODO REVESTIDO</w:t>
      </w:r>
      <w:r w:rsidRPr="00DE2D92">
        <w:rPr>
          <w:sz w:val="20"/>
          <w:szCs w:val="20"/>
        </w:rPr>
        <w:t>), MIG MAG, MAÇARICO E LIXADEIRA.</w:t>
      </w:r>
    </w:p>
    <w:p w:rsidR="00A7417E" w:rsidRPr="00617781" w:rsidRDefault="00AE49F8" w:rsidP="006A078C">
      <w:pPr>
        <w:pStyle w:val="TtulodeSeo"/>
        <w:spacing w:line="0" w:lineRule="atLeast"/>
        <w:rPr>
          <w:szCs w:val="24"/>
        </w:rPr>
      </w:pPr>
      <w:r w:rsidRPr="00617781">
        <w:rPr>
          <w:szCs w:val="24"/>
        </w:rPr>
        <w:t>Educação</w:t>
      </w:r>
    </w:p>
    <w:p w:rsidR="00A7417E" w:rsidRDefault="00C372F7" w:rsidP="006A078C">
      <w:pPr>
        <w:tabs>
          <w:tab w:val="left" w:pos="2670"/>
        </w:tabs>
        <w:spacing w:after="0" w:line="0" w:lineRule="atLeast"/>
        <w:rPr>
          <w:color w:val="000000" w:themeColor="text1"/>
        </w:rPr>
      </w:pPr>
      <w:r>
        <w:rPr>
          <w:color w:val="000000" w:themeColor="text1"/>
        </w:rPr>
        <w:t>ENSIN</w:t>
      </w:r>
      <w:r w:rsidR="000B7812">
        <w:rPr>
          <w:color w:val="000000" w:themeColor="text1"/>
        </w:rPr>
        <w:t>O SUPERIOR – ENGENHARIA CIVIL (</w:t>
      </w:r>
      <w:r>
        <w:rPr>
          <w:color w:val="000000" w:themeColor="text1"/>
        </w:rPr>
        <w:t>IN</w:t>
      </w:r>
      <w:r w:rsidR="000B7812">
        <w:rPr>
          <w:color w:val="000000" w:themeColor="text1"/>
        </w:rPr>
        <w:t>COMPLETO</w:t>
      </w:r>
      <w:r>
        <w:rPr>
          <w:color w:val="000000" w:themeColor="text1"/>
        </w:rPr>
        <w:t>)</w:t>
      </w:r>
    </w:p>
    <w:p w:rsidR="00DE2D92" w:rsidRPr="00DE2D92" w:rsidRDefault="00DE2D92" w:rsidP="006A078C">
      <w:pPr>
        <w:tabs>
          <w:tab w:val="left" w:pos="2670"/>
        </w:tabs>
        <w:spacing w:after="0" w:line="0" w:lineRule="atLeast"/>
        <w:rPr>
          <w:b/>
          <w:color w:val="000000" w:themeColor="text1"/>
        </w:rPr>
      </w:pPr>
      <w:r>
        <w:rPr>
          <w:b/>
          <w:color w:val="000000" w:themeColor="text1"/>
        </w:rPr>
        <w:t xml:space="preserve">Obs: </w:t>
      </w:r>
      <w:r>
        <w:rPr>
          <w:color w:val="000000" w:themeColor="text1"/>
        </w:rPr>
        <w:t>DISPONIBILIDADE PARA VIAJENS E TRASNFE</w:t>
      </w:r>
      <w:r w:rsidR="006A41C2">
        <w:rPr>
          <w:color w:val="000000" w:themeColor="text1"/>
        </w:rPr>
        <w:t>RENCIA PARA OUTRA</w:t>
      </w:r>
      <w:r>
        <w:rPr>
          <w:color w:val="000000" w:themeColor="text1"/>
        </w:rPr>
        <w:t xml:space="preserve"> CIDADE OU ESTADO</w:t>
      </w:r>
    </w:p>
    <w:sectPr w:rsidR="00DE2D92" w:rsidRPr="00DE2D92">
      <w:footerReference w:type="default" r:id="rId11"/>
      <w:headerReference w:type="first" r:id="rId12"/>
      <w:type w:val="continuous"/>
      <w:pgSz w:w="11907" w:h="16839"/>
      <w:pgMar w:top="1148" w:right="1050" w:bottom="1148" w:left="1050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316E" w:rsidRDefault="0044316E">
      <w:pPr>
        <w:spacing w:after="0" w:line="240" w:lineRule="auto"/>
      </w:pPr>
      <w:r>
        <w:separator/>
      </w:r>
    </w:p>
  </w:endnote>
  <w:endnote w:type="continuationSeparator" w:id="0">
    <w:p w:rsidR="0044316E" w:rsidRDefault="00443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417E" w:rsidRDefault="00AE49F8">
    <w:pPr>
      <w:pStyle w:val="Rodap"/>
    </w:pP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editId="577F9C1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7" name="Plfn: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7417E" w:rsidRDefault="00A7417E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id="Plfn: 1" o:spid="_x0000_s1026" style="position:absolute;margin-left:0;margin-top:0;width:588.75pt;height:763.5pt;z-index:-251653120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" stroked="f" strokeweight="1pt">
              <v:fill r:id="rId1" o:title="" recolor="t" rotate="t" type="tile"/>
              <v:imagedata recolortarget="white [2257]"/>
              <v:textbox inset="2.53903mm,1.2695mm,2.53903mm,1.2695mm">
                <w:txbxContent>
                  <w:p w:rsidR="00A7417E" w:rsidRDefault="00A7417E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ound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editId="55950E07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449060" cy="8558530"/>
              <wp:effectExtent l="0" t="0" r="0" b="0"/>
              <wp:wrapNone/>
              <wp:docPr id="9" name="Plfn: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49060" cy="8558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7417E" w:rsidRDefault="00A7417E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id="Plfn: 2" o:spid="_x0000_s1027" style="position:absolute;margin-left:0;margin-top:0;width:507.8pt;height:673.9pt;z-index:-251652096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" stroked="f" strokeweight="2pt">
              <v:fill opacity="54484f"/>
              <v:textbox inset="2.53903mm,1.2695mm,2.53903mm,1.2695mm">
                <w:txbxContent>
                  <w:p w:rsidR="00A7417E" w:rsidRDefault="00A7417E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editId="4020270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198870" cy="8229600"/>
              <wp:effectExtent l="0" t="0" r="0" b="0"/>
              <wp:wrapNone/>
              <wp:docPr id="11" name="Plfn: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8870" cy="8229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7417E" w:rsidRDefault="00A7417E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104300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Plfn: 3" o:spid="_x0000_s1028" style="position:absolute;margin-left:0;margin-top:0;width:488.1pt;height:9in;z-index:-251651072;visibility:visible;mso-wrap-style:square;mso-width-percent:1043;mso-height-percent:1000;mso-wrap-distance-left:9pt;mso-wrap-distance-top:0;mso-wrap-distance-right:9pt;mso-wrap-distance-bottom:0;mso-position-horizontal:center;mso-position-horizontal-relative:margin;mso-position-vertical:center;mso-position-vertical-relative:margin;mso-width-percent:1043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" stroked="f" strokeweight=".5pt">
              <v:stroke linestyle="thinThin"/>
              <v:textbox inset="2.53903mm,1.2695mm,2.53903mm,1.2695mm">
                <w:txbxContent>
                  <w:p w:rsidR="00A7417E" w:rsidRDefault="00A7417E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editId="12486D2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margin">
                    <wp14:pctPosVOffset>100000</wp14:pctPosVOffset>
                  </wp:positionV>
                </mc:Choice>
                <mc:Fallback>
                  <wp:positionV relativeFrom="page">
                    <wp:posOffset>9963785</wp:posOffset>
                  </wp:positionV>
                </mc:Fallback>
              </mc:AlternateContent>
              <wp:extent cx="6127750" cy="246380"/>
              <wp:effectExtent l="0" t="0" r="0" b="0"/>
              <wp:wrapSquare wrapText="bothSides"/>
              <wp:docPr id="13" name="Dat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7750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7417E" w:rsidRDefault="0044316E">
                          <w:pPr>
                            <w:spacing w:after="0" w:line="240" w:lineRule="auto"/>
                            <w:jc w:val="center"/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alias w:val="Autor"/>
                              <w:id w:val="-1660617785"/>
                              <w:placeholder>
                                <w:docPart w:val="56E13079A29E4518916226BAD9A91D37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4381A">
                                <w:rPr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  <w:t>DEIVIDE DE SOUZA FRANCISCO</w:t>
                              </w:r>
                            </w:sdtContent>
                          </w:sdt>
                          <w:r w:rsidR="00AE49F8">
                            <w:rPr>
                              <w:b/>
                              <w:bCs/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</w:t>
                          </w:r>
                          <w:r w:rsidR="00AE49F8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 Página </w:t>
                          </w:r>
                          <w:r w:rsidR="00AE49F8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begin"/>
                          </w:r>
                          <w:r w:rsidR="00AE49F8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instrText>PAGE   \* MERGEFORMAT</w:instrText>
                          </w:r>
                          <w:r w:rsidR="00AE49F8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A078C"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</w:rPr>
                            <w:t>2</w:t>
                          </w:r>
                          <w:r w:rsidR="00AE49F8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103100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Data" o:spid="_x0000_s1029" style="position:absolute;margin-left:0;margin-top:0;width:482.5pt;height:19.4pt;z-index:251666432;visibility:visible;mso-wrap-style:square;mso-width-percent:1031;mso-height-percent:0;mso-top-percent:1000;mso-wrap-distance-left:9pt;mso-wrap-distance-top:0;mso-wrap-distance-right:9pt;mso-wrap-distance-bottom:0;mso-position-horizontal:center;mso-position-horizontal-relative:margin;mso-position-vertical-relative:margin;mso-width-percent:1031;mso-height-percent:0;mso-top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" filled="f" stroked="f" strokeweight="2pt">
              <v:textbox inset="0,0,0,0">
                <w:txbxContent>
                  <w:p w:rsidR="00A7417E" w:rsidRDefault="0044316E">
                    <w:pPr>
                      <w:spacing w:after="0" w:line="240" w:lineRule="auto"/>
                      <w:jc w:val="center"/>
                      <w:rPr>
                        <w:color w:val="A6A6A6" w:themeColor="background1" w:themeShade="A6"/>
                        <w:sz w:val="18"/>
                        <w:szCs w:val="18"/>
                      </w:rPr>
                    </w:pPr>
                    <w:sdt>
                      <w:sdtPr>
                        <w:rPr>
                          <w:color w:val="A6A6A6" w:themeColor="background1" w:themeShade="A6"/>
                          <w:sz w:val="18"/>
                          <w:szCs w:val="18"/>
                        </w:rPr>
                        <w:alias w:val="Autor"/>
                        <w:id w:val="-1660617785"/>
                        <w:placeholder>
                          <w:docPart w:val="56E13079A29E4518916226BAD9A91D37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C4381A">
                          <w:rPr>
                            <w:color w:val="A6A6A6" w:themeColor="background1" w:themeShade="A6"/>
                            <w:sz w:val="18"/>
                            <w:szCs w:val="18"/>
                          </w:rPr>
                          <w:t>DEIVIDE DE SOUZA FRANCISCO</w:t>
                        </w:r>
                      </w:sdtContent>
                    </w:sdt>
                    <w:r w:rsidR="00AE49F8">
                      <w:rPr>
                        <w:b/>
                        <w:bCs/>
                        <w:color w:val="A6A6A6" w:themeColor="background1" w:themeShade="A6"/>
                        <w:sz w:val="18"/>
                        <w:szCs w:val="18"/>
                      </w:rPr>
                      <w:t xml:space="preserve"> </w:t>
                    </w:r>
                    <w:r w:rsidR="00AE49F8">
                      <w:rPr>
                        <w:color w:val="A6A6A6" w:themeColor="background1" w:themeShade="A6"/>
                        <w:sz w:val="18"/>
                        <w:szCs w:val="18"/>
                      </w:rPr>
                      <w:t xml:space="preserve">  Página </w:t>
                    </w:r>
                    <w:r w:rsidR="00AE49F8"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begin"/>
                    </w:r>
                    <w:r w:rsidR="00AE49F8">
                      <w:rPr>
                        <w:color w:val="A6A6A6" w:themeColor="background1" w:themeShade="A6"/>
                        <w:sz w:val="18"/>
                        <w:szCs w:val="18"/>
                      </w:rPr>
                      <w:instrText>PAGE   \* MERGEFORMAT</w:instrText>
                    </w:r>
                    <w:r w:rsidR="00AE49F8"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separate"/>
                    </w:r>
                    <w:r w:rsidR="006A078C">
                      <w:rPr>
                        <w:noProof/>
                        <w:color w:val="A6A6A6" w:themeColor="background1" w:themeShade="A6"/>
                        <w:sz w:val="18"/>
                        <w:szCs w:val="18"/>
                      </w:rPr>
                      <w:t>2</w:t>
                    </w:r>
                    <w:r w:rsidR="00AE49F8"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316E" w:rsidRDefault="0044316E">
      <w:pPr>
        <w:spacing w:after="0" w:line="240" w:lineRule="auto"/>
      </w:pPr>
      <w:r>
        <w:separator/>
      </w:r>
    </w:p>
  </w:footnote>
  <w:footnote w:type="continuationSeparator" w:id="0">
    <w:p w:rsidR="0044316E" w:rsidRDefault="004431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417E" w:rsidRDefault="00AE49F8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editId="48A3F32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2" name="Retângulo Arredondado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w14:anchorId="1DE951D9" id="Retângulo Arredondado 17" o:spid="_x0000_s1026" style="position:absolute;margin-left:0;margin-top:0;width:588.75pt;height:763.5pt;z-index:-251657216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" stroked="f" strokeweight="1pt">
              <v:fill r:id="rId1" o:title="" recolor="t" rotate="t" type="tile"/>
              <v:imagedata recolortarget="white [2257]"/>
              <v:textbox inset="0,0,0,0"/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editId="0B2792B5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944995" cy="9034145"/>
              <wp:effectExtent l="0" t="0" r="0" b="0"/>
              <wp:wrapNone/>
              <wp:docPr id="3" name="Retângulo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4995" cy="90341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w14:anchorId="2167878D" id="Retângulo 19" o:spid="_x0000_s1026" style="position:absolute;margin-left:0;margin-top:0;width:546.85pt;height:711.35pt;z-index:-251656192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" stroked="f" strokeweight="2pt">
              <v:fill opacity="54484f"/>
              <v:textbox inset="0,0,0,0"/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editId="0833DCA2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727190" cy="8756015"/>
              <wp:effectExtent l="0" t="0" r="0" b="0"/>
              <wp:wrapNone/>
              <wp:docPr id="4" name="Retângul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27190" cy="87560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105100</wp14:pctWidth>
              </wp14:sizeRelH>
              <wp14:sizeRelV relativeFrom="margin">
                <wp14:pctHeight>100800</wp14:pctHeight>
              </wp14:sizeRelV>
            </wp:anchor>
          </w:drawing>
        </mc:Choice>
        <mc:Fallback>
          <w:pict>
            <v:rect w14:anchorId="009DEABE" id="Retângulo 21" o:spid="_x0000_s1026" style="position:absolute;margin-left:0;margin-top:0;width:529.7pt;height:689.45pt;z-index:-251655168;visibility:visible;mso-wrap-style:square;mso-width-percent:1051;mso-height-percent:1008;mso-wrap-distance-left:9pt;mso-wrap-distance-top:0;mso-wrap-distance-right:9pt;mso-wrap-distance-bottom:0;mso-position-horizontal:center;mso-position-horizontal-relative:margin;mso-position-vertical:center;mso-position-vertical-relative:margin;mso-width-percent:1051;mso-height-percent:1008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" stroked="f" strokeweight=".5pt">
              <v:stroke linestyle="thinThin"/>
              <v:textbox inset="2.53903mm,1.2695mm,2.53903mm,1.2695mm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C6B95"/>
    <w:multiLevelType w:val="hybridMultilevel"/>
    <w:tmpl w:val="7DAA72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D15EC"/>
    <w:multiLevelType w:val="hybridMultilevel"/>
    <w:tmpl w:val="53E4E2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281752F"/>
    <w:multiLevelType w:val="hybridMultilevel"/>
    <w:tmpl w:val="5CCA31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B35497C"/>
    <w:multiLevelType w:val="hybridMultilevel"/>
    <w:tmpl w:val="B6EE58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611E6E"/>
    <w:multiLevelType w:val="hybridMultilevel"/>
    <w:tmpl w:val="0D28F9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B11E0D"/>
    <w:multiLevelType w:val="hybridMultilevel"/>
    <w:tmpl w:val="16AC47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2"/>
  </w:num>
  <w:num w:numId="8">
    <w:abstractNumId w:val="7"/>
  </w:num>
  <w:num w:numId="9">
    <w:abstractNumId w:val="8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05B"/>
    <w:rsid w:val="0006288A"/>
    <w:rsid w:val="000B7812"/>
    <w:rsid w:val="00131824"/>
    <w:rsid w:val="001661FB"/>
    <w:rsid w:val="001A205B"/>
    <w:rsid w:val="001E272D"/>
    <w:rsid w:val="00256175"/>
    <w:rsid w:val="00257EB4"/>
    <w:rsid w:val="0044316E"/>
    <w:rsid w:val="00463856"/>
    <w:rsid w:val="00467C9D"/>
    <w:rsid w:val="005058CE"/>
    <w:rsid w:val="005445F5"/>
    <w:rsid w:val="00584BAB"/>
    <w:rsid w:val="00617781"/>
    <w:rsid w:val="006A078C"/>
    <w:rsid w:val="006A41C2"/>
    <w:rsid w:val="006F6FA7"/>
    <w:rsid w:val="00751838"/>
    <w:rsid w:val="0078055A"/>
    <w:rsid w:val="007970B9"/>
    <w:rsid w:val="007E31FF"/>
    <w:rsid w:val="0080737B"/>
    <w:rsid w:val="0081035C"/>
    <w:rsid w:val="008D4A19"/>
    <w:rsid w:val="009C7275"/>
    <w:rsid w:val="00A7417E"/>
    <w:rsid w:val="00AE49F8"/>
    <w:rsid w:val="00B02F3E"/>
    <w:rsid w:val="00BE3ED6"/>
    <w:rsid w:val="00C372F7"/>
    <w:rsid w:val="00C4381A"/>
    <w:rsid w:val="00CC330E"/>
    <w:rsid w:val="00DE2D92"/>
    <w:rsid w:val="00DF533E"/>
    <w:rsid w:val="00ED6905"/>
    <w:rsid w:val="00F03784"/>
    <w:rsid w:val="00F64C70"/>
    <w:rsid w:val="00FC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C670A9C-4FDD-4ACB-BBC2-D2FD88C39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324" w:lineRule="auto"/>
    </w:pPr>
    <w:rPr>
      <w:sz w:val="21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bCs/>
      <w:caps/>
      <w:color w:val="93A299" w:themeColor="accent1"/>
      <w:sz w:val="32"/>
      <w:szCs w:val="32"/>
      <w14:numForm w14:val="oldStyle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564B3C" w:themeColor="text2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6B7C71" w:themeColor="accent1" w:themeShade="BF"/>
      <w:sz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3A299" w:themeColor="accent1"/>
      <w:sz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7534C" w:themeColor="accent1" w:themeShade="80"/>
      <w:sz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7534C" w:themeColor="accent1" w:themeShade="80"/>
      <w:sz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Estilo1">
    <w:name w:val="Estilo1"/>
    <w:basedOn w:val="Tabela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PargrafodaLista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40382D" w:themeColor="text2" w:themeShade="BF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Cs/>
      <w:caps/>
      <w:color w:val="93A299" w:themeColor="accent1"/>
      <w:sz w:val="32"/>
      <w:szCs w:val="32"/>
      <w14:numForm w14:val="oldStyle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Cs/>
      <w:color w:val="564B3C" w:themeColor="text2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eastAsiaTheme="majorEastAsia" w:cstheme="majorBidi"/>
      <w:b/>
      <w:bCs/>
      <w:color w:val="6B7C71" w:themeColor="accent1" w:themeShade="BF"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47534C" w:themeColor="accent1" w:themeShade="80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47534C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564B3C" w:themeColor="text2"/>
      <w:spacing w:val="6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80"/>
      <w14:ligatures w14:val="standard"/>
      <w14:numForm w14:val="oldStyle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80"/>
      <w14:ligatures w14:val="standard"/>
      <w14:numForm w14:val="oldStyle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eastAsiaTheme="majorEastAsia" w:cstheme="majorBidi"/>
      <w:iCs/>
      <w:caps/>
      <w:color w:val="564B3C" w:themeColor="text2"/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rFonts w:eastAsiaTheme="majorEastAsia" w:cstheme="majorBidi"/>
      <w:iCs/>
      <w:caps/>
      <w:color w:val="564B3C" w:themeColor="text2"/>
      <w:sz w:val="32"/>
      <w:szCs w:val="32"/>
    </w:rPr>
  </w:style>
  <w:style w:type="character" w:styleId="Forte">
    <w:name w:val="Strong"/>
    <w:basedOn w:val="Fontepargpadro"/>
    <w:uiPriority w:val="22"/>
    <w:qFormat/>
    <w:rPr>
      <w:b/>
      <w:bCs/>
      <w14:numForm w14:val="oldStyle"/>
    </w:rPr>
  </w:style>
  <w:style w:type="character" w:styleId="nfase">
    <w:name w:val="Emphasis"/>
    <w:basedOn w:val="Fontepargpadro"/>
    <w:uiPriority w:val="20"/>
    <w:qFormat/>
    <w:rPr>
      <w:i/>
      <w:iCs/>
      <w:color w:val="564B3C" w:themeColor="text2"/>
    </w:rPr>
  </w:style>
  <w:style w:type="paragraph" w:styleId="SemEspaamento">
    <w:name w:val="No Spacing"/>
    <w:link w:val="SemEspaamentoChar"/>
    <w:uiPriority w:val="1"/>
    <w:qFormat/>
    <w:pPr>
      <w:spacing w:after="0" w:line="240" w:lineRule="auto"/>
    </w:pPr>
    <w:rPr>
      <w:sz w:val="21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Cs/>
      <w:caps/>
      <w:color w:val="93A299" w:themeColor="accent1"/>
      <w:sz w:val="24"/>
      <w14:ligatures w14:val="standard"/>
      <w14:numForm w14:val="oldStyle"/>
    </w:rPr>
  </w:style>
  <w:style w:type="character" w:customStyle="1" w:styleId="CitaoChar">
    <w:name w:val="Citação Char"/>
    <w:basedOn w:val="Fontepargpadro"/>
    <w:link w:val="Citao"/>
    <w:uiPriority w:val="29"/>
    <w:rPr>
      <w:rFonts w:asciiTheme="majorHAnsi" w:eastAsiaTheme="minorEastAsia" w:hAnsiTheme="majorHAnsi"/>
      <w:iCs/>
      <w:caps/>
      <w:color w:val="93A299" w:themeColor="accent1"/>
      <w:sz w:val="24"/>
      <w14:ligatures w14:val="standard"/>
      <w14:numForm w14:val="oldStyle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36" w:space="8" w:color="000000" w:themeColor="text1"/>
        <w:left w:val="single" w:sz="36" w:space="8" w:color="000000" w:themeColor="text1"/>
        <w:bottom w:val="single" w:sz="36" w:space="8" w:color="000000" w:themeColor="text1"/>
        <w:right w:val="single" w:sz="36" w:space="8" w:color="000000" w:themeColor="text1"/>
      </w:pBdr>
      <w:shd w:val="clear" w:color="auto" w:fill="000000" w:themeFill="text1"/>
      <w:spacing w:before="200" w:after="280" w:line="300" w:lineRule="auto"/>
      <w:ind w:left="936" w:right="936"/>
      <w:jc w:val="center"/>
    </w:pPr>
    <w:rPr>
      <w:rFonts w:asciiTheme="majorHAnsi" w:eastAsiaTheme="minorEastAsia" w:hAnsiTheme="majorHAnsi"/>
      <w:bCs/>
      <w:iCs/>
      <w:caps/>
      <w:color w:val="FFFFFF" w:themeColor="background1"/>
      <w:sz w:val="22"/>
      <w14:ligatures w14:val="standard"/>
      <w14:numForm w14:val="oldStyle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rFonts w:asciiTheme="majorHAnsi" w:eastAsiaTheme="minorEastAsia" w:hAnsiTheme="majorHAnsi"/>
      <w:bCs/>
      <w:iCs/>
      <w:caps/>
      <w:color w:val="FFFFFF" w:themeColor="background1"/>
      <w:shd w:val="clear" w:color="auto" w:fill="000000" w:themeFill="text1"/>
      <w14:ligatures w14:val="standard"/>
      <w14:numForm w14:val="oldStyle"/>
    </w:rPr>
  </w:style>
  <w:style w:type="character" w:styleId="nfaseSutil">
    <w:name w:val="Subtle Emphasis"/>
    <w:basedOn w:val="Fontepargpadro"/>
    <w:uiPriority w:val="19"/>
    <w:qFormat/>
    <w:rPr>
      <w:i/>
      <w:iCs/>
      <w:color w:val="000000"/>
    </w:rPr>
  </w:style>
  <w:style w:type="character" w:styleId="nfaseIntensa">
    <w:name w:val="Intense Emphasis"/>
    <w:aliases w:val="Ênfase Intensa de Subseção"/>
    <w:basedOn w:val="Fontepargpadro"/>
    <w:uiPriority w:val="21"/>
    <w:qFormat/>
    <w:rPr>
      <w:b/>
      <w:bCs/>
      <w:i/>
      <w:iCs/>
      <w:color w:val="93A299" w:themeColor="accent1"/>
    </w:rPr>
  </w:style>
  <w:style w:type="character" w:styleId="RefernciaSutil">
    <w:name w:val="Subtle Reference"/>
    <w:basedOn w:val="Fontepargpadro"/>
    <w:uiPriority w:val="31"/>
    <w:qFormat/>
    <w:rPr>
      <w:smallCaps/>
      <w:color w:val="CF543F" w:themeColor="accent2"/>
      <w:u w:val="single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CF543F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Pr>
      <w:b/>
      <w:bCs/>
      <w:caps w:val="0"/>
      <w:smallCaps/>
      <w:spacing w:val="1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spacing w:before="480" w:after="0" w:line="324" w:lineRule="auto"/>
      <w:outlineLvl w:val="9"/>
    </w:pPr>
    <w:rPr>
      <w:b/>
      <w:caps w:val="0"/>
      <w:color w:val="6B7C71" w:themeColor="accent1" w:themeShade="BF"/>
      <w:sz w:val="28"/>
      <w14:numForm w14:val="default"/>
    </w:r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customStyle="1" w:styleId="TtulodeSeo">
    <w:name w:val="Título de Seção"/>
    <w:basedOn w:val="Normal"/>
    <w:next w:val="Normal"/>
    <w:qFormat/>
    <w:pPr>
      <w:spacing w:before="220" w:after="0" w:line="276" w:lineRule="auto"/>
      <w:outlineLvl w:val="0"/>
    </w:pPr>
    <w:rPr>
      <w:rFonts w:asciiTheme="majorHAnsi" w:hAnsiTheme="majorHAnsi"/>
      <w:b/>
      <w:color w:val="000000" w:themeColor="text1"/>
      <w:sz w:val="24"/>
    </w:rPr>
  </w:style>
  <w:style w:type="character" w:customStyle="1" w:styleId="SemEspaamentoChar">
    <w:name w:val="Sem Espaçamento Char"/>
    <w:basedOn w:val="Fontepargpadro"/>
    <w:link w:val="SemEspaamento"/>
    <w:uiPriority w:val="1"/>
    <w:rPr>
      <w:sz w:val="21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mePessoal">
    <w:name w:val="Nome Pessoal"/>
    <w:basedOn w:val="Ttulo"/>
    <w:qFormat/>
    <w:rPr>
      <w:b/>
      <w:sz w:val="28"/>
      <w:szCs w:val="28"/>
    </w:rPr>
  </w:style>
  <w:style w:type="paragraph" w:customStyle="1" w:styleId="Subseo">
    <w:name w:val="Subseção"/>
    <w:basedOn w:val="Ttulo2"/>
    <w:qFormat/>
    <w:pPr>
      <w:spacing w:before="0"/>
    </w:pPr>
    <w:rPr>
      <w:rFonts w:asciiTheme="minorHAnsi" w:hAnsiTheme="minorHAnsi"/>
      <w:color w:val="93A299" w:themeColor="accent1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%2015\Root\Templates\1046\Apothecar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DED37E734ED4743A5A6840811754C5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78B8F5E-5CC0-4302-987A-BEFA590DFA25}"/>
      </w:docPartPr>
      <w:docPartBody>
        <w:p w:rsidR="00471B66" w:rsidRDefault="00E40B73">
          <w:pPr>
            <w:pStyle w:val="3DED37E734ED4743A5A6840811754C5E"/>
          </w:pPr>
          <w:r>
            <w:t>Escolha um bloco de construção.</w:t>
          </w:r>
        </w:p>
      </w:docPartBody>
    </w:docPart>
    <w:docPart>
      <w:docPartPr>
        <w:name w:val="56E13079A29E4518916226BAD9A91D3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5A54FD5-449B-4566-9380-58C96B4A4ECB}"/>
      </w:docPartPr>
      <w:docPartBody>
        <w:p w:rsidR="00471B66" w:rsidRDefault="00E40B73">
          <w:pPr>
            <w:pStyle w:val="56E13079A29E4518916226BAD9A91D37"/>
          </w:pPr>
          <w:r>
            <w:rPr>
              <w:color w:val="A6A6A6" w:themeColor="background1" w:themeShade="A6"/>
              <w:sz w:val="18"/>
              <w:szCs w:val="18"/>
            </w:rPr>
            <w:t>[Digite seu Nome]</w:t>
          </w:r>
        </w:p>
      </w:docPartBody>
    </w:docPart>
    <w:docPart>
      <w:docPartPr>
        <w:name w:val="EA67F1A19EB44591A5FAED569F20007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51344B6-2F3D-440B-8036-DE8AD286742B}"/>
      </w:docPartPr>
      <w:docPartBody>
        <w:p w:rsidR="00471B66" w:rsidRDefault="001233AB" w:rsidP="001233AB">
          <w:pPr>
            <w:pStyle w:val="EA67F1A19EB44591A5FAED569F20007C"/>
          </w:pPr>
          <w:r>
            <w:t>[Digite seu Nome]</w:t>
          </w:r>
        </w:p>
      </w:docPartBody>
    </w:docPart>
    <w:docPart>
      <w:docPartPr>
        <w:name w:val="BCF5B8E582A845948CFD92C203D6928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6D92E8A-C884-44F1-8892-D82D9D05718B}"/>
      </w:docPartPr>
      <w:docPartBody>
        <w:p w:rsidR="00471B66" w:rsidRDefault="001233AB" w:rsidP="001233AB">
          <w:pPr>
            <w:pStyle w:val="BCF5B8E582A845948CFD92C203D69288"/>
          </w:pPr>
          <w:r>
            <w:rPr>
              <w:color w:val="44546A" w:themeColor="text2"/>
            </w:rPr>
            <w:t>[Digite seu endereço]</w:t>
          </w:r>
        </w:p>
      </w:docPartBody>
    </w:docPart>
    <w:docPart>
      <w:docPartPr>
        <w:name w:val="CEF6EBE41E0748BB9BC8D70D42807CC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1524AA4-F431-477F-B53B-84324A27F9E3}"/>
      </w:docPartPr>
      <w:docPartBody>
        <w:p w:rsidR="00471B66" w:rsidRDefault="001233AB" w:rsidP="001233AB">
          <w:pPr>
            <w:pStyle w:val="CEF6EBE41E0748BB9BC8D70D42807CC1"/>
          </w:pPr>
          <w:r>
            <w:rPr>
              <w:color w:val="44546A" w:themeColor="text2"/>
            </w:rPr>
            <w:t>[Digite seu telefone]</w:t>
          </w:r>
        </w:p>
      </w:docPartBody>
    </w:docPart>
    <w:docPart>
      <w:docPartPr>
        <w:name w:val="D07CC3E830824F82A016530B39C2A0A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399ABF-9677-4148-8123-1075930AC0BD}"/>
      </w:docPartPr>
      <w:docPartBody>
        <w:p w:rsidR="00471B66" w:rsidRDefault="001233AB" w:rsidP="001233AB">
          <w:pPr>
            <w:pStyle w:val="D07CC3E830824F82A016530B39C2A0A6"/>
          </w:pPr>
          <w:r>
            <w:rPr>
              <w:color w:val="44546A" w:themeColor="text2"/>
            </w:rPr>
            <w:t>[Digite seu email]</w:t>
          </w:r>
        </w:p>
      </w:docPartBody>
    </w:docPart>
    <w:docPart>
      <w:docPartPr>
        <w:name w:val="3FF2A9990F9C46EA98E7540FBD331C8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19A295C-5EA3-483E-A91B-7BD85198EDE1}"/>
      </w:docPartPr>
      <w:docPartBody>
        <w:p w:rsidR="00471B66" w:rsidRDefault="001233AB" w:rsidP="001233AB">
          <w:pPr>
            <w:pStyle w:val="3FF2A9990F9C46EA98E7540FBD331C89"/>
          </w:pPr>
          <w:r>
            <w:rPr>
              <w:color w:val="5B9BD5" w:themeColor="accent1"/>
              <w:sz w:val="18"/>
              <w:szCs w:val="18"/>
            </w:rPr>
            <w:t>[Digite seu site]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3AB"/>
    <w:rsid w:val="0001683A"/>
    <w:rsid w:val="001233AB"/>
    <w:rsid w:val="00331FC7"/>
    <w:rsid w:val="00370214"/>
    <w:rsid w:val="003C368A"/>
    <w:rsid w:val="003D6FD2"/>
    <w:rsid w:val="003E1BD4"/>
    <w:rsid w:val="00471B66"/>
    <w:rsid w:val="005367E6"/>
    <w:rsid w:val="005B00D7"/>
    <w:rsid w:val="00852E8F"/>
    <w:rsid w:val="00A84841"/>
    <w:rsid w:val="00AE6846"/>
    <w:rsid w:val="00E26A32"/>
    <w:rsid w:val="00E40B73"/>
    <w:rsid w:val="00EF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3DED37E734ED4743A5A6840811754C5E">
    <w:name w:val="3DED37E734ED4743A5A6840811754C5E"/>
  </w:style>
  <w:style w:type="paragraph" w:customStyle="1" w:styleId="85B6909064D44076956CD63556262F0B">
    <w:name w:val="85B6909064D44076956CD63556262F0B"/>
  </w:style>
  <w:style w:type="paragraph" w:customStyle="1" w:styleId="5B4702F6E9324760BCD49FE7F71E37D5">
    <w:name w:val="5B4702F6E9324760BCD49FE7F71E37D5"/>
  </w:style>
  <w:style w:type="paragraph" w:customStyle="1" w:styleId="02CFB215697F4471A6517B7C59266DD3">
    <w:name w:val="02CFB215697F4471A6517B7C59266DD3"/>
  </w:style>
  <w:style w:type="paragraph" w:customStyle="1" w:styleId="DDA59CCB66D4406B817F4C0B677C1613">
    <w:name w:val="DDA59CCB66D4406B817F4C0B677C1613"/>
  </w:style>
  <w:style w:type="paragraph" w:customStyle="1" w:styleId="EE82EDFFA1DD4AC0BBD6950380CA23DF">
    <w:name w:val="EE82EDFFA1DD4AC0BBD6950380CA23DF"/>
  </w:style>
  <w:style w:type="paragraph" w:customStyle="1" w:styleId="DB626702300C403CB0229B4845E7EB5D">
    <w:name w:val="DB626702300C403CB0229B4845E7EB5D"/>
  </w:style>
  <w:style w:type="paragraph" w:customStyle="1" w:styleId="FE6BB74E00F3479E9FAE36D509CD3BF3">
    <w:name w:val="FE6BB74E00F3479E9FAE36D509CD3BF3"/>
  </w:style>
  <w:style w:type="paragraph" w:customStyle="1" w:styleId="9F006C51067342D19E1A1C9BBECCCCCE">
    <w:name w:val="9F006C51067342D19E1A1C9BBECCCCCE"/>
  </w:style>
  <w:style w:type="paragraph" w:customStyle="1" w:styleId="A518B7B2AD4F4759966830503385187B">
    <w:name w:val="A518B7B2AD4F4759966830503385187B"/>
  </w:style>
  <w:style w:type="paragraph" w:customStyle="1" w:styleId="3A7D644334814962B9D9EAE0B350AB04">
    <w:name w:val="3A7D644334814962B9D9EAE0B350AB04"/>
  </w:style>
  <w:style w:type="paragraph" w:customStyle="1" w:styleId="CE0F1B7624CF4471AF5C8ADA03E68E58">
    <w:name w:val="CE0F1B7624CF4471AF5C8ADA03E68E58"/>
  </w:style>
  <w:style w:type="paragraph" w:customStyle="1" w:styleId="BD2E6BEEABFB423FB72C58D1861620C2">
    <w:name w:val="BD2E6BEEABFB423FB72C58D1861620C2"/>
  </w:style>
  <w:style w:type="paragraph" w:customStyle="1" w:styleId="C0B0227BB9E741CA9C4A97A9744B2854">
    <w:name w:val="C0B0227BB9E741CA9C4A97A9744B2854"/>
  </w:style>
  <w:style w:type="paragraph" w:customStyle="1" w:styleId="2AFC11ED79BD42ABA856EE5EA9F26DE9">
    <w:name w:val="2AFC11ED79BD42ABA856EE5EA9F26DE9"/>
  </w:style>
  <w:style w:type="paragraph" w:customStyle="1" w:styleId="B8BA91F28D80427882658FDCF64297BB">
    <w:name w:val="B8BA91F28D80427882658FDCF64297BB"/>
  </w:style>
  <w:style w:type="paragraph" w:customStyle="1" w:styleId="DB8AA13ED4A94957AF9E6EC99F8B3B0E">
    <w:name w:val="DB8AA13ED4A94957AF9E6EC99F8B3B0E"/>
  </w:style>
  <w:style w:type="paragraph" w:customStyle="1" w:styleId="AB8E3E70E3074381A757FA61336F2837">
    <w:name w:val="AB8E3E70E3074381A757FA61336F2837"/>
  </w:style>
  <w:style w:type="paragraph" w:customStyle="1" w:styleId="9FF798A8ADB241AB82733F6B2D17A0D4">
    <w:name w:val="9FF798A8ADB241AB82733F6B2D17A0D4"/>
  </w:style>
  <w:style w:type="paragraph" w:customStyle="1" w:styleId="56E13079A29E4518916226BAD9A91D37">
    <w:name w:val="56E13079A29E4518916226BAD9A91D37"/>
  </w:style>
  <w:style w:type="paragraph" w:customStyle="1" w:styleId="EA67F1A19EB44591A5FAED569F20007C">
    <w:name w:val="EA67F1A19EB44591A5FAED569F20007C"/>
    <w:rsid w:val="001233AB"/>
  </w:style>
  <w:style w:type="paragraph" w:customStyle="1" w:styleId="BCF5B8E582A845948CFD92C203D69288">
    <w:name w:val="BCF5B8E582A845948CFD92C203D69288"/>
    <w:rsid w:val="001233AB"/>
  </w:style>
  <w:style w:type="paragraph" w:customStyle="1" w:styleId="CEF6EBE41E0748BB9BC8D70D42807CC1">
    <w:name w:val="CEF6EBE41E0748BB9BC8D70D42807CC1"/>
    <w:rsid w:val="001233AB"/>
  </w:style>
  <w:style w:type="paragraph" w:customStyle="1" w:styleId="D07CC3E830824F82A016530B39C2A0A6">
    <w:name w:val="D07CC3E830824F82A016530B39C2A0A6"/>
    <w:rsid w:val="001233AB"/>
  </w:style>
  <w:style w:type="paragraph" w:customStyle="1" w:styleId="3FF2A9990F9C46EA98E7540FBD331C89">
    <w:name w:val="3FF2A9990F9C46EA98E7540FBD331C89"/>
    <w:rsid w:val="001233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Apothecary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Apothecary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pothecar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                               rua pARAIBA N°43 BAIRRO CORDEIROS CEP: 88.310-460 – ITAJAI </CompanyAddress>
  <CompanyPhone>  TEL: 04791986398 04891268394</CompanyPhone>
  <CompanyFax/>
  <CompanyEmail>deividesouza07@hotmail.com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6431E890-5FC6-449F-AAA9-9DF50B837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ApothecaryResume</Template>
  <TotalTime>2</TotalTime>
  <Pages>1</Pages>
  <Words>221</Words>
  <Characters>1197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DEIVIDE DE SOUZA FRANCISCO</dc:creator>
  <cp:lastModifiedBy>Interativo1</cp:lastModifiedBy>
  <cp:revision>3</cp:revision>
  <cp:lastPrinted>2015-08-16T20:41:00Z</cp:lastPrinted>
  <dcterms:created xsi:type="dcterms:W3CDTF">2015-10-01T19:24:00Z</dcterms:created>
  <dcterms:modified xsi:type="dcterms:W3CDTF">2015-11-30T14:53:00Z</dcterms:modified>
</cp:coreProperties>
</file>