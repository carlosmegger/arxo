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0" w:rsidRPr="00D4407E" w:rsidRDefault="00634C3F" w:rsidP="00D4407E">
      <w:pPr>
        <w:spacing w:after="0" w:line="360" w:lineRule="auto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noProof/>
          <w:sz w:val="22"/>
          <w:szCs w:val="22"/>
          <w:lang w:eastAsia="pt-BR"/>
        </w:rPr>
        <w:drawing>
          <wp:inline distT="0" distB="0" distL="0" distR="0">
            <wp:extent cx="1339215" cy="1674495"/>
            <wp:effectExtent l="0" t="0" r="0" b="1905"/>
            <wp:docPr id="11" name="Imagem 11" descr="C:\Users\user\Desktop\12510455_950999191645624_72027678521208795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2510455_950999191645624_7202767852120879584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A6" w:rsidRPr="00D4407E" w:rsidRDefault="004F3B24" w:rsidP="00D4407E">
      <w:pPr>
        <w:spacing w:after="0" w:line="360" w:lineRule="auto"/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4407E">
        <w:rPr>
          <w:rFonts w:asciiTheme="minorHAnsi" w:hAnsiTheme="minorHAnsi" w:cstheme="minorHAnsi"/>
          <w:b/>
          <w:sz w:val="32"/>
          <w:szCs w:val="32"/>
        </w:rPr>
        <w:t>Ana Caroline Winter Magnabosco</w:t>
      </w:r>
    </w:p>
    <w:p w:rsidR="003A699F" w:rsidRPr="00D4407E" w:rsidRDefault="005E57A6" w:rsidP="00D4407E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Brasileir</w:t>
      </w:r>
      <w:r w:rsidR="004F3B24" w:rsidRPr="00D4407E">
        <w:rPr>
          <w:rFonts w:asciiTheme="minorHAnsi" w:hAnsiTheme="minorHAnsi" w:cstheme="minorHAnsi"/>
          <w:sz w:val="22"/>
          <w:szCs w:val="22"/>
        </w:rPr>
        <w:t>a</w:t>
      </w:r>
      <w:r w:rsidRPr="00D4407E">
        <w:rPr>
          <w:rFonts w:asciiTheme="minorHAnsi" w:hAnsiTheme="minorHAnsi" w:cstheme="minorHAnsi"/>
          <w:sz w:val="22"/>
          <w:szCs w:val="22"/>
        </w:rPr>
        <w:t>, S</w:t>
      </w:r>
      <w:r w:rsidR="001638B8" w:rsidRPr="00D4407E">
        <w:rPr>
          <w:rFonts w:asciiTheme="minorHAnsi" w:hAnsiTheme="minorHAnsi" w:cstheme="minorHAnsi"/>
          <w:sz w:val="22"/>
          <w:szCs w:val="22"/>
        </w:rPr>
        <w:t>olteir</w:t>
      </w:r>
      <w:r w:rsidR="004F3B24" w:rsidRPr="00D4407E">
        <w:rPr>
          <w:rFonts w:asciiTheme="minorHAnsi" w:hAnsiTheme="minorHAnsi" w:cstheme="minorHAnsi"/>
          <w:sz w:val="22"/>
          <w:szCs w:val="22"/>
        </w:rPr>
        <w:t>a</w:t>
      </w:r>
      <w:r w:rsidR="001638B8" w:rsidRPr="00D4407E">
        <w:rPr>
          <w:rFonts w:asciiTheme="minorHAnsi" w:hAnsiTheme="minorHAnsi" w:cstheme="minorHAnsi"/>
          <w:sz w:val="22"/>
          <w:szCs w:val="22"/>
        </w:rPr>
        <w:t xml:space="preserve">, </w:t>
      </w:r>
      <w:r w:rsidR="004F3B24" w:rsidRPr="00D4407E">
        <w:rPr>
          <w:rFonts w:asciiTheme="minorHAnsi" w:hAnsiTheme="minorHAnsi" w:cstheme="minorHAnsi"/>
          <w:sz w:val="22"/>
          <w:szCs w:val="22"/>
        </w:rPr>
        <w:t>27/05/1994</w:t>
      </w:r>
      <w:r w:rsidR="00680BC3" w:rsidRPr="00D4407E">
        <w:rPr>
          <w:rFonts w:asciiTheme="minorHAnsi" w:hAnsiTheme="minorHAnsi" w:cstheme="minorHAnsi"/>
          <w:sz w:val="22"/>
          <w:szCs w:val="22"/>
        </w:rPr>
        <w:t xml:space="preserve">. </w:t>
      </w:r>
      <w:r w:rsidR="00783606" w:rsidRPr="00D4407E">
        <w:rPr>
          <w:rFonts w:asciiTheme="minorHAnsi" w:hAnsiTheme="minorHAnsi" w:cstheme="minorHAnsi"/>
          <w:sz w:val="22"/>
          <w:szCs w:val="22"/>
        </w:rPr>
        <w:t xml:space="preserve">CPF: </w:t>
      </w:r>
      <w:r w:rsidR="004F3B24" w:rsidRPr="00D4407E">
        <w:rPr>
          <w:rFonts w:asciiTheme="minorHAnsi" w:hAnsiTheme="minorHAnsi" w:cstheme="minorHAnsi"/>
          <w:sz w:val="22"/>
          <w:szCs w:val="22"/>
        </w:rPr>
        <w:t>092.990.189-44</w:t>
      </w:r>
      <w:r w:rsidR="001638B8" w:rsidRPr="00D4407E">
        <w:rPr>
          <w:rFonts w:asciiTheme="minorHAnsi" w:hAnsiTheme="minorHAnsi" w:cstheme="minorHAnsi"/>
          <w:sz w:val="22"/>
          <w:szCs w:val="22"/>
        </w:rPr>
        <w:br/>
      </w:r>
      <w:r w:rsidR="00CC5F0F" w:rsidRPr="00D4407E">
        <w:rPr>
          <w:rFonts w:asciiTheme="minorHAnsi" w:hAnsiTheme="minorHAnsi" w:cstheme="minorHAnsi"/>
          <w:sz w:val="22"/>
          <w:szCs w:val="22"/>
        </w:rPr>
        <w:t xml:space="preserve">Balneário </w:t>
      </w:r>
      <w:r w:rsidR="00D4407E" w:rsidRPr="00D4407E">
        <w:rPr>
          <w:rFonts w:asciiTheme="minorHAnsi" w:hAnsiTheme="minorHAnsi" w:cstheme="minorHAnsi"/>
          <w:sz w:val="22"/>
          <w:szCs w:val="22"/>
        </w:rPr>
        <w:t>Camboriú</w:t>
      </w:r>
      <w:r w:rsidR="00CC5F0F" w:rsidRPr="00D4407E">
        <w:rPr>
          <w:rFonts w:asciiTheme="minorHAnsi" w:hAnsiTheme="minorHAnsi" w:cstheme="minorHAnsi"/>
          <w:sz w:val="22"/>
          <w:szCs w:val="22"/>
        </w:rPr>
        <w:t xml:space="preserve">/SC - </w:t>
      </w:r>
      <w:r w:rsidR="005B5FD3" w:rsidRPr="00D4407E">
        <w:rPr>
          <w:rFonts w:asciiTheme="minorHAnsi" w:hAnsiTheme="minorHAnsi" w:cstheme="minorHAnsi"/>
          <w:sz w:val="22"/>
          <w:szCs w:val="22"/>
        </w:rPr>
        <w:t xml:space="preserve">Telefone: </w:t>
      </w:r>
      <w:r w:rsidR="001638B8" w:rsidRPr="00D4407E">
        <w:rPr>
          <w:rFonts w:asciiTheme="minorHAnsi" w:hAnsiTheme="minorHAnsi" w:cstheme="minorHAnsi"/>
          <w:sz w:val="22"/>
          <w:szCs w:val="22"/>
          <w:u w:val="single"/>
        </w:rPr>
        <w:t>(</w:t>
      </w:r>
      <w:r w:rsidR="005D427C" w:rsidRPr="00D4407E">
        <w:rPr>
          <w:rFonts w:asciiTheme="minorHAnsi" w:hAnsiTheme="minorHAnsi" w:cstheme="minorHAnsi"/>
          <w:sz w:val="22"/>
          <w:szCs w:val="22"/>
          <w:u w:val="single"/>
        </w:rPr>
        <w:t xml:space="preserve">47) </w:t>
      </w:r>
      <w:r w:rsidR="00D96343" w:rsidRPr="00D4407E">
        <w:rPr>
          <w:rFonts w:asciiTheme="minorHAnsi" w:hAnsiTheme="minorHAnsi" w:cstheme="minorHAnsi"/>
          <w:sz w:val="22"/>
          <w:szCs w:val="22"/>
          <w:u w:val="single"/>
        </w:rPr>
        <w:t>9</w:t>
      </w:r>
      <w:r w:rsidR="005D427C" w:rsidRPr="00D4407E">
        <w:rPr>
          <w:rFonts w:asciiTheme="minorHAnsi" w:hAnsiTheme="minorHAnsi" w:cstheme="minorHAnsi"/>
          <w:sz w:val="22"/>
          <w:szCs w:val="22"/>
          <w:u w:val="single"/>
        </w:rPr>
        <w:t>99</w:t>
      </w:r>
      <w:r w:rsidR="004F3B24" w:rsidRPr="00D4407E">
        <w:rPr>
          <w:rFonts w:asciiTheme="minorHAnsi" w:hAnsiTheme="minorHAnsi" w:cstheme="minorHAnsi"/>
          <w:sz w:val="22"/>
          <w:szCs w:val="22"/>
          <w:u w:val="single"/>
        </w:rPr>
        <w:t>585819</w:t>
      </w:r>
    </w:p>
    <w:p w:rsidR="00783606" w:rsidRPr="00D4407E" w:rsidRDefault="005B5FD3" w:rsidP="00D4407E">
      <w:pPr>
        <w:spacing w:after="0" w:line="240" w:lineRule="auto"/>
        <w:contextualSpacing/>
        <w:jc w:val="center"/>
        <w:rPr>
          <w:rFonts w:asciiTheme="minorHAnsi" w:hAnsiTheme="minorHAnsi" w:cstheme="minorHAnsi"/>
          <w:color w:val="555555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sz w:val="22"/>
          <w:szCs w:val="22"/>
        </w:rPr>
        <w:t>E-mail:</w:t>
      </w:r>
      <w:r w:rsidR="001638B8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467883" w:rsidRPr="00D4407E">
        <w:rPr>
          <w:rFonts w:asciiTheme="minorHAnsi" w:hAnsiTheme="minorHAnsi" w:cstheme="minorHAnsi"/>
          <w:color w:val="555555"/>
          <w:sz w:val="22"/>
          <w:szCs w:val="22"/>
          <w:u w:val="single"/>
        </w:rPr>
        <w:t>ana.magnabosco@hotmail.com</w:t>
      </w:r>
    </w:p>
    <w:p w:rsidR="00467883" w:rsidRPr="00D4407E" w:rsidRDefault="00467883" w:rsidP="00D4407E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2"/>
          <w:szCs w:val="22"/>
          <w:u w:val="single"/>
        </w:rPr>
      </w:pPr>
    </w:p>
    <w:p w:rsidR="00543761" w:rsidRPr="00D4407E" w:rsidRDefault="00543761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A239F" w:rsidRPr="00D4407E" w:rsidRDefault="00A27A8A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55245</wp:posOffset>
                </wp:positionH>
                <wp:positionV relativeFrom="paragraph">
                  <wp:posOffset>210819</wp:posOffset>
                </wp:positionV>
                <wp:extent cx="5667375" cy="0"/>
                <wp:effectExtent l="0" t="0" r="28575" b="19050"/>
                <wp:wrapNone/>
                <wp:docPr id="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1A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8" o:spid="_x0000_s1026" type="#_x0000_t32" style="position:absolute;margin-left:4.35pt;margin-top:16.6pt;width:44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" strokecolor="#b9bec7" strokeweight="1pt">
                <w10:wrap anchorx="margin"/>
              </v:shape>
            </w:pict>
          </mc:Fallback>
        </mc:AlternateContent>
      </w:r>
      <w:r w:rsidR="006A239F" w:rsidRPr="00D4407E">
        <w:rPr>
          <w:rFonts w:asciiTheme="minorHAnsi" w:hAnsiTheme="minorHAnsi" w:cstheme="minorHAnsi"/>
          <w:sz w:val="22"/>
          <w:szCs w:val="22"/>
        </w:rPr>
        <w:t>OBJETIVO PROFISSIONAL</w:t>
      </w:r>
    </w:p>
    <w:p w:rsidR="00847384" w:rsidRPr="00D4407E" w:rsidRDefault="00847384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A239F" w:rsidRPr="00D4407E" w:rsidRDefault="00847384" w:rsidP="00D4407E">
      <w:pPr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 xml:space="preserve">Vaga para cargo de </w:t>
      </w:r>
      <w:r w:rsidR="00633E32" w:rsidRPr="00D4407E">
        <w:rPr>
          <w:rFonts w:asciiTheme="minorHAnsi" w:hAnsiTheme="minorHAnsi" w:cstheme="minorHAnsi"/>
          <w:sz w:val="22"/>
          <w:szCs w:val="22"/>
          <w:u w:val="single"/>
        </w:rPr>
        <w:t>Advogada</w:t>
      </w:r>
      <w:r w:rsidR="00633E32" w:rsidRPr="00D4407E">
        <w:rPr>
          <w:rFonts w:asciiTheme="minorHAnsi" w:hAnsiTheme="minorHAnsi" w:cstheme="minorHAnsi"/>
          <w:caps/>
          <w:sz w:val="22"/>
          <w:szCs w:val="22"/>
          <w:u w:val="single"/>
        </w:rPr>
        <w:t xml:space="preserve">. </w:t>
      </w:r>
    </w:p>
    <w:p w:rsidR="00D4407E" w:rsidRPr="00D4407E" w:rsidRDefault="00D4407E" w:rsidP="00D4407E">
      <w:pPr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 xml:space="preserve">Possuo ampla </w:t>
      </w:r>
      <w:r w:rsidR="00DC2F4F" w:rsidRPr="00D4407E">
        <w:rPr>
          <w:rFonts w:asciiTheme="minorHAnsi" w:hAnsiTheme="minorHAnsi" w:cstheme="minorHAnsi"/>
          <w:sz w:val="22"/>
          <w:szCs w:val="22"/>
          <w:u w:val="single"/>
        </w:rPr>
        <w:t>experiência profiss</w:t>
      </w:r>
      <w:r w:rsidRPr="00D4407E">
        <w:rPr>
          <w:rFonts w:asciiTheme="minorHAnsi" w:hAnsiTheme="minorHAnsi" w:cstheme="minorHAnsi"/>
          <w:sz w:val="22"/>
          <w:szCs w:val="22"/>
          <w:u w:val="single"/>
        </w:rPr>
        <w:t>i</w:t>
      </w:r>
      <w:r w:rsidR="00DC2F4F" w:rsidRPr="00D4407E">
        <w:rPr>
          <w:rFonts w:asciiTheme="minorHAnsi" w:hAnsiTheme="minorHAnsi" w:cstheme="minorHAnsi"/>
          <w:sz w:val="22"/>
          <w:szCs w:val="22"/>
          <w:u w:val="single"/>
        </w:rPr>
        <w:t>onal</w:t>
      </w:r>
      <w:r w:rsidR="00DC2F4F" w:rsidRPr="00D4407E">
        <w:rPr>
          <w:rFonts w:asciiTheme="minorHAnsi" w:hAnsiTheme="minorHAnsi" w:cstheme="minorHAnsi"/>
          <w:sz w:val="22"/>
          <w:szCs w:val="22"/>
        </w:rPr>
        <w:t xml:space="preserve"> na elaboração de</w:t>
      </w:r>
      <w:r w:rsidR="00467883" w:rsidRPr="00D4407E">
        <w:rPr>
          <w:rFonts w:asciiTheme="minorHAnsi" w:hAnsiTheme="minorHAnsi" w:cstheme="minorHAnsi"/>
          <w:sz w:val="22"/>
          <w:szCs w:val="22"/>
        </w:rPr>
        <w:t xml:space="preserve"> todas as peças </w:t>
      </w:r>
      <w:r w:rsidRPr="00D4407E">
        <w:rPr>
          <w:rFonts w:asciiTheme="minorHAnsi" w:hAnsiTheme="minorHAnsi" w:cstheme="minorHAnsi"/>
          <w:sz w:val="22"/>
          <w:szCs w:val="22"/>
        </w:rPr>
        <w:t>processuais</w:t>
      </w:r>
      <w:r w:rsidR="00467883" w:rsidRPr="00D4407E">
        <w:rPr>
          <w:rFonts w:asciiTheme="minorHAnsi" w:hAnsiTheme="minorHAnsi" w:cstheme="minorHAnsi"/>
          <w:sz w:val="22"/>
          <w:szCs w:val="22"/>
        </w:rPr>
        <w:t>,</w:t>
      </w:r>
      <w:r w:rsidRPr="00D4407E">
        <w:rPr>
          <w:rFonts w:asciiTheme="minorHAnsi" w:hAnsiTheme="minorHAnsi" w:cstheme="minorHAnsi"/>
          <w:sz w:val="22"/>
          <w:szCs w:val="22"/>
        </w:rPr>
        <w:t xml:space="preserve"> atuando na área Trabalhista, Civil e Direito Médico</w:t>
      </w:r>
      <w:r w:rsidR="00DC2F4F" w:rsidRPr="00D4407E">
        <w:rPr>
          <w:rFonts w:asciiTheme="minorHAnsi" w:hAnsiTheme="minorHAnsi" w:cstheme="minorHAnsi"/>
          <w:sz w:val="22"/>
          <w:szCs w:val="22"/>
        </w:rPr>
        <w:t>.</w:t>
      </w:r>
      <w:r w:rsidRPr="00D4407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C2F4F" w:rsidRPr="00D4407E" w:rsidRDefault="00D4407E" w:rsidP="00D4407E">
      <w:pPr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Experiência em atendimento aos clientes, com enfoque principal em pessoas jurídicas.</w:t>
      </w:r>
    </w:p>
    <w:p w:rsidR="00DC2F4F" w:rsidRPr="00D4407E" w:rsidRDefault="00DC2F4F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0D63" w:rsidRPr="00D4407E" w:rsidRDefault="00A27A8A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236854</wp:posOffset>
                </wp:positionV>
                <wp:extent cx="5667375" cy="0"/>
                <wp:effectExtent l="0" t="0" r="28575" b="190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8B9B2" id="AutoShape 164" o:spid="_x0000_s1026" type="#_x0000_t32" style="position:absolute;margin-left:.3pt;margin-top:18.65pt;width:44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Ph+CXPbAAAABgEAAA8AAABkcnMvZG93bnJldi54&#10;bWxMjs1Kw0AUhfdC32G4BXd2EoO1xkyKFLR0IdgquL3JXDPRzJ2QmbTx7Z3iQpfnh3O+Yj3ZThxp&#10;8K1jBekiAUFcO91yo+Dt9fFqBcIHZI2dY1LwTR7W5eyiwFy7E+/peAiNiCPsc1RgQuhzKX1tyKJf&#10;uJ44Zh9usBiiHBqpBzzFcdvJ6yRZSostxweDPW0M1V+H0Sqo7G7cTvuX59p8bm70E6bt+zZV6nI+&#10;PdyDCDSFvzKc8SM6lJGpciNrLzoFy9hTkN1mIGK6ustSENWvIctC/scvf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D4fglz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1638B8" w:rsidRPr="00D4407E">
        <w:rPr>
          <w:rFonts w:asciiTheme="minorHAnsi" w:hAnsiTheme="minorHAnsi" w:cstheme="minorHAnsi"/>
          <w:sz w:val="22"/>
          <w:szCs w:val="22"/>
        </w:rPr>
        <w:t>FORMAÇÃO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6A239F" w:rsidRPr="00D4407E">
        <w:rPr>
          <w:rFonts w:asciiTheme="minorHAnsi" w:hAnsiTheme="minorHAnsi" w:cstheme="minorHAnsi"/>
          <w:sz w:val="22"/>
          <w:szCs w:val="22"/>
        </w:rPr>
        <w:t>acadêmica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 - JURÍDICO</w:t>
      </w:r>
    </w:p>
    <w:p w:rsidR="001638B8" w:rsidRPr="00D4407E" w:rsidRDefault="001638B8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96343" w:rsidRPr="00D4407E" w:rsidRDefault="00D4407E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Advogada inscrita na OAB/</w:t>
      </w:r>
      <w:r w:rsidR="0062766D">
        <w:rPr>
          <w:rFonts w:asciiTheme="minorHAnsi" w:hAnsiTheme="minorHAnsi" w:cstheme="minorHAnsi"/>
          <w:sz w:val="22"/>
          <w:szCs w:val="22"/>
        </w:rPr>
        <w:t>SC</w:t>
      </w:r>
      <w:r w:rsidR="00633E32" w:rsidRPr="00D4407E">
        <w:rPr>
          <w:rFonts w:asciiTheme="minorHAnsi" w:hAnsiTheme="minorHAnsi" w:cstheme="minorHAnsi"/>
          <w:sz w:val="22"/>
          <w:szCs w:val="22"/>
        </w:rPr>
        <w:t>.</w:t>
      </w:r>
    </w:p>
    <w:p w:rsidR="00D96343" w:rsidRPr="00D4407E" w:rsidRDefault="00D96343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Bacharel</w:t>
      </w:r>
      <w:r w:rsidR="00543761" w:rsidRPr="00D4407E">
        <w:rPr>
          <w:rFonts w:asciiTheme="minorHAnsi" w:hAnsiTheme="minorHAnsi" w:cstheme="minorHAnsi"/>
          <w:sz w:val="22"/>
          <w:szCs w:val="22"/>
        </w:rPr>
        <w:t xml:space="preserve"> em </w:t>
      </w:r>
      <w:r w:rsidR="004F3B24" w:rsidRPr="00D4407E">
        <w:rPr>
          <w:rFonts w:asciiTheme="minorHAnsi" w:hAnsiTheme="minorHAnsi" w:cstheme="minorHAnsi"/>
          <w:sz w:val="22"/>
          <w:szCs w:val="22"/>
        </w:rPr>
        <w:t>Direito</w:t>
      </w:r>
      <w:r w:rsidRPr="00D4407E">
        <w:rPr>
          <w:rFonts w:asciiTheme="minorHAnsi" w:hAnsiTheme="minorHAnsi" w:cstheme="minorHAnsi"/>
          <w:sz w:val="22"/>
          <w:szCs w:val="22"/>
        </w:rPr>
        <w:t xml:space="preserve"> pela</w:t>
      </w:r>
      <w:r w:rsidR="005D427C" w:rsidRPr="00D4407E">
        <w:rPr>
          <w:rFonts w:asciiTheme="minorHAnsi" w:hAnsiTheme="minorHAnsi" w:cstheme="minorHAnsi"/>
          <w:sz w:val="22"/>
          <w:szCs w:val="22"/>
        </w:rPr>
        <w:t xml:space="preserve"> Universidade</w:t>
      </w:r>
      <w:r w:rsidR="00633E32" w:rsidRPr="00D4407E">
        <w:rPr>
          <w:rFonts w:asciiTheme="minorHAnsi" w:hAnsiTheme="minorHAnsi" w:cstheme="minorHAnsi"/>
          <w:sz w:val="22"/>
          <w:szCs w:val="22"/>
        </w:rPr>
        <w:t xml:space="preserve"> do Vale do Itajaí – UNIVALI.</w:t>
      </w:r>
    </w:p>
    <w:p w:rsidR="00D96343" w:rsidRPr="00D4407E" w:rsidRDefault="00D96343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Pós Graduanda em Direito e Processo do Trabalho pela Estácio/Complexo de Ensino Renato Saraiva.</w:t>
      </w:r>
    </w:p>
    <w:p w:rsidR="00D96343" w:rsidRPr="00D4407E" w:rsidRDefault="00D96343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Pós Graduanda em Direito Médico pela UNIARA.</w:t>
      </w:r>
    </w:p>
    <w:p w:rsidR="00D96343" w:rsidRPr="00D4407E" w:rsidRDefault="00D96343" w:rsidP="00D4407E">
      <w:pPr>
        <w:pStyle w:val="PargrafodaLista"/>
        <w:numPr>
          <w:ilvl w:val="0"/>
          <w:numId w:val="27"/>
        </w:numPr>
        <w:tabs>
          <w:tab w:val="left" w:pos="284"/>
        </w:tabs>
        <w:spacing w:before="240" w:after="0" w:line="24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Áreas de atuação: Direito</w:t>
      </w:r>
      <w:r w:rsidR="0062766D">
        <w:rPr>
          <w:rFonts w:asciiTheme="minorHAnsi" w:hAnsiTheme="minorHAnsi" w:cstheme="minorHAnsi"/>
          <w:sz w:val="22"/>
          <w:szCs w:val="22"/>
        </w:rPr>
        <w:t xml:space="preserve"> Empresarial, Direito</w:t>
      </w:r>
      <w:r w:rsidRPr="00D4407E">
        <w:rPr>
          <w:rFonts w:asciiTheme="minorHAnsi" w:hAnsiTheme="minorHAnsi" w:cstheme="minorHAnsi"/>
          <w:sz w:val="22"/>
          <w:szCs w:val="22"/>
        </w:rPr>
        <w:t xml:space="preserve"> Trabalhista, Direito Médico, 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Direito Civil </w:t>
      </w:r>
      <w:r w:rsidR="00633E32" w:rsidRPr="00D4407E">
        <w:rPr>
          <w:rFonts w:asciiTheme="minorHAnsi" w:hAnsiTheme="minorHAnsi" w:cstheme="minorHAnsi"/>
          <w:sz w:val="22"/>
          <w:szCs w:val="22"/>
        </w:rPr>
        <w:t>e outros</w:t>
      </w:r>
      <w:r w:rsidRPr="00D4407E">
        <w:rPr>
          <w:rFonts w:asciiTheme="minorHAnsi" w:hAnsiTheme="minorHAnsi" w:cstheme="minorHAnsi"/>
          <w:sz w:val="22"/>
          <w:szCs w:val="22"/>
        </w:rPr>
        <w:t xml:space="preserve">.            </w:t>
      </w:r>
    </w:p>
    <w:p w:rsidR="00D96343" w:rsidRPr="00D4407E" w:rsidRDefault="00D96343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30D63" w:rsidRPr="00D4407E" w:rsidRDefault="00B30D63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EXPERIÊNCIA</w:t>
      </w:r>
      <w:r w:rsidR="003A699F" w:rsidRPr="00D4407E">
        <w:rPr>
          <w:rFonts w:asciiTheme="minorHAnsi" w:hAnsiTheme="minorHAnsi" w:cstheme="minorHAnsi"/>
          <w:sz w:val="22"/>
          <w:szCs w:val="22"/>
        </w:rPr>
        <w:t>S</w:t>
      </w:r>
      <w:r w:rsidR="0002401A" w:rsidRPr="00D4407E">
        <w:rPr>
          <w:rFonts w:asciiTheme="minorHAnsi" w:hAnsiTheme="minorHAnsi" w:cstheme="minorHAnsi"/>
          <w:sz w:val="22"/>
          <w:szCs w:val="22"/>
        </w:rPr>
        <w:t xml:space="preserve"> PROFISSIONA</w:t>
      </w:r>
      <w:r w:rsidR="003A699F" w:rsidRPr="00D4407E">
        <w:rPr>
          <w:rFonts w:asciiTheme="minorHAnsi" w:hAnsiTheme="minorHAnsi" w:cstheme="minorHAnsi"/>
          <w:sz w:val="22"/>
          <w:szCs w:val="22"/>
        </w:rPr>
        <w:t>IS</w:t>
      </w:r>
    </w:p>
    <w:p w:rsidR="00D9301B" w:rsidRPr="00D4407E" w:rsidRDefault="00A27A8A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sz w:val="22"/>
          <w:szCs w:val="22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23494</wp:posOffset>
                </wp:positionV>
                <wp:extent cx="5667375" cy="0"/>
                <wp:effectExtent l="0" t="0" r="28575" b="190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A28D2" id="AutoShape 165" o:spid="_x0000_s1026" type="#_x0000_t32" style="position:absolute;margin-left:.3pt;margin-top:1.85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  <w:r w:rsidR="00B30D63" w:rsidRPr="00D4407E">
        <w:rPr>
          <w:rFonts w:asciiTheme="minorHAnsi" w:hAnsiTheme="minorHAnsi" w:cstheme="minorHAnsi"/>
          <w:sz w:val="22"/>
          <w:szCs w:val="22"/>
        </w:rPr>
        <w:br/>
      </w:r>
      <w:r w:rsidR="00847384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VCB Comunicações - </w:t>
      </w:r>
      <w:r w:rsidR="003A699F" w:rsidRPr="00D4407E">
        <w:rPr>
          <w:rFonts w:asciiTheme="minorHAnsi" w:hAnsiTheme="minorHAnsi" w:cstheme="minorHAnsi"/>
          <w:b/>
          <w:sz w:val="22"/>
          <w:szCs w:val="22"/>
          <w:u w:val="single"/>
        </w:rPr>
        <w:t>2011</w:t>
      </w:r>
      <w:r w:rsidR="00543761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D4407E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847384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2014 </w:t>
      </w:r>
    </w:p>
    <w:p w:rsidR="006A239F" w:rsidRPr="00D4407E" w:rsidRDefault="005D427C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Cargo</w:t>
      </w:r>
      <w:r w:rsidR="00543761" w:rsidRPr="00D4407E">
        <w:rPr>
          <w:rFonts w:asciiTheme="minorHAnsi" w:hAnsiTheme="minorHAnsi" w:cstheme="minorHAnsi"/>
          <w:sz w:val="22"/>
          <w:szCs w:val="22"/>
        </w:rPr>
        <w:t xml:space="preserve">: 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Assistente financeiro. </w:t>
      </w:r>
      <w:r w:rsidR="006A239F" w:rsidRPr="00D4407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A239F" w:rsidRPr="00D4407E" w:rsidRDefault="006A239F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Setor</w:t>
      </w:r>
      <w:r w:rsidRPr="00D4407E">
        <w:rPr>
          <w:rFonts w:asciiTheme="minorHAnsi" w:hAnsiTheme="minorHAnsi" w:cstheme="minorHAnsi"/>
          <w:sz w:val="22"/>
          <w:szCs w:val="22"/>
        </w:rPr>
        <w:t xml:space="preserve">: </w:t>
      </w:r>
      <w:r w:rsidR="00D4407E" w:rsidRPr="00D4407E">
        <w:rPr>
          <w:rFonts w:asciiTheme="minorHAnsi" w:hAnsiTheme="minorHAnsi" w:cstheme="minorHAnsi"/>
          <w:sz w:val="22"/>
          <w:szCs w:val="22"/>
        </w:rPr>
        <w:t>Gerência de Cobrança</w:t>
      </w:r>
      <w:r w:rsidRPr="00D4407E">
        <w:rPr>
          <w:rFonts w:asciiTheme="minorHAnsi" w:hAnsiTheme="minorHAnsi" w:cstheme="minorHAnsi"/>
          <w:sz w:val="22"/>
          <w:szCs w:val="22"/>
        </w:rPr>
        <w:t xml:space="preserve"> e </w:t>
      </w:r>
      <w:r w:rsidR="00D4407E" w:rsidRPr="00D4407E">
        <w:rPr>
          <w:rFonts w:asciiTheme="minorHAnsi" w:hAnsiTheme="minorHAnsi" w:cstheme="minorHAnsi"/>
          <w:sz w:val="22"/>
          <w:szCs w:val="22"/>
        </w:rPr>
        <w:t>Financeiro</w:t>
      </w:r>
    </w:p>
    <w:p w:rsidR="00D4407E" w:rsidRPr="00D4407E" w:rsidRDefault="005E57A6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Principais atividades</w:t>
      </w:r>
      <w:r w:rsidRPr="00D4407E">
        <w:rPr>
          <w:rFonts w:asciiTheme="minorHAnsi" w:hAnsiTheme="minorHAnsi" w:cstheme="minorHAnsi"/>
          <w:sz w:val="22"/>
          <w:szCs w:val="22"/>
        </w:rPr>
        <w:t>: R</w:t>
      </w:r>
      <w:r w:rsidR="006A239F" w:rsidRPr="00D4407E">
        <w:rPr>
          <w:rFonts w:asciiTheme="minorHAnsi" w:hAnsiTheme="minorHAnsi" w:cstheme="minorHAnsi"/>
          <w:sz w:val="22"/>
          <w:szCs w:val="22"/>
        </w:rPr>
        <w:t>eceptivo para resolução de problemas financeiros de assinantes, Ativo para cobr</w:t>
      </w:r>
      <w:r w:rsidR="00543761" w:rsidRPr="00D4407E">
        <w:rPr>
          <w:rFonts w:asciiTheme="minorHAnsi" w:hAnsiTheme="minorHAnsi" w:cstheme="minorHAnsi"/>
          <w:sz w:val="22"/>
          <w:szCs w:val="22"/>
        </w:rPr>
        <w:t>ança de contratos inadimplentes, el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aboração de relatórios mensais, gerenciamento de equipe de 20 pessoas no setor financeiro, com foco no alcance das metas de recuperação de crédito, </w:t>
      </w:r>
      <w:r w:rsidR="00D4407E" w:rsidRPr="00D4407E">
        <w:rPr>
          <w:rFonts w:asciiTheme="minorHAnsi" w:hAnsiTheme="minorHAnsi" w:cstheme="minorHAnsi"/>
          <w:sz w:val="22"/>
          <w:szCs w:val="22"/>
        </w:rPr>
        <w:br/>
        <w:t>criação de estratégias, acompanhamento de resultados e alinhamento da produtividade da equipe.</w:t>
      </w:r>
    </w:p>
    <w:p w:rsidR="000554EE" w:rsidRPr="00D4407E" w:rsidRDefault="000554EE" w:rsidP="00D4407E">
      <w:pPr>
        <w:pStyle w:val="PargrafodaLista"/>
        <w:spacing w:after="0" w:line="360" w:lineRule="auto"/>
        <w:ind w:left="284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04650" w:rsidRPr="00D4407E" w:rsidRDefault="000554EE" w:rsidP="00D4407E">
      <w:pPr>
        <w:pStyle w:val="PargrafodaLista"/>
        <w:spacing w:after="0" w:line="360" w:lineRule="auto"/>
        <w:ind w:left="284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TRIBUNAL DE JUSTIÇA SANTA CATARINA </w:t>
      </w:r>
      <w:r w:rsidR="003A699F" w:rsidRPr="00D4407E">
        <w:rPr>
          <w:rFonts w:asciiTheme="minorHAnsi" w:hAnsiTheme="minorHAnsi" w:cstheme="minorHAnsi"/>
          <w:b/>
          <w:sz w:val="22"/>
          <w:szCs w:val="22"/>
          <w:u w:val="single"/>
        </w:rPr>
        <w:t>–</w:t>
      </w:r>
      <w:r w:rsidR="00847384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3A699F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início de </w:t>
      </w:r>
      <w:r w:rsidR="00E553C6" w:rsidRPr="00D4407E">
        <w:rPr>
          <w:rFonts w:asciiTheme="minorHAnsi" w:hAnsiTheme="minorHAnsi" w:cstheme="minorHAnsi"/>
          <w:b/>
          <w:sz w:val="22"/>
          <w:szCs w:val="22"/>
          <w:u w:val="single"/>
        </w:rPr>
        <w:t>20</w:t>
      </w:r>
      <w:r w:rsidR="00847384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14 – Dezembro 2015 </w:t>
      </w:r>
    </w:p>
    <w:p w:rsidR="003A699F" w:rsidRPr="00D4407E" w:rsidRDefault="003A699F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Alocada na 1ª Vara Cível da Comarca de Itajaí</w:t>
      </w:r>
    </w:p>
    <w:p w:rsidR="00704650" w:rsidRPr="00D4407E" w:rsidRDefault="00BA55C0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Principais funções</w:t>
      </w:r>
      <w:r w:rsidRPr="00D4407E">
        <w:rPr>
          <w:rFonts w:asciiTheme="minorHAnsi" w:hAnsiTheme="minorHAnsi" w:cstheme="minorHAnsi"/>
          <w:sz w:val="22"/>
          <w:szCs w:val="22"/>
        </w:rPr>
        <w:t>: El</w:t>
      </w:r>
      <w:r w:rsidR="00704650" w:rsidRPr="00D4407E">
        <w:rPr>
          <w:rFonts w:asciiTheme="minorHAnsi" w:hAnsiTheme="minorHAnsi" w:cstheme="minorHAnsi"/>
          <w:sz w:val="22"/>
          <w:szCs w:val="22"/>
        </w:rPr>
        <w:t xml:space="preserve">aboração de 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minutas, </w:t>
      </w:r>
      <w:r w:rsidR="00704650" w:rsidRPr="00D4407E">
        <w:rPr>
          <w:rFonts w:asciiTheme="minorHAnsi" w:hAnsiTheme="minorHAnsi" w:cstheme="minorHAnsi"/>
          <w:sz w:val="22"/>
          <w:szCs w:val="22"/>
        </w:rPr>
        <w:t>sentenças e decisões interlocutórias. Confecção de despacho</w:t>
      </w:r>
      <w:r w:rsidRPr="00D4407E">
        <w:rPr>
          <w:rFonts w:asciiTheme="minorHAnsi" w:hAnsiTheme="minorHAnsi" w:cstheme="minorHAnsi"/>
          <w:sz w:val="22"/>
          <w:szCs w:val="22"/>
        </w:rPr>
        <w:t>s</w:t>
      </w:r>
      <w:r w:rsidR="00704650" w:rsidRPr="00D4407E">
        <w:rPr>
          <w:rFonts w:asciiTheme="minorHAnsi" w:hAnsiTheme="minorHAnsi" w:cstheme="minorHAnsi"/>
          <w:sz w:val="22"/>
          <w:szCs w:val="22"/>
        </w:rPr>
        <w:t>. Tr</w:t>
      </w:r>
      <w:r w:rsidRPr="00D4407E">
        <w:rPr>
          <w:rFonts w:asciiTheme="minorHAnsi" w:hAnsiTheme="minorHAnsi" w:cstheme="minorHAnsi"/>
          <w:sz w:val="22"/>
          <w:szCs w:val="22"/>
        </w:rPr>
        <w:t>iagem de processos. Atendimento a</w:t>
      </w:r>
      <w:r w:rsidR="00704650" w:rsidRPr="00D4407E">
        <w:rPr>
          <w:rFonts w:asciiTheme="minorHAnsi" w:hAnsiTheme="minorHAnsi" w:cstheme="minorHAnsi"/>
          <w:sz w:val="22"/>
          <w:szCs w:val="22"/>
        </w:rPr>
        <w:t>o púbico.</w:t>
      </w:r>
      <w:r w:rsidR="00A4341A" w:rsidRPr="00D4407E">
        <w:rPr>
          <w:rFonts w:asciiTheme="minorHAnsi" w:hAnsiTheme="minorHAnsi" w:cstheme="minorHAnsi"/>
          <w:sz w:val="22"/>
          <w:szCs w:val="22"/>
        </w:rPr>
        <w:t xml:space="preserve"> Execução d</w:t>
      </w:r>
      <w:r w:rsidR="000554EE" w:rsidRPr="00D4407E">
        <w:rPr>
          <w:rFonts w:asciiTheme="minorHAnsi" w:hAnsiTheme="minorHAnsi" w:cstheme="minorHAnsi"/>
          <w:sz w:val="22"/>
          <w:szCs w:val="22"/>
        </w:rPr>
        <w:t xml:space="preserve">o expediente em gabinete e </w:t>
      </w:r>
      <w:r w:rsidR="00A4341A" w:rsidRPr="00D4407E">
        <w:rPr>
          <w:rFonts w:asciiTheme="minorHAnsi" w:hAnsiTheme="minorHAnsi" w:cstheme="minorHAnsi"/>
          <w:sz w:val="22"/>
          <w:szCs w:val="22"/>
        </w:rPr>
        <w:t>audiências</w:t>
      </w:r>
      <w:r w:rsidR="000554EE" w:rsidRPr="00D4407E">
        <w:rPr>
          <w:rFonts w:asciiTheme="minorHAnsi" w:hAnsiTheme="minorHAnsi" w:cstheme="minorHAnsi"/>
          <w:sz w:val="22"/>
          <w:szCs w:val="22"/>
        </w:rPr>
        <w:t>.</w:t>
      </w:r>
    </w:p>
    <w:p w:rsidR="00680BC3" w:rsidRPr="00D4407E" w:rsidRDefault="00680BC3" w:rsidP="00D4407E">
      <w:pPr>
        <w:pStyle w:val="PargrafodaLista"/>
        <w:spacing w:after="0" w:line="360" w:lineRule="auto"/>
        <w:ind w:left="284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04650" w:rsidRPr="00D4407E" w:rsidRDefault="00CC3138" w:rsidP="00D4407E">
      <w:pPr>
        <w:pStyle w:val="PargrafodaLista"/>
        <w:spacing w:after="0" w:line="360" w:lineRule="auto"/>
        <w:ind w:left="284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JAIME DA VEIGA ADVOCACIA E ASSESSORIA EMPRESARIAL </w:t>
      </w:r>
      <w:r w:rsidR="00D96343" w:rsidRPr="00D4407E">
        <w:rPr>
          <w:rFonts w:asciiTheme="minorHAnsi" w:hAnsiTheme="minorHAnsi" w:cstheme="minorHAnsi"/>
          <w:b/>
          <w:sz w:val="22"/>
          <w:szCs w:val="22"/>
          <w:u w:val="single"/>
        </w:rPr>
        <w:t>–</w:t>
      </w:r>
      <w:r w:rsidR="00847384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D96343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Ano </w:t>
      </w:r>
      <w:r w:rsidR="00704650" w:rsidRPr="00D4407E">
        <w:rPr>
          <w:rFonts w:asciiTheme="minorHAnsi" w:hAnsiTheme="minorHAnsi" w:cstheme="minorHAnsi"/>
          <w:b/>
          <w:sz w:val="22"/>
          <w:szCs w:val="22"/>
          <w:u w:val="single"/>
        </w:rPr>
        <w:t xml:space="preserve">2015 – Atualmente </w:t>
      </w:r>
    </w:p>
    <w:p w:rsidR="00704650" w:rsidRPr="00D4407E" w:rsidRDefault="00847384" w:rsidP="00D4407E">
      <w:pPr>
        <w:pStyle w:val="PargrafodaLista"/>
        <w:numPr>
          <w:ilvl w:val="0"/>
          <w:numId w:val="27"/>
        </w:numPr>
        <w:spacing w:after="0" w:line="360" w:lineRule="auto"/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Cargo</w:t>
      </w:r>
      <w:r w:rsidR="00633E32" w:rsidRPr="00D4407E">
        <w:rPr>
          <w:rFonts w:asciiTheme="minorHAnsi" w:hAnsiTheme="minorHAnsi" w:cstheme="minorHAnsi"/>
          <w:sz w:val="22"/>
          <w:szCs w:val="22"/>
        </w:rPr>
        <w:t>: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 Inicialmente</w:t>
      </w:r>
      <w:r w:rsidR="00633E32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Estagiária, sendo posteriormente contratada como </w:t>
      </w:r>
      <w:r w:rsidR="00633E32" w:rsidRPr="00D4407E">
        <w:rPr>
          <w:rFonts w:asciiTheme="minorHAnsi" w:hAnsiTheme="minorHAnsi" w:cstheme="minorHAnsi"/>
          <w:sz w:val="22"/>
          <w:szCs w:val="22"/>
          <w:u w:val="single"/>
        </w:rPr>
        <w:t>Advog</w:t>
      </w:r>
      <w:r w:rsidR="00D4407E" w:rsidRPr="00D4407E">
        <w:rPr>
          <w:rFonts w:asciiTheme="minorHAnsi" w:hAnsiTheme="minorHAnsi" w:cstheme="minorHAnsi"/>
          <w:sz w:val="22"/>
          <w:szCs w:val="22"/>
          <w:u w:val="single"/>
        </w:rPr>
        <w:t>ada com enfoque no contencioso T</w:t>
      </w:r>
      <w:r w:rsidR="00633E32" w:rsidRPr="00D4407E">
        <w:rPr>
          <w:rFonts w:asciiTheme="minorHAnsi" w:hAnsiTheme="minorHAnsi" w:cstheme="minorHAnsi"/>
          <w:sz w:val="22"/>
          <w:szCs w:val="22"/>
          <w:u w:val="single"/>
        </w:rPr>
        <w:t xml:space="preserve">rabalhista e </w:t>
      </w:r>
      <w:r w:rsidR="00D4407E" w:rsidRPr="00D4407E">
        <w:rPr>
          <w:rFonts w:asciiTheme="minorHAnsi" w:hAnsiTheme="minorHAnsi" w:cstheme="minorHAnsi"/>
          <w:sz w:val="22"/>
          <w:szCs w:val="22"/>
          <w:u w:val="single"/>
        </w:rPr>
        <w:t>C</w:t>
      </w:r>
      <w:r w:rsidR="00633E32" w:rsidRPr="00D4407E">
        <w:rPr>
          <w:rFonts w:asciiTheme="minorHAnsi" w:hAnsiTheme="minorHAnsi" w:cstheme="minorHAnsi"/>
          <w:sz w:val="22"/>
          <w:szCs w:val="22"/>
          <w:u w:val="single"/>
        </w:rPr>
        <w:t xml:space="preserve">ivil. 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4407E" w:rsidRDefault="00F07F27" w:rsidP="00D4407E">
      <w:pPr>
        <w:pStyle w:val="PargrafodaLista"/>
        <w:numPr>
          <w:ilvl w:val="0"/>
          <w:numId w:val="27"/>
        </w:numPr>
        <w:spacing w:after="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  <w:u w:val="single"/>
        </w:rPr>
        <w:t>Principais funções</w:t>
      </w:r>
      <w:r w:rsidRPr="00D4407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A27A8A" w:rsidRPr="00D4407E" w:rsidRDefault="00D4407E" w:rsidP="00D4407E">
      <w:pPr>
        <w:pStyle w:val="PargrafodaLista"/>
        <w:spacing w:after="0"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543761" w:rsidRPr="00D4407E">
        <w:rPr>
          <w:rFonts w:asciiTheme="minorHAnsi" w:hAnsiTheme="minorHAnsi" w:cstheme="minorHAnsi"/>
          <w:sz w:val="22"/>
          <w:szCs w:val="22"/>
        </w:rPr>
        <w:t>Atuação na área</w:t>
      </w:r>
      <w:r w:rsidR="00543761" w:rsidRPr="00D4407E">
        <w:rPr>
          <w:rFonts w:asciiTheme="minorHAnsi" w:hAnsiTheme="minorHAnsi" w:cstheme="minorHAnsi"/>
          <w:bCs/>
          <w:sz w:val="22"/>
          <w:szCs w:val="22"/>
        </w:rPr>
        <w:t xml:space="preserve"> Jurídica</w:t>
      </w:r>
      <w:r w:rsidR="00CC5F0F" w:rsidRPr="00D4407E">
        <w:rPr>
          <w:rFonts w:asciiTheme="minorHAnsi" w:hAnsiTheme="minorHAnsi" w:cstheme="minorHAnsi"/>
          <w:bCs/>
          <w:sz w:val="22"/>
          <w:szCs w:val="22"/>
        </w:rPr>
        <w:t xml:space="preserve"> c</w:t>
      </w:r>
      <w:r w:rsidR="00633E32" w:rsidRPr="00D4407E">
        <w:rPr>
          <w:rFonts w:asciiTheme="minorHAnsi" w:hAnsiTheme="minorHAnsi" w:cstheme="minorHAnsi"/>
          <w:bCs/>
          <w:sz w:val="22"/>
          <w:szCs w:val="22"/>
        </w:rPr>
        <w:t xml:space="preserve">om </w:t>
      </w:r>
      <w:r w:rsidRPr="00D4407E">
        <w:rPr>
          <w:rFonts w:asciiTheme="minorHAnsi" w:hAnsiTheme="minorHAnsi" w:cstheme="minorHAnsi"/>
          <w:bCs/>
          <w:sz w:val="22"/>
          <w:szCs w:val="22"/>
        </w:rPr>
        <w:t>ênfase</w:t>
      </w:r>
      <w:r w:rsidR="00633E32" w:rsidRPr="00D4407E">
        <w:rPr>
          <w:rFonts w:asciiTheme="minorHAnsi" w:hAnsiTheme="minorHAnsi" w:cstheme="minorHAnsi"/>
          <w:bCs/>
          <w:sz w:val="22"/>
          <w:szCs w:val="22"/>
        </w:rPr>
        <w:t xml:space="preserve"> na seara trabalhista, </w:t>
      </w:r>
      <w:r w:rsidR="00CC5F0F" w:rsidRPr="00D4407E">
        <w:rPr>
          <w:rFonts w:asciiTheme="minorHAnsi" w:hAnsiTheme="minorHAnsi" w:cstheme="minorHAnsi"/>
          <w:bCs/>
          <w:sz w:val="22"/>
          <w:szCs w:val="22"/>
        </w:rPr>
        <w:t xml:space="preserve">cível, 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promovendo a produção de Peças Jurídicas, elaboração de </w:t>
      </w:r>
      <w:r w:rsidR="00847384" w:rsidRPr="00D4407E">
        <w:rPr>
          <w:rFonts w:asciiTheme="minorHAnsi" w:hAnsiTheme="minorHAnsi" w:cstheme="minorHAnsi"/>
          <w:sz w:val="22"/>
          <w:szCs w:val="22"/>
        </w:rPr>
        <w:t>Iniciais,</w:t>
      </w:r>
      <w:r w:rsidR="00A27A8A" w:rsidRPr="00D4407E">
        <w:rPr>
          <w:rFonts w:asciiTheme="minorHAnsi" w:hAnsiTheme="minorHAnsi" w:cstheme="minorHAnsi"/>
          <w:sz w:val="22"/>
          <w:szCs w:val="22"/>
        </w:rPr>
        <w:t xml:space="preserve"> petições</w:t>
      </w:r>
      <w:r w:rsidR="00847384" w:rsidRPr="00D4407E">
        <w:rPr>
          <w:rFonts w:asciiTheme="minorHAnsi" w:hAnsiTheme="minorHAnsi" w:cstheme="minorHAnsi"/>
          <w:sz w:val="22"/>
          <w:szCs w:val="22"/>
        </w:rPr>
        <w:t xml:space="preserve"> intermediárias,</w:t>
      </w:r>
      <w:r w:rsidR="00CC5F0F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Pr="00D4407E">
        <w:rPr>
          <w:rFonts w:asciiTheme="minorHAnsi" w:hAnsiTheme="minorHAnsi" w:cstheme="minorHAnsi"/>
          <w:sz w:val="22"/>
          <w:szCs w:val="22"/>
        </w:rPr>
        <w:t>Contestações</w:t>
      </w:r>
      <w:r w:rsidR="00CC5F0F" w:rsidRPr="00D4407E">
        <w:rPr>
          <w:rFonts w:asciiTheme="minorHAnsi" w:hAnsiTheme="minorHAnsi" w:cstheme="minorHAnsi"/>
          <w:sz w:val="22"/>
          <w:szCs w:val="22"/>
        </w:rPr>
        <w:t>,</w:t>
      </w:r>
      <w:r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CC5F0F" w:rsidRPr="00D4407E">
        <w:rPr>
          <w:rFonts w:asciiTheme="minorHAnsi" w:hAnsiTheme="minorHAnsi" w:cstheme="minorHAnsi"/>
          <w:sz w:val="22"/>
          <w:szCs w:val="22"/>
        </w:rPr>
        <w:t>Recursos</w:t>
      </w:r>
      <w:r w:rsidR="00F07F27" w:rsidRPr="00D4407E">
        <w:rPr>
          <w:rFonts w:asciiTheme="minorHAnsi" w:hAnsiTheme="minorHAnsi" w:cstheme="minorHAnsi"/>
          <w:sz w:val="22"/>
          <w:szCs w:val="22"/>
        </w:rPr>
        <w:t>,</w:t>
      </w:r>
      <w:r w:rsidR="00847384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BC1126" w:rsidRPr="00D4407E">
        <w:rPr>
          <w:rFonts w:asciiTheme="minorHAnsi" w:hAnsiTheme="minorHAnsi" w:cstheme="minorHAnsi"/>
          <w:sz w:val="22"/>
          <w:szCs w:val="22"/>
        </w:rPr>
        <w:t>produção</w:t>
      </w:r>
      <w:r w:rsidR="00847384" w:rsidRPr="00D4407E">
        <w:rPr>
          <w:rFonts w:asciiTheme="minorHAnsi" w:hAnsiTheme="minorHAnsi" w:cstheme="minorHAnsi"/>
          <w:sz w:val="22"/>
          <w:szCs w:val="22"/>
        </w:rPr>
        <w:t xml:space="preserve"> de relatórios</w:t>
      </w:r>
      <w:r w:rsidR="00CC5F0F" w:rsidRPr="00D4407E">
        <w:rPr>
          <w:rFonts w:asciiTheme="minorHAnsi" w:hAnsiTheme="minorHAnsi" w:cstheme="minorHAnsi"/>
          <w:sz w:val="22"/>
          <w:szCs w:val="22"/>
        </w:rPr>
        <w:t xml:space="preserve"> pré e pós audiências</w:t>
      </w:r>
      <w:r w:rsidR="00847384" w:rsidRPr="00D4407E">
        <w:rPr>
          <w:rFonts w:asciiTheme="minorHAnsi" w:hAnsiTheme="minorHAnsi" w:cstheme="minorHAnsi"/>
          <w:sz w:val="22"/>
          <w:szCs w:val="22"/>
        </w:rPr>
        <w:t xml:space="preserve">, </w:t>
      </w:r>
      <w:r w:rsidR="00543761" w:rsidRPr="00D4407E">
        <w:rPr>
          <w:rFonts w:asciiTheme="minorHAnsi" w:hAnsiTheme="minorHAnsi" w:cstheme="minorHAnsi"/>
          <w:sz w:val="22"/>
          <w:szCs w:val="22"/>
        </w:rPr>
        <w:t>avaliação de provas documentais</w:t>
      </w:r>
      <w:r w:rsidRPr="00D4407E">
        <w:rPr>
          <w:rFonts w:asciiTheme="minorHAnsi" w:hAnsiTheme="minorHAnsi" w:cstheme="minorHAnsi"/>
          <w:sz w:val="22"/>
          <w:szCs w:val="22"/>
        </w:rPr>
        <w:t>,</w:t>
      </w:r>
      <w:r w:rsidR="00BC1126" w:rsidRPr="00D4407E">
        <w:rPr>
          <w:rFonts w:asciiTheme="minorHAnsi" w:hAnsiTheme="minorHAnsi" w:cstheme="minorHAnsi"/>
          <w:sz w:val="22"/>
          <w:szCs w:val="22"/>
        </w:rPr>
        <w:t xml:space="preserve"> protocolos</w:t>
      </w:r>
      <w:r w:rsidRPr="00D4407E">
        <w:rPr>
          <w:rFonts w:asciiTheme="minorHAnsi" w:hAnsiTheme="minorHAnsi" w:cstheme="minorHAnsi"/>
          <w:sz w:val="22"/>
          <w:szCs w:val="22"/>
        </w:rPr>
        <w:t>, atendimento ao cliente, elaboração de pareceres, atuando com negociações coletivas e treinamento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27A8A" w:rsidRPr="00D4407E" w:rsidRDefault="00A27A8A" w:rsidP="00D4407E">
      <w:pPr>
        <w:pStyle w:val="PargrafodaLista"/>
        <w:spacing w:after="0"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- </w:t>
      </w:r>
      <w:r w:rsidR="00543761" w:rsidRPr="00D4407E">
        <w:rPr>
          <w:rFonts w:asciiTheme="minorHAnsi" w:hAnsiTheme="minorHAnsi" w:cstheme="minorHAnsi"/>
          <w:sz w:val="22"/>
          <w:szCs w:val="22"/>
        </w:rPr>
        <w:t>Responsável por promover a defesa d</w:t>
      </w:r>
      <w:r w:rsidRPr="00D4407E">
        <w:rPr>
          <w:rFonts w:asciiTheme="minorHAnsi" w:hAnsiTheme="minorHAnsi" w:cstheme="minorHAnsi"/>
          <w:sz w:val="22"/>
          <w:szCs w:val="22"/>
        </w:rPr>
        <w:t xml:space="preserve">e empresa e de </w:t>
      </w:r>
      <w:r w:rsidR="00543761" w:rsidRPr="00D4407E">
        <w:rPr>
          <w:rFonts w:asciiTheme="minorHAnsi" w:hAnsiTheme="minorHAnsi" w:cstheme="minorHAnsi"/>
          <w:sz w:val="22"/>
          <w:szCs w:val="22"/>
        </w:rPr>
        <w:t>clientes em</w:t>
      </w:r>
      <w:r w:rsidRPr="00D4407E">
        <w:rPr>
          <w:rFonts w:asciiTheme="minorHAnsi" w:hAnsiTheme="minorHAnsi" w:cstheme="minorHAnsi"/>
          <w:sz w:val="22"/>
          <w:szCs w:val="22"/>
        </w:rPr>
        <w:t xml:space="preserve"> todas as a</w:t>
      </w:r>
      <w:r w:rsidR="00543761" w:rsidRPr="00D4407E">
        <w:rPr>
          <w:rFonts w:asciiTheme="minorHAnsi" w:hAnsiTheme="minorHAnsi" w:cstheme="minorHAnsi"/>
          <w:sz w:val="22"/>
          <w:szCs w:val="22"/>
        </w:rPr>
        <w:t>ções</w:t>
      </w:r>
      <w:r w:rsidR="00847384" w:rsidRPr="00D4407E">
        <w:rPr>
          <w:rFonts w:asciiTheme="minorHAnsi" w:hAnsiTheme="minorHAnsi" w:cstheme="minorHAnsi"/>
          <w:sz w:val="22"/>
          <w:szCs w:val="22"/>
        </w:rPr>
        <w:t xml:space="preserve"> e</w:t>
      </w:r>
      <w:r w:rsidR="00543761" w:rsidRPr="00D4407E">
        <w:rPr>
          <w:rFonts w:asciiTheme="minorHAnsi" w:hAnsiTheme="minorHAnsi" w:cstheme="minorHAnsi"/>
          <w:sz w:val="22"/>
          <w:szCs w:val="22"/>
        </w:rPr>
        <w:t xml:space="preserve"> reunir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 os documentos correspondentes.</w:t>
      </w:r>
    </w:p>
    <w:p w:rsidR="0035236C" w:rsidRPr="00D4407E" w:rsidRDefault="00A27A8A" w:rsidP="00D4407E">
      <w:pPr>
        <w:pStyle w:val="PargrafodaLista"/>
        <w:spacing w:after="0"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-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543761" w:rsidRPr="00D4407E">
        <w:rPr>
          <w:rFonts w:asciiTheme="minorHAnsi" w:hAnsiTheme="minorHAnsi" w:cstheme="minorHAnsi"/>
          <w:sz w:val="22"/>
          <w:szCs w:val="22"/>
        </w:rPr>
        <w:t>Apresentação de pareceres, acompanhamento de processos e elaboração de notificações judiciais e extrajudiciais.</w:t>
      </w:r>
      <w:r w:rsidR="00F07F27" w:rsidRPr="00D4407E">
        <w:rPr>
          <w:rFonts w:asciiTheme="minorHAnsi" w:hAnsiTheme="minorHAnsi" w:cstheme="minorHAnsi"/>
          <w:sz w:val="22"/>
          <w:szCs w:val="22"/>
        </w:rPr>
        <w:t xml:space="preserve"> </w:t>
      </w:r>
      <w:r w:rsidR="000554EE" w:rsidRPr="00D4407E">
        <w:rPr>
          <w:rFonts w:asciiTheme="minorHAnsi" w:hAnsiTheme="minorHAnsi" w:cstheme="minorHAnsi"/>
          <w:sz w:val="22"/>
          <w:szCs w:val="22"/>
        </w:rPr>
        <w:t>Desenvolvime</w:t>
      </w:r>
      <w:r w:rsidRPr="00D4407E">
        <w:rPr>
          <w:rFonts w:asciiTheme="minorHAnsi" w:hAnsiTheme="minorHAnsi" w:cstheme="minorHAnsi"/>
          <w:sz w:val="22"/>
          <w:szCs w:val="22"/>
        </w:rPr>
        <w:t xml:space="preserve">nto de teses e parecer jurídico, realizando acordos amigáveis ou promovendo ações judiciais. </w:t>
      </w:r>
    </w:p>
    <w:p w:rsidR="00633E32" w:rsidRPr="00D4407E" w:rsidRDefault="00633E32" w:rsidP="00D4407E">
      <w:pPr>
        <w:pStyle w:val="PargrafodaLista"/>
        <w:spacing w:after="0"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- Coordenação de equipe de Advogados Junior na área trabalhista, gerenciamento das empresas. </w:t>
      </w:r>
    </w:p>
    <w:p w:rsidR="00847384" w:rsidRPr="00D4407E" w:rsidRDefault="00847384" w:rsidP="00D4407E">
      <w:pPr>
        <w:pStyle w:val="PargrafodaLista"/>
        <w:spacing w:after="0" w:line="360" w:lineRule="auto"/>
        <w:ind w:left="284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43761" w:rsidRPr="00D4407E" w:rsidRDefault="00A27A8A" w:rsidP="00D4407E">
      <w:pPr>
        <w:pStyle w:val="PargrafodaLista"/>
        <w:spacing w:after="0" w:line="360" w:lineRule="auto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246379</wp:posOffset>
                </wp:positionV>
                <wp:extent cx="5667375" cy="0"/>
                <wp:effectExtent l="0" t="0" r="28575" b="19050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B17A" id="AutoShape 170" o:spid="_x0000_s1026" type="#_x0000_t32" style="position:absolute;margin-left:.3pt;margin-top:19.4pt;width:44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h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543761" w:rsidRPr="00D4407E">
        <w:rPr>
          <w:rFonts w:asciiTheme="minorHAnsi" w:hAnsiTheme="minorHAnsi" w:cstheme="minorHAnsi"/>
          <w:sz w:val="22"/>
          <w:szCs w:val="22"/>
        </w:rPr>
        <w:t>SINTESE DE QUALIFICAÇÕES</w:t>
      </w:r>
    </w:p>
    <w:p w:rsidR="00F07F27" w:rsidRPr="00D4407E" w:rsidRDefault="00F07F27" w:rsidP="00D4407E">
      <w:pPr>
        <w:pStyle w:val="PargrafodaLista"/>
        <w:spacing w:after="0" w:line="36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A699F" w:rsidRPr="00D4407E" w:rsidRDefault="004B1553" w:rsidP="00D4407E">
      <w:pPr>
        <w:pStyle w:val="PargrafodaLista"/>
        <w:numPr>
          <w:ilvl w:val="0"/>
          <w:numId w:val="31"/>
        </w:numPr>
        <w:spacing w:after="0" w:line="360" w:lineRule="auto"/>
        <w:ind w:left="426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Curso de Idioma - Inglês – Intermediário – </w:t>
      </w:r>
      <w:r w:rsidR="00D96343" w:rsidRPr="00D4407E">
        <w:rPr>
          <w:rFonts w:asciiTheme="minorHAnsi" w:hAnsiTheme="minorHAnsi" w:cstheme="minorHAnsi"/>
          <w:sz w:val="22"/>
          <w:szCs w:val="22"/>
        </w:rPr>
        <w:t xml:space="preserve">6 </w:t>
      </w:r>
      <w:r w:rsidR="003A699F" w:rsidRPr="00D4407E">
        <w:rPr>
          <w:rFonts w:asciiTheme="minorHAnsi" w:hAnsiTheme="minorHAnsi" w:cstheme="minorHAnsi"/>
          <w:sz w:val="22"/>
          <w:szCs w:val="22"/>
        </w:rPr>
        <w:t>(</w:t>
      </w:r>
      <w:r w:rsidR="00D96343" w:rsidRPr="00D4407E">
        <w:rPr>
          <w:rFonts w:asciiTheme="minorHAnsi" w:hAnsiTheme="minorHAnsi" w:cstheme="minorHAnsi"/>
          <w:sz w:val="22"/>
          <w:szCs w:val="22"/>
        </w:rPr>
        <w:t>seis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) anos de qualificação na escola Fisk </w:t>
      </w:r>
    </w:p>
    <w:p w:rsidR="003A699F" w:rsidRPr="00D4407E" w:rsidRDefault="00D96343" w:rsidP="00D4407E">
      <w:pPr>
        <w:pStyle w:val="PargrafodaLista"/>
        <w:numPr>
          <w:ilvl w:val="0"/>
          <w:numId w:val="31"/>
        </w:numPr>
        <w:spacing w:after="0" w:line="360" w:lineRule="auto"/>
        <w:ind w:left="426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Curso de I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dioma - Inglês – </w:t>
      </w:r>
      <w:r w:rsidR="00D4407E" w:rsidRPr="00D4407E">
        <w:rPr>
          <w:rFonts w:asciiTheme="minorHAnsi" w:hAnsiTheme="minorHAnsi" w:cstheme="minorHAnsi"/>
          <w:sz w:val="22"/>
          <w:szCs w:val="22"/>
        </w:rPr>
        <w:t>Intermediário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 – </w:t>
      </w:r>
      <w:r w:rsidR="004B1553" w:rsidRPr="00D4407E">
        <w:rPr>
          <w:rFonts w:asciiTheme="minorHAnsi" w:hAnsiTheme="minorHAnsi" w:cstheme="minorHAnsi"/>
          <w:sz w:val="22"/>
          <w:szCs w:val="22"/>
        </w:rPr>
        <w:t xml:space="preserve">3 (três) anos de </w:t>
      </w:r>
      <w:r w:rsidR="003A699F" w:rsidRPr="00D4407E">
        <w:rPr>
          <w:rFonts w:asciiTheme="minorHAnsi" w:hAnsiTheme="minorHAnsi" w:cstheme="minorHAnsi"/>
          <w:sz w:val="22"/>
          <w:szCs w:val="22"/>
        </w:rPr>
        <w:t xml:space="preserve">qualificação na escola Wiseup </w:t>
      </w:r>
    </w:p>
    <w:p w:rsidR="00847384" w:rsidRPr="00D4407E" w:rsidRDefault="00847384" w:rsidP="00D4407E">
      <w:pPr>
        <w:pStyle w:val="PargrafodaLista"/>
        <w:numPr>
          <w:ilvl w:val="0"/>
          <w:numId w:val="31"/>
        </w:numPr>
        <w:spacing w:after="0" w:line="360" w:lineRule="auto"/>
        <w:ind w:left="426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Curso de Atualização sobre o novo Código de Processo Civil – Instituto de Direito Contemporâneo.  </w:t>
      </w:r>
      <w:r w:rsidR="00D96343" w:rsidRPr="00D4407E">
        <w:rPr>
          <w:rFonts w:asciiTheme="minorHAnsi" w:hAnsiTheme="minorHAnsi" w:cstheme="minorHAnsi"/>
          <w:sz w:val="22"/>
          <w:szCs w:val="22"/>
        </w:rPr>
        <w:t>2016</w:t>
      </w:r>
    </w:p>
    <w:p w:rsidR="00D96343" w:rsidRDefault="00D96343" w:rsidP="00D4407E">
      <w:pPr>
        <w:pStyle w:val="PargrafodaLista"/>
        <w:numPr>
          <w:ilvl w:val="0"/>
          <w:numId w:val="31"/>
        </w:numPr>
        <w:spacing w:after="0" w:line="360" w:lineRule="auto"/>
        <w:ind w:left="426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Curso de Prática Forense em Direito Do Trabalho </w:t>
      </w:r>
      <w:r w:rsidR="00D4407E" w:rsidRPr="00D4407E">
        <w:rPr>
          <w:rFonts w:asciiTheme="minorHAnsi" w:hAnsiTheme="minorHAnsi" w:cstheme="minorHAnsi"/>
          <w:sz w:val="22"/>
          <w:szCs w:val="22"/>
        </w:rPr>
        <w:t>–</w:t>
      </w:r>
      <w:r w:rsidRPr="00D4407E">
        <w:rPr>
          <w:rFonts w:asciiTheme="minorHAnsi" w:hAnsiTheme="minorHAnsi" w:cstheme="minorHAnsi"/>
          <w:sz w:val="22"/>
          <w:szCs w:val="22"/>
        </w:rPr>
        <w:t xml:space="preserve"> 2016</w:t>
      </w:r>
    </w:p>
    <w:p w:rsidR="00D4407E" w:rsidRPr="00D4407E" w:rsidRDefault="00D4407E" w:rsidP="00D4407E">
      <w:pPr>
        <w:pStyle w:val="PargrafodaLista"/>
        <w:numPr>
          <w:ilvl w:val="0"/>
          <w:numId w:val="31"/>
        </w:numPr>
        <w:spacing w:after="0" w:line="360" w:lineRule="auto"/>
        <w:ind w:left="426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Curso de prática em Responsabilidade Civil e Consumidor de acordo com o novo Código de Processo Civil - 2017</w:t>
      </w:r>
    </w:p>
    <w:p w:rsidR="00633E32" w:rsidRPr="00D4407E" w:rsidRDefault="00633E32" w:rsidP="00D4407E">
      <w:pPr>
        <w:pStyle w:val="PargrafodaLista"/>
        <w:spacing w:after="0" w:line="360" w:lineRule="auto"/>
        <w:ind w:left="426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A3990" w:rsidRPr="00D4407E" w:rsidRDefault="00A27A8A" w:rsidP="00D4407E">
      <w:pPr>
        <w:pStyle w:val="PargrafodaLista"/>
        <w:spacing w:after="0" w:line="360" w:lineRule="auto"/>
        <w:ind w:lef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248284</wp:posOffset>
                </wp:positionV>
                <wp:extent cx="5667375" cy="0"/>
                <wp:effectExtent l="0" t="0" r="28575" b="190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CEFFC" id="AutoShape 167" o:spid="_x0000_s1026" type="#_x0000_t32" style="position:absolute;margin-left:.3pt;margin-top:19.55pt;width:44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tPsYfbAAAABgEAAA8AAABkcnMvZG93bnJldi54&#10;bWxMjkFLw0AQhe+C/2EZwZvdxGJp02yKFLR4EGwVep1kxySanQ3ZTRv/vSMe9PbmvcebL99MrlMn&#10;GkLr2UA6S0ARV962XBt4e324WYIKEdli55kMfFGATXF5kWNm/Zn3dDrEWskIhwwNNDH2mdahashh&#10;mPmeWLJ3PziMcg61tgOeZdx1+jZJFtphy/KhwZ62DVWfh9EZKN3TuJv2L89V87G9s4+Ytsddasz1&#10;1XS/BhVpin9l+MEXdCiEqfQj26A6AwvpGZivUlCSLldzEeWvoYtc/8cvvgE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7T7G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F26226" w:rsidRPr="00D4407E">
        <w:rPr>
          <w:rFonts w:asciiTheme="minorHAnsi" w:hAnsiTheme="minorHAnsi" w:cstheme="minorHAnsi"/>
          <w:sz w:val="22"/>
          <w:szCs w:val="22"/>
        </w:rPr>
        <w:t>INFORMAÇÕES ADICIONAIS</w:t>
      </w:r>
    </w:p>
    <w:p w:rsidR="00FA3990" w:rsidRPr="00D4407E" w:rsidRDefault="00FA3990" w:rsidP="00D4407E">
      <w:pPr>
        <w:pStyle w:val="Seo"/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27A8A" w:rsidRPr="00D4407E" w:rsidRDefault="00A27A8A" w:rsidP="00D4407E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 xml:space="preserve">Me disponibilizo a realizar um teste para avaliação profissional. Possuo Disponibilidade para </w:t>
      </w:r>
      <w:r w:rsidR="00633E32" w:rsidRPr="00D4407E">
        <w:rPr>
          <w:rFonts w:asciiTheme="minorHAnsi" w:hAnsiTheme="minorHAnsi" w:cstheme="minorHAnsi"/>
          <w:sz w:val="22"/>
          <w:szCs w:val="22"/>
        </w:rPr>
        <w:t xml:space="preserve">mudança de cidade, bem como, </w:t>
      </w:r>
      <w:r w:rsidRPr="00D4407E">
        <w:rPr>
          <w:rFonts w:asciiTheme="minorHAnsi" w:hAnsiTheme="minorHAnsi" w:cstheme="minorHAnsi"/>
          <w:sz w:val="22"/>
          <w:szCs w:val="22"/>
        </w:rPr>
        <w:t>viagens</w:t>
      </w:r>
      <w:r w:rsidR="00790748" w:rsidRPr="00D4407E">
        <w:rPr>
          <w:rFonts w:asciiTheme="minorHAnsi" w:hAnsiTheme="minorHAnsi" w:cstheme="minorHAnsi"/>
          <w:sz w:val="22"/>
          <w:szCs w:val="22"/>
        </w:rPr>
        <w:t>.</w:t>
      </w:r>
    </w:p>
    <w:p w:rsidR="00A27A8A" w:rsidRPr="00D4407E" w:rsidRDefault="00A27A8A" w:rsidP="00D4407E">
      <w:pPr>
        <w:shd w:val="clear" w:color="auto" w:fill="FFFFFF"/>
        <w:spacing w:after="0" w:line="240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27A8A" w:rsidRPr="00D4407E" w:rsidRDefault="00A27A8A" w:rsidP="00D4407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Possuo CNH e disponib</w:t>
      </w:r>
      <w:r w:rsidR="00D4407E" w:rsidRPr="00D4407E">
        <w:rPr>
          <w:rFonts w:asciiTheme="minorHAnsi" w:hAnsiTheme="minorHAnsi" w:cstheme="minorHAnsi"/>
          <w:sz w:val="22"/>
          <w:szCs w:val="22"/>
        </w:rPr>
        <w:t>ilidade para dirigir na estrada e</w:t>
      </w:r>
      <w:r w:rsidRPr="00D4407E">
        <w:rPr>
          <w:rFonts w:asciiTheme="minorHAnsi" w:hAnsiTheme="minorHAnsi" w:cstheme="minorHAnsi"/>
          <w:sz w:val="22"/>
          <w:szCs w:val="22"/>
        </w:rPr>
        <w:t xml:space="preserve"> veículo próprio</w:t>
      </w:r>
      <w:r w:rsidR="00633E32" w:rsidRPr="00D4407E">
        <w:rPr>
          <w:rFonts w:asciiTheme="minorHAnsi" w:hAnsiTheme="minorHAnsi" w:cstheme="minorHAnsi"/>
          <w:sz w:val="22"/>
          <w:szCs w:val="22"/>
        </w:rPr>
        <w:t>.</w:t>
      </w:r>
    </w:p>
    <w:p w:rsidR="00A27A8A" w:rsidRPr="00D4407E" w:rsidRDefault="00A27A8A" w:rsidP="00D4407E">
      <w:pPr>
        <w:pStyle w:val="PargrafodaLista"/>
        <w:shd w:val="clear" w:color="auto" w:fill="FFFFFF"/>
        <w:spacing w:after="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A4341A" w:rsidRPr="00D4407E" w:rsidRDefault="005D427C" w:rsidP="00D4407E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4407E">
        <w:rPr>
          <w:rFonts w:asciiTheme="minorHAnsi" w:hAnsiTheme="minorHAnsi" w:cstheme="minorHAnsi"/>
          <w:sz w:val="22"/>
          <w:szCs w:val="22"/>
        </w:rPr>
        <w:t>Dentre as características profissionai</w:t>
      </w:r>
      <w:r w:rsidR="00783606" w:rsidRPr="00D4407E">
        <w:rPr>
          <w:rFonts w:asciiTheme="minorHAnsi" w:hAnsiTheme="minorHAnsi" w:cstheme="minorHAnsi"/>
          <w:sz w:val="22"/>
          <w:szCs w:val="22"/>
        </w:rPr>
        <w:t xml:space="preserve">s destacam a </w:t>
      </w:r>
      <w:r w:rsidRPr="00D4407E">
        <w:rPr>
          <w:rFonts w:asciiTheme="minorHAnsi" w:hAnsiTheme="minorHAnsi" w:cstheme="minorHAnsi"/>
          <w:sz w:val="22"/>
          <w:szCs w:val="22"/>
        </w:rPr>
        <w:t>dedicação, técnica persuasiva,</w:t>
      </w:r>
      <w:r w:rsidR="005E57A6" w:rsidRPr="00D4407E">
        <w:rPr>
          <w:rFonts w:asciiTheme="minorHAnsi" w:hAnsiTheme="minorHAnsi" w:cstheme="minorHAnsi"/>
          <w:sz w:val="22"/>
          <w:szCs w:val="22"/>
        </w:rPr>
        <w:t xml:space="preserve"> responsabilidade e ética. Procur</w:t>
      </w:r>
      <w:r w:rsidRPr="00D4407E">
        <w:rPr>
          <w:rFonts w:asciiTheme="minorHAnsi" w:hAnsiTheme="minorHAnsi" w:cstheme="minorHAnsi"/>
          <w:sz w:val="22"/>
          <w:szCs w:val="22"/>
        </w:rPr>
        <w:t>o sempr</w:t>
      </w:r>
      <w:r w:rsidR="00783606" w:rsidRPr="00D4407E">
        <w:rPr>
          <w:rFonts w:asciiTheme="minorHAnsi" w:hAnsiTheme="minorHAnsi" w:cstheme="minorHAnsi"/>
          <w:sz w:val="22"/>
          <w:szCs w:val="22"/>
        </w:rPr>
        <w:t>e o aperfeiçoamento</w:t>
      </w:r>
      <w:r w:rsidR="00CC3138" w:rsidRPr="00D4407E">
        <w:rPr>
          <w:rFonts w:asciiTheme="minorHAnsi" w:hAnsiTheme="minorHAnsi" w:cstheme="minorHAnsi"/>
          <w:sz w:val="22"/>
          <w:szCs w:val="22"/>
        </w:rPr>
        <w:t>, sou de fácil convívio, comunicativa, dinâmica, diligente e visionária</w:t>
      </w:r>
      <w:r w:rsidRPr="00D4407E">
        <w:rPr>
          <w:rFonts w:asciiTheme="minorHAnsi" w:hAnsiTheme="minorHAnsi" w:cstheme="minorHAnsi"/>
          <w:sz w:val="22"/>
          <w:szCs w:val="22"/>
        </w:rPr>
        <w:t xml:space="preserve">. </w:t>
      </w:r>
      <w:r w:rsidR="00CC3138" w:rsidRPr="00D4407E">
        <w:rPr>
          <w:rFonts w:asciiTheme="minorHAnsi" w:hAnsiTheme="minorHAnsi" w:cstheme="minorHAnsi"/>
          <w:sz w:val="22"/>
          <w:szCs w:val="22"/>
        </w:rPr>
        <w:t>Possuo experiência pro</w:t>
      </w:r>
      <w:r w:rsidR="00D4407E" w:rsidRPr="00D4407E">
        <w:rPr>
          <w:rFonts w:asciiTheme="minorHAnsi" w:hAnsiTheme="minorHAnsi" w:cstheme="minorHAnsi"/>
          <w:sz w:val="22"/>
          <w:szCs w:val="22"/>
        </w:rPr>
        <w:t>fi</w:t>
      </w:r>
      <w:r w:rsidR="00CC3138" w:rsidRPr="00D4407E">
        <w:rPr>
          <w:rFonts w:asciiTheme="minorHAnsi" w:hAnsiTheme="minorHAnsi" w:cstheme="minorHAnsi"/>
          <w:sz w:val="22"/>
          <w:szCs w:val="22"/>
        </w:rPr>
        <w:t>ssional e b</w:t>
      </w:r>
      <w:r w:rsidRPr="00D4407E">
        <w:rPr>
          <w:rFonts w:asciiTheme="minorHAnsi" w:hAnsiTheme="minorHAnsi" w:cstheme="minorHAnsi"/>
          <w:sz w:val="22"/>
          <w:szCs w:val="22"/>
        </w:rPr>
        <w:t>usco minha efetivação para desenvolver um trabalho o</w:t>
      </w:r>
      <w:r w:rsidR="006A239F" w:rsidRPr="00D4407E">
        <w:rPr>
          <w:rFonts w:asciiTheme="minorHAnsi" w:hAnsiTheme="minorHAnsi" w:cstheme="minorHAnsi"/>
          <w:sz w:val="22"/>
          <w:szCs w:val="22"/>
        </w:rPr>
        <w:t>bjetivo</w:t>
      </w:r>
      <w:r w:rsidR="00D4407E" w:rsidRPr="00D4407E">
        <w:rPr>
          <w:rFonts w:asciiTheme="minorHAnsi" w:hAnsiTheme="minorHAnsi" w:cstheme="minorHAnsi"/>
          <w:sz w:val="22"/>
          <w:szCs w:val="22"/>
        </w:rPr>
        <w:t xml:space="preserve"> na área jurídica</w:t>
      </w:r>
      <w:r w:rsidR="00847384" w:rsidRPr="00D4407E">
        <w:rPr>
          <w:rFonts w:asciiTheme="minorHAnsi" w:hAnsiTheme="minorHAnsi" w:cstheme="minorHAnsi"/>
          <w:sz w:val="22"/>
          <w:szCs w:val="22"/>
        </w:rPr>
        <w:t>.</w:t>
      </w:r>
      <w:r w:rsidR="00CC3138" w:rsidRPr="00D4407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65595" w:rsidRPr="00D4407E" w:rsidRDefault="00165595" w:rsidP="00D4407E">
      <w:pPr>
        <w:spacing w:after="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sectPr w:rsidR="00165595" w:rsidRPr="00D4407E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7ED" w:rsidRDefault="001707ED">
      <w:r>
        <w:separator/>
      </w:r>
    </w:p>
  </w:endnote>
  <w:endnote w:type="continuationSeparator" w:id="0">
    <w:p w:rsidR="001707ED" w:rsidRDefault="0017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AB65EC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62766D">
      <w:rPr>
        <w:noProof/>
      </w:rPr>
      <w:t>3</w:t>
    </w:r>
    <w:r>
      <w:fldChar w:fldCharType="end"/>
    </w:r>
    <w:r w:rsidR="00163F2A">
      <w:t xml:space="preserve"> </w:t>
    </w:r>
    <w:r w:rsidR="00A27A8A">
      <w:rPr>
        <w:noProof/>
        <w:lang w:val="pt-BR" w:eastAsia="pt-BR"/>
      </w:rPr>
      <mc:AlternateContent>
        <mc:Choice Requires="wps">
          <w:drawing>
            <wp:inline distT="0" distB="0" distL="0" distR="0">
              <wp:extent cx="91440" cy="91440"/>
              <wp:effectExtent l="22860" t="24765" r="19050" b="2667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4D8C31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7ED" w:rsidRDefault="001707ED">
      <w:r>
        <w:separator/>
      </w:r>
    </w:p>
  </w:footnote>
  <w:footnote w:type="continuationSeparator" w:id="0">
    <w:p w:rsidR="001707ED" w:rsidRDefault="00170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27A8A">
      <w:rPr>
        <w:noProof/>
        <w:lang w:val="pt-BR"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898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89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F592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4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1B7D4993"/>
    <w:multiLevelType w:val="hybridMultilevel"/>
    <w:tmpl w:val="AD3A19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2D735FD0"/>
    <w:multiLevelType w:val="hybridMultilevel"/>
    <w:tmpl w:val="D47AE3B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EEA0BC9"/>
    <w:multiLevelType w:val="hybridMultilevel"/>
    <w:tmpl w:val="842E7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4014EFC"/>
    <w:multiLevelType w:val="hybridMultilevel"/>
    <w:tmpl w:val="C1E886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F0E76"/>
    <w:multiLevelType w:val="hybridMultilevel"/>
    <w:tmpl w:val="F8903D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634127"/>
    <w:multiLevelType w:val="hybridMultilevel"/>
    <w:tmpl w:val="66F08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D30227"/>
    <w:multiLevelType w:val="hybridMultilevel"/>
    <w:tmpl w:val="64AA23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326B8"/>
    <w:multiLevelType w:val="hybridMultilevel"/>
    <w:tmpl w:val="23CEE9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20"/>
  </w:num>
  <w:num w:numId="27">
    <w:abstractNumId w:val="23"/>
  </w:num>
  <w:num w:numId="28">
    <w:abstractNumId w:val="16"/>
  </w:num>
  <w:num w:numId="29">
    <w:abstractNumId w:val="19"/>
  </w:num>
  <w:num w:numId="30">
    <w:abstractNumId w:val="13"/>
  </w:num>
  <w:num w:numId="31">
    <w:abstractNumId w:val="15"/>
  </w:num>
  <w:num w:numId="32">
    <w:abstractNumId w:val="24"/>
  </w:num>
  <w:num w:numId="33">
    <w:abstractNumId w:val="21"/>
  </w:num>
  <w:num w:numId="34">
    <w:abstractNumId w:val="1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3486F"/>
    <w:rsid w:val="000554EE"/>
    <w:rsid w:val="001638B8"/>
    <w:rsid w:val="00163F2A"/>
    <w:rsid w:val="00165595"/>
    <w:rsid w:val="001707ED"/>
    <w:rsid w:val="00180B29"/>
    <w:rsid w:val="002039BD"/>
    <w:rsid w:val="002343AE"/>
    <w:rsid w:val="00263B02"/>
    <w:rsid w:val="002E097C"/>
    <w:rsid w:val="002F570F"/>
    <w:rsid w:val="0035236C"/>
    <w:rsid w:val="003A699F"/>
    <w:rsid w:val="00467883"/>
    <w:rsid w:val="004B1553"/>
    <w:rsid w:val="004F3B24"/>
    <w:rsid w:val="00523B47"/>
    <w:rsid w:val="00543761"/>
    <w:rsid w:val="005657D9"/>
    <w:rsid w:val="005B5FD3"/>
    <w:rsid w:val="005D427C"/>
    <w:rsid w:val="005E57A6"/>
    <w:rsid w:val="005E6BFC"/>
    <w:rsid w:val="0062766D"/>
    <w:rsid w:val="00633E32"/>
    <w:rsid w:val="00634C3F"/>
    <w:rsid w:val="00663B87"/>
    <w:rsid w:val="00680BC3"/>
    <w:rsid w:val="00697C54"/>
    <w:rsid w:val="006A239F"/>
    <w:rsid w:val="00704650"/>
    <w:rsid w:val="00741D6E"/>
    <w:rsid w:val="00783606"/>
    <w:rsid w:val="00790748"/>
    <w:rsid w:val="00847384"/>
    <w:rsid w:val="008562AB"/>
    <w:rsid w:val="008713AF"/>
    <w:rsid w:val="008D24F5"/>
    <w:rsid w:val="008E3230"/>
    <w:rsid w:val="00970D1B"/>
    <w:rsid w:val="009967CD"/>
    <w:rsid w:val="009C3B99"/>
    <w:rsid w:val="00A17348"/>
    <w:rsid w:val="00A25CF8"/>
    <w:rsid w:val="00A27A8A"/>
    <w:rsid w:val="00A4341A"/>
    <w:rsid w:val="00AB65EC"/>
    <w:rsid w:val="00AD1556"/>
    <w:rsid w:val="00B30D63"/>
    <w:rsid w:val="00B322FA"/>
    <w:rsid w:val="00B501EE"/>
    <w:rsid w:val="00B7677E"/>
    <w:rsid w:val="00B9695C"/>
    <w:rsid w:val="00BA55C0"/>
    <w:rsid w:val="00BC1126"/>
    <w:rsid w:val="00BD29B7"/>
    <w:rsid w:val="00C428F0"/>
    <w:rsid w:val="00CB5C9E"/>
    <w:rsid w:val="00CC21DB"/>
    <w:rsid w:val="00CC3138"/>
    <w:rsid w:val="00CC5F0F"/>
    <w:rsid w:val="00CE5AF7"/>
    <w:rsid w:val="00D4407E"/>
    <w:rsid w:val="00D62920"/>
    <w:rsid w:val="00D9301B"/>
    <w:rsid w:val="00D96343"/>
    <w:rsid w:val="00DC2F4F"/>
    <w:rsid w:val="00E01747"/>
    <w:rsid w:val="00E05CC5"/>
    <w:rsid w:val="00E1377A"/>
    <w:rsid w:val="00E553C6"/>
    <w:rsid w:val="00F07F27"/>
    <w:rsid w:val="00F26226"/>
    <w:rsid w:val="00F84E4A"/>
    <w:rsid w:val="00FA3990"/>
    <w:rsid w:val="00FC499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EA07D471-DE5E-4978-8C83-B309E1C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783606"/>
    <w:rPr>
      <w:color w:val="0000FF"/>
      <w:u w:val="single"/>
    </w:rPr>
  </w:style>
  <w:style w:type="character" w:customStyle="1" w:styleId="apple-converted-space">
    <w:name w:val="apple-converted-space"/>
    <w:rsid w:val="004B1553"/>
  </w:style>
  <w:style w:type="paragraph" w:styleId="NormalWeb">
    <w:name w:val="Normal (Web)"/>
    <w:basedOn w:val="Normal"/>
    <w:uiPriority w:val="99"/>
    <w:unhideWhenUsed/>
    <w:rsid w:val="00D96343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2D71BCA-7DE3-44BD-943A-254F5CA9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17</TotalTime>
  <Pages>3</Pages>
  <Words>582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ana</cp:lastModifiedBy>
  <cp:revision>4</cp:revision>
  <dcterms:created xsi:type="dcterms:W3CDTF">2017-01-27T18:20:00Z</dcterms:created>
  <dcterms:modified xsi:type="dcterms:W3CDTF">2017-02-07T14:59:00Z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