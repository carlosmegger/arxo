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Ttulo"/>
        <w:rPr>
          <w:lang w:val="pt-br"/>
        </w:rPr>
      </w:pPr>
      <w:r>
        <w:rPr>
          <w:rFonts w:ascii="Calibri"/>
          <w:lang w:val="pt-br" w:bidi="ar-sa"/>
        </w:rPr>
        <w:t>Djair Agostinho dos Santos</w:t>
      </w:r>
    </w:p>
    <w:tbl>
      <w:tblPr>
        <w:tblStyle w:val="Tabeladocurrculo"/>
        <w:tblW w:w="5000" w:type="pct"/>
        <w:tblBorders/>
        <w:tblCellMar/>
        <w:tblDescription w:val="Contact Info"/>
        <w:tblLook w:val="4A0"/>
      </w:tblPr>
      <w:tblGrid>
        <w:gridCol w:w="1596"/>
        <w:gridCol w:w="7143"/>
      </w:tblGrid>
      <w:tr>
        <w:trPr>
          <w:trHeight w:val="58"/>
        </w:trPr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pStyle w:val="Informaesdocontat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Cidade: Jaboatão dos Guararapes </w:t>
            </w:r>
          </w:p>
          <w:p>
            <w:pPr>
              <w:pStyle w:val="Informaesdocontat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Rua: Manoel Queiroga n:36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Barrio: Cavaleiro</w:t>
            </w:r>
          </w:p>
          <w:p>
            <w:pPr>
              <w:pStyle w:val="Informaesdocontat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Cep: 54.210.547</w:t>
            </w:r>
          </w:p>
          <w:p>
            <w:pPr>
              <w:pStyle w:val="Informaesdocontato"/>
              <w:rPr>
                <w:lang w:val="pt-br"/>
              </w:rPr>
            </w:pPr>
            <w:r>
              <w:rPr>
                <w:color w:val="A6A6A6"/>
                <w:rFonts w:ascii="Calibri"/>
                <w:lang w:val="pt-br" w:bidi="ar-sa"/>
              </w:rPr>
              <w:t>|</w:t>
            </w:r>
            <w:r>
              <w:rPr>
                <w:rFonts w:ascii="Calibri"/>
                <w:lang w:val="pt-br" w:bidi="ar-sa"/>
              </w:rPr>
              <w:t> Fone: (81) 86102010/87997631  Djairagostinho@gmail.com</w:t>
            </w:r>
          </w:p>
        </w:tc>
      </w:tr>
    </w:tbl>
    <w:p>
      <w:pPr>
        <w:pStyle w:val="Ttulodaseo"/>
        <w:rPr>
          <w:lang w:val="pt-br"/>
        </w:rPr>
      </w:pPr>
      <w:r>
        <w:rPr>
          <w:rFonts w:ascii="Calibri"/>
          <w:lang w:val="pt-br" w:bidi="ar-sa"/>
        </w:rPr>
        <w:t>Resumo</w:t>
      </w:r>
    </w:p>
    <w:tbl>
      <w:tblPr>
        <w:tblStyle w:val="Tabeladocurrculo"/>
        <w:tblW w:w="5000" w:type="pct"/>
        <w:tblBorders/>
        <w:tblCellMar/>
        <w:tblDescription w:val="Summary"/>
        <w:tblLook w:val="4A0"/>
      </w:tblPr>
      <w:tblGrid>
        <w:gridCol w:w="1596"/>
        <w:gridCol w:w="7143"/>
      </w:tblGrid>
      <w:tr>
        <w:trPr>
          <w:trHeight w:val="58"/>
        </w:trPr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Meu objetivo de trabalhar na Empresa, é de poder desenvolver minhas Habilidades e ajudar alavancar o crescimento da empresa e poder subir junto com a mesma.</w:t>
            </w:r>
          </w:p>
        </w:tc>
      </w:tr>
    </w:tbl>
    <w:p>
      <w:pPr>
        <w:pStyle w:val="Ttulodaseo"/>
        <w:rPr>
          <w:lang w:val="pt-br"/>
        </w:rPr>
      </w:pPr>
      <w:r>
        <w:rPr>
          <w:rFonts w:ascii="Calibri"/>
          <w:lang w:val="pt-br" w:bidi="ar-sa"/>
        </w:rPr>
        <w:t>Habilidades com computador</w:t>
      </w:r>
    </w:p>
    <w:tbl>
      <w:tblPr>
        <w:tblStyle w:val="Tabeladocurrculo"/>
        <w:tblW w:w="5000" w:type="pct"/>
        <w:tblBorders/>
        <w:tblCellMar/>
        <w:tblDescription w:val="Skills"/>
        <w:tblLook w:val="4A0"/>
      </w:tblPr>
      <w:tblGrid>
        <w:gridCol w:w="1596"/>
        <w:gridCol w:w="7143"/>
      </w:tblGrid>
      <w:tr>
        <w:trPr>
          <w:trHeight w:val="58"/>
        </w:trPr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pStyle w:val="Subseo"/>
              <w:rPr>
                <w:lang w:val="pt-br"/>
              </w:rPr>
            </w:pPr>
          </w:p>
          <w:p>
            <w:pPr>
              <w:pStyle w:val="Listacommarcadores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Word</w:t>
            </w:r>
          </w:p>
          <w:p>
            <w:pPr>
              <w:pStyle w:val="Listacommarcadores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Excel 2013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Primavera Project </w:t>
            </w: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pStyle w:val="Listacommarcadores"/>
              <w:numPr>
                <w:ilvl w:val="0"/>
                <w:numId w:val="0"/>
              </w:numPr>
              <w:ind w:left="101"/>
              <w:rPr>
                <w:rFonts w:ascii="Carlito"/>
                <w:lang w:val="pt-br"/>
              </w:rPr>
            </w:pPr>
          </w:p>
        </w:tc>
      </w:tr>
    </w:tbl>
    <w:p>
      <w:pPr>
        <w:pStyle w:val="Ttulodaseo"/>
        <w:rPr>
          <w:lang w:val="pt-br"/>
        </w:rPr>
      </w:pPr>
      <w:r>
        <w:rPr>
          <w:rFonts w:ascii="Calibri"/>
          <w:lang w:val="pt-br" w:bidi="ar-sa"/>
        </w:rPr>
        <w:t>Experiência</w:t>
      </w:r>
    </w:p>
    <w:tbl>
      <w:tblPr>
        <w:tblStyle w:val="Tabeladocurrculo"/>
        <w:tblW w:w="5000" w:type="pct"/>
        <w:tblBorders/>
        <w:tblCellMar/>
        <w:tblDescription w:val="Experience"/>
        <w:tblLook w:val="4A0"/>
      </w:tblPr>
      <w:tblGrid>
        <w:gridCol w:w="1596"/>
        <w:gridCol w:w="7143"/>
      </w:tblGrid>
      <w:tr>
        <w:trPr>
          <w:trHeight w:val="58"/>
        </w:trPr>
        <w:tc>
          <w:tcPr>
            <w:tcW w:w="913" w:type="pct"/>
            <w:tcBorders/>
            <w:vAlign w:val="top"/>
          </w:tcPr>
          <w:p>
            <w:pPr>
              <w:spacing w:line="240" w:lineRule="auto"/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spacing w:line="240" w:lineRule="auto"/>
              <w:rPr>
                <w:rFonts w:ascii="Carlito"/>
                <w:lang w:val="pt-br"/>
              </w:rPr>
            </w:pP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pStyle w:val="Data"/>
              <w:tabs>
                <w:tab w:val="left" w:pos="1530"/>
              </w:tabs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20/04/2012 a 17/10/2012</w:t>
            </w:r>
          </w:p>
        </w:tc>
        <w:tc>
          <w:tcPr>
            <w:tcW w:w="4087" w:type="pct"/>
            <w:tcBorders/>
            <w:vAlign w:val="top"/>
          </w:tcPr>
          <w:p>
            <w:pPr>
              <w:pStyle w:val="Subse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Função: Encanador </w:t>
            </w:r>
          </w:p>
          <w:p>
            <w:pPr>
              <w:pStyle w:val="Listacommarcadores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Empresa: Consócio Rnest Conest</w:t>
            </w:r>
          </w:p>
          <w:p>
            <w:pPr>
              <w:pStyle w:val="Listacommarcadores"/>
              <w:rPr>
                <w:rFonts w:ascii="Carlito"/>
                <w:lang w:val="pt-br"/>
              </w:rPr>
            </w:pP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pStyle w:val="Data"/>
              <w:tabs>
                <w:tab w:val="left" w:pos="1530"/>
              </w:tabs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18/02/2011 a 18/12/2011</w:t>
            </w:r>
          </w:p>
          <w:p>
            <w:pPr>
              <w:pStyle w:val="Data"/>
              <w:tabs>
                <w:tab w:val="left" w:pos="1530"/>
              </w:tabs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 18/03/2013 a 27/11/2015.</w:t>
            </w:r>
          </w:p>
        </w:tc>
        <w:tc>
          <w:tcPr>
            <w:tcW w:w="4087" w:type="pct"/>
            <w:tcBorders/>
            <w:vAlign w:val="top"/>
          </w:tcPr>
          <w:p>
            <w:pPr>
              <w:pStyle w:val="Subse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Função: Encanador </w:t>
            </w:r>
          </w:p>
          <w:p>
            <w:pPr>
              <w:pStyle w:val="Listacommarcadores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Empresa Estaleiro Atlântico Sul</w:t>
            </w:r>
          </w:p>
          <w:p>
            <w:pPr>
              <w:pStyle w:val="Listacommarcadores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Função: Assistente Técnico . Atuando também na área de PCP e Medição 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Empresa Estaleiro Atlântico Sul</w:t>
            </w:r>
          </w:p>
        </w:tc>
      </w:tr>
    </w:tbl>
    <w:p>
      <w:pPr>
        <w:pStyle w:val="Ttulodaseo"/>
        <w:rPr>
          <w:lang w:val="pt-br"/>
        </w:rPr>
      </w:pPr>
      <w:r>
        <w:rPr>
          <w:rFonts w:ascii="Calibri"/>
          <w:lang w:val="pt-br" w:bidi="ar-sa"/>
        </w:rPr>
        <w:t>Educação</w:t>
      </w:r>
    </w:p>
    <w:tbl>
      <w:tblPr>
        <w:tblStyle w:val="Tabeladocurrculo"/>
        <w:tblW w:w="5000" w:type="pct"/>
        <w:tblBorders/>
        <w:tblCellMar/>
        <w:tblDescription w:val="Education"/>
        <w:tblLook w:val="4A0"/>
      </w:tblPr>
      <w:tblGrid>
        <w:gridCol w:w="1596"/>
        <w:gridCol w:w="7143"/>
      </w:tblGrid>
      <w:tr>
        <w:trPr>
          <w:trHeight w:val="58"/>
        </w:trPr>
        <w:tc>
          <w:tcPr>
            <w:tcW w:w="913" w:type="pct"/>
            <w:tcBorders/>
            <w:vAlign w:val="top"/>
          </w:tcPr>
          <w:p>
            <w:pPr>
              <w:spacing w:line="240" w:lineRule="auto"/>
              <w:rPr>
                <w:rFonts w:ascii="Carlito"/>
                <w:lang w:val="pt-br"/>
              </w:rPr>
            </w:pPr>
          </w:p>
        </w:tc>
        <w:tc>
          <w:tcPr>
            <w:tcW w:w="4087" w:type="pct"/>
            <w:tcBorders/>
            <w:vAlign w:val="top"/>
          </w:tcPr>
          <w:p>
            <w:pPr>
              <w:spacing w:line="240" w:lineRule="auto"/>
              <w:rPr>
                <w:rFonts w:ascii="Carlito"/>
                <w:lang w:val="pt-br"/>
              </w:rPr>
            </w:pP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pStyle w:val="Data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[Datas]</w:t>
            </w:r>
          </w:p>
        </w:tc>
        <w:tc>
          <w:tcPr>
            <w:tcW w:w="4087" w:type="pct"/>
            <w:tcBorders/>
            <w:vAlign w:val="top"/>
          </w:tcPr>
          <w:p>
            <w:pPr>
              <w:pStyle w:val="Subse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Cursando Nível Superior, Faculdade dos Guararapes </w:t>
            </w:r>
          </w:p>
          <w:p>
            <w:pPr>
              <w:pStyle w:val="Subse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 xml:space="preserve">Curso: Engenharia da Produção 5 Período </w:t>
            </w:r>
          </w:p>
        </w:tc>
      </w:tr>
      <w:tr>
        <w:trPr/>
        <w:tc>
          <w:tcPr>
            <w:tcW w:w="913" w:type="pct"/>
            <w:tcBorders/>
            <w:vAlign w:val="top"/>
          </w:tcPr>
          <w:p>
            <w:pPr>
              <w:pStyle w:val="Data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[Datas]</w:t>
            </w:r>
          </w:p>
        </w:tc>
        <w:tc>
          <w:tcPr>
            <w:tcW w:w="4087" w:type="pct"/>
            <w:tcBorders/>
            <w:vAlign w:val="top"/>
          </w:tcPr>
          <w:p>
            <w:pPr>
              <w:pStyle w:val="Subseo"/>
              <w:rPr>
                <w:lang w:val="pt-br"/>
              </w:rPr>
            </w:pPr>
            <w:r>
              <w:rPr>
                <w:rFonts w:ascii="Calibri"/>
                <w:lang w:val="pt-br" w:bidi="ar-sa"/>
              </w:rPr>
              <w:t>[Grau Obtido],  </w:t>
            </w:r>
            <w:r>
              <w:rPr>
                <w:rStyle w:val="nfase"/>
                <w:rFonts w:ascii="Calibri"/>
                <w:lang w:val="pt-br" w:bidi="ar-sa"/>
              </w:rPr>
              <w:t>[Escola]</w:t>
            </w:r>
          </w:p>
        </w:tc>
      </w:tr>
    </w:tbl>
    <w:p/>
    <w:p/>
    <w:p/>
    <w:p>
      <w:pPr>
        <w:jc w:val="left"/>
      </w:pPr>
      <w:r>
        <w:rPr>
          <w:rFonts w:ascii="Calibri"/>
          <w:lang w:bidi="ar-sa"/>
        </w:rPr>
        <w:t xml:space="preserve">                                                    Djair Agostinho dos Santos</w:t>
      </w:r>
    </w:p>
    <w:sectPr>
      <w:footerReference w:type="default" r:id="rId8"/>
      <w:pgSz w:w="11907" w:h="16839" w:code="9" w:orient="portrait"/>
      <w:pgMar w:bottom="1080" w:top="1080" w:right="1584" w:left="1584" w:header="720" w:footer="720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/>
      </w:pPr>
      <w:r>
        <w:separator/>
      </w:r>
    </w:p>
    <w:p/>
  </w:endnote>
  <w:endnote w:type="continuationSeparator" w:id="0">
    <w:p>
      <w:pPr>
        <w:spacing w:after="0"/>
      </w:pPr>
      <w:r>
        <w:continuationSeparator/>
      </w:r>
    </w:p>
    <w:p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"/>
    </w:pPr>
    <w:r>
      <w:rPr>
        <w:lang w:val="pt-br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pt-br"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/>
      </w:pPr>
      <w:r>
        <w:separator/>
      </w:r>
    </w:p>
    <w:p/>
  </w:footnote>
  <w:footnote w:type="continuationSeparator" w:id="0">
    <w:p>
      <w:pPr>
        <w:spacing w:after="0"/>
      </w:pPr>
      <w:r>
        <w:continuationSeparator/>
      </w:r>
    </w:p>
    <w:p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0">
    <w:multiLevelType w:val="singleLevel"/>
    <w:lvl w:ilvl="0">
      <w:numFmt w:val="bullet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0">
    <w:multiLevelType w:val="singleLevel"/>
    <w:lvl w:ilvl="0">
      <w:numFmt w:val="bullet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0">
    <w:multiLevelType w:val="singleLevel"/>
    <w:lvl w:ilvl="0">
      <w:numFmt w:val="bullet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1">
    <w:multiLevelType w:val="hybridMultilevel"/>
    <w:lvl w:ilvl="0">
      <w:numFmt w:val="bullet"/>
      <w:pStyle w:val="Listacommarcadores"/>
      <w:lvlText w:val="·"/>
      <w:lvlJc w:val="left"/>
      <w:start w:val="1"/>
      <w:pPr>
        <w:tabs>
          <w:tab w:val="null" w:pos="0"/>
        </w:tabs>
        <w:ind w:left="101" w:hanging="101"/>
      </w:pPr>
      <w:rPr>
        <w:rFonts w:ascii="Cambria" w:hAnsi="Cambria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1D"/>
    <w:rsid w:val="000D3C39"/>
    <w:rsid w:val="00135B25"/>
    <w:rsid w:val="002068E2"/>
    <w:rsid w:val="00214FEE"/>
    <w:rsid w:val="00274DEB"/>
    <w:rsid w:val="003B47F0"/>
    <w:rsid w:val="004B4EDF"/>
    <w:rsid w:val="0053761A"/>
    <w:rsid w:val="007721AB"/>
    <w:rsid w:val="007D5E07"/>
    <w:rsid w:val="008E6D24"/>
    <w:rsid w:val="00953787"/>
    <w:rsid w:val="009B3231"/>
    <w:rsid w:val="00A21A1D"/>
    <w:rsid w:val="00D640D2"/>
    <w:rsid w:val="00D66AF9"/>
    <w:rsid w:val="00DC61CD"/>
    <w:rsid w:val="00F4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CB6D0-DD3E-4711-AEA0-0A503FE3D3E0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19.0"/>
        <w:color w:val="595959"/>
        <w:rFonts w:ascii="Calibri"/>
        <w:lang w:val="en-us" w:bidi="ar-sa" w:eastAsia="ja-jp"/>
      </w:rPr>
    </w:rPrDefault>
    <w:pPrDefault>
      <w:pPr>
        <w:spacing w:after="100"/>
        <w:ind w:right="576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tulo">
    <w:name w:val="Title"/>
    <w:link w:val="TtuloChar"/>
    <w:basedOn w:val="Normal"/>
    <w:uiPriority w:val="2"/>
    <w:qFormat/>
    <w:rPr>
      <w:sz w:val="64.0"/>
      <w:color w:val="858585"/>
      <w:rFonts w:ascii="Calibri"/>
      <w:caps w:val="true"/>
      <w:kern w:val="28"/>
    </w:rPr>
    <w:pPr>
      <w:spacing w:after="0" w:line="204" w:lineRule="auto"/>
      <w:rPr>
        <w:sz w:val="64.0"/>
        <w:color w:val="858585"/>
        <w:rFonts w:ascii="Calibri"/>
        <w:caps w:val="true"/>
        <w:kern w:val="28"/>
      </w:rPr>
    </w:pPr>
  </w:style>
  <w:style w:type="character" w:customStyle="1" w:styleId="TtuloChar">
    <w:name w:val="Título Char"/>
    <w:link w:val="Ttulo"/>
    <w:basedOn w:val="Fontepargpadro"/>
    <w:uiPriority w:val="2"/>
    <w:rPr>
      <w:sz w:val="64.0"/>
      <w:color w:val="858585"/>
      <w:rFonts w:ascii="Calibri"/>
      <w:caps w:val="true"/>
      <w:kern w:val="28"/>
    </w:rPr>
  </w:style>
  <w:style w:type="character" w:customStyle="1" w:styleId="Textodoespaoreservado">
    <w:name w:val="Texto do espaço reservado"/>
    <w:basedOn w:val="Fontepargpadro"/>
    <w:uiPriority w:val="99"/>
    <w:rPr>
      <w:color w:val="808080"/>
    </w:rPr>
  </w:style>
  <w:style w:type="paragraph" w:customStyle="1" w:styleId="Ttulodaseo">
    <w:name w:val="Título da seção"/>
    <w:basedOn w:val="Normal"/>
    <w:uiPriority w:val="1"/>
    <w:qFormat/>
    <w:rPr>
      <w:sz w:val="26.0"/>
      <w:color w:val="7F7F7F"/>
      <w:rFonts w:ascii="Calibri"/>
      <w:caps w:val="true"/>
    </w:rPr>
    <w:pPr>
      <w:spacing w:after="0" w:before="640" w:line="216" w:lineRule="auto"/>
      <w:rPr>
        <w:sz w:val="26.0"/>
        <w:color w:val="7F7F7F"/>
        <w:rFonts w:ascii="Calibri"/>
        <w:caps w:val="true"/>
      </w:rPr>
    </w:pPr>
  </w:style>
  <w:style w:type="paragraph" w:customStyle="1" w:styleId="Listacommarcadores">
    <w:name w:val="Lista com marcadores"/>
    <w:basedOn w:val="Normal"/>
    <w:uiPriority w:val="1"/>
    <w:qFormat/>
    <w:pPr>
      <w:numPr>
        <w:ilvl w:val="0"/>
        <w:numId w:val="5"/>
      </w:numPr>
    </w:pPr>
  </w:style>
  <w:style w:type="paragraph" w:customStyle="1" w:styleId="Subseo">
    <w:name w:val="Subseção"/>
    <w:basedOn w:val="Normal"/>
    <w:uiPriority w:val="1"/>
    <w:qFormat/>
    <w:rPr>
      <w:color w:val="000000"/>
    </w:rPr>
    <w:pPr>
      <w:spacing w:after="120"/>
      <w:rPr>
        <w:color w:val="000000"/>
      </w:rPr>
    </w:pPr>
  </w:style>
  <w:style w:type="paragraph" w:customStyle="1" w:styleId="cabealho">
    <w:name w:val="cabeçalho"/>
    <w:link w:val="Cardecabealho"/>
    <w:basedOn w:val="Normal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link w:val="cabealho"/>
    <w:basedOn w:val="Fontepargpadro"/>
    <w:uiPriority w:val="99"/>
  </w:style>
  <w:style w:type="paragraph" w:customStyle="1" w:styleId="rodap">
    <w:name w:val="rodapé"/>
    <w:link w:val="Carderodap"/>
    <w:basedOn w:val="Normal"/>
    <w:uiPriority w:val="99"/>
    <w:qFormat/>
    <w:pPr>
      <w:jc w:val="right"/>
      <w:spacing w:after="0"/>
      <w:ind w:right="0"/>
    </w:pPr>
  </w:style>
  <w:style w:type="character" w:customStyle="1" w:styleId="Carderodap">
    <w:name w:val="Car de rodapé"/>
    <w:link w:val="rodap"/>
    <w:basedOn w:val="Fontepargpadro"/>
    <w:uiPriority w:val="99"/>
  </w:style>
  <w:style w:type="table" w:customStyle="1" w:styleId="Gradedatabela">
    <w:name w:val="Grade da tabela"/>
    <w:basedOn w:val="Tabelanormal"/>
    <w:uiPriority w:val="39"/>
    <w:pPr>
      <w:spacing w:after="0"/>
    </w:pPr>
    <w:tblPr>
      <w:tblW w:w="0" w:type="nil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/>
    </w:tblPr>
  </w:style>
  <w:style w:type="table" w:customStyle="1" w:styleId="Tabeladocurrculo">
    <w:name w:val="Tabela do currículo"/>
    <w:basedOn w:val="Tabelanormal"/>
    <w:uiPriority w:val="99"/>
    <w:tblPr>
      <w:tblW w:w="0" w:type="nil"/>
      <w:tblBorders/>
      <w:tblCellMar>
        <w:top w:w="144" w:type="dxa"/>
        <w:left w:w="0" w:type="dxa"/>
        <w:right w:w="0" w:type="dxa"/>
      </w:tblCellMar>
    </w:tblPr>
    <w:tblStylePr w:type="firstRow">
      <w:rPr>
        <w:sz w:val="6.0"/>
      </w:rPr>
      <w:pPr>
        <w:spacing w:line="60" w:lineRule="exact"/>
      </w:pPr>
      <w:tblPr>
        <w:tblW w:w="0" w:type="nil"/>
        <w:tblBorders/>
        <w:tblCellMar/>
      </w:tblPr>
      <w:tcPr>
        <w:tcBorders>
          <w:top w:val="single" w:sz="2" w:space="0" w:color="BFBFBF"/>
          <w:bottom w:val="single" w:sz="2" w:space="0" w:color="BFBFBF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</w:style>
  <w:style w:type="paragraph" w:styleId="Data">
    <w:name w:val="Date"/>
    <w:link w:val="DataChar"/>
    <w:basedOn w:val="Normal"/>
    <w:uiPriority w:val="1"/>
    <w:qFormat/>
    <w:rPr>
      <w:color w:val="000000"/>
    </w:rPr>
    <w:pPr>
      <w:spacing w:after="120"/>
      <w:ind w:right="144"/>
      <w:rPr>
        <w:color w:val="000000"/>
      </w:rPr>
    </w:pPr>
  </w:style>
  <w:style w:type="character" w:customStyle="1" w:styleId="DataChar">
    <w:name w:val="Data Char"/>
    <w:link w:val="Data"/>
    <w:basedOn w:val="Fontepargpadro"/>
    <w:uiPriority w:val="1"/>
    <w:rPr>
      <w:color w:val="000000"/>
    </w:rPr>
  </w:style>
  <w:style w:type="character" w:styleId="nfase">
    <w:name w:val="Emphasis"/>
    <w:basedOn w:val="Fontepargpadro"/>
    <w:uiPriority w:val="2"/>
    <w:qFormat/>
    <w:rPr>
      <w:i w:val="1"/>
      <w:color w:val="404040"/>
    </w:rPr>
  </w:style>
  <w:style w:type="paragraph" w:customStyle="1" w:styleId="Informaesdocontato">
    <w:name w:val="Informações do contato"/>
    <w:basedOn w:val="Normal"/>
    <w:uiPriority w:val="1"/>
    <w:qFormat/>
    <w:pPr>
      <w:contextualSpacing w:val="true"/>
      <w:spacing w:after="360"/>
    </w:pPr>
  </w:style>
  <w:style w:type="character" w:styleId="TextodoEspaoReservado0">
    <w:name w:val="Placeholder Text"/>
    <w:basedOn w:val="Fontepargpadro"/>
    <w:uiPriority w:val="99"/>
    <w:rPr>
      <w:color w:val="808080"/>
    </w:rPr>
  </w:style>
  <w:style w:type="paragraph" w:styleId="Cabealho0">
    <w:name w:val="header"/>
    <w:link w:val="CabealhoChar"/>
    <w:basedOn w:val="Normal"/>
    <w:uiPriority w:val="9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link w:val="Cabealho0"/>
    <w:basedOn w:val="Fontepargpadro"/>
    <w:uiPriority w:val="99"/>
  </w:style>
  <w:style w:type="paragraph" w:styleId="Rodap0">
    <w:name w:val="footer"/>
    <w:link w:val="RodapChar"/>
    <w:basedOn w:val="Normal"/>
    <w:uiPriority w:val="99"/>
    <w:qFormat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link w:val="Rodap0"/>
    <w:basedOn w:val="Fontepargpadro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ir.santos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C5C1F82C7E482E8407C7A3539142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3980AA-2ACD-4471-A300-0973FF71496E}"/>
      </w:docPartPr>
      <w:docPartBody>
        <w:p w:rsidR="007A15FC" w:rsidRDefault="00631047">
          <w:pPr>
            <w:pStyle w:val="B4C5C1F82C7E482E8407C7A353914255"/>
          </w:pPr>
          <w:r w:rsidRPr="000D3C39">
            <w:t>[Seu Nome]</w:t>
          </w:r>
        </w:p>
      </w:docPartBody>
    </w:docPart>
    <w:docPart>
      <w:docPartPr>
        <w:name w:val="8213C621D84D440BA086C06B65473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12E8C5-DE66-4C5F-AC7D-9C71568C4EF2}"/>
      </w:docPartPr>
      <w:docPartBody>
        <w:p w:rsidR="007A15FC" w:rsidRDefault="00631047">
          <w:pPr>
            <w:pStyle w:val="8213C621D84D440BA086C06B65473048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978064ED9B6422FB1F469FC14CCD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444A07-D121-47B9-8676-B2CBD0BC8E61}"/>
      </w:docPartPr>
      <w:docPartBody>
        <w:p w:rsidR="007A15FC" w:rsidRDefault="00631047">
          <w:pPr>
            <w:pStyle w:val="1978064ED9B6422FB1F469FC14CCD48F"/>
          </w:pPr>
          <w:r w:rsidRPr="000D3C39">
            <w:t>[Datas]</w:t>
          </w:r>
        </w:p>
      </w:docPartBody>
    </w:docPart>
    <w:docPart>
      <w:docPartPr>
        <w:name w:val="E1FD521B8E7948E49F0AC52F0E795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CACD4B-BAF9-47D5-8415-217973DBE9B3}"/>
      </w:docPartPr>
      <w:docPartBody>
        <w:p w:rsidR="007A15FC" w:rsidRDefault="00631047">
          <w:pPr>
            <w:pStyle w:val="E1FD521B8E7948E49F0AC52F0E7958E9"/>
          </w:pPr>
          <w:r w:rsidRPr="000D3C39">
            <w:t>[Grau Obtido]</w:t>
          </w:r>
        </w:p>
      </w:docPartBody>
    </w:docPart>
    <w:docPart>
      <w:docPartPr>
        <w:name w:val="1796E1FAAA724BE9B799FEEACE8141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E7C5E-903C-41AB-97F3-6A22F4BF3413}"/>
      </w:docPartPr>
      <w:docPartBody>
        <w:p w:rsidR="007A15FC" w:rsidRDefault="00631047">
          <w:pPr>
            <w:pStyle w:val="1796E1FAAA724BE9B799FEEACE8141F2"/>
          </w:pPr>
          <w:r w:rsidRPr="000D3C39">
            <w:rPr>
              <w:rStyle w:val="nfase"/>
            </w:rPr>
            <w:t>[Escola]</w:t>
          </w:r>
        </w:p>
      </w:docPartBody>
    </w:docPart>
    <w:docPart>
      <w:docPartPr>
        <w:name w:val="EB722C61CBA54830BBD0B8EADF65C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9EBEC-9665-4A1B-8604-E5A6AED73D31}"/>
      </w:docPartPr>
      <w:docPartBody>
        <w:p w:rsidR="007A15FC" w:rsidRDefault="00920DA5" w:rsidP="00920DA5">
          <w:pPr>
            <w:pStyle w:val="EB722C61CBA54830BBD0B8EADF65C647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A5"/>
    <w:rsid w:val="001C67B3"/>
    <w:rsid w:val="004869C0"/>
    <w:rsid w:val="00631047"/>
    <w:rsid w:val="007A15FC"/>
    <w:rsid w:val="00920DA5"/>
    <w:rsid w:val="00E6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4C5C1F82C7E482E8407C7A353914255">
    <w:name w:val="B4C5C1F82C7E482E8407C7A353914255"/>
  </w:style>
  <w:style w:type="paragraph" w:customStyle="1" w:styleId="FBB127D741D746FBB828DD4C1E841ED7">
    <w:name w:val="FBB127D741D746FBB828DD4C1E841ED7"/>
  </w:style>
  <w:style w:type="paragraph" w:customStyle="1" w:styleId="6C9AB541E0104BB39164928782094689">
    <w:name w:val="6C9AB541E0104BB39164928782094689"/>
  </w:style>
  <w:style w:type="paragraph" w:customStyle="1" w:styleId="F8A499AF967E4CE69C1AEEAC43B4EE73">
    <w:name w:val="F8A499AF967E4CE69C1AEEAC43B4EE73"/>
  </w:style>
  <w:style w:type="paragraph" w:customStyle="1" w:styleId="077E3489723E4D1FAEF7CC5203F6AAA7">
    <w:name w:val="077E3489723E4D1FAEF7CC5203F6AAA7"/>
  </w:style>
  <w:style w:type="paragraph" w:customStyle="1" w:styleId="5FBF8B43753B4EB68A6673F5406F0430">
    <w:name w:val="5FBF8B43753B4EB68A6673F5406F0430"/>
  </w:style>
  <w:style w:type="character" w:customStyle="1" w:styleId="Textodoespaoreservado">
    <w:name w:val="Texto do espaço reservado"/>
    <w:basedOn w:val="Fontepargpadro"/>
    <w:uiPriority w:val="99"/>
    <w:semiHidden/>
    <w:rsid w:val="00920DA5"/>
    <w:rPr>
      <w:color w:val="808080"/>
    </w:rPr>
  </w:style>
  <w:style w:type="paragraph" w:customStyle="1" w:styleId="8213C621D84D440BA086C06B65473048">
    <w:name w:val="8213C621D84D440BA086C06B65473048"/>
  </w:style>
  <w:style w:type="paragraph" w:customStyle="1" w:styleId="9FE504F6F752419CAE1B239F642B5DF8">
    <w:name w:val="9FE504F6F752419CAE1B239F642B5DF8"/>
  </w:style>
  <w:style w:type="paragraph" w:customStyle="1" w:styleId="1978064ED9B6422FB1F469FC14CCD48F">
    <w:name w:val="1978064ED9B6422FB1F469FC14CCD48F"/>
  </w:style>
  <w:style w:type="paragraph" w:customStyle="1" w:styleId="136D7E65CD0245AAA271C7F034352F91">
    <w:name w:val="136D7E65CD0245AAA271C7F034352F91"/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773F17F3B0614577BE0D8850044DBE23">
    <w:name w:val="773F17F3B0614577BE0D8850044DBE23"/>
  </w:style>
  <w:style w:type="paragraph" w:customStyle="1" w:styleId="3FBC0064C8044D38891FE9950F9721CF">
    <w:name w:val="3FBC0064C8044D38891FE9950F9721CF"/>
  </w:style>
  <w:style w:type="paragraph" w:customStyle="1" w:styleId="E1FD521B8E7948E49F0AC52F0E7958E9">
    <w:name w:val="E1FD521B8E7948E49F0AC52F0E7958E9"/>
  </w:style>
  <w:style w:type="paragraph" w:customStyle="1" w:styleId="1796E1FAAA724BE9B799FEEACE8141F2">
    <w:name w:val="1796E1FAAA724BE9B799FEEACE8141F2"/>
  </w:style>
  <w:style w:type="paragraph" w:customStyle="1" w:styleId="EB722C61CBA54830BBD0B8EADF65C647">
    <w:name w:val="EB722C61CBA54830BBD0B8EADF65C647"/>
    <w:rsid w:val="00920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Djair Agostinho dos Santos</dc:creator>
  <cp:keywords/>
  <dc:description/>
  <cp:lastModifiedBy>Djair Agostinho dos Santos</cp:lastModifiedBy>
  <cp:revision>2</cp:revision>
  <dcterms:created xsi:type="dcterms:W3CDTF">2015-06-16T18:14:00Z</dcterms:created>
  <dcterms:modified xsi:type="dcterms:W3CDTF">2015-06-16T18:14:00Z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