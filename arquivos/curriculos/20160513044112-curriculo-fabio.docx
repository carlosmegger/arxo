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/>
      </w:tblPr>
      <w:tblGrid>
        <w:gridCol w:w="2268"/>
        <w:gridCol w:w="7452"/>
      </w:tblGrid>
      <w:tr w:rsidR="000C7F48" w:rsidRPr="00A01C2E" w:rsidTr="00AD1939">
        <w:tc>
          <w:tcPr>
            <w:tcW w:w="2268" w:type="dxa"/>
          </w:tcPr>
          <w:p w:rsidR="000C7F48" w:rsidRPr="003E1EE8" w:rsidRDefault="000C7F48">
            <w:pPr>
              <w:spacing w:line="240" w:lineRule="auto"/>
              <w:rPr>
                <w:lang w:val="pt-BR"/>
              </w:rPr>
            </w:pPr>
          </w:p>
        </w:tc>
        <w:tc>
          <w:tcPr>
            <w:tcW w:w="7452" w:type="dxa"/>
            <w:tcMar>
              <w:bottom w:w="576" w:type="dxa"/>
            </w:tcMar>
          </w:tcPr>
          <w:p w:rsidR="000C7F48" w:rsidRPr="00AD1939" w:rsidRDefault="00281809" w:rsidP="006D1D7D">
            <w:pPr>
              <w:pStyle w:val="Nome"/>
              <w:jc w:val="both"/>
              <w:rPr>
                <w:sz w:val="160"/>
                <w:lang w:val="pt-BR"/>
              </w:rPr>
            </w:pPr>
            <w:sdt>
              <w:sdtPr>
                <w:rPr>
                  <w:sz w:val="36"/>
                  <w:lang w:val="pt-BR"/>
                </w:rPr>
                <w:alias w:val="Seu Nome"/>
                <w:tag w:val=""/>
                <w:id w:val="1197042864"/>
                <w:placeholder>
                  <w:docPart w:val="65AE6CC5E26C49349A57737D2AA9039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A01C2E">
                  <w:rPr>
                    <w:sz w:val="36"/>
                    <w:lang w:val="pt-BR"/>
                  </w:rPr>
                  <w:t>Fabio da cunha cordova</w:t>
                </w:r>
              </w:sdtContent>
            </w:sdt>
          </w:p>
          <w:p w:rsidR="006D1D7D" w:rsidRPr="00AD1939" w:rsidRDefault="006D1D7D" w:rsidP="006D1D7D">
            <w:pPr>
              <w:pStyle w:val="SemEspaamento"/>
              <w:jc w:val="both"/>
              <w:rPr>
                <w:sz w:val="24"/>
                <w:lang w:val="pt-BR"/>
              </w:rPr>
            </w:pPr>
            <w:r w:rsidRPr="00AD1939">
              <w:rPr>
                <w:sz w:val="24"/>
                <w:lang w:val="pt-BR"/>
              </w:rPr>
              <w:t>Rua Alfredo Leonardo, n°324</w:t>
            </w:r>
            <w:r w:rsidR="006268FF" w:rsidRPr="00AD1939">
              <w:rPr>
                <w:sz w:val="24"/>
                <w:lang w:val="pt-BR"/>
              </w:rPr>
              <w:t> </w:t>
            </w:r>
            <w:r w:rsidR="006268FF" w:rsidRPr="00AD1939">
              <w:rPr>
                <w:rStyle w:val="nfase"/>
                <w:sz w:val="24"/>
                <w:lang w:val="pt-BR"/>
              </w:rPr>
              <w:t>| </w:t>
            </w:r>
            <w:r w:rsidR="006268FF" w:rsidRPr="00AD1939">
              <w:rPr>
                <w:kern w:val="20"/>
                <w:sz w:val="24"/>
                <w:lang w:val="pt-BR"/>
              </w:rPr>
              <w:t> </w:t>
            </w:r>
            <w:r w:rsidRPr="00AD1939">
              <w:rPr>
                <w:sz w:val="24"/>
                <w:lang w:val="pt-BR"/>
              </w:rPr>
              <w:t xml:space="preserve">Balneário </w:t>
            </w:r>
            <w:proofErr w:type="spellStart"/>
            <w:r w:rsidRPr="00AD1939">
              <w:rPr>
                <w:sz w:val="24"/>
                <w:lang w:val="pt-BR"/>
              </w:rPr>
              <w:t>Piçarras-SC</w:t>
            </w:r>
            <w:proofErr w:type="spellEnd"/>
            <w:r w:rsidR="006268FF" w:rsidRPr="00AD1939">
              <w:rPr>
                <w:sz w:val="24"/>
                <w:lang w:val="pt-BR"/>
              </w:rPr>
              <w:t> </w:t>
            </w:r>
            <w:proofErr w:type="gramStart"/>
            <w:r w:rsidR="006268FF" w:rsidRPr="00AD1939">
              <w:rPr>
                <w:rStyle w:val="nfase"/>
                <w:sz w:val="24"/>
                <w:lang w:val="pt-BR"/>
              </w:rPr>
              <w:t> </w:t>
            </w:r>
          </w:p>
          <w:p w:rsidR="006D1D7D" w:rsidRPr="00AD1939" w:rsidRDefault="006D1D7D" w:rsidP="006D1D7D">
            <w:pPr>
              <w:pStyle w:val="SemEspaamento"/>
              <w:jc w:val="both"/>
              <w:rPr>
                <w:sz w:val="24"/>
                <w:lang w:val="pt-BR"/>
              </w:rPr>
            </w:pPr>
            <w:r w:rsidRPr="00AD1939">
              <w:rPr>
                <w:sz w:val="24"/>
                <w:lang w:val="pt-BR"/>
              </w:rPr>
              <w:t>brasileiro</w:t>
            </w:r>
            <w:proofErr w:type="gramEnd"/>
            <w:r w:rsidRPr="00AD1939">
              <w:rPr>
                <w:sz w:val="24"/>
                <w:lang w:val="pt-BR"/>
              </w:rPr>
              <w:t> </w:t>
            </w:r>
            <w:r w:rsidRPr="00AD1939">
              <w:rPr>
                <w:rStyle w:val="nfase"/>
                <w:sz w:val="24"/>
                <w:lang w:val="pt-BR"/>
              </w:rPr>
              <w:t>| </w:t>
            </w:r>
            <w:r w:rsidRPr="00AD1939">
              <w:rPr>
                <w:kern w:val="20"/>
                <w:sz w:val="24"/>
                <w:lang w:val="pt-BR"/>
              </w:rPr>
              <w:t> </w:t>
            </w:r>
            <w:r w:rsidRPr="00AD1939">
              <w:rPr>
                <w:sz w:val="24"/>
                <w:lang w:val="pt-BR"/>
              </w:rPr>
              <w:t>solteiro </w:t>
            </w:r>
            <w:r w:rsidRPr="00AD1939">
              <w:rPr>
                <w:rStyle w:val="nfase"/>
                <w:sz w:val="24"/>
                <w:lang w:val="pt-BR"/>
              </w:rPr>
              <w:t>| </w:t>
            </w:r>
            <w:r w:rsidRPr="00AD1939">
              <w:rPr>
                <w:sz w:val="24"/>
                <w:lang w:val="pt-BR"/>
              </w:rPr>
              <w:t>23 anos</w:t>
            </w:r>
          </w:p>
          <w:p w:rsidR="006D1D7D" w:rsidRPr="00AD1939" w:rsidRDefault="006D1D7D" w:rsidP="006D1D7D">
            <w:pPr>
              <w:pStyle w:val="SemEspaamento"/>
              <w:jc w:val="both"/>
              <w:rPr>
                <w:sz w:val="24"/>
                <w:lang w:val="pt-BR"/>
              </w:rPr>
            </w:pPr>
            <w:r w:rsidRPr="00AD1939">
              <w:rPr>
                <w:kern w:val="20"/>
                <w:sz w:val="24"/>
                <w:lang w:val="pt-BR"/>
              </w:rPr>
              <w:t> </w:t>
            </w:r>
            <w:r w:rsidRPr="00AD1939">
              <w:rPr>
                <w:sz w:val="24"/>
                <w:lang w:val="pt-BR"/>
              </w:rPr>
              <w:t>fabiodacc2012@gmail.com </w:t>
            </w:r>
            <w:r w:rsidRPr="00AD1939">
              <w:rPr>
                <w:rStyle w:val="nfase"/>
                <w:sz w:val="24"/>
                <w:lang w:val="pt-BR"/>
              </w:rPr>
              <w:t>| </w:t>
            </w:r>
            <w:r w:rsidRPr="00AD1939">
              <w:rPr>
                <w:sz w:val="24"/>
                <w:lang w:val="pt-BR"/>
              </w:rPr>
              <w:t>(47) 9958-0271</w:t>
            </w:r>
          </w:p>
          <w:p w:rsidR="006D1D7D" w:rsidRDefault="006D1D7D" w:rsidP="006D1D7D">
            <w:pPr>
              <w:pStyle w:val="SemEspaamento"/>
              <w:rPr>
                <w:lang w:val="pt-BR"/>
              </w:rPr>
            </w:pPr>
          </w:p>
          <w:p w:rsidR="006D1D7D" w:rsidRPr="003E1EE8" w:rsidRDefault="006D1D7D" w:rsidP="006D1D7D">
            <w:pPr>
              <w:pStyle w:val="SemEspaamento"/>
              <w:rPr>
                <w:lang w:val="pt-BR"/>
              </w:rPr>
            </w:pPr>
          </w:p>
        </w:tc>
      </w:tr>
      <w:tr w:rsidR="000C7F48" w:rsidRPr="00A01C2E" w:rsidTr="00AD1939">
        <w:tc>
          <w:tcPr>
            <w:tcW w:w="2268" w:type="dxa"/>
          </w:tcPr>
          <w:p w:rsidR="000C7F48" w:rsidRPr="00AD1939" w:rsidRDefault="006268FF">
            <w:pPr>
              <w:pStyle w:val="Ttulo1"/>
              <w:rPr>
                <w:sz w:val="24"/>
                <w:szCs w:val="24"/>
                <w:lang w:val="pt-BR"/>
              </w:rPr>
            </w:pPr>
            <w:r w:rsidRPr="00AD1939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7452" w:type="dxa"/>
          </w:tcPr>
          <w:p w:rsidR="000C7F48" w:rsidRPr="00AD1939" w:rsidRDefault="006D1D7D" w:rsidP="006D1D7D">
            <w:pPr>
              <w:rPr>
                <w:rFonts w:cstheme="minorHAnsi"/>
                <w:sz w:val="24"/>
                <w:szCs w:val="24"/>
                <w:lang w:val="pt-BR"/>
              </w:rPr>
            </w:pPr>
            <w:r w:rsidRPr="00AD1939">
              <w:rPr>
                <w:rFonts w:cstheme="minorHAnsi"/>
                <w:sz w:val="24"/>
                <w:szCs w:val="24"/>
                <w:lang w:val="pt-BR"/>
              </w:rPr>
              <w:t>Conhecimento para acrescentar a vida acadêmica e profissional</w:t>
            </w:r>
          </w:p>
        </w:tc>
      </w:tr>
      <w:tr w:rsidR="000C7F48" w:rsidRPr="00A01C2E" w:rsidTr="00AD1939">
        <w:tc>
          <w:tcPr>
            <w:tcW w:w="2268" w:type="dxa"/>
          </w:tcPr>
          <w:p w:rsidR="00BF6C46" w:rsidRPr="00AD1939" w:rsidRDefault="00BF6C46" w:rsidP="00BF6C46">
            <w:pPr>
              <w:pStyle w:val="Ttulo1"/>
              <w:rPr>
                <w:sz w:val="24"/>
                <w:szCs w:val="24"/>
                <w:lang w:val="pt-BR"/>
              </w:rPr>
            </w:pPr>
            <w:r w:rsidRPr="00AD1939">
              <w:rPr>
                <w:sz w:val="24"/>
                <w:szCs w:val="24"/>
                <w:lang w:val="pt-BR"/>
              </w:rPr>
              <w:t>formação acadêmica</w:t>
            </w:r>
          </w:p>
        </w:tc>
        <w:tc>
          <w:tcPr>
            <w:tcW w:w="7452" w:type="dxa"/>
          </w:tcPr>
          <w:p w:rsidR="00BF6C46" w:rsidRPr="00AD1939" w:rsidRDefault="00BF6C46" w:rsidP="00BF6C46">
            <w:pPr>
              <w:pStyle w:val="Default"/>
              <w:rPr>
                <w:rFonts w:asciiTheme="minorHAnsi" w:hAnsiTheme="minorHAnsi" w:cstheme="minorHAnsi"/>
              </w:rPr>
            </w:pPr>
            <w:r w:rsidRPr="00AD1939">
              <w:rPr>
                <w:rFonts w:asciiTheme="minorHAnsi" w:hAnsiTheme="minorHAnsi" w:cstheme="minorHAnsi"/>
              </w:rPr>
              <w:t xml:space="preserve">Curso: Direito </w:t>
            </w:r>
            <w:bookmarkStart w:id="0" w:name="_GoBack"/>
            <w:bookmarkEnd w:id="0"/>
          </w:p>
          <w:p w:rsidR="00BF6C46" w:rsidRPr="00AD1939" w:rsidRDefault="00BF6C46" w:rsidP="00BF6C46">
            <w:pPr>
              <w:pStyle w:val="Default"/>
              <w:rPr>
                <w:rFonts w:asciiTheme="minorHAnsi" w:hAnsiTheme="minorHAnsi" w:cstheme="minorHAnsi"/>
              </w:rPr>
            </w:pPr>
            <w:r w:rsidRPr="00AD1939">
              <w:rPr>
                <w:rFonts w:asciiTheme="minorHAnsi" w:hAnsiTheme="minorHAnsi" w:cstheme="minorHAnsi"/>
              </w:rPr>
              <w:t xml:space="preserve">Faculdade: Universidade do Vale do Itajaí </w:t>
            </w:r>
          </w:p>
          <w:p w:rsidR="00BF6C46" w:rsidRPr="00AD1939" w:rsidRDefault="00BF6C46" w:rsidP="00BF6C46">
            <w:pPr>
              <w:pStyle w:val="Default"/>
              <w:rPr>
                <w:rFonts w:asciiTheme="minorHAnsi" w:hAnsiTheme="minorHAnsi" w:cstheme="minorHAnsi"/>
              </w:rPr>
            </w:pPr>
            <w:r w:rsidRPr="00AD1939">
              <w:rPr>
                <w:rFonts w:asciiTheme="minorHAnsi" w:hAnsiTheme="minorHAnsi" w:cstheme="minorHAnsi"/>
              </w:rPr>
              <w:t>Previsão de conclusão de graduação: Dez/2017</w:t>
            </w:r>
          </w:p>
          <w:p w:rsidR="000C7F48" w:rsidRPr="00AD1939" w:rsidRDefault="000C7F4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</w:tr>
      <w:tr w:rsidR="000C7F48" w:rsidRPr="00A01C2E" w:rsidTr="00AD1939">
        <w:tc>
          <w:tcPr>
            <w:tcW w:w="2268" w:type="dxa"/>
          </w:tcPr>
          <w:p w:rsidR="000C7F48" w:rsidRPr="00AD1939" w:rsidRDefault="006268FF">
            <w:pPr>
              <w:pStyle w:val="Ttulo1"/>
              <w:rPr>
                <w:sz w:val="24"/>
                <w:szCs w:val="24"/>
                <w:lang w:val="pt-BR"/>
              </w:rPr>
            </w:pPr>
            <w:r w:rsidRPr="00AD1939">
              <w:rPr>
                <w:sz w:val="24"/>
                <w:szCs w:val="24"/>
                <w:lang w:val="pt-BR"/>
              </w:rPr>
              <w:t>Experiência</w:t>
            </w:r>
          </w:p>
        </w:tc>
        <w:tc>
          <w:tcPr>
            <w:tcW w:w="7452" w:type="dxa"/>
          </w:tcPr>
          <w:sdt>
            <w:sdtPr>
              <w:rPr>
                <w:rFonts w:cstheme="minorHAns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  <w:lang w:val="pt-BR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cstheme="minorHAnsi"/>
                    <w:b/>
                    <w:bCs/>
                    <w:caps w:val="0"/>
                    <w:color w:val="595959" w:themeColor="text1" w:themeTint="A6"/>
                    <w:kern w:val="0"/>
                    <w:sz w:val="24"/>
                    <w:szCs w:val="24"/>
                    <w:lang w:val="pt-BR"/>
                  </w:rPr>
                  <w:id w:val="221802691"/>
                  <w:placeholder>
                    <w:docPart w:val="A4D3FA5057A14E87BBF524C2F7AF65F0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0C7F48" w:rsidRPr="00AD1939" w:rsidRDefault="00BF6C46">
                    <w:pPr>
                      <w:pStyle w:val="Ttulo2"/>
                      <w:rPr>
                        <w:rFonts w:cstheme="minorHAnsi"/>
                        <w:color w:val="auto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Style w:val="Forte"/>
                        <w:rFonts w:cstheme="minorHAnsi"/>
                        <w:sz w:val="24"/>
                        <w:szCs w:val="24"/>
                        <w:lang w:val="pt-BR"/>
                      </w:rPr>
                      <w:t>estagiário</w:t>
                    </w:r>
                    <w:r w:rsidR="006268FF"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 xml:space="preserve"> </w:t>
                    </w:r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fórum balneário piçarras</w:t>
                    </w:r>
                  </w:p>
                  <w:p w:rsidR="000C7F48" w:rsidRPr="00AD1939" w:rsidRDefault="00BF6C46">
                    <w:pPr>
                      <w:pStyle w:val="Ttulo3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de jan/2013 a jul/2014</w:t>
                    </w:r>
                  </w:p>
                  <w:p w:rsidR="000C7F48" w:rsidRPr="00AD1939" w:rsidRDefault="00BF6C46" w:rsidP="00AD1939">
                    <w:pPr>
                      <w:spacing w:line="240" w:lineRule="auto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Atendimento ao público prestando de forma clara as informações necessárias</w:t>
                    </w:r>
                    <w:r w:rsidR="00E13F0B"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 xml:space="preserve">; minutar despachos de menor complexidade; auxiliar na movimentação de processos nos sistemas de registro da vara; auxiliar na realização de serviços cartorários de menor complexidade; certificar atos </w:t>
                    </w:r>
                    <w:proofErr w:type="gramStart"/>
                    <w:r w:rsidR="00E13F0B"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processuais</w:t>
                    </w:r>
                    <w:r w:rsidR="00AD1939"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.</w:t>
                    </w:r>
                    <w:proofErr w:type="gramEnd"/>
                  </w:p>
                </w:sdtContent>
              </w:sdt>
            </w:sdtContent>
          </w:sdt>
        </w:tc>
      </w:tr>
      <w:tr w:rsidR="000C7F48" w:rsidRPr="00B01F40" w:rsidTr="00AD1939">
        <w:tc>
          <w:tcPr>
            <w:tcW w:w="2268" w:type="dxa"/>
          </w:tcPr>
          <w:p w:rsidR="000C7F48" w:rsidRPr="00AD1939" w:rsidRDefault="006268FF">
            <w:pPr>
              <w:pStyle w:val="Ttulo1"/>
              <w:rPr>
                <w:sz w:val="24"/>
                <w:szCs w:val="24"/>
                <w:lang w:val="pt-BR"/>
              </w:rPr>
            </w:pPr>
            <w:r w:rsidRPr="00AD1939">
              <w:rPr>
                <w:sz w:val="24"/>
                <w:szCs w:val="24"/>
                <w:lang w:val="pt-BR"/>
              </w:rPr>
              <w:t>Educação</w:t>
            </w:r>
          </w:p>
        </w:tc>
        <w:tc>
          <w:tcPr>
            <w:tcW w:w="7452" w:type="dxa"/>
          </w:tcPr>
          <w:sdt>
            <w:sdtPr>
              <w:rPr>
                <w:rFonts w:cstheme="minorHAnsi"/>
                <w:caps w:val="0"/>
                <w:color w:val="595959" w:themeColor="text1" w:themeTint="A6"/>
                <w:kern w:val="0"/>
                <w:sz w:val="24"/>
                <w:szCs w:val="24"/>
                <w:lang w:val="pt-BR"/>
              </w:rPr>
              <w:id w:val="-691765356"/>
            </w:sdtPr>
            <w:sdtContent>
              <w:sdt>
                <w:sdtPr>
                  <w:rPr>
                    <w:rFonts w:cstheme="minorHAnsi"/>
                    <w:caps w:val="0"/>
                    <w:color w:val="595959" w:themeColor="text1" w:themeTint="A6"/>
                    <w:kern w:val="0"/>
                    <w:sz w:val="24"/>
                    <w:szCs w:val="24"/>
                    <w:lang w:val="pt-BR"/>
                  </w:rPr>
                  <w:id w:val="-1126388115"/>
                  <w:placeholder>
                    <w:docPart w:val="A4D3FA5057A14E87BBF524C2F7AF65F0"/>
                  </w:placeholder>
                </w:sdtPr>
                <w:sdtContent>
                  <w:p w:rsidR="000C7F48" w:rsidRPr="00AD1939" w:rsidRDefault="00E13F0B">
                    <w:pPr>
                      <w:pStyle w:val="Ttulo2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Style w:val="Forte"/>
                        <w:rFonts w:cstheme="minorHAnsi"/>
                        <w:sz w:val="24"/>
                        <w:szCs w:val="24"/>
                        <w:lang w:val="pt-BR"/>
                      </w:rPr>
                      <w:t>Colégio de aplicação univali</w:t>
                    </w:r>
                    <w:r w:rsidR="006268FF"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 xml:space="preserve">, </w:t>
                    </w:r>
                    <w:proofErr w:type="gramStart"/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itajai</w:t>
                    </w:r>
                    <w:proofErr w:type="gramEnd"/>
                  </w:p>
                  <w:p w:rsidR="000C7F48" w:rsidRPr="00AD1939" w:rsidRDefault="000C7F48">
                    <w:pPr>
                      <w:pStyle w:val="Ttulo3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</w:p>
                  <w:p w:rsidR="000C7F48" w:rsidRPr="00AD1939" w:rsidRDefault="00281809" w:rsidP="007556C3">
                    <w:pPr>
                      <w:spacing w:line="240" w:lineRule="auto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</w:p>
                </w:sdtContent>
              </w:sdt>
            </w:sdtContent>
          </w:sdt>
        </w:tc>
      </w:tr>
      <w:tr w:rsidR="000C7F48" w:rsidRPr="00A01C2E" w:rsidTr="00AD1939">
        <w:tc>
          <w:tcPr>
            <w:tcW w:w="2268" w:type="dxa"/>
          </w:tcPr>
          <w:p w:rsidR="000C7F48" w:rsidRPr="00AD1939" w:rsidRDefault="00AD1939" w:rsidP="00AD1939">
            <w:pPr>
              <w:pStyle w:val="Ttulo1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ComunicaçA</w:t>
            </w:r>
            <w:r w:rsidR="006268FF" w:rsidRPr="00AD1939">
              <w:rPr>
                <w:sz w:val="24"/>
                <w:szCs w:val="24"/>
                <w:lang w:val="pt-BR"/>
              </w:rPr>
              <w:t>o</w:t>
            </w:r>
          </w:p>
        </w:tc>
        <w:tc>
          <w:tcPr>
            <w:tcW w:w="7452" w:type="dxa"/>
          </w:tcPr>
          <w:p w:rsidR="000C7F48" w:rsidRPr="00AD1939" w:rsidRDefault="007556C3" w:rsidP="007556C3">
            <w:pPr>
              <w:rPr>
                <w:rFonts w:cstheme="minorHAnsi"/>
                <w:sz w:val="24"/>
                <w:szCs w:val="24"/>
                <w:lang w:val="pt-BR"/>
              </w:rPr>
            </w:pPr>
            <w:r w:rsidRPr="00AD1939">
              <w:rPr>
                <w:rFonts w:cstheme="minorHAnsi"/>
                <w:sz w:val="24"/>
                <w:szCs w:val="24"/>
                <w:lang w:val="pt-BR"/>
              </w:rPr>
              <w:t>Comunica-se facilmente com as pessoas, não tem dificuldades de relacionamento e atendimento ao público.</w:t>
            </w:r>
          </w:p>
        </w:tc>
      </w:tr>
      <w:tr w:rsidR="000C7F48" w:rsidRPr="003E1EE8" w:rsidTr="00AD1939">
        <w:tc>
          <w:tcPr>
            <w:tcW w:w="2268" w:type="dxa"/>
          </w:tcPr>
          <w:p w:rsidR="000C7F48" w:rsidRPr="00AD1939" w:rsidRDefault="007556C3" w:rsidP="007556C3">
            <w:pPr>
              <w:pStyle w:val="Ttulo1"/>
              <w:jc w:val="center"/>
              <w:rPr>
                <w:sz w:val="24"/>
                <w:szCs w:val="24"/>
                <w:lang w:val="pt-BR"/>
              </w:rPr>
            </w:pPr>
            <w:r w:rsidRPr="00AD1939">
              <w:rPr>
                <w:sz w:val="24"/>
                <w:szCs w:val="24"/>
                <w:lang w:val="pt-BR"/>
              </w:rPr>
              <w:t xml:space="preserve">         </w:t>
            </w:r>
            <w:r w:rsidR="006268FF" w:rsidRPr="00AD1939">
              <w:rPr>
                <w:sz w:val="24"/>
                <w:szCs w:val="24"/>
                <w:lang w:val="pt-BR"/>
              </w:rPr>
              <w:t>Referências</w:t>
            </w:r>
          </w:p>
        </w:tc>
        <w:tc>
          <w:tcPr>
            <w:tcW w:w="7452" w:type="dxa"/>
          </w:tcPr>
          <w:sdt>
            <w:sdtPr>
              <w:rPr>
                <w:rFonts w:cstheme="minorHAnsi"/>
                <w:caps w:val="0"/>
                <w:color w:val="595959" w:themeColor="text1" w:themeTint="A6"/>
                <w:kern w:val="0"/>
                <w:sz w:val="24"/>
                <w:szCs w:val="24"/>
                <w:lang w:val="pt-BR"/>
              </w:rPr>
              <w:id w:val="-1883713024"/>
            </w:sdtPr>
            <w:sdtContent>
              <w:sdt>
                <w:sdtPr>
                  <w:rPr>
                    <w:rFonts w:cstheme="minorHAnsi"/>
                    <w:caps w:val="0"/>
                    <w:color w:val="595959" w:themeColor="text1" w:themeTint="A6"/>
                    <w:kern w:val="0"/>
                    <w:sz w:val="24"/>
                    <w:szCs w:val="24"/>
                    <w:lang w:val="pt-BR"/>
                  </w:rPr>
                  <w:id w:val="-1368215953"/>
                  <w:placeholder>
                    <w:docPart w:val="A4D3FA5057A14E87BBF524C2F7AF65F0"/>
                  </w:placeholder>
                </w:sdtPr>
                <w:sdtContent>
                  <w:p w:rsidR="000C7F48" w:rsidRPr="00AD1939" w:rsidRDefault="007556C3">
                    <w:pPr>
                      <w:pStyle w:val="Ttulo2"/>
                      <w:rPr>
                        <w:rFonts w:cstheme="minorHAnsi"/>
                        <w:color w:val="262626" w:themeColor="text1" w:themeTint="D9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Style w:val="Forte"/>
                        <w:rFonts w:cstheme="minorHAnsi"/>
                        <w:sz w:val="24"/>
                        <w:szCs w:val="24"/>
                        <w:lang w:val="pt-BR"/>
                      </w:rPr>
                      <w:t>SIMONE REIMER</w:t>
                    </w:r>
                    <w:r w:rsidR="006268FF"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 xml:space="preserve">, </w:t>
                    </w:r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 xml:space="preserve">CHEFE DE </w:t>
                    </w:r>
                    <w:proofErr w:type="gramStart"/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CARTÓRIO</w:t>
                    </w:r>
                    <w:proofErr w:type="gramEnd"/>
                  </w:p>
                  <w:p w:rsidR="000C7F48" w:rsidRPr="00AD1939" w:rsidRDefault="007556C3">
                    <w:pPr>
                      <w:pStyle w:val="Ttulo3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 xml:space="preserve">PODER JUDICIÁRIO- fÓRUM DE </w:t>
                    </w:r>
                    <w:proofErr w:type="gramStart"/>
                    <w:r w:rsidRPr="00AD1939">
                      <w:rPr>
                        <w:rFonts w:cstheme="minorHAnsi"/>
                        <w:sz w:val="24"/>
                        <w:szCs w:val="24"/>
                        <w:lang w:val="pt-BR"/>
                      </w:rPr>
                      <w:t>BALNEÁRIO PIÇARRAS</w:t>
                    </w:r>
                    <w:proofErr w:type="gramEnd"/>
                  </w:p>
                  <w:p w:rsidR="007556C3" w:rsidRPr="00AD1939" w:rsidRDefault="007556C3" w:rsidP="007556C3">
                    <w:pPr>
                      <w:spacing w:line="240" w:lineRule="auto"/>
                      <w:rPr>
                        <w:rFonts w:cstheme="minorHAnsi"/>
                        <w:color w:val="595959" w:themeColor="text1" w:themeTint="A6"/>
                        <w:sz w:val="24"/>
                        <w:szCs w:val="24"/>
                        <w:lang w:val="pt-BR"/>
                      </w:rPr>
                    </w:pPr>
                  </w:p>
                  <w:p w:rsidR="007556C3" w:rsidRPr="00AD1939" w:rsidRDefault="007556C3" w:rsidP="007556C3">
                    <w:pPr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</w:p>
                  <w:p w:rsidR="000C7F48" w:rsidRPr="00AD1939" w:rsidRDefault="00281809" w:rsidP="007556C3">
                    <w:pPr>
                      <w:spacing w:line="240" w:lineRule="auto"/>
                      <w:rPr>
                        <w:rFonts w:cstheme="minorHAnsi"/>
                        <w:sz w:val="24"/>
                        <w:szCs w:val="24"/>
                        <w:lang w:val="pt-BR"/>
                      </w:rPr>
                    </w:pPr>
                  </w:p>
                </w:sdtContent>
              </w:sdt>
            </w:sdtContent>
          </w:sdt>
        </w:tc>
      </w:tr>
    </w:tbl>
    <w:p w:rsidR="000C7F48" w:rsidRDefault="000C7F48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>
      <w:pPr>
        <w:rPr>
          <w:lang w:val="pt-BR"/>
        </w:rPr>
      </w:pPr>
    </w:p>
    <w:p w:rsidR="006D1D7D" w:rsidRDefault="006D1D7D" w:rsidP="006D1D7D">
      <w:pPr>
        <w:pStyle w:val="Default"/>
      </w:pPr>
    </w:p>
    <w:p w:rsidR="006D1D7D" w:rsidRDefault="006D1D7D" w:rsidP="006D1D7D">
      <w:pPr>
        <w:pStyle w:val="Default"/>
      </w:pPr>
    </w:p>
    <w:sectPr w:rsidR="006D1D7D" w:rsidSect="003E1EE8">
      <w:footerReference w:type="default" r:id="rId7"/>
      <w:pgSz w:w="11907" w:h="16839" w:code="9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F2D" w:rsidRDefault="00EA2F2D">
      <w:pPr>
        <w:spacing w:after="0" w:line="240" w:lineRule="auto"/>
      </w:pPr>
      <w:r>
        <w:separator/>
      </w:r>
    </w:p>
  </w:endnote>
  <w:endnote w:type="continuationSeparator" w:id="0">
    <w:p w:rsidR="00EA2F2D" w:rsidRDefault="00EA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F48" w:rsidRDefault="006268FF">
    <w:pPr>
      <w:pStyle w:val="Rodap"/>
    </w:pPr>
    <w:r>
      <w:rPr>
        <w:lang w:val="pt-BR"/>
      </w:rPr>
      <w:t>Página</w:t>
    </w:r>
    <w:r w:rsidR="00281809">
      <w:fldChar w:fldCharType="begin"/>
    </w:r>
    <w:r>
      <w:instrText>PAGE</w:instrText>
    </w:r>
    <w:r w:rsidR="00281809">
      <w:fldChar w:fldCharType="separate"/>
    </w:r>
    <w:r w:rsidR="00A01C2E">
      <w:rPr>
        <w:noProof/>
      </w:rPr>
      <w:t>2</w:t>
    </w:r>
    <w:r w:rsidR="0028180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F2D" w:rsidRDefault="00EA2F2D">
      <w:pPr>
        <w:spacing w:after="0" w:line="240" w:lineRule="auto"/>
      </w:pPr>
      <w:r>
        <w:separator/>
      </w:r>
    </w:p>
  </w:footnote>
  <w:footnote w:type="continuationSeparator" w:id="0">
    <w:p w:rsidR="00EA2F2D" w:rsidRDefault="00EA2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1D7D"/>
    <w:rsid w:val="000C7F48"/>
    <w:rsid w:val="00281809"/>
    <w:rsid w:val="003E1EE8"/>
    <w:rsid w:val="006268FF"/>
    <w:rsid w:val="006D1D7D"/>
    <w:rsid w:val="007556C3"/>
    <w:rsid w:val="00A01C2E"/>
    <w:rsid w:val="00AD1939"/>
    <w:rsid w:val="00B01F40"/>
    <w:rsid w:val="00BF6C46"/>
    <w:rsid w:val="00E13F0B"/>
    <w:rsid w:val="00E5798A"/>
    <w:rsid w:val="00EA2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09"/>
  </w:style>
  <w:style w:type="paragraph" w:styleId="Ttulo1">
    <w:name w:val="heading 1"/>
    <w:basedOn w:val="Normal"/>
    <w:next w:val="Normal"/>
    <w:link w:val="Ttulo1Char"/>
    <w:uiPriority w:val="1"/>
    <w:unhideWhenUsed/>
    <w:qFormat/>
    <w:rsid w:val="00281809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281809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281809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81809"/>
    <w:rPr>
      <w:b/>
      <w:bCs/>
      <w:caps/>
      <w:color w:val="7C9E0E" w:themeColor="accent1"/>
      <w:kern w:val="20"/>
    </w:rPr>
  </w:style>
  <w:style w:type="character" w:customStyle="1" w:styleId="Ttulo2Char">
    <w:name w:val="Título 2 Char"/>
    <w:basedOn w:val="Fontepargpadro"/>
    <w:link w:val="Ttulo2"/>
    <w:uiPriority w:val="1"/>
    <w:rsid w:val="00281809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sid w:val="00281809"/>
    <w:rPr>
      <w:color w:val="808080"/>
    </w:rPr>
  </w:style>
  <w:style w:type="table" w:customStyle="1" w:styleId="ResumeTable">
    <w:name w:val="Resume Table"/>
    <w:basedOn w:val="Tabelanormal"/>
    <w:uiPriority w:val="99"/>
    <w:rsid w:val="0028180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8180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3"/>
    <w:qFormat/>
    <w:rsid w:val="00281809"/>
    <w:pPr>
      <w:spacing w:after="0" w:line="240" w:lineRule="auto"/>
    </w:pPr>
  </w:style>
  <w:style w:type="character" w:styleId="Forte">
    <w:name w:val="Strong"/>
    <w:basedOn w:val="Fontepargpadro"/>
    <w:uiPriority w:val="1"/>
    <w:qFormat/>
    <w:rsid w:val="00281809"/>
    <w:rPr>
      <w:b/>
      <w:bCs/>
    </w:rPr>
  </w:style>
  <w:style w:type="character" w:customStyle="1" w:styleId="Ttulo3Char">
    <w:name w:val="Título 3 Char"/>
    <w:basedOn w:val="Fontepargpadro"/>
    <w:link w:val="Ttulo3"/>
    <w:uiPriority w:val="1"/>
    <w:rsid w:val="00281809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rsid w:val="00281809"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nfase">
    <w:name w:val="Emphasis"/>
    <w:basedOn w:val="Fontepargpadro"/>
    <w:uiPriority w:val="2"/>
    <w:unhideWhenUsed/>
    <w:qFormat/>
    <w:rsid w:val="00281809"/>
    <w:rPr>
      <w:i w:val="0"/>
      <w:iCs w:val="0"/>
      <w:color w:val="7C9E0E" w:themeColor="accent1"/>
    </w:rPr>
  </w:style>
  <w:style w:type="paragraph" w:styleId="Cabealho">
    <w:name w:val="header"/>
    <w:basedOn w:val="Normal"/>
    <w:link w:val="CabealhoChar"/>
    <w:uiPriority w:val="99"/>
    <w:unhideWhenUsed/>
    <w:rsid w:val="00281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1809"/>
  </w:style>
  <w:style w:type="paragraph" w:styleId="Rodap">
    <w:name w:val="footer"/>
    <w:basedOn w:val="Normal"/>
    <w:link w:val="RodapChar"/>
    <w:uiPriority w:val="99"/>
    <w:unhideWhenUsed/>
    <w:qFormat/>
    <w:rsid w:val="00281809"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281809"/>
    <w:rPr>
      <w:b/>
      <w:bCs/>
      <w:caps/>
      <w:color w:val="7C9E0E" w:themeColor="accent1"/>
      <w:sz w:val="16"/>
      <w:szCs w:val="16"/>
    </w:rPr>
  </w:style>
  <w:style w:type="paragraph" w:customStyle="1" w:styleId="Default">
    <w:name w:val="Default"/>
    <w:rsid w:val="006D1D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Forte1">
    <w:name w:val="Forte1"/>
    <w:basedOn w:val="Fontepargpadro"/>
    <w:uiPriority w:val="22"/>
    <w:qFormat/>
    <w:rsid w:val="00E13F0B"/>
    <w:rPr>
      <w:b/>
      <w:bCs/>
    </w:rPr>
  </w:style>
  <w:style w:type="character" w:customStyle="1" w:styleId="Textodoespaoreservado0">
    <w:name w:val="Texto do espaço reservado"/>
    <w:basedOn w:val="Fontepargpadro"/>
    <w:uiPriority w:val="99"/>
    <w:semiHidden/>
    <w:rsid w:val="007556C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C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na\AppData\Roaming\Microsoft\Modelos\Curr&#237;culo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E6CC5E26C49349A57737D2AA903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887C9E-8F2B-4B81-95BE-663B23A3B832}"/>
      </w:docPartPr>
      <w:docPartBody>
        <w:p w:rsidR="00D75F39" w:rsidRDefault="00BB771D">
          <w:pPr>
            <w:pStyle w:val="65AE6CC5E26C49349A57737D2AA90390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D0270"/>
    <w:rsid w:val="001D0270"/>
    <w:rsid w:val="00BB771D"/>
    <w:rsid w:val="00D7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5AE6CC5E26C49349A57737D2AA90390">
    <w:name w:val="65AE6CC5E26C49349A57737D2AA90390"/>
    <w:rsid w:val="00D75F39"/>
  </w:style>
  <w:style w:type="paragraph" w:customStyle="1" w:styleId="77AA66E8D7B64FACBCC812EDF42320F8">
    <w:name w:val="77AA66E8D7B64FACBCC812EDF42320F8"/>
    <w:rsid w:val="00D75F39"/>
  </w:style>
  <w:style w:type="paragraph" w:customStyle="1" w:styleId="88DEB6EE03194E728E3C86D71F7B8E14">
    <w:name w:val="88DEB6EE03194E728E3C86D71F7B8E14"/>
    <w:rsid w:val="00D75F39"/>
  </w:style>
  <w:style w:type="paragraph" w:customStyle="1" w:styleId="5689391E13DA4368A40B3CB85CF5E779">
    <w:name w:val="5689391E13DA4368A40B3CB85CF5E779"/>
    <w:rsid w:val="00D75F39"/>
  </w:style>
  <w:style w:type="paragraph" w:customStyle="1" w:styleId="87EBD63DDC9441F294C2723CDD8D7085">
    <w:name w:val="87EBD63DDC9441F294C2723CDD8D7085"/>
    <w:rsid w:val="00D75F39"/>
  </w:style>
  <w:style w:type="paragraph" w:customStyle="1" w:styleId="50F0709B56AF4EB685B083E9CA611190">
    <w:name w:val="50F0709B56AF4EB685B083E9CA611190"/>
    <w:rsid w:val="00D75F39"/>
  </w:style>
  <w:style w:type="character" w:customStyle="1" w:styleId="Textodoespaoreservado">
    <w:name w:val="Texto do espaço reservado"/>
    <w:basedOn w:val="Fontepargpadro"/>
    <w:uiPriority w:val="99"/>
    <w:semiHidden/>
    <w:rsid w:val="001D0270"/>
    <w:rPr>
      <w:color w:val="808080"/>
    </w:rPr>
  </w:style>
  <w:style w:type="paragraph" w:customStyle="1" w:styleId="A4D3FA5057A14E87BBF524C2F7AF65F0">
    <w:name w:val="A4D3FA5057A14E87BBF524C2F7AF65F0"/>
    <w:rsid w:val="00D75F39"/>
  </w:style>
  <w:style w:type="character" w:customStyle="1" w:styleId="Forte1">
    <w:name w:val="Forte1"/>
    <w:basedOn w:val="Fontepargpadro"/>
    <w:uiPriority w:val="22"/>
    <w:qFormat/>
    <w:rsid w:val="001D0270"/>
    <w:rPr>
      <w:b/>
      <w:bCs/>
    </w:rPr>
  </w:style>
  <w:style w:type="paragraph" w:customStyle="1" w:styleId="0629B477FA3548E28E23CAFF7C6DC49E">
    <w:name w:val="0629B477FA3548E28E23CAFF7C6DC49E"/>
    <w:rsid w:val="00D75F39"/>
  </w:style>
  <w:style w:type="paragraph" w:customStyle="1" w:styleId="83BA998A82AF49418A3304D06BF77B57">
    <w:name w:val="83BA998A82AF49418A3304D06BF77B57"/>
    <w:rsid w:val="00D75F39"/>
  </w:style>
  <w:style w:type="paragraph" w:customStyle="1" w:styleId="E020A9FB69134C81BE20B8F621981454">
    <w:name w:val="E020A9FB69134C81BE20B8F621981454"/>
    <w:rsid w:val="00D75F39"/>
  </w:style>
  <w:style w:type="paragraph" w:customStyle="1" w:styleId="294E4C147126488180CDCF98395DB7FC">
    <w:name w:val="294E4C147126488180CDCF98395DB7FC"/>
    <w:rsid w:val="00D75F39"/>
  </w:style>
  <w:style w:type="paragraph" w:customStyle="1" w:styleId="5D57627792104F7393A7993B522A4E13">
    <w:name w:val="5D57627792104F7393A7993B522A4E13"/>
    <w:rsid w:val="00D75F39"/>
  </w:style>
  <w:style w:type="paragraph" w:customStyle="1" w:styleId="35BAF7CF36FF4A62A9BC78C68E2757B5">
    <w:name w:val="35BAF7CF36FF4A62A9BC78C68E2757B5"/>
    <w:rsid w:val="00D75F39"/>
  </w:style>
  <w:style w:type="paragraph" w:customStyle="1" w:styleId="094FC0B871D14612B7820835BFA0AB5E">
    <w:name w:val="094FC0B871D14612B7820835BFA0AB5E"/>
    <w:rsid w:val="00D75F39"/>
  </w:style>
  <w:style w:type="paragraph" w:customStyle="1" w:styleId="BF6216256FC74936809E15BD5E58ACB4">
    <w:name w:val="BF6216256FC74936809E15BD5E58ACB4"/>
    <w:rsid w:val="00D75F39"/>
  </w:style>
  <w:style w:type="paragraph" w:customStyle="1" w:styleId="3F3AB87B5C8C4BB8A9643E426AE187BB">
    <w:name w:val="3F3AB87B5C8C4BB8A9643E426AE187BB"/>
    <w:rsid w:val="00D75F39"/>
  </w:style>
  <w:style w:type="paragraph" w:customStyle="1" w:styleId="39AE41F56D8F475BB7B5990CF4F834F8">
    <w:name w:val="39AE41F56D8F475BB7B5990CF4F834F8"/>
    <w:rsid w:val="00D75F39"/>
  </w:style>
  <w:style w:type="paragraph" w:customStyle="1" w:styleId="D9DB750A5B324FAA87C6430AD28CE3E3">
    <w:name w:val="D9DB750A5B324FAA87C6430AD28CE3E3"/>
    <w:rsid w:val="00D75F39"/>
  </w:style>
  <w:style w:type="paragraph" w:customStyle="1" w:styleId="D0E94B598A4347B598EFCF7557ECC6C8">
    <w:name w:val="D0E94B598A4347B598EFCF7557ECC6C8"/>
    <w:rsid w:val="00D75F39"/>
  </w:style>
  <w:style w:type="paragraph" w:customStyle="1" w:styleId="7A7758C566B34A8D9F1D3F61B03A91D6">
    <w:name w:val="7A7758C566B34A8D9F1D3F61B03A91D6"/>
    <w:rsid w:val="00D75F39"/>
  </w:style>
  <w:style w:type="paragraph" w:customStyle="1" w:styleId="E69EDBEC86B24D53A9A8C00A3CBFA6A7">
    <w:name w:val="E69EDBEC86B24D53A9A8C00A3CBFA6A7"/>
    <w:rsid w:val="00D75F39"/>
  </w:style>
  <w:style w:type="paragraph" w:customStyle="1" w:styleId="1A69817863104BB0B516BA62DDFF6230">
    <w:name w:val="1A69817863104BB0B516BA62DDFF6230"/>
    <w:rsid w:val="001D0270"/>
  </w:style>
  <w:style w:type="paragraph" w:customStyle="1" w:styleId="99013F3C79D0496EB4EB5D90371ED0F5">
    <w:name w:val="99013F3C79D0496EB4EB5D90371ED0F5"/>
    <w:rsid w:val="001D0270"/>
  </w:style>
  <w:style w:type="paragraph" w:customStyle="1" w:styleId="16B258383B894C4BB4B66EED8C8D4F93">
    <w:name w:val="16B258383B894C4BB4B66EED8C8D4F93"/>
    <w:rsid w:val="001D0270"/>
  </w:style>
  <w:style w:type="paragraph" w:customStyle="1" w:styleId="63834C25F38041DDB39C67BF9DEE5EC8">
    <w:name w:val="63834C25F38041DDB39C67BF9DEE5EC8"/>
    <w:rsid w:val="001D0270"/>
  </w:style>
  <w:style w:type="paragraph" w:customStyle="1" w:styleId="5D9A50F70EBA44F68515DDCCC767E896">
    <w:name w:val="5D9A50F70EBA44F68515DDCCC767E896"/>
    <w:rsid w:val="001D0270"/>
  </w:style>
  <w:style w:type="paragraph" w:customStyle="1" w:styleId="460F8CC2B6A94039AE02ABA70EB99FF1">
    <w:name w:val="460F8CC2B6A94039AE02ABA70EB99FF1"/>
    <w:rsid w:val="001D0270"/>
  </w:style>
  <w:style w:type="paragraph" w:customStyle="1" w:styleId="2479D4022E004379949A3A5D5A31BB5B">
    <w:name w:val="2479D4022E004379949A3A5D5A31BB5B"/>
    <w:rsid w:val="001D0270"/>
  </w:style>
  <w:style w:type="paragraph" w:customStyle="1" w:styleId="7F3F5390393A4AAEA57D956A955E9270">
    <w:name w:val="7F3F5390393A4AAEA57D956A955E9270"/>
    <w:rsid w:val="001D0270"/>
  </w:style>
  <w:style w:type="paragraph" w:customStyle="1" w:styleId="DCDF5835B6CE40818B539F2BB5ECA139">
    <w:name w:val="DCDF5835B6CE40818B539F2BB5ECA139"/>
    <w:rsid w:val="001D0270"/>
  </w:style>
  <w:style w:type="paragraph" w:customStyle="1" w:styleId="21247120D24143279ABD2FDBB4955790">
    <w:name w:val="21247120D24143279ABD2FDBB4955790"/>
    <w:rsid w:val="001D0270"/>
  </w:style>
  <w:style w:type="paragraph" w:customStyle="1" w:styleId="B1336957615145898442BD5F1B952B39">
    <w:name w:val="B1336957615145898442BD5F1B952B39"/>
    <w:rsid w:val="001D0270"/>
  </w:style>
  <w:style w:type="paragraph" w:customStyle="1" w:styleId="662F0FB40F17431EBA23AE078093577D">
    <w:name w:val="662F0FB40F17431EBA23AE078093577D"/>
    <w:rsid w:val="001D0270"/>
  </w:style>
  <w:style w:type="paragraph" w:customStyle="1" w:styleId="E337407D7DBB4B17A8F0628E04F6CB23">
    <w:name w:val="E337407D7DBB4B17A8F0628E04F6CB23"/>
    <w:rsid w:val="001D0270"/>
  </w:style>
  <w:style w:type="paragraph" w:customStyle="1" w:styleId="80864867785D4EF188CD2031163C3B49">
    <w:name w:val="80864867785D4EF188CD2031163C3B49"/>
    <w:rsid w:val="001D0270"/>
  </w:style>
  <w:style w:type="paragraph" w:customStyle="1" w:styleId="F29A84671B4C4F2C8A75F68EAFE5636F">
    <w:name w:val="F29A84671B4C4F2C8A75F68EAFE5636F"/>
    <w:rsid w:val="001D0270"/>
  </w:style>
  <w:style w:type="paragraph" w:customStyle="1" w:styleId="826708F5B8B64E4281748E2E826DB1B2">
    <w:name w:val="826708F5B8B64E4281748E2E826DB1B2"/>
    <w:rsid w:val="001D0270"/>
  </w:style>
  <w:style w:type="paragraph" w:customStyle="1" w:styleId="643B2A250C6242F1A5C6338355E7F368">
    <w:name w:val="643B2A250C6242F1A5C6338355E7F368"/>
    <w:rsid w:val="001D0270"/>
  </w:style>
  <w:style w:type="paragraph" w:customStyle="1" w:styleId="B6EE92994A054107BFB82F45E46DF69C">
    <w:name w:val="B6EE92994A054107BFB82F45E46DF69C"/>
    <w:rsid w:val="001D02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</Template>
  <TotalTime>1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da cunha cordova</dc:creator>
  <cp:lastModifiedBy>Shaiana</cp:lastModifiedBy>
  <cp:revision>2</cp:revision>
  <dcterms:created xsi:type="dcterms:W3CDTF">2016-05-13T19:40:00Z</dcterms:created>
  <dcterms:modified xsi:type="dcterms:W3CDTF">2016-05-13T19:40:00Z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