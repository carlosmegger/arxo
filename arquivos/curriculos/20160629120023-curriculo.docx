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A" w:rsidRPr="00006CC8" w:rsidRDefault="00E02DAC" w:rsidP="00006CC8">
      <w:pPr>
        <w:pStyle w:val="Nome"/>
      </w:pPr>
      <w:r>
        <w:t>EVERTON</w:t>
      </w:r>
      <w:r w:rsidR="00006CC8">
        <w:t xml:space="preserve"> R</w:t>
      </w:r>
      <w:bookmarkStart w:id="0" w:name="_GoBack"/>
      <w:bookmarkEnd w:id="0"/>
      <w:r w:rsidR="0058405D">
        <w:fldChar w:fldCharType="begin"/>
      </w:r>
      <w:r w:rsidR="0058405D">
        <w:instrText xml:space="preserve"> HYPERLINK "mailto:Evertio.com@gmail.com" </w:instrText>
      </w:r>
      <w:r w:rsidR="0058405D">
        <w:fldChar w:fldCharType="separate"/>
      </w:r>
      <w:r w:rsidR="006B4FEA" w:rsidRPr="00F403D2">
        <w:rPr>
          <w:rStyle w:val="Hyperlink"/>
          <w:sz w:val="44"/>
          <w:szCs w:val="44"/>
        </w:rPr>
        <w:t>Evertio.com@gmail.com</w:t>
      </w:r>
      <w:r w:rsidR="0058405D">
        <w:rPr>
          <w:rStyle w:val="Hyperlink"/>
          <w:sz w:val="44"/>
          <w:szCs w:val="44"/>
        </w:rPr>
        <w:fldChar w:fldCharType="end"/>
      </w:r>
    </w:p>
    <w:p w:rsidR="00063E8E" w:rsidRDefault="00063E8E">
      <w:pPr>
        <w:pStyle w:val="InformaesdeContato"/>
        <w:rPr>
          <w:sz w:val="44"/>
          <w:szCs w:val="44"/>
        </w:rPr>
      </w:pPr>
      <w:r>
        <w:rPr>
          <w:sz w:val="44"/>
          <w:szCs w:val="44"/>
        </w:rPr>
        <w:t xml:space="preserve">Estado civil: solteiro </w:t>
      </w:r>
    </w:p>
    <w:p w:rsidR="00063E8E" w:rsidRDefault="00063E8E">
      <w:pPr>
        <w:pStyle w:val="InformaesdeContato"/>
        <w:rPr>
          <w:sz w:val="44"/>
          <w:szCs w:val="44"/>
        </w:rPr>
      </w:pPr>
    </w:p>
    <w:p w:rsidR="006B4FEA" w:rsidRPr="00414F88" w:rsidRDefault="006B4FEA">
      <w:pPr>
        <w:pStyle w:val="InformaesdeContato"/>
        <w:rPr>
          <w:sz w:val="44"/>
          <w:szCs w:val="44"/>
        </w:rPr>
      </w:pPr>
    </w:p>
    <w:sdt>
      <w:sdtPr>
        <w:id w:val="-1179423465"/>
        <w:placeholder>
          <w:docPart w:val="E308DCFAC399744BA9B30E9501195F48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:rsidR="009D44E7" w:rsidRPr="00147FEE" w:rsidRDefault="00147FEE">
      <w:pPr>
        <w:rPr>
          <w:sz w:val="56"/>
          <w:szCs w:val="56"/>
        </w:rPr>
      </w:pPr>
      <w:r>
        <w:rPr>
          <w:sz w:val="56"/>
          <w:szCs w:val="56"/>
        </w:rPr>
        <w:t xml:space="preserve">Ter um perfil proativa </w:t>
      </w:r>
      <w:r w:rsidR="00B50448">
        <w:rPr>
          <w:sz w:val="56"/>
          <w:szCs w:val="56"/>
        </w:rPr>
        <w:t xml:space="preserve">cumprir meus horários para ter um desempenho na empresa </w:t>
      </w:r>
    </w:p>
    <w:sdt>
      <w:sdtPr>
        <w:id w:val="1728489637"/>
        <w:placeholder>
          <w:docPart w:val="56C38218F91D26489D725F160E88C428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:rsidR="009D44E7" w:rsidRDefault="003C7F56">
      <w:pPr>
        <w:rPr>
          <w:sz w:val="40"/>
          <w:szCs w:val="40"/>
        </w:rPr>
      </w:pPr>
      <w:r>
        <w:rPr>
          <w:sz w:val="40"/>
          <w:szCs w:val="40"/>
        </w:rPr>
        <w:t xml:space="preserve">Auxiliar de serviços gerais </w:t>
      </w:r>
    </w:p>
    <w:p w:rsidR="003C7F56" w:rsidRDefault="003C7F56">
      <w:pPr>
        <w:rPr>
          <w:sz w:val="40"/>
          <w:szCs w:val="40"/>
        </w:rPr>
      </w:pPr>
      <w:r>
        <w:rPr>
          <w:sz w:val="40"/>
          <w:szCs w:val="40"/>
        </w:rPr>
        <w:t xml:space="preserve">Auxiliar de garçom </w:t>
      </w:r>
    </w:p>
    <w:p w:rsidR="003C7F56" w:rsidRDefault="00631CCE">
      <w:pPr>
        <w:rPr>
          <w:sz w:val="40"/>
          <w:szCs w:val="40"/>
        </w:rPr>
      </w:pPr>
      <w:r>
        <w:rPr>
          <w:sz w:val="40"/>
          <w:szCs w:val="40"/>
        </w:rPr>
        <w:t xml:space="preserve">Vendedor </w:t>
      </w:r>
    </w:p>
    <w:p w:rsidR="00631CCE" w:rsidRPr="003C7F56" w:rsidRDefault="00631CC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Obs</w:t>
      </w:r>
      <w:proofErr w:type="spellEnd"/>
      <w:r>
        <w:rPr>
          <w:sz w:val="40"/>
          <w:szCs w:val="40"/>
        </w:rPr>
        <w:t xml:space="preserve">: todos os cargos foram trabalho autônomo </w:t>
      </w:r>
    </w:p>
    <w:p w:rsidR="009D44E7" w:rsidRDefault="009D44E7"/>
    <w:p w:rsidR="009D44E7" w:rsidRDefault="009D44E7">
      <w:pPr>
        <w:pStyle w:val="Commarcadores"/>
      </w:pPr>
    </w:p>
    <w:p w:rsidR="009D44E7" w:rsidRPr="00FE2291" w:rsidRDefault="00FE2291" w:rsidP="00FE2291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Ensino médio concluído </w:t>
      </w:r>
    </w:p>
    <w:sdt>
      <w:sdtPr>
        <w:id w:val="520597245"/>
        <w:placeholder>
          <w:docPart w:val="EFF8776B7381D64CA558AB1119282670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Prêmios e Reconhecimentos</w:t>
          </w:r>
        </w:p>
      </w:sdtContent>
    </w:sdt>
    <w:p w:rsidR="009D44E7" w:rsidRDefault="00346433" w:rsidP="00252EB7">
      <w:pPr>
        <w:pStyle w:val="Commarcadores"/>
        <w:numPr>
          <w:ilvl w:val="0"/>
          <w:numId w:val="0"/>
        </w:numPr>
        <w:ind w:left="216"/>
        <w:rPr>
          <w:sz w:val="40"/>
          <w:szCs w:val="40"/>
        </w:rPr>
      </w:pPr>
      <w:r>
        <w:rPr>
          <w:sz w:val="40"/>
          <w:szCs w:val="40"/>
        </w:rPr>
        <w:t xml:space="preserve">Curso de informática básica </w:t>
      </w:r>
    </w:p>
    <w:p w:rsidR="00346433" w:rsidRPr="00346433" w:rsidRDefault="00346433" w:rsidP="00252EB7">
      <w:pPr>
        <w:pStyle w:val="Commarcadores"/>
        <w:numPr>
          <w:ilvl w:val="0"/>
          <w:numId w:val="0"/>
        </w:numPr>
        <w:ind w:left="216"/>
        <w:rPr>
          <w:sz w:val="40"/>
          <w:szCs w:val="40"/>
        </w:rPr>
      </w:pPr>
    </w:p>
    <w:sectPr w:rsidR="00346433" w:rsidRPr="00346433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05D" w:rsidRDefault="0058405D">
      <w:r>
        <w:rPr>
          <w:lang w:bidi="pt-BR"/>
        </w:rPr>
        <w:separator/>
      </w:r>
    </w:p>
  </w:endnote>
  <w:endnote w:type="continuationSeparator" w:id="0">
    <w:p w:rsidR="0058405D" w:rsidRDefault="0058405D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006CC8"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05D" w:rsidRDefault="0058405D">
      <w:r>
        <w:rPr>
          <w:lang w:bidi="pt-BR"/>
        </w:rPr>
        <w:separator/>
      </w:r>
    </w:p>
  </w:footnote>
  <w:footnote w:type="continuationSeparator" w:id="0">
    <w:p w:rsidR="0058405D" w:rsidRDefault="0058405D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544A00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1F"/>
    <w:rsid w:val="00006CC8"/>
    <w:rsid w:val="00063E8E"/>
    <w:rsid w:val="00081A57"/>
    <w:rsid w:val="00147FEE"/>
    <w:rsid w:val="001E3869"/>
    <w:rsid w:val="00252EB7"/>
    <w:rsid w:val="00294850"/>
    <w:rsid w:val="00346433"/>
    <w:rsid w:val="003B5BFF"/>
    <w:rsid w:val="003C7F56"/>
    <w:rsid w:val="00414F88"/>
    <w:rsid w:val="0056196A"/>
    <w:rsid w:val="0058405D"/>
    <w:rsid w:val="00631CCE"/>
    <w:rsid w:val="006B4FEA"/>
    <w:rsid w:val="007A3020"/>
    <w:rsid w:val="008C1614"/>
    <w:rsid w:val="009B2DE0"/>
    <w:rsid w:val="009D44E7"/>
    <w:rsid w:val="009D7895"/>
    <w:rsid w:val="00A36A1F"/>
    <w:rsid w:val="00A44FD5"/>
    <w:rsid w:val="00B50448"/>
    <w:rsid w:val="00C76CB9"/>
    <w:rsid w:val="00D708B7"/>
    <w:rsid w:val="00DE4922"/>
    <w:rsid w:val="00E02DAC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243B6"/>
  <w15:chartTrackingRefBased/>
  <w15:docId w15:val="{CA2AE7E9-C534-574D-9832-D48357FD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  <w:style w:type="character" w:styleId="Hyperlink">
    <w:name w:val="Hyperlink"/>
    <w:basedOn w:val="Fontepargpadro"/>
    <w:uiPriority w:val="99"/>
    <w:unhideWhenUsed/>
    <w:rsid w:val="006B4FEA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25CE4B8-F17C-7F41-AA1C-A0F1E1A4B374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08DCFAC399744BA9B30E9501195F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96A0E6-AC7A-0243-9569-715B03216987}"/>
      </w:docPartPr>
      <w:docPartBody>
        <w:p w:rsidR="00514F0A" w:rsidRDefault="00A215A9">
          <w:pPr>
            <w:pStyle w:val="E308DCFAC399744BA9B30E9501195F48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56C38218F91D26489D725F160E88C4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146C8D-25AA-3143-B499-B1DDF2576109}"/>
      </w:docPartPr>
      <w:docPartBody>
        <w:p w:rsidR="00514F0A" w:rsidRDefault="00A215A9">
          <w:pPr>
            <w:pStyle w:val="56C38218F91D26489D725F160E88C428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EFF8776B7381D64CA558AB11192826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986473-EED1-EB41-A733-6610A7D48967}"/>
      </w:docPartPr>
      <w:docPartBody>
        <w:p w:rsidR="00514F0A" w:rsidRDefault="00A215A9">
          <w:pPr>
            <w:pStyle w:val="EFF8776B7381D64CA558AB1119282670"/>
          </w:pPr>
          <w:r>
            <w:rPr>
              <w:lang w:bidi="pt-BR"/>
            </w:rPr>
            <w:t>Prêmios e Reconhecimentos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A9"/>
    <w:rsid w:val="00514F0A"/>
    <w:rsid w:val="009E7CEB"/>
    <w:rsid w:val="00A215A9"/>
    <w:rsid w:val="00F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D97E02F38AAE34BAB110DF74F8F19EF">
    <w:name w:val="ED97E02F38AAE34BAB110DF74F8F19EF"/>
  </w:style>
  <w:style w:type="paragraph" w:customStyle="1" w:styleId="FE35FE2122F55045B51D3929B2F7C1F1">
    <w:name w:val="FE35FE2122F55045B51D3929B2F7C1F1"/>
  </w:style>
  <w:style w:type="paragraph" w:customStyle="1" w:styleId="E308DCFAC399744BA9B30E9501195F48">
    <w:name w:val="E308DCFAC399744BA9B30E9501195F48"/>
  </w:style>
  <w:style w:type="paragraph" w:customStyle="1" w:styleId="1452D694D8F8E74A85CCC84F48EDEB41">
    <w:name w:val="1452D694D8F8E74A85CCC84F48EDEB41"/>
  </w:style>
  <w:style w:type="paragraph" w:customStyle="1" w:styleId="56C38218F91D26489D725F160E88C428">
    <w:name w:val="56C38218F91D26489D725F160E88C428"/>
  </w:style>
  <w:style w:type="paragraph" w:customStyle="1" w:styleId="DB0E642BD0C0124B8F529AED4822710E">
    <w:name w:val="DB0E642BD0C0124B8F529AED4822710E"/>
  </w:style>
  <w:style w:type="paragraph" w:customStyle="1" w:styleId="EC247EB00644CB43A5DEED9310A35073">
    <w:name w:val="EC247EB00644CB43A5DEED9310A35073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9ACF53F480B9C469AE58C016D5AD720">
    <w:name w:val="89ACF53F480B9C469AE58C016D5AD720"/>
  </w:style>
  <w:style w:type="paragraph" w:customStyle="1" w:styleId="1948213F69A78846A564C9B1204499A7">
    <w:name w:val="1948213F69A78846A564C9B1204499A7"/>
  </w:style>
  <w:style w:type="paragraph" w:customStyle="1" w:styleId="74471A1B3B12B541BB88AE017B720159">
    <w:name w:val="74471A1B3B12B541BB88AE017B720159"/>
  </w:style>
  <w:style w:type="paragraph" w:customStyle="1" w:styleId="EFF8776B7381D64CA558AB1119282670">
    <w:name w:val="EFF8776B7381D64CA558AB1119282670"/>
  </w:style>
  <w:style w:type="paragraph" w:customStyle="1" w:styleId="EC0C0EB3275AA8459DC42B90DCC5CEB7">
    <w:name w:val="EC0C0EB3275AA8459DC42B90DCC5CE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E52B9-205E-DA41-B63A-8266166B12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%7b425CE4B8-F17C-7F41-AA1C-A0F1E1A4B374%7dtf50002018.dotx</Template>
  <TotalTime>3</TotalTime>
  <Pages>2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5</cp:revision>
  <dcterms:created xsi:type="dcterms:W3CDTF">2016-06-28T02:51:00Z</dcterms:created>
  <dcterms:modified xsi:type="dcterms:W3CDTF">2016-06-28T03:25:00Z</dcterms:modified>
</cp:coreProperties>
</file>