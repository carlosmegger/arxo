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E7" w:rsidRDefault="00EA5132">
      <w:pPr>
        <w:pStyle w:val="Nome"/>
      </w:pPr>
      <w:r>
        <w:t>C</w:t>
      </w:r>
      <w:r w:rsidR="00C22EF3">
        <w:t xml:space="preserve">arolayne </w:t>
      </w:r>
      <w:r>
        <w:t xml:space="preserve">Da Silva </w:t>
      </w:r>
      <w:r w:rsidR="00C9486C">
        <w:t xml:space="preserve">Nascimento </w:t>
      </w:r>
    </w:p>
    <w:p w:rsidR="009D44E7" w:rsidRDefault="00C9486C">
      <w:pPr>
        <w:pStyle w:val="InformaesdeContato"/>
      </w:pPr>
      <w:r>
        <w:t xml:space="preserve">Endereço: Rua </w:t>
      </w:r>
      <w:r w:rsidR="006C54EC">
        <w:t xml:space="preserve">E, nº 87 A - </w:t>
      </w:r>
      <w:proofErr w:type="gramStart"/>
      <w:r w:rsidR="006C54EC">
        <w:t>Redenção</w:t>
      </w:r>
      <w:proofErr w:type="gramEnd"/>
      <w:r w:rsidR="00B755E3">
        <w:t xml:space="preserve"> </w:t>
      </w:r>
    </w:p>
    <w:p w:rsidR="00B755E3" w:rsidRDefault="003A1231">
      <w:pPr>
        <w:pStyle w:val="InformaesdeContato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3E987F3B" wp14:editId="7B55BD57">
            <wp:simplePos x="0" y="0"/>
            <wp:positionH relativeFrom="column">
              <wp:posOffset>4718204</wp:posOffset>
            </wp:positionH>
            <wp:positionV relativeFrom="paragraph">
              <wp:posOffset>-2904</wp:posOffset>
            </wp:positionV>
            <wp:extent cx="1105279" cy="1500915"/>
            <wp:effectExtent l="0" t="0" r="0" b="4445"/>
            <wp:wrapNone/>
            <wp:docPr id="2" name="Imagem 2" descr="P:\HPSCANS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PSCANS\scan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2" t="5010" r="12476" b="26198"/>
                    <a:stretch/>
                  </pic:blipFill>
                  <pic:spPr bwMode="auto">
                    <a:xfrm>
                      <a:off x="0" y="0"/>
                      <a:ext cx="1105106" cy="15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5D4">
        <w:t>Cidade: Vitória de</w:t>
      </w:r>
      <w:r w:rsidR="00DB64F4">
        <w:t xml:space="preserve"> Santo Antāo </w:t>
      </w:r>
      <w:r w:rsidR="0080256F">
        <w:t>–</w:t>
      </w:r>
      <w:r w:rsidR="00DB64F4">
        <w:t xml:space="preserve"> PE</w:t>
      </w:r>
    </w:p>
    <w:p w:rsidR="0080256F" w:rsidRDefault="0055760C">
      <w:pPr>
        <w:pStyle w:val="InformaesdeContato"/>
      </w:pPr>
      <w:r>
        <w:t>Fone: (81) 9</w:t>
      </w:r>
      <w:r w:rsidR="00F971F1">
        <w:t>8660 2184</w:t>
      </w:r>
      <w:r>
        <w:t xml:space="preserve"> / </w:t>
      </w:r>
      <w:r w:rsidR="00BC0E86">
        <w:t>98479 6732</w:t>
      </w:r>
      <w:r w:rsidR="006C54EC">
        <w:t xml:space="preserve"> / 99913.6466</w:t>
      </w:r>
    </w:p>
    <w:p w:rsidR="00BC0E86" w:rsidRDefault="005E3A7E">
      <w:pPr>
        <w:pStyle w:val="InformaesdeContato"/>
      </w:pPr>
      <w:r>
        <w:t>Data de Nascimento</w:t>
      </w:r>
      <w:r w:rsidR="00BC0E86">
        <w:t>: 27/0</w:t>
      </w:r>
      <w:r w:rsidR="00FC327B">
        <w:t>3/</w:t>
      </w:r>
      <w:r w:rsidR="00BC0E86">
        <w:t>1</w:t>
      </w:r>
      <w:r w:rsidR="00490A7D">
        <w:t>9</w:t>
      </w:r>
      <w:r w:rsidR="00BC0E86">
        <w:t>97</w:t>
      </w:r>
    </w:p>
    <w:p w:rsidR="00B24D22" w:rsidRDefault="00B24D22">
      <w:pPr>
        <w:pStyle w:val="InformaesdeContato"/>
      </w:pPr>
      <w:r>
        <w:t xml:space="preserve">Estado Civil: Solteira </w:t>
      </w:r>
    </w:p>
    <w:p w:rsidR="00490A7D" w:rsidRDefault="00B24D22">
      <w:pPr>
        <w:pStyle w:val="InformaesdeContato"/>
      </w:pPr>
      <w:r>
        <w:t>Naturalidade: Gu</w:t>
      </w:r>
      <w:r w:rsidR="006C54EC">
        <w:t>arulhos-</w:t>
      </w:r>
      <w:r w:rsidR="00611936">
        <w:t>SP</w:t>
      </w:r>
    </w:p>
    <w:p w:rsidR="00A61EA4" w:rsidRDefault="00A61EA4">
      <w:pPr>
        <w:pStyle w:val="InformaesdeContato"/>
      </w:pPr>
      <w:r>
        <w:t xml:space="preserve">Nacionalidade: Brasileira </w:t>
      </w:r>
    </w:p>
    <w:p w:rsidR="004465A7" w:rsidRDefault="004465A7">
      <w:pPr>
        <w:pStyle w:val="InformaesdeContato"/>
      </w:pPr>
      <w:r>
        <w:t xml:space="preserve">Filiação: </w:t>
      </w:r>
      <w:r w:rsidR="003E377B">
        <w:t xml:space="preserve">Cláudia Maria da Silva Nascimento </w:t>
      </w:r>
    </w:p>
    <w:p w:rsidR="009D44E7" w:rsidRDefault="00EA731B">
      <w:pPr>
        <w:pStyle w:val="Ttulo1"/>
      </w:pPr>
      <w:sdt>
        <w:sdtPr>
          <w:id w:val="-1179423465"/>
          <w:placeholder>
            <w:docPart w:val="1FF44009DF31A34BB011D2FC3D12A909"/>
          </w:placeholder>
          <w:temporary/>
          <w:showingPlcHdr/>
        </w:sdtPr>
        <w:sdtEndPr/>
        <w:sdtContent>
          <w:r w:rsidR="005E3A7E">
            <w:rPr>
              <w:lang w:bidi="pt-BR"/>
            </w:rPr>
            <w:t>Objetivo</w:t>
          </w:r>
        </w:sdtContent>
      </w:sdt>
    </w:p>
    <w:p w:rsidR="009D44E7" w:rsidRDefault="00171330">
      <w:r>
        <w:t>Participar e prestar um bom serviço,</w:t>
      </w:r>
      <w:proofErr w:type="gramStart"/>
      <w:r>
        <w:t xml:space="preserve">  </w:t>
      </w:r>
      <w:proofErr w:type="gramEnd"/>
      <w:r w:rsidR="00AC7F9B">
        <w:t xml:space="preserve">procurando  desenvolver e aprender os metodos de </w:t>
      </w:r>
      <w:r w:rsidR="00464DA5">
        <w:t>trabalhos  estabelecidos,  cumprir</w:t>
      </w:r>
      <w:r w:rsidR="00C062BD">
        <w:t xml:space="preserve"> metas,  desempenhar-me da melhor maneira</w:t>
      </w:r>
      <w:r w:rsidR="00DF680C">
        <w:t xml:space="preserve"> possível para crescer </w:t>
      </w:r>
      <w:proofErr w:type="gramStart"/>
      <w:r w:rsidR="00DF680C">
        <w:t>profissionalmente</w:t>
      </w:r>
      <w:proofErr w:type="gramEnd"/>
      <w:r w:rsidR="00DF680C">
        <w:t xml:space="preserve">  e oferecer</w:t>
      </w:r>
      <w:r w:rsidR="00814362">
        <w:t xml:space="preserve"> sempre o melhor para a empresa e seus clientes. </w:t>
      </w:r>
    </w:p>
    <w:p w:rsidR="009D44E7" w:rsidRDefault="003A1231">
      <w:pPr>
        <w:pStyle w:val="Ttulo1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DBAAD" wp14:editId="77FF534A">
                <wp:simplePos x="0" y="0"/>
                <wp:positionH relativeFrom="column">
                  <wp:posOffset>-33222</wp:posOffset>
                </wp:positionH>
                <wp:positionV relativeFrom="paragraph">
                  <wp:posOffset>415719</wp:posOffset>
                </wp:positionV>
                <wp:extent cx="4749617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61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231" w:rsidRDefault="003A1231" w:rsidP="003A1231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 xml:space="preserve">DONATÁRIO </w:t>
                            </w:r>
                            <w:r w:rsidR="006C54EC">
                              <w:t>/ BONAPARTE</w:t>
                            </w:r>
                          </w:p>
                          <w:p w:rsidR="003A1231" w:rsidRDefault="003A1231" w:rsidP="006C54EC">
                            <w:pPr>
                              <w:pStyle w:val="PargrafodaLista"/>
                              <w:spacing w:line="360" w:lineRule="auto"/>
                              <w:ind w:left="720"/>
                            </w:pPr>
                            <w:r>
                              <w:t>Função: Atendente</w:t>
                            </w:r>
                          </w:p>
                          <w:p w:rsidR="006C54EC" w:rsidRDefault="006C54EC" w:rsidP="006C54EC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 xml:space="preserve">BRF – Brasil </w:t>
                            </w:r>
                            <w:proofErr w:type="spellStart"/>
                            <w:r>
                              <w:t>Foods</w:t>
                            </w:r>
                            <w:proofErr w:type="spellEnd"/>
                          </w:p>
                          <w:p w:rsidR="006C54EC" w:rsidRDefault="006C54EC" w:rsidP="006C54EC">
                            <w:pPr>
                              <w:pStyle w:val="PargrafodaLista"/>
                              <w:spacing w:line="360" w:lineRule="auto"/>
                              <w:ind w:left="720"/>
                            </w:pPr>
                            <w:r>
                              <w:t>Função: jovem Aprendiz (Auxiliar em linha de produção industrial)</w:t>
                            </w:r>
                          </w:p>
                          <w:p w:rsidR="006C54EC" w:rsidRDefault="006C54EC" w:rsidP="006C54EC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>DI SANTINNI</w:t>
                            </w:r>
                          </w:p>
                          <w:p w:rsidR="006C54EC" w:rsidRDefault="006C54EC" w:rsidP="006C54EC">
                            <w:pPr>
                              <w:pStyle w:val="PargrafodaLista"/>
                              <w:spacing w:line="240" w:lineRule="auto"/>
                              <w:ind w:left="720"/>
                            </w:pPr>
                            <w:r>
                              <w:t>Função: Vendedora</w:t>
                            </w:r>
                          </w:p>
                          <w:p w:rsidR="006C54EC" w:rsidRDefault="006C54EC" w:rsidP="003A1231">
                            <w:pPr>
                              <w:pStyle w:val="PargrafodaLista"/>
                              <w:spacing w:line="240" w:lineRule="auto"/>
                              <w:ind w:left="720"/>
                            </w:pPr>
                          </w:p>
                          <w:p w:rsidR="003A1231" w:rsidRDefault="003A12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pt;margin-top:32.75pt;width:37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" filled="f" stroked="f">
                <v:textbox style="mso-fit-shape-to-text:t">
                  <w:txbxContent>
                    <w:p w:rsidR="003A1231" w:rsidRDefault="003A1231" w:rsidP="003A1231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 xml:space="preserve">DONATÁRIO </w:t>
                      </w:r>
                      <w:r w:rsidR="006C54EC">
                        <w:t>/ BONAPARTE</w:t>
                      </w:r>
                    </w:p>
                    <w:p w:rsidR="003A1231" w:rsidRDefault="003A1231" w:rsidP="006C54EC">
                      <w:pPr>
                        <w:pStyle w:val="PargrafodaLista"/>
                        <w:spacing w:line="360" w:lineRule="auto"/>
                        <w:ind w:left="720"/>
                      </w:pPr>
                      <w:r>
                        <w:t>Função: Atendente</w:t>
                      </w:r>
                    </w:p>
                    <w:p w:rsidR="006C54EC" w:rsidRDefault="006C54EC" w:rsidP="006C54EC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 xml:space="preserve">BRF – Brasil </w:t>
                      </w:r>
                      <w:proofErr w:type="spellStart"/>
                      <w:r>
                        <w:t>Foods</w:t>
                      </w:r>
                      <w:proofErr w:type="spellEnd"/>
                    </w:p>
                    <w:p w:rsidR="006C54EC" w:rsidRDefault="006C54EC" w:rsidP="006C54EC">
                      <w:pPr>
                        <w:pStyle w:val="PargrafodaLista"/>
                        <w:spacing w:line="360" w:lineRule="auto"/>
                        <w:ind w:left="720"/>
                      </w:pPr>
                      <w:r>
                        <w:t xml:space="preserve">Função: </w:t>
                      </w:r>
                      <w:r>
                        <w:t>jovem Aprendiz (Auxiliar em linha de produção industrial)</w:t>
                      </w:r>
                    </w:p>
                    <w:p w:rsidR="006C54EC" w:rsidRDefault="006C54EC" w:rsidP="006C54EC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>DI SANTINNI</w:t>
                      </w:r>
                    </w:p>
                    <w:p w:rsidR="006C54EC" w:rsidRDefault="006C54EC" w:rsidP="006C54EC">
                      <w:pPr>
                        <w:pStyle w:val="PargrafodaLista"/>
                        <w:spacing w:line="240" w:lineRule="auto"/>
                        <w:ind w:left="720"/>
                      </w:pPr>
                      <w:r>
                        <w:t xml:space="preserve">Função: </w:t>
                      </w:r>
                      <w:r>
                        <w:t>Vendedora</w:t>
                      </w:r>
                    </w:p>
                    <w:p w:rsidR="006C54EC" w:rsidRDefault="006C54EC" w:rsidP="003A1231">
                      <w:pPr>
                        <w:pStyle w:val="PargrafodaLista"/>
                        <w:spacing w:line="240" w:lineRule="auto"/>
                        <w:ind w:left="720"/>
                      </w:pPr>
                    </w:p>
                    <w:p w:rsidR="003A1231" w:rsidRDefault="003A1231"/>
                  </w:txbxContent>
                </v:textbox>
              </v:shape>
            </w:pict>
          </mc:Fallback>
        </mc:AlternateContent>
      </w:r>
      <w:sdt>
        <w:sdtPr>
          <w:id w:val="1728489637"/>
          <w:placeholder>
            <w:docPart w:val="77147BA842C54145B182476A1A809774"/>
          </w:placeholder>
          <w:temporary/>
          <w:showingPlcHdr/>
        </w:sdtPr>
        <w:sdtEndPr/>
        <w:sdtContent>
          <w:r w:rsidR="0056196A">
            <w:rPr>
              <w:lang w:bidi="pt-BR"/>
            </w:rPr>
            <w:t>Experiência</w:t>
          </w:r>
        </w:sdtContent>
      </w:sdt>
      <w:r w:rsidR="0006364D">
        <w:t xml:space="preserve"> </w:t>
      </w:r>
      <w:r w:rsidR="006C54EC">
        <w:t>Profissional</w:t>
      </w:r>
    </w:p>
    <w:p w:rsidR="00EA6F56" w:rsidRDefault="001B3A7D">
      <w:r>
        <w:t xml:space="preserve">                        </w:t>
      </w:r>
      <w:r w:rsidR="00001146">
        <w:t xml:space="preserve">        </w:t>
      </w:r>
    </w:p>
    <w:p w:rsidR="006C54EC" w:rsidRDefault="006C54EC"/>
    <w:p w:rsidR="006C54EC" w:rsidRDefault="006C54EC"/>
    <w:p w:rsidR="006C54EC" w:rsidRDefault="006C54EC"/>
    <w:p w:rsidR="009D44E7" w:rsidRDefault="00A13331">
      <w:pPr>
        <w:pStyle w:val="Ttulo1"/>
      </w:pPr>
      <w:r>
        <w:t>Cursos e formação</w:t>
      </w:r>
      <w:proofErr w:type="gramStart"/>
      <w:r>
        <w:t xml:space="preserve">  </w:t>
      </w:r>
      <w:proofErr w:type="gramEnd"/>
      <w:r>
        <w:t>academica</w:t>
      </w:r>
    </w:p>
    <w:p w:rsidR="00F63BA0" w:rsidRDefault="00EC1D4C">
      <w:pPr>
        <w:pStyle w:val="Commarcadores"/>
      </w:pPr>
      <w:r>
        <w:t xml:space="preserve">Ensino Médio </w:t>
      </w:r>
      <w:r w:rsidR="00F63BA0">
        <w:t xml:space="preserve">Completo </w:t>
      </w:r>
    </w:p>
    <w:p w:rsidR="00CC5020" w:rsidRDefault="002153B5">
      <w:pPr>
        <w:pStyle w:val="Commarcadores"/>
      </w:pPr>
      <w:r>
        <w:t xml:space="preserve">Informática Básica </w:t>
      </w:r>
    </w:p>
    <w:p w:rsidR="00F63BA0" w:rsidRDefault="006C54EC" w:rsidP="00200DF7">
      <w:pPr>
        <w:pStyle w:val="Commarcadores"/>
      </w:pPr>
      <w:r>
        <w:t xml:space="preserve">Inglês Programa Ganhe o Mundo </w:t>
      </w:r>
      <w:r w:rsidR="00200DF7">
        <w:t xml:space="preserve">| </w:t>
      </w:r>
      <w:r w:rsidRPr="00200DF7">
        <w:rPr>
          <w:b/>
        </w:rPr>
        <w:t>Inglês Fluente (</w:t>
      </w:r>
      <w:r w:rsidR="00C87CA8" w:rsidRPr="00200DF7">
        <w:rPr>
          <w:b/>
        </w:rPr>
        <w:t>Intercâmbio Canadá</w:t>
      </w:r>
      <w:r w:rsidR="005129E1" w:rsidRPr="00200DF7">
        <w:rPr>
          <w:b/>
        </w:rPr>
        <w:t xml:space="preserve">/GDCI </w:t>
      </w:r>
      <w:r w:rsidRPr="00200DF7">
        <w:rPr>
          <w:b/>
        </w:rPr>
        <w:t xml:space="preserve">- 05 </w:t>
      </w:r>
      <w:r w:rsidR="007C5859" w:rsidRPr="00200DF7">
        <w:rPr>
          <w:b/>
        </w:rPr>
        <w:t>MESES</w:t>
      </w:r>
      <w:r w:rsidRPr="00200DF7">
        <w:rPr>
          <w:b/>
        </w:rPr>
        <w:t>)</w:t>
      </w:r>
    </w:p>
    <w:p w:rsidR="00967C4D" w:rsidRDefault="006B6507">
      <w:pPr>
        <w:pStyle w:val="Commarcadores"/>
      </w:pPr>
      <w:r>
        <w:t xml:space="preserve">Montagem e Manutenção de Micro </w:t>
      </w:r>
    </w:p>
    <w:p w:rsidR="007C5859" w:rsidRDefault="007C5859" w:rsidP="007C5859">
      <w:pPr>
        <w:pStyle w:val="Commarcadores"/>
      </w:pPr>
      <w:r>
        <w:t>Auxiliar de Linda de Produção Industrial</w:t>
      </w:r>
      <w:r>
        <w:t xml:space="preserve"> – SENAI – 05 MESES</w:t>
      </w:r>
    </w:p>
    <w:p w:rsidR="006C54EC" w:rsidRDefault="006C54EC">
      <w:pPr>
        <w:pStyle w:val="Commarcadores"/>
      </w:pPr>
      <w:r>
        <w:t>Técnico em Edificações (GRAU TÉCNICO – CURSANDO A NOITE)</w:t>
      </w:r>
      <w:bookmarkStart w:id="0" w:name="_GoBack"/>
      <w:bookmarkEnd w:id="0"/>
    </w:p>
    <w:p w:rsidR="002153B5" w:rsidRDefault="002153B5" w:rsidP="002153B5">
      <w:pPr>
        <w:pStyle w:val="Commarcadores"/>
        <w:numPr>
          <w:ilvl w:val="0"/>
          <w:numId w:val="0"/>
        </w:numPr>
        <w:ind w:left="216"/>
      </w:pPr>
    </w:p>
    <w:p w:rsidR="002153B5" w:rsidRDefault="002153B5" w:rsidP="002153B5">
      <w:pPr>
        <w:pStyle w:val="Commarcadores"/>
        <w:numPr>
          <w:ilvl w:val="0"/>
          <w:numId w:val="0"/>
        </w:numPr>
        <w:ind w:left="216"/>
      </w:pPr>
    </w:p>
    <w:p w:rsidR="002153B5" w:rsidRDefault="002153B5" w:rsidP="002153B5">
      <w:pPr>
        <w:pStyle w:val="Commarcadores"/>
        <w:numPr>
          <w:ilvl w:val="0"/>
          <w:numId w:val="0"/>
        </w:numPr>
        <w:ind w:left="216"/>
      </w:pPr>
    </w:p>
    <w:sectPr w:rsidR="002153B5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1B" w:rsidRDefault="00EA731B">
      <w:r>
        <w:rPr>
          <w:lang w:bidi="pt-BR"/>
        </w:rPr>
        <w:separator/>
      </w:r>
    </w:p>
  </w:endnote>
  <w:endnote w:type="continuationSeparator" w:id="0">
    <w:p w:rsidR="00EA731B" w:rsidRDefault="00EA731B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3A1231"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1B" w:rsidRDefault="00EA731B">
      <w:r>
        <w:rPr>
          <w:lang w:bidi="pt-BR"/>
        </w:rPr>
        <w:separator/>
      </w:r>
    </w:p>
  </w:footnote>
  <w:footnote w:type="continuationSeparator" w:id="0">
    <w:p w:rsidR="00EA731B" w:rsidRDefault="00EA731B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5="http://schemas.microsoft.com/office/word/2012/wordml" xmlns:cx="http://schemas.microsoft.com/office/drawing/2014/chartex">
          <w:pict>
            <v:shape w14:anchorId="21E8F55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A9A" w:rsidRDefault="0056196A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E9C8D36" wp14:editId="16E233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7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8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9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B5FFB"/>
    <w:multiLevelType w:val="hybridMultilevel"/>
    <w:tmpl w:val="B1C6ABF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32"/>
    <w:rsid w:val="00001146"/>
    <w:rsid w:val="00023008"/>
    <w:rsid w:val="00026FE9"/>
    <w:rsid w:val="00031F7A"/>
    <w:rsid w:val="0006364D"/>
    <w:rsid w:val="000824C8"/>
    <w:rsid w:val="00147547"/>
    <w:rsid w:val="00171330"/>
    <w:rsid w:val="001B021B"/>
    <w:rsid w:val="001B3A7D"/>
    <w:rsid w:val="001E3869"/>
    <w:rsid w:val="00200DF7"/>
    <w:rsid w:val="002153B5"/>
    <w:rsid w:val="00237B2E"/>
    <w:rsid w:val="002927FA"/>
    <w:rsid w:val="00294398"/>
    <w:rsid w:val="002D0723"/>
    <w:rsid w:val="002F4837"/>
    <w:rsid w:val="00336611"/>
    <w:rsid w:val="00347E2D"/>
    <w:rsid w:val="00361A7D"/>
    <w:rsid w:val="003A1231"/>
    <w:rsid w:val="003E377B"/>
    <w:rsid w:val="004465A7"/>
    <w:rsid w:val="00446C33"/>
    <w:rsid w:val="00451636"/>
    <w:rsid w:val="00464DA5"/>
    <w:rsid w:val="0048593D"/>
    <w:rsid w:val="004872F7"/>
    <w:rsid w:val="00490A7D"/>
    <w:rsid w:val="004D2B17"/>
    <w:rsid w:val="00510D73"/>
    <w:rsid w:val="005129E1"/>
    <w:rsid w:val="00517AC2"/>
    <w:rsid w:val="0054224F"/>
    <w:rsid w:val="0055760C"/>
    <w:rsid w:val="0056196A"/>
    <w:rsid w:val="00575270"/>
    <w:rsid w:val="00593A19"/>
    <w:rsid w:val="005E3A7E"/>
    <w:rsid w:val="00611936"/>
    <w:rsid w:val="00657C24"/>
    <w:rsid w:val="00693AE7"/>
    <w:rsid w:val="006B6507"/>
    <w:rsid w:val="006B69D7"/>
    <w:rsid w:val="006C54EC"/>
    <w:rsid w:val="00702F63"/>
    <w:rsid w:val="00764C8C"/>
    <w:rsid w:val="007A3020"/>
    <w:rsid w:val="007C2E57"/>
    <w:rsid w:val="007C5859"/>
    <w:rsid w:val="0080256F"/>
    <w:rsid w:val="00814362"/>
    <w:rsid w:val="00857C3E"/>
    <w:rsid w:val="0086594F"/>
    <w:rsid w:val="009133A7"/>
    <w:rsid w:val="00913B5C"/>
    <w:rsid w:val="00967C4D"/>
    <w:rsid w:val="00970140"/>
    <w:rsid w:val="009B7E4B"/>
    <w:rsid w:val="009D44E7"/>
    <w:rsid w:val="00A117DA"/>
    <w:rsid w:val="00A13331"/>
    <w:rsid w:val="00A61EA4"/>
    <w:rsid w:val="00AC7F9B"/>
    <w:rsid w:val="00B24D22"/>
    <w:rsid w:val="00B755E3"/>
    <w:rsid w:val="00B85753"/>
    <w:rsid w:val="00BC0E86"/>
    <w:rsid w:val="00C062BD"/>
    <w:rsid w:val="00C22EF3"/>
    <w:rsid w:val="00C673FF"/>
    <w:rsid w:val="00C72891"/>
    <w:rsid w:val="00C87CA8"/>
    <w:rsid w:val="00C9486C"/>
    <w:rsid w:val="00CB12C9"/>
    <w:rsid w:val="00CC5020"/>
    <w:rsid w:val="00CC5EC6"/>
    <w:rsid w:val="00D4517A"/>
    <w:rsid w:val="00DA2A9A"/>
    <w:rsid w:val="00DB64F4"/>
    <w:rsid w:val="00DF680C"/>
    <w:rsid w:val="00E46F36"/>
    <w:rsid w:val="00EA5132"/>
    <w:rsid w:val="00EA6F56"/>
    <w:rsid w:val="00EA731B"/>
    <w:rsid w:val="00EB0259"/>
    <w:rsid w:val="00EC1D4C"/>
    <w:rsid w:val="00F115D4"/>
    <w:rsid w:val="00F57AC4"/>
    <w:rsid w:val="00F63BA0"/>
    <w:rsid w:val="00F64BDB"/>
    <w:rsid w:val="00F80FC3"/>
    <w:rsid w:val="00F971F1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231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231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Meu\Dropbox\%7bB4FCFC40-7782-7947-AC12-5DD0B4DD91DE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F44009DF31A34BB011D2FC3D12A9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40F0D-8099-334C-9A63-6DEEF0A31EF6}"/>
      </w:docPartPr>
      <w:docPartBody>
        <w:p w:rsidR="0029076F" w:rsidRDefault="004B5E35">
          <w:pPr>
            <w:pStyle w:val="1FF44009DF31A34BB011D2FC3D12A909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77147BA842C54145B182476A1A8097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A9CB0-4536-F443-A069-16776729B2B1}"/>
      </w:docPartPr>
      <w:docPartBody>
        <w:p w:rsidR="0029076F" w:rsidRDefault="004B5E35">
          <w:pPr>
            <w:pStyle w:val="77147BA842C54145B182476A1A809774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35"/>
    <w:rsid w:val="0029076F"/>
    <w:rsid w:val="003D25D3"/>
    <w:rsid w:val="004B5E35"/>
    <w:rsid w:val="006A5BCD"/>
    <w:rsid w:val="007E2F6C"/>
    <w:rsid w:val="00855032"/>
    <w:rsid w:val="00A745F9"/>
    <w:rsid w:val="00C90E7D"/>
    <w:rsid w:val="00C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4B004FF49CEA4458C3BC9C1BCF85F39">
    <w:name w:val="F4B004FF49CEA4458C3BC9C1BCF85F39"/>
  </w:style>
  <w:style w:type="paragraph" w:customStyle="1" w:styleId="C61C194C65B57D49AD1C064F5EC4C216">
    <w:name w:val="C61C194C65B57D49AD1C064F5EC4C216"/>
  </w:style>
  <w:style w:type="paragraph" w:customStyle="1" w:styleId="1FF44009DF31A34BB011D2FC3D12A909">
    <w:name w:val="1FF44009DF31A34BB011D2FC3D12A909"/>
  </w:style>
  <w:style w:type="paragraph" w:customStyle="1" w:styleId="08C27CA14A94334C877716CFB74449F3">
    <w:name w:val="08C27CA14A94334C877716CFB74449F3"/>
  </w:style>
  <w:style w:type="paragraph" w:customStyle="1" w:styleId="77147BA842C54145B182476A1A809774">
    <w:name w:val="77147BA842C54145B182476A1A809774"/>
  </w:style>
  <w:style w:type="paragraph" w:customStyle="1" w:styleId="91B8A85617572B49BA30E2D6D03C6C76">
    <w:name w:val="91B8A85617572B49BA30E2D6D03C6C76"/>
  </w:style>
  <w:style w:type="paragraph" w:customStyle="1" w:styleId="55A83C1C6F427147B6442EA1B47982B5">
    <w:name w:val="55A83C1C6F427147B6442EA1B47982B5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F4FDE9888D4EA442A0816FE210915EDC">
    <w:name w:val="F4FDE9888D4EA442A0816FE210915EDC"/>
  </w:style>
  <w:style w:type="paragraph" w:customStyle="1" w:styleId="47577143993D5141A50B036A4CA43EAB">
    <w:name w:val="47577143993D5141A50B036A4CA43EAB"/>
  </w:style>
  <w:style w:type="paragraph" w:customStyle="1" w:styleId="B589DB076F4FDF4A9FE1D4AA787E7227">
    <w:name w:val="B589DB076F4FDF4A9FE1D4AA787E7227"/>
  </w:style>
  <w:style w:type="paragraph" w:customStyle="1" w:styleId="C58AB690B41DCA4A923BE4B9D59E155B">
    <w:name w:val="C58AB690B41DCA4A923BE4B9D59E155B"/>
  </w:style>
  <w:style w:type="paragraph" w:customStyle="1" w:styleId="88F1920C9600DF4FB5A37518C7A1985A">
    <w:name w:val="88F1920C9600DF4FB5A37518C7A198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4B004FF49CEA4458C3BC9C1BCF85F39">
    <w:name w:val="F4B004FF49CEA4458C3BC9C1BCF85F39"/>
  </w:style>
  <w:style w:type="paragraph" w:customStyle="1" w:styleId="C61C194C65B57D49AD1C064F5EC4C216">
    <w:name w:val="C61C194C65B57D49AD1C064F5EC4C216"/>
  </w:style>
  <w:style w:type="paragraph" w:customStyle="1" w:styleId="1FF44009DF31A34BB011D2FC3D12A909">
    <w:name w:val="1FF44009DF31A34BB011D2FC3D12A909"/>
  </w:style>
  <w:style w:type="paragraph" w:customStyle="1" w:styleId="08C27CA14A94334C877716CFB74449F3">
    <w:name w:val="08C27CA14A94334C877716CFB74449F3"/>
  </w:style>
  <w:style w:type="paragraph" w:customStyle="1" w:styleId="77147BA842C54145B182476A1A809774">
    <w:name w:val="77147BA842C54145B182476A1A809774"/>
  </w:style>
  <w:style w:type="paragraph" w:customStyle="1" w:styleId="91B8A85617572B49BA30E2D6D03C6C76">
    <w:name w:val="91B8A85617572B49BA30E2D6D03C6C76"/>
  </w:style>
  <w:style w:type="paragraph" w:customStyle="1" w:styleId="55A83C1C6F427147B6442EA1B47982B5">
    <w:name w:val="55A83C1C6F427147B6442EA1B47982B5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F4FDE9888D4EA442A0816FE210915EDC">
    <w:name w:val="F4FDE9888D4EA442A0816FE210915EDC"/>
  </w:style>
  <w:style w:type="paragraph" w:customStyle="1" w:styleId="47577143993D5141A50B036A4CA43EAB">
    <w:name w:val="47577143993D5141A50B036A4CA43EAB"/>
  </w:style>
  <w:style w:type="paragraph" w:customStyle="1" w:styleId="B589DB076F4FDF4A9FE1D4AA787E7227">
    <w:name w:val="B589DB076F4FDF4A9FE1D4AA787E7227"/>
  </w:style>
  <w:style w:type="paragraph" w:customStyle="1" w:styleId="C58AB690B41DCA4A923BE4B9D59E155B">
    <w:name w:val="C58AB690B41DCA4A923BE4B9D59E155B"/>
  </w:style>
  <w:style w:type="paragraph" w:customStyle="1" w:styleId="88F1920C9600DF4FB5A37518C7A1985A">
    <w:name w:val="88F1920C9600DF4FB5A37518C7A19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247B-CAE4-4B6E-98D7-8D73BF94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{B4FCFC40-7782-7947-AC12-5DD0B4DD91DE}tf50002018</Template>
  <TotalTime>7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cnascimentogdci@gmail.com</dc:creator>
  <cp:lastModifiedBy>Gustavo Computação</cp:lastModifiedBy>
  <cp:revision>5</cp:revision>
  <cp:lastPrinted>2015-08-25T14:48:00Z</cp:lastPrinted>
  <dcterms:created xsi:type="dcterms:W3CDTF">2015-08-25T14:49:00Z</dcterms:created>
  <dcterms:modified xsi:type="dcterms:W3CDTF">2016-12-14T11:15:00Z</dcterms:modified>
</cp:coreProperties>
</file>