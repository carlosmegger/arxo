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9D10D7" w:rsidRDefault="009D10D7" w:rsidP="00296F16"/>
    <w:sectPr w:rsidR="009D10D7" w:rsidSect="004D69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340" w:right="720" w:bottom="720" w:left="720" w:header="680" w:footer="8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1BA" w:rsidRDefault="00D001BA" w:rsidP="00296F16">
      <w:pPr>
        <w:spacing w:after="0" w:line="240" w:lineRule="auto"/>
      </w:pPr>
      <w:r>
        <w:separator/>
      </w:r>
    </w:p>
  </w:endnote>
  <w:endnote w:type="continuationSeparator" w:id="1">
    <w:p w:rsidR="00D001BA" w:rsidRDefault="00D001BA" w:rsidP="00296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F6C" w:rsidRDefault="00232F6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16D" w:rsidRDefault="00BD216D" w:rsidP="00BD216D">
    <w:pPr>
      <w:pStyle w:val="Rodap"/>
      <w:jc w:val="center"/>
      <w:rPr>
        <w:b/>
        <w:sz w:val="28"/>
        <w:szCs w:val="28"/>
        <w:u w:val="single"/>
      </w:rPr>
    </w:pPr>
    <w:r w:rsidRPr="006B58D0">
      <w:rPr>
        <w:b/>
        <w:sz w:val="28"/>
        <w:szCs w:val="28"/>
        <w:u w:val="single"/>
      </w:rPr>
      <w:t>Cursos</w:t>
    </w:r>
  </w:p>
  <w:p w:rsidR="00BD216D" w:rsidRDefault="00BD216D" w:rsidP="00BD216D">
    <w:pPr>
      <w:pStyle w:val="Rodap"/>
      <w:rPr>
        <w:b/>
        <w:sz w:val="28"/>
        <w:szCs w:val="28"/>
        <w:u w:val="single"/>
      </w:rPr>
    </w:pPr>
  </w:p>
  <w:p w:rsidR="00BD216D" w:rsidRDefault="00BD216D" w:rsidP="00466E36">
    <w:pPr>
      <w:pStyle w:val="Rodap"/>
      <w:jc w:val="center"/>
      <w:rPr>
        <w:b/>
        <w:sz w:val="28"/>
        <w:szCs w:val="28"/>
        <w:u w:val="single"/>
      </w:rPr>
    </w:pPr>
  </w:p>
  <w:p w:rsidR="00296F16" w:rsidRDefault="00BD216D" w:rsidP="00296F16">
    <w:pPr>
      <w:pStyle w:val="Rodap"/>
      <w:rPr>
        <w:sz w:val="24"/>
        <w:szCs w:val="24"/>
      </w:rPr>
    </w:pPr>
    <w:r>
      <w:rPr>
        <w:sz w:val="24"/>
        <w:szCs w:val="24"/>
      </w:rPr>
      <w:t>C</w:t>
    </w:r>
    <w:r w:rsidR="00296F16" w:rsidRPr="002321CE">
      <w:rPr>
        <w:sz w:val="24"/>
        <w:szCs w:val="24"/>
      </w:rPr>
      <w:t xml:space="preserve">urso de </w:t>
    </w:r>
    <w:r w:rsidR="00E63617">
      <w:rPr>
        <w:sz w:val="24"/>
        <w:szCs w:val="24"/>
      </w:rPr>
      <w:t>TTI –</w:t>
    </w:r>
    <w:r w:rsidR="00BD2B17" w:rsidRPr="002321CE">
      <w:rPr>
        <w:sz w:val="24"/>
        <w:szCs w:val="24"/>
      </w:rPr>
      <w:t xml:space="preserve"> Concluído</w:t>
    </w:r>
  </w:p>
  <w:p w:rsidR="00E63617" w:rsidRDefault="00E63617" w:rsidP="00296F16">
    <w:pPr>
      <w:pStyle w:val="Rodap"/>
      <w:rPr>
        <w:sz w:val="24"/>
        <w:szCs w:val="24"/>
      </w:rPr>
    </w:pPr>
    <w:r>
      <w:rPr>
        <w:sz w:val="24"/>
        <w:szCs w:val="24"/>
      </w:rPr>
      <w:t>Instituição: Sindimóveis</w:t>
    </w:r>
  </w:p>
  <w:p w:rsidR="00BD216D" w:rsidRPr="002321CE" w:rsidRDefault="00BD216D" w:rsidP="00296F16">
    <w:pPr>
      <w:pStyle w:val="Rodap"/>
      <w:rPr>
        <w:sz w:val="24"/>
        <w:szCs w:val="24"/>
      </w:rPr>
    </w:pPr>
  </w:p>
  <w:p w:rsidR="006B344D" w:rsidRPr="002321CE" w:rsidRDefault="00EF172C" w:rsidP="00296F16">
    <w:pPr>
      <w:pStyle w:val="Rodap"/>
      <w:rPr>
        <w:sz w:val="24"/>
        <w:szCs w:val="24"/>
      </w:rPr>
    </w:pPr>
    <w:r>
      <w:rPr>
        <w:sz w:val="24"/>
        <w:szCs w:val="24"/>
      </w:rPr>
      <w:t xml:space="preserve">Curso de </w:t>
    </w:r>
    <w:r w:rsidR="00AF5106">
      <w:rPr>
        <w:sz w:val="24"/>
        <w:szCs w:val="24"/>
      </w:rPr>
      <w:t>Solda</w:t>
    </w:r>
    <w:r w:rsidR="00525C4A">
      <w:rPr>
        <w:sz w:val="24"/>
        <w:szCs w:val="24"/>
      </w:rPr>
      <w:t xml:space="preserve"> </w:t>
    </w:r>
    <w:r w:rsidR="00AF5106">
      <w:rPr>
        <w:sz w:val="24"/>
        <w:szCs w:val="24"/>
      </w:rPr>
      <w:t>MIG</w:t>
    </w:r>
    <w:r w:rsidR="00525C4A">
      <w:rPr>
        <w:sz w:val="24"/>
        <w:szCs w:val="24"/>
      </w:rPr>
      <w:t>/</w:t>
    </w:r>
    <w:r w:rsidR="00AF5106">
      <w:rPr>
        <w:sz w:val="24"/>
        <w:szCs w:val="24"/>
      </w:rPr>
      <w:t>MAG</w:t>
    </w:r>
    <w:r w:rsidR="00E63617">
      <w:rPr>
        <w:sz w:val="24"/>
        <w:szCs w:val="24"/>
      </w:rPr>
      <w:t xml:space="preserve">– </w:t>
    </w:r>
    <w:r w:rsidR="00AF5106">
      <w:rPr>
        <w:sz w:val="24"/>
        <w:szCs w:val="24"/>
      </w:rPr>
      <w:t>Concluído</w:t>
    </w:r>
  </w:p>
  <w:p w:rsidR="00232F6C" w:rsidRDefault="002321CE" w:rsidP="00296F16">
    <w:pPr>
      <w:pStyle w:val="Rodap"/>
      <w:rPr>
        <w:sz w:val="24"/>
        <w:szCs w:val="24"/>
      </w:rPr>
    </w:pPr>
    <w:r w:rsidRPr="002321CE">
      <w:rPr>
        <w:sz w:val="24"/>
        <w:szCs w:val="24"/>
      </w:rPr>
      <w:t>Instituição:</w:t>
    </w:r>
    <w:r w:rsidR="00E63617">
      <w:rPr>
        <w:sz w:val="24"/>
        <w:szCs w:val="24"/>
      </w:rPr>
      <w:t>SENAI</w:t>
    </w:r>
    <w:r w:rsidR="00296F16" w:rsidRPr="002321CE">
      <w:rPr>
        <w:sz w:val="24"/>
        <w:szCs w:val="24"/>
      </w:rPr>
      <w:t>.</w:t>
    </w:r>
  </w:p>
  <w:p w:rsidR="00BD216D" w:rsidRDefault="00BD216D" w:rsidP="00296F16">
    <w:pPr>
      <w:pStyle w:val="Rodap"/>
      <w:rPr>
        <w:sz w:val="24"/>
        <w:szCs w:val="24"/>
      </w:rPr>
    </w:pPr>
    <w:bookmarkStart w:id="0" w:name="_GoBack"/>
    <w:bookmarkEnd w:id="0"/>
  </w:p>
  <w:p w:rsidR="00DE3C31" w:rsidRPr="00AB1D54" w:rsidRDefault="00E63617" w:rsidP="00296F16">
    <w:pPr>
      <w:pStyle w:val="Rodap"/>
      <w:rPr>
        <w:sz w:val="24"/>
        <w:szCs w:val="24"/>
      </w:rPr>
    </w:pPr>
    <w:r>
      <w:rPr>
        <w:sz w:val="24"/>
        <w:szCs w:val="24"/>
      </w:rPr>
      <w:t xml:space="preserve">Conhecimento </w:t>
    </w:r>
    <w:r w:rsidRPr="00525C4A">
      <w:rPr>
        <w:b/>
        <w:sz w:val="24"/>
        <w:szCs w:val="24"/>
      </w:rPr>
      <w:t>Avançado em</w:t>
    </w:r>
    <w:r w:rsidR="00DE3C31" w:rsidRPr="00525C4A">
      <w:rPr>
        <w:b/>
        <w:sz w:val="24"/>
        <w:szCs w:val="24"/>
      </w:rPr>
      <w:t xml:space="preserve"> Pacotes O</w:t>
    </w:r>
    <w:r w:rsidRPr="00525C4A">
      <w:rPr>
        <w:b/>
        <w:sz w:val="24"/>
        <w:szCs w:val="24"/>
      </w:rPr>
      <w:t>ffice: Excel, Power point, Word etc...</w:t>
    </w:r>
  </w:p>
  <w:p w:rsidR="00296F16" w:rsidRDefault="00296F16" w:rsidP="00296F16">
    <w:pPr>
      <w:pStyle w:val="Rodap"/>
      <w:rPr>
        <w:sz w:val="24"/>
        <w:szCs w:val="24"/>
      </w:rPr>
    </w:pPr>
  </w:p>
  <w:p w:rsidR="00232F6C" w:rsidRPr="00525C4A" w:rsidRDefault="00525C4A" w:rsidP="00296F16">
    <w:pPr>
      <w:pStyle w:val="Rodap"/>
      <w:rPr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Curso de Vigilante – Concluído - </w:t>
    </w:r>
    <w:r w:rsidRPr="00525C4A">
      <w:rPr>
        <w:color w:val="000000"/>
        <w:sz w:val="24"/>
        <w:szCs w:val="24"/>
      </w:rPr>
      <w:t>Security Center Formação De Vigilantes</w:t>
    </w:r>
  </w:p>
  <w:p w:rsidR="00296F16" w:rsidRDefault="00296F16" w:rsidP="00296F16">
    <w:pPr>
      <w:pStyle w:val="Rodap"/>
      <w:jc w:val="center"/>
      <w:rPr>
        <w:b/>
        <w:sz w:val="28"/>
        <w:szCs w:val="28"/>
        <w:u w:val="single"/>
      </w:rPr>
    </w:pPr>
    <w:r w:rsidRPr="00466E36">
      <w:rPr>
        <w:b/>
        <w:sz w:val="28"/>
        <w:szCs w:val="28"/>
        <w:u w:val="single"/>
      </w:rPr>
      <w:t>Experiências Profissionais</w:t>
    </w:r>
  </w:p>
  <w:p w:rsidR="00E27BB9" w:rsidRPr="00466E36" w:rsidRDefault="00E27BB9" w:rsidP="00296F16">
    <w:pPr>
      <w:pStyle w:val="Rodap"/>
      <w:jc w:val="center"/>
      <w:rPr>
        <w:b/>
        <w:sz w:val="28"/>
        <w:szCs w:val="28"/>
        <w:u w:val="single"/>
      </w:rPr>
    </w:pPr>
  </w:p>
  <w:p w:rsidR="00296F16" w:rsidRPr="002321CE" w:rsidRDefault="00296F16" w:rsidP="00296F16">
    <w:pPr>
      <w:pStyle w:val="Rodap"/>
      <w:rPr>
        <w:sz w:val="24"/>
        <w:szCs w:val="24"/>
      </w:rPr>
    </w:pPr>
    <w:r w:rsidRPr="002321CE">
      <w:rPr>
        <w:sz w:val="24"/>
        <w:szCs w:val="24"/>
      </w:rPr>
      <w:t xml:space="preserve">Empresa: </w:t>
    </w:r>
    <w:r w:rsidR="00E63617">
      <w:rPr>
        <w:sz w:val="24"/>
        <w:szCs w:val="24"/>
      </w:rPr>
      <w:t>Jairo Rocha Imobiliária</w:t>
    </w:r>
  </w:p>
  <w:p w:rsidR="00E63617" w:rsidRDefault="002402DC" w:rsidP="00296F16">
    <w:pPr>
      <w:pStyle w:val="Rodap"/>
      <w:rPr>
        <w:sz w:val="24"/>
        <w:szCs w:val="24"/>
      </w:rPr>
    </w:pPr>
    <w:r>
      <w:rPr>
        <w:sz w:val="24"/>
        <w:szCs w:val="24"/>
      </w:rPr>
      <w:t xml:space="preserve">Função: </w:t>
    </w:r>
    <w:r w:rsidR="00E63617">
      <w:rPr>
        <w:sz w:val="24"/>
        <w:szCs w:val="24"/>
      </w:rPr>
      <w:t>Consultor de Imóveis</w:t>
    </w:r>
  </w:p>
  <w:p w:rsidR="00296F16" w:rsidRPr="002321CE" w:rsidRDefault="001D0E11" w:rsidP="00296F16">
    <w:pPr>
      <w:pStyle w:val="Rodap"/>
      <w:jc w:val="both"/>
      <w:rPr>
        <w:sz w:val="24"/>
        <w:szCs w:val="24"/>
      </w:rPr>
    </w:pPr>
    <w:r>
      <w:rPr>
        <w:sz w:val="24"/>
        <w:szCs w:val="24"/>
      </w:rPr>
      <w:t>Ano 2009</w:t>
    </w:r>
    <w:r w:rsidR="004E0D1E">
      <w:rPr>
        <w:sz w:val="24"/>
        <w:szCs w:val="24"/>
      </w:rPr>
      <w:t>a</w:t>
    </w:r>
    <w:r w:rsidR="00232F6C">
      <w:rPr>
        <w:sz w:val="24"/>
        <w:szCs w:val="24"/>
      </w:rPr>
      <w:t xml:space="preserve"> 201</w:t>
    </w:r>
    <w:r>
      <w:rPr>
        <w:sz w:val="24"/>
        <w:szCs w:val="24"/>
      </w:rPr>
      <w:t>2</w:t>
    </w:r>
    <w:r w:rsidR="00E63617">
      <w:rPr>
        <w:sz w:val="24"/>
        <w:szCs w:val="24"/>
      </w:rPr>
      <w:t>–</w:t>
    </w:r>
    <w:r>
      <w:rPr>
        <w:sz w:val="24"/>
        <w:szCs w:val="24"/>
      </w:rPr>
      <w:t>3</w:t>
    </w:r>
    <w:r w:rsidR="00E63617">
      <w:rPr>
        <w:sz w:val="24"/>
        <w:szCs w:val="24"/>
      </w:rPr>
      <w:t xml:space="preserve"> Anos</w:t>
    </w:r>
    <w:r w:rsidR="00296F16" w:rsidRPr="002321CE">
      <w:rPr>
        <w:sz w:val="24"/>
        <w:szCs w:val="24"/>
      </w:rPr>
      <w:t>.</w:t>
    </w:r>
  </w:p>
  <w:p w:rsidR="00296F16" w:rsidRPr="002321CE" w:rsidRDefault="00296F16" w:rsidP="00296F16">
    <w:pPr>
      <w:pStyle w:val="Rodap"/>
      <w:jc w:val="both"/>
      <w:rPr>
        <w:sz w:val="24"/>
        <w:szCs w:val="24"/>
      </w:rPr>
    </w:pPr>
  </w:p>
  <w:p w:rsidR="002402DC" w:rsidRDefault="001D0E11" w:rsidP="00296F16">
    <w:pPr>
      <w:pStyle w:val="Rodap"/>
      <w:rPr>
        <w:sz w:val="24"/>
        <w:szCs w:val="24"/>
      </w:rPr>
    </w:pPr>
    <w:r>
      <w:rPr>
        <w:sz w:val="24"/>
        <w:szCs w:val="24"/>
      </w:rPr>
      <w:t>Empresa: Ed Gás</w:t>
    </w:r>
  </w:p>
  <w:p w:rsidR="001D0E11" w:rsidRDefault="001D0E11" w:rsidP="00296F16">
    <w:pPr>
      <w:pStyle w:val="Rodap"/>
      <w:rPr>
        <w:sz w:val="24"/>
        <w:szCs w:val="24"/>
      </w:rPr>
    </w:pPr>
    <w:r>
      <w:rPr>
        <w:sz w:val="24"/>
        <w:szCs w:val="24"/>
      </w:rPr>
      <w:t xml:space="preserve">Função: Motorista </w:t>
    </w:r>
    <w:r w:rsidR="00AF5106">
      <w:rPr>
        <w:i/>
        <w:sz w:val="24"/>
        <w:szCs w:val="24"/>
      </w:rPr>
      <w:t xml:space="preserve">CNH Cat. A e </w:t>
    </w:r>
    <w:r w:rsidRPr="001D0E11">
      <w:rPr>
        <w:i/>
        <w:sz w:val="24"/>
        <w:szCs w:val="24"/>
      </w:rPr>
      <w:t>D</w:t>
    </w:r>
  </w:p>
  <w:p w:rsidR="001D0E11" w:rsidRDefault="001D0E11" w:rsidP="00296F16">
    <w:pPr>
      <w:pStyle w:val="Rodap"/>
      <w:rPr>
        <w:sz w:val="24"/>
        <w:szCs w:val="24"/>
      </w:rPr>
    </w:pPr>
    <w:r>
      <w:rPr>
        <w:sz w:val="24"/>
        <w:szCs w:val="24"/>
      </w:rPr>
      <w:t>Ano 2012 a 2014 – 2 Anos</w:t>
    </w:r>
  </w:p>
  <w:p w:rsidR="004D692F" w:rsidRDefault="004D692F" w:rsidP="00296F16">
    <w:pPr>
      <w:pStyle w:val="Rodap"/>
      <w:rPr>
        <w:sz w:val="24"/>
        <w:szCs w:val="24"/>
      </w:rPr>
    </w:pPr>
  </w:p>
  <w:p w:rsidR="002402DC" w:rsidRDefault="002402DC" w:rsidP="00296F16">
    <w:pPr>
      <w:pStyle w:val="Rodap"/>
      <w:rPr>
        <w:sz w:val="24"/>
        <w:szCs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F6C" w:rsidRDefault="00232F6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1BA" w:rsidRDefault="00D001BA" w:rsidP="00296F16">
      <w:pPr>
        <w:spacing w:after="0" w:line="240" w:lineRule="auto"/>
      </w:pPr>
      <w:r>
        <w:separator/>
      </w:r>
    </w:p>
  </w:footnote>
  <w:footnote w:type="continuationSeparator" w:id="1">
    <w:p w:rsidR="00D001BA" w:rsidRDefault="00D001BA" w:rsidP="00296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F6C" w:rsidRDefault="00232F6C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16" w:rsidRPr="00466E36" w:rsidRDefault="004D692F" w:rsidP="00CD3102">
    <w:pPr>
      <w:pStyle w:val="Cabealho"/>
      <w:rPr>
        <w:b/>
        <w:sz w:val="44"/>
        <w:szCs w:val="44"/>
      </w:rPr>
    </w:pPr>
    <w:r w:rsidRPr="00296F16">
      <w:rPr>
        <w:noProof/>
        <w:sz w:val="44"/>
        <w:szCs w:val="44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5048250</wp:posOffset>
          </wp:positionH>
          <wp:positionV relativeFrom="margin">
            <wp:posOffset>-4998085</wp:posOffset>
          </wp:positionV>
          <wp:extent cx="1132840" cy="1485900"/>
          <wp:effectExtent l="114300" t="57150" r="105410" b="152400"/>
          <wp:wrapSquare wrapText="bothSides"/>
          <wp:docPr id="4" name="Imagem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B100683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2840" cy="1485900"/>
                  </a:xfrm>
                  <a:prstGeom prst="roundRect">
                    <a:avLst>
                      <a:gd name="adj" fmla="val 16667"/>
                    </a:avLst>
                  </a:prstGeom>
                  <a:ln>
                    <a:noFill/>
                  </a:ln>
                  <a:effectLst>
                    <a:outerShdw blurRad="76200" dist="38100" dir="78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4200000"/>
                    </a:lightRig>
                  </a:scene3d>
                  <a:sp3d prstMaterial="plastic">
                    <a:bevelT w="381000" h="114300" prst="relaxedInset"/>
                    <a:contourClr>
                      <a:srgbClr val="969696"/>
                    </a:contourClr>
                  </a:sp3d>
                </pic:spPr>
              </pic:pic>
            </a:graphicData>
          </a:graphic>
        </wp:anchor>
      </w:drawing>
    </w:r>
  </w:p>
  <w:p w:rsidR="00296F16" w:rsidRDefault="00296F16" w:rsidP="002321CE">
    <w:pPr>
      <w:pStyle w:val="Cabealho"/>
      <w:rPr>
        <w:sz w:val="44"/>
        <w:szCs w:val="44"/>
      </w:rPr>
    </w:pPr>
  </w:p>
  <w:p w:rsidR="00296F16" w:rsidRDefault="00296F16" w:rsidP="002321CE">
    <w:pPr>
      <w:pStyle w:val="Cabealho"/>
      <w:jc w:val="center"/>
      <w:rPr>
        <w:b/>
        <w:sz w:val="28"/>
        <w:szCs w:val="28"/>
        <w:u w:val="single"/>
      </w:rPr>
    </w:pPr>
    <w:r w:rsidRPr="00466E36">
      <w:rPr>
        <w:b/>
        <w:sz w:val="28"/>
        <w:szCs w:val="28"/>
        <w:u w:val="single"/>
      </w:rPr>
      <w:t>Dados Pessoais</w:t>
    </w:r>
  </w:p>
  <w:p w:rsidR="001C3935" w:rsidRDefault="001C3935" w:rsidP="002321CE">
    <w:pPr>
      <w:pStyle w:val="Cabealho"/>
      <w:rPr>
        <w:b/>
        <w:sz w:val="28"/>
        <w:szCs w:val="28"/>
        <w:u w:val="single"/>
      </w:rPr>
    </w:pPr>
  </w:p>
  <w:p w:rsidR="001C3935" w:rsidRPr="001C3935" w:rsidRDefault="001C3935" w:rsidP="002321CE">
    <w:pPr>
      <w:pStyle w:val="Cabealho"/>
      <w:rPr>
        <w:sz w:val="24"/>
        <w:szCs w:val="24"/>
      </w:rPr>
    </w:pPr>
    <w:r>
      <w:rPr>
        <w:sz w:val="28"/>
        <w:szCs w:val="28"/>
      </w:rPr>
      <w:t xml:space="preserve">Walace Toscano </w:t>
    </w:r>
    <w:r w:rsidRPr="004E0D1E">
      <w:rPr>
        <w:sz w:val="28"/>
        <w:szCs w:val="28"/>
      </w:rPr>
      <w:t>de Carvalho</w:t>
    </w:r>
  </w:p>
  <w:p w:rsidR="00296F16" w:rsidRPr="002321CE" w:rsidRDefault="00296F16" w:rsidP="002321CE">
    <w:pPr>
      <w:pStyle w:val="Cabealho"/>
      <w:rPr>
        <w:sz w:val="24"/>
        <w:szCs w:val="24"/>
      </w:rPr>
    </w:pPr>
    <w:r w:rsidRPr="002321CE">
      <w:rPr>
        <w:sz w:val="24"/>
        <w:szCs w:val="24"/>
      </w:rPr>
      <w:t xml:space="preserve">Rua: </w:t>
    </w:r>
    <w:r w:rsidR="004E0D1E">
      <w:rPr>
        <w:sz w:val="24"/>
        <w:szCs w:val="24"/>
      </w:rPr>
      <w:t>A</w:t>
    </w:r>
    <w:r w:rsidR="005141C0">
      <w:rPr>
        <w:sz w:val="24"/>
        <w:szCs w:val="24"/>
      </w:rPr>
      <w:t>,</w:t>
    </w:r>
    <w:r w:rsidR="004E0D1E" w:rsidRPr="002321CE">
      <w:rPr>
        <w:sz w:val="24"/>
        <w:szCs w:val="24"/>
      </w:rPr>
      <w:t xml:space="preserve"> nº</w:t>
    </w:r>
    <w:r w:rsidR="004D692F" w:rsidRPr="004E0D1E">
      <w:rPr>
        <w:sz w:val="24"/>
        <w:szCs w:val="24"/>
      </w:rPr>
      <w:t xml:space="preserve"> 14</w:t>
    </w:r>
  </w:p>
  <w:p w:rsidR="00296F16" w:rsidRPr="002321CE" w:rsidRDefault="00296F16" w:rsidP="002321CE">
    <w:pPr>
      <w:pStyle w:val="Cabealho"/>
      <w:rPr>
        <w:sz w:val="24"/>
        <w:szCs w:val="24"/>
      </w:rPr>
    </w:pPr>
    <w:r w:rsidRPr="002321CE">
      <w:rPr>
        <w:sz w:val="24"/>
        <w:szCs w:val="24"/>
      </w:rPr>
      <w:t xml:space="preserve">Bairro: </w:t>
    </w:r>
    <w:r w:rsidR="001C3935">
      <w:rPr>
        <w:sz w:val="24"/>
        <w:szCs w:val="24"/>
      </w:rPr>
      <w:t>Barra de Jangada</w:t>
    </w:r>
    <w:r w:rsidRPr="002321CE">
      <w:rPr>
        <w:sz w:val="24"/>
        <w:szCs w:val="24"/>
      </w:rPr>
      <w:t>-</w:t>
    </w:r>
    <w:r w:rsidR="001C3935">
      <w:rPr>
        <w:sz w:val="24"/>
        <w:szCs w:val="24"/>
      </w:rPr>
      <w:t>Jaboatão</w:t>
    </w:r>
    <w:r w:rsidRPr="002321CE">
      <w:rPr>
        <w:sz w:val="24"/>
        <w:szCs w:val="24"/>
      </w:rPr>
      <w:t>-PE</w:t>
    </w:r>
  </w:p>
  <w:p w:rsidR="00DE3C31" w:rsidRDefault="00DE3C31" w:rsidP="002321CE">
    <w:pPr>
      <w:pStyle w:val="Cabealho"/>
      <w:rPr>
        <w:sz w:val="24"/>
        <w:szCs w:val="24"/>
      </w:rPr>
    </w:pPr>
    <w:r>
      <w:rPr>
        <w:sz w:val="24"/>
        <w:szCs w:val="24"/>
      </w:rPr>
      <w:t>Idade: 2</w:t>
    </w:r>
    <w:r w:rsidR="00525C4A">
      <w:rPr>
        <w:sz w:val="24"/>
        <w:szCs w:val="24"/>
      </w:rPr>
      <w:t>7</w:t>
    </w:r>
    <w:r>
      <w:rPr>
        <w:sz w:val="24"/>
        <w:szCs w:val="24"/>
      </w:rPr>
      <w:t xml:space="preserve"> Anos</w:t>
    </w:r>
  </w:p>
  <w:p w:rsidR="00296F16" w:rsidRPr="002321CE" w:rsidRDefault="00296F16" w:rsidP="002321CE">
    <w:pPr>
      <w:pStyle w:val="Cabealho"/>
      <w:rPr>
        <w:sz w:val="24"/>
        <w:szCs w:val="24"/>
      </w:rPr>
    </w:pPr>
    <w:r w:rsidRPr="002321CE">
      <w:rPr>
        <w:sz w:val="24"/>
        <w:szCs w:val="24"/>
      </w:rPr>
      <w:t>Estado Civil: Solteir</w:t>
    </w:r>
    <w:r w:rsidR="001C3935">
      <w:rPr>
        <w:sz w:val="24"/>
        <w:szCs w:val="24"/>
      </w:rPr>
      <w:t>o</w:t>
    </w:r>
  </w:p>
  <w:p w:rsidR="00296F16" w:rsidRPr="002321CE" w:rsidRDefault="00296F16" w:rsidP="002321CE">
    <w:pPr>
      <w:pStyle w:val="Cabealho"/>
      <w:rPr>
        <w:sz w:val="24"/>
        <w:szCs w:val="24"/>
      </w:rPr>
    </w:pPr>
    <w:r w:rsidRPr="002321CE">
      <w:rPr>
        <w:sz w:val="24"/>
        <w:szCs w:val="24"/>
      </w:rPr>
      <w:t xml:space="preserve">Fone: </w:t>
    </w:r>
    <w:r w:rsidR="00DE3C31">
      <w:rPr>
        <w:sz w:val="24"/>
        <w:szCs w:val="24"/>
      </w:rPr>
      <w:t>(81)</w:t>
    </w:r>
    <w:r w:rsidR="00525C4A">
      <w:rPr>
        <w:sz w:val="24"/>
        <w:szCs w:val="24"/>
      </w:rPr>
      <w:t xml:space="preserve"> 9</w:t>
    </w:r>
    <w:r w:rsidR="001C3935">
      <w:rPr>
        <w:sz w:val="24"/>
        <w:szCs w:val="24"/>
      </w:rPr>
      <w:t>9772</w:t>
    </w:r>
    <w:r w:rsidR="00525C4A">
      <w:rPr>
        <w:sz w:val="24"/>
        <w:szCs w:val="24"/>
      </w:rPr>
      <w:t>-</w:t>
    </w:r>
    <w:r w:rsidR="001C3935">
      <w:rPr>
        <w:sz w:val="24"/>
        <w:szCs w:val="24"/>
      </w:rPr>
      <w:t>8858</w:t>
    </w:r>
    <w:r w:rsidR="00525C4A">
      <w:rPr>
        <w:sz w:val="24"/>
        <w:szCs w:val="24"/>
      </w:rPr>
      <w:t xml:space="preserve"> </w:t>
    </w:r>
    <w:r w:rsidR="001C3935">
      <w:rPr>
        <w:sz w:val="24"/>
        <w:szCs w:val="24"/>
      </w:rPr>
      <w:t>/</w:t>
    </w:r>
    <w:r w:rsidR="00525C4A">
      <w:rPr>
        <w:sz w:val="24"/>
        <w:szCs w:val="24"/>
      </w:rPr>
      <w:t xml:space="preserve"> </w:t>
    </w:r>
    <w:r w:rsidR="001C3935">
      <w:rPr>
        <w:sz w:val="24"/>
        <w:szCs w:val="24"/>
      </w:rPr>
      <w:t>3478</w:t>
    </w:r>
    <w:r w:rsidR="00525C4A">
      <w:rPr>
        <w:sz w:val="24"/>
        <w:szCs w:val="24"/>
      </w:rPr>
      <w:t>-</w:t>
    </w:r>
    <w:r w:rsidR="001C3935">
      <w:rPr>
        <w:sz w:val="24"/>
        <w:szCs w:val="24"/>
      </w:rPr>
      <w:t>7284</w:t>
    </w:r>
  </w:p>
  <w:p w:rsidR="00296F16" w:rsidRDefault="006B58D0" w:rsidP="002321CE">
    <w:pPr>
      <w:pStyle w:val="Cabealho"/>
      <w:rPr>
        <w:sz w:val="24"/>
        <w:szCs w:val="24"/>
      </w:rPr>
    </w:pPr>
    <w:r w:rsidRPr="002321CE">
      <w:rPr>
        <w:sz w:val="24"/>
        <w:szCs w:val="24"/>
      </w:rPr>
      <w:t>E-mail</w:t>
    </w:r>
    <w:r w:rsidR="00296F16" w:rsidRPr="002321CE">
      <w:rPr>
        <w:sz w:val="24"/>
        <w:szCs w:val="24"/>
      </w:rPr>
      <w:t xml:space="preserve">: </w:t>
    </w:r>
    <w:hyperlink r:id="rId2" w:history="1">
      <w:r w:rsidR="00AF5106" w:rsidRPr="003E4C8A">
        <w:rPr>
          <w:rStyle w:val="Hyperlink"/>
          <w:sz w:val="24"/>
          <w:szCs w:val="24"/>
        </w:rPr>
        <w:t>walacetoscano@hotmail.com</w:t>
      </w:r>
    </w:hyperlink>
  </w:p>
  <w:p w:rsidR="00AF5106" w:rsidRPr="00967EB1" w:rsidRDefault="00AF5106" w:rsidP="002321CE">
    <w:pPr>
      <w:pStyle w:val="Cabealho"/>
      <w:rPr>
        <w:sz w:val="28"/>
        <w:szCs w:val="28"/>
      </w:rPr>
    </w:pPr>
    <w:r>
      <w:rPr>
        <w:rFonts w:ascii="Arial Narrow" w:hAnsi="Arial Narrow"/>
        <w:b/>
        <w:sz w:val="24"/>
        <w:szCs w:val="24"/>
      </w:rPr>
      <w:t>Possui CNH na categoria A e D</w:t>
    </w:r>
  </w:p>
  <w:p w:rsidR="004D692F" w:rsidRDefault="004D692F" w:rsidP="002321CE">
    <w:pPr>
      <w:pStyle w:val="Cabealho"/>
      <w:jc w:val="center"/>
      <w:rPr>
        <w:b/>
        <w:sz w:val="28"/>
        <w:szCs w:val="28"/>
        <w:u w:val="single"/>
      </w:rPr>
    </w:pPr>
  </w:p>
  <w:p w:rsidR="004D692F" w:rsidRDefault="00AF5106" w:rsidP="002321CE">
    <w:pPr>
      <w:pStyle w:val="Cabealho"/>
      <w:jc w:val="center"/>
      <w:rPr>
        <w:b/>
        <w:sz w:val="28"/>
        <w:szCs w:val="28"/>
        <w:u w:val="single"/>
      </w:rPr>
    </w:pPr>
    <w:r>
      <w:rPr>
        <w:b/>
        <w:sz w:val="28"/>
        <w:szCs w:val="28"/>
        <w:u w:val="single"/>
      </w:rPr>
      <w:t>Objetivo</w:t>
    </w:r>
  </w:p>
  <w:p w:rsidR="00CD3102" w:rsidRPr="00466E36" w:rsidRDefault="00CD3102" w:rsidP="002321CE">
    <w:pPr>
      <w:pStyle w:val="Cabealho"/>
      <w:jc w:val="center"/>
      <w:rPr>
        <w:b/>
        <w:sz w:val="28"/>
        <w:szCs w:val="28"/>
        <w:u w:val="single"/>
      </w:rPr>
    </w:pPr>
  </w:p>
  <w:p w:rsidR="004D692F" w:rsidRDefault="00AF5106" w:rsidP="00AF5106">
    <w:pPr>
      <w:pStyle w:val="Cabealho"/>
      <w:jc w:val="both"/>
      <w:rPr>
        <w:rFonts w:cs="Arial"/>
        <w:sz w:val="24"/>
        <w:szCs w:val="24"/>
      </w:rPr>
    </w:pPr>
    <w:r>
      <w:rPr>
        <w:rFonts w:cs="Arial"/>
        <w:sz w:val="24"/>
        <w:szCs w:val="24"/>
      </w:rPr>
      <w:t>Adquirir experiência, contribuindo para um desenvolvimento em conjunto aplicando meu potencial de trabalho bem como atender as necessidades proposta pela empresa.</w:t>
    </w:r>
  </w:p>
  <w:p w:rsidR="00AF5106" w:rsidRDefault="00AF5106" w:rsidP="00AF5106">
    <w:pPr>
      <w:pStyle w:val="Cabealho"/>
      <w:jc w:val="both"/>
      <w:rPr>
        <w:b/>
        <w:sz w:val="28"/>
        <w:szCs w:val="28"/>
        <w:u w:val="single"/>
      </w:rPr>
    </w:pPr>
  </w:p>
  <w:p w:rsidR="00296F16" w:rsidRDefault="00296F16" w:rsidP="00296F16">
    <w:pPr>
      <w:pStyle w:val="Cabealho"/>
      <w:jc w:val="center"/>
      <w:rPr>
        <w:b/>
        <w:sz w:val="28"/>
        <w:szCs w:val="28"/>
        <w:u w:val="single"/>
      </w:rPr>
    </w:pPr>
    <w:r w:rsidRPr="00466E36">
      <w:rPr>
        <w:b/>
        <w:sz w:val="28"/>
        <w:szCs w:val="28"/>
        <w:u w:val="single"/>
      </w:rPr>
      <w:t>Escolaridade</w:t>
    </w:r>
  </w:p>
  <w:p w:rsidR="002321CE" w:rsidRPr="00466E36" w:rsidRDefault="002321CE" w:rsidP="00296F16">
    <w:pPr>
      <w:pStyle w:val="Cabealho"/>
      <w:jc w:val="center"/>
      <w:rPr>
        <w:b/>
        <w:sz w:val="28"/>
        <w:szCs w:val="28"/>
        <w:u w:val="single"/>
      </w:rPr>
    </w:pPr>
  </w:p>
  <w:p w:rsidR="004D692F" w:rsidRDefault="00DE3C31" w:rsidP="0046746C">
    <w:pPr>
      <w:pStyle w:val="Cabealho"/>
      <w:rPr>
        <w:sz w:val="24"/>
        <w:szCs w:val="24"/>
      </w:rPr>
    </w:pPr>
    <w:r>
      <w:rPr>
        <w:sz w:val="24"/>
        <w:szCs w:val="24"/>
      </w:rPr>
      <w:t xml:space="preserve">Curso </w:t>
    </w:r>
    <w:r w:rsidR="00E63617">
      <w:rPr>
        <w:sz w:val="24"/>
        <w:szCs w:val="24"/>
      </w:rPr>
      <w:t>Superior</w:t>
    </w:r>
  </w:p>
  <w:p w:rsidR="004D692F" w:rsidRDefault="004D692F" w:rsidP="0046746C">
    <w:pPr>
      <w:pStyle w:val="Cabealho"/>
      <w:rPr>
        <w:sz w:val="24"/>
        <w:szCs w:val="24"/>
      </w:rPr>
    </w:pPr>
    <w:r w:rsidRPr="004E0D1E">
      <w:rPr>
        <w:sz w:val="24"/>
        <w:szCs w:val="24"/>
      </w:rPr>
      <w:t>Período</w:t>
    </w:r>
    <w:r w:rsidR="008904A5" w:rsidRPr="004E0D1E">
      <w:rPr>
        <w:sz w:val="24"/>
        <w:szCs w:val="24"/>
      </w:rPr>
      <w:t xml:space="preserve"> -</w:t>
    </w:r>
    <w:r w:rsidR="004E0D1E" w:rsidRPr="004E0D1E">
      <w:rPr>
        <w:sz w:val="24"/>
        <w:szCs w:val="24"/>
      </w:rPr>
      <w:t>3</w:t>
    </w:r>
    <w:r w:rsidRPr="004E0D1E">
      <w:rPr>
        <w:sz w:val="24"/>
        <w:szCs w:val="24"/>
      </w:rPr>
      <w:t>ª P</w:t>
    </w:r>
    <w:r w:rsidR="00AF5106">
      <w:rPr>
        <w:sz w:val="24"/>
        <w:szCs w:val="24"/>
      </w:rPr>
      <w:t xml:space="preserve"> (Trancado)</w:t>
    </w:r>
  </w:p>
  <w:p w:rsidR="004D692F" w:rsidRDefault="004D692F" w:rsidP="0046746C">
    <w:pPr>
      <w:pStyle w:val="Cabealho"/>
      <w:rPr>
        <w:sz w:val="24"/>
        <w:szCs w:val="24"/>
      </w:rPr>
    </w:pPr>
    <w:r>
      <w:rPr>
        <w:sz w:val="24"/>
        <w:szCs w:val="24"/>
      </w:rPr>
      <w:t xml:space="preserve">Curso: </w:t>
    </w:r>
    <w:r w:rsidR="00E63617">
      <w:rPr>
        <w:sz w:val="24"/>
        <w:szCs w:val="24"/>
      </w:rPr>
      <w:t xml:space="preserve">Direito </w:t>
    </w:r>
  </w:p>
  <w:p w:rsidR="004D692F" w:rsidRDefault="004E0D1E" w:rsidP="0046746C">
    <w:pPr>
      <w:pStyle w:val="Cabealho"/>
      <w:rPr>
        <w:sz w:val="24"/>
        <w:szCs w:val="24"/>
      </w:rPr>
    </w:pPr>
    <w:r>
      <w:rPr>
        <w:sz w:val="24"/>
        <w:szCs w:val="24"/>
      </w:rPr>
      <w:t>Instituição</w:t>
    </w:r>
    <w:r w:rsidR="004D692F">
      <w:rPr>
        <w:sz w:val="24"/>
        <w:szCs w:val="24"/>
      </w:rPr>
      <w:t xml:space="preserve"> de Ensino: Faculdade dos Guararapes</w:t>
    </w:r>
  </w:p>
  <w:p w:rsidR="006B344D" w:rsidRDefault="006B344D" w:rsidP="0046746C">
    <w:pPr>
      <w:pStyle w:val="Cabealho"/>
      <w:rPr>
        <w:sz w:val="24"/>
        <w:szCs w:val="24"/>
      </w:rPr>
    </w:pPr>
  </w:p>
  <w:p w:rsidR="006B344D" w:rsidRDefault="006B344D" w:rsidP="0046746C">
    <w:pPr>
      <w:pStyle w:val="Cabealho"/>
      <w:rPr>
        <w:sz w:val="24"/>
        <w:szCs w:val="24"/>
      </w:rPr>
    </w:pPr>
  </w:p>
  <w:p w:rsidR="006B344D" w:rsidRDefault="006B344D" w:rsidP="0046746C">
    <w:pPr>
      <w:pStyle w:val="Cabealho"/>
      <w:rPr>
        <w:sz w:val="24"/>
        <w:szCs w:val="24"/>
      </w:rPr>
    </w:pPr>
  </w:p>
  <w:p w:rsidR="00232F6C" w:rsidRPr="002321CE" w:rsidRDefault="00232F6C" w:rsidP="0046746C">
    <w:pPr>
      <w:pStyle w:val="Cabealho"/>
      <w:rPr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F6C" w:rsidRDefault="00232F6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E11D4"/>
    <w:rsid w:val="000353B3"/>
    <w:rsid w:val="000B774E"/>
    <w:rsid w:val="000C0A81"/>
    <w:rsid w:val="000C6DED"/>
    <w:rsid w:val="000E6393"/>
    <w:rsid w:val="001219D1"/>
    <w:rsid w:val="00121B48"/>
    <w:rsid w:val="0015292C"/>
    <w:rsid w:val="00185D11"/>
    <w:rsid w:val="001A3561"/>
    <w:rsid w:val="001C3935"/>
    <w:rsid w:val="001D0E11"/>
    <w:rsid w:val="00210037"/>
    <w:rsid w:val="002321CE"/>
    <w:rsid w:val="00232F6C"/>
    <w:rsid w:val="002402DC"/>
    <w:rsid w:val="002814B0"/>
    <w:rsid w:val="00296F16"/>
    <w:rsid w:val="002F7CEA"/>
    <w:rsid w:val="00361A09"/>
    <w:rsid w:val="00376F1A"/>
    <w:rsid w:val="003D286D"/>
    <w:rsid w:val="003E11D4"/>
    <w:rsid w:val="00446135"/>
    <w:rsid w:val="00466E36"/>
    <w:rsid w:val="0046746C"/>
    <w:rsid w:val="004D692F"/>
    <w:rsid w:val="004E0D1E"/>
    <w:rsid w:val="00502E50"/>
    <w:rsid w:val="005141C0"/>
    <w:rsid w:val="00525C4A"/>
    <w:rsid w:val="00570DAB"/>
    <w:rsid w:val="005A0502"/>
    <w:rsid w:val="005A109E"/>
    <w:rsid w:val="005B2028"/>
    <w:rsid w:val="005B53B9"/>
    <w:rsid w:val="005D1A62"/>
    <w:rsid w:val="00611E83"/>
    <w:rsid w:val="00663BDD"/>
    <w:rsid w:val="006732A9"/>
    <w:rsid w:val="006B344D"/>
    <w:rsid w:val="006B58D0"/>
    <w:rsid w:val="006E3647"/>
    <w:rsid w:val="00705E0F"/>
    <w:rsid w:val="007D56E4"/>
    <w:rsid w:val="00801659"/>
    <w:rsid w:val="00886CE2"/>
    <w:rsid w:val="008904A5"/>
    <w:rsid w:val="008907DB"/>
    <w:rsid w:val="008A6A94"/>
    <w:rsid w:val="009078EA"/>
    <w:rsid w:val="00924AF2"/>
    <w:rsid w:val="00940F6F"/>
    <w:rsid w:val="00963E46"/>
    <w:rsid w:val="00967EB1"/>
    <w:rsid w:val="009D10D7"/>
    <w:rsid w:val="00A32933"/>
    <w:rsid w:val="00A72078"/>
    <w:rsid w:val="00AB1D54"/>
    <w:rsid w:val="00AE4CEC"/>
    <w:rsid w:val="00AF1044"/>
    <w:rsid w:val="00AF5106"/>
    <w:rsid w:val="00B1533B"/>
    <w:rsid w:val="00B45C1D"/>
    <w:rsid w:val="00B93FDB"/>
    <w:rsid w:val="00BC5168"/>
    <w:rsid w:val="00BD216D"/>
    <w:rsid w:val="00BD2B17"/>
    <w:rsid w:val="00C018A7"/>
    <w:rsid w:val="00C16DD0"/>
    <w:rsid w:val="00CD3102"/>
    <w:rsid w:val="00CD552F"/>
    <w:rsid w:val="00D001BA"/>
    <w:rsid w:val="00D0606C"/>
    <w:rsid w:val="00D175AE"/>
    <w:rsid w:val="00D70E9D"/>
    <w:rsid w:val="00DC2A28"/>
    <w:rsid w:val="00DD464F"/>
    <w:rsid w:val="00DE10E5"/>
    <w:rsid w:val="00DE3C31"/>
    <w:rsid w:val="00DE4512"/>
    <w:rsid w:val="00E27BB9"/>
    <w:rsid w:val="00E63617"/>
    <w:rsid w:val="00E83DC8"/>
    <w:rsid w:val="00EF172C"/>
    <w:rsid w:val="00F01F3A"/>
    <w:rsid w:val="00F0683C"/>
    <w:rsid w:val="00F21554"/>
    <w:rsid w:val="00F42A74"/>
    <w:rsid w:val="00F8083B"/>
    <w:rsid w:val="00FA0F98"/>
    <w:rsid w:val="00FF46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7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96F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6F16"/>
  </w:style>
  <w:style w:type="paragraph" w:styleId="Rodap">
    <w:name w:val="footer"/>
    <w:basedOn w:val="Normal"/>
    <w:link w:val="RodapChar"/>
    <w:uiPriority w:val="99"/>
    <w:unhideWhenUsed/>
    <w:rsid w:val="00296F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6F16"/>
  </w:style>
  <w:style w:type="paragraph" w:styleId="NormalWeb">
    <w:name w:val="Normal (Web)"/>
    <w:basedOn w:val="Normal"/>
    <w:uiPriority w:val="99"/>
    <w:semiHidden/>
    <w:unhideWhenUsed/>
    <w:rsid w:val="00296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96F1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6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6F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96F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6F16"/>
  </w:style>
  <w:style w:type="paragraph" w:styleId="Rodap">
    <w:name w:val="footer"/>
    <w:basedOn w:val="Normal"/>
    <w:link w:val="RodapChar"/>
    <w:uiPriority w:val="99"/>
    <w:unhideWhenUsed/>
    <w:rsid w:val="00296F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6F16"/>
  </w:style>
  <w:style w:type="paragraph" w:styleId="NormalWeb">
    <w:name w:val="Normal (Web)"/>
    <w:basedOn w:val="Normal"/>
    <w:uiPriority w:val="99"/>
    <w:semiHidden/>
    <w:unhideWhenUsed/>
    <w:rsid w:val="00296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96F1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6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6F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1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walacetoscano@hotmail.com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uaninha\Meus%20documentos\ARKIVOS,CURRICULUM\CURRICULO%20WORD2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E9870-8CB1-4967-A84D-3BD7A9BFA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CURRICULO WORD2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 Operacional 32bits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WalzeraH</cp:lastModifiedBy>
  <cp:revision>2</cp:revision>
  <dcterms:created xsi:type="dcterms:W3CDTF">2016-02-15T21:17:00Z</dcterms:created>
  <dcterms:modified xsi:type="dcterms:W3CDTF">2016-02-15T21:17:00Z</dcterms:modified>
</cp:coreProperties>
</file>