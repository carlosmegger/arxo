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EE" w:rsidRPr="000C6F33" w:rsidRDefault="00BC0967" w:rsidP="000C6F33">
      <w:pPr>
        <w:pStyle w:val="Ttulo2"/>
        <w:spacing w:line="240" w:lineRule="auto"/>
        <w:jc w:val="center"/>
        <w:rPr>
          <w:rFonts w:ascii="Arial Narrow" w:hAnsi="Arial Narrow"/>
          <w:b/>
          <w:i/>
          <w:color w:val="000000"/>
          <w:lang w:val="es-ES"/>
        </w:rPr>
      </w:pPr>
      <w:r>
        <w:rPr>
          <w:rFonts w:ascii="Arial Narrow" w:hAnsi="Arial Narrow"/>
          <w:b/>
          <w:noProof/>
        </w:rPr>
        <w:t xml:space="preserve">                   </w:t>
      </w:r>
      <w:r w:rsidR="00A95DEE" w:rsidRPr="000C6F33">
        <w:rPr>
          <w:rFonts w:ascii="Arial Narrow" w:hAnsi="Arial Narrow"/>
          <w:b/>
          <w:noProof/>
        </w:rPr>
        <w:t>Claito Luciano de Barros</w:t>
      </w:r>
      <w:r>
        <w:rPr>
          <w:rFonts w:ascii="Arial Narrow" w:hAnsi="Arial Narrow"/>
          <w:b/>
          <w:noProof/>
        </w:rPr>
        <w:t xml:space="preserve">                               </w:t>
      </w:r>
      <w:r>
        <w:rPr>
          <w:rFonts w:ascii="Arial Narrow" w:hAnsi="Arial Narrow"/>
          <w:b/>
          <w:noProof/>
          <w:lang w:eastAsia="pt-BR"/>
        </w:rPr>
        <w:drawing>
          <wp:inline distT="0" distB="0" distL="0" distR="0">
            <wp:extent cx="1295259" cy="1447800"/>
            <wp:effectExtent l="19050" t="0" r="141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69" cy="145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EE" w:rsidRPr="000C6F33" w:rsidRDefault="00706001" w:rsidP="005D5B70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  <w:lang w:val="es-ES"/>
        </w:rPr>
      </w:pPr>
      <w:hyperlink r:id="rId9" w:history="1">
        <w:r w:rsidR="00A95DEE" w:rsidRPr="000C6F33">
          <w:rPr>
            <w:rStyle w:val="Hyperlink"/>
            <w:rFonts w:ascii="Arial Narrow" w:hAnsi="Arial Narrow"/>
            <w:sz w:val="24"/>
            <w:szCs w:val="24"/>
            <w:lang w:val="es-ES"/>
          </w:rPr>
          <w:t>claitobarros@hotmail.com</w:t>
        </w:r>
      </w:hyperlink>
      <w:r w:rsidR="00A95DEE" w:rsidRPr="000C6F33">
        <w:rPr>
          <w:rFonts w:ascii="Arial Narrow" w:hAnsi="Arial Narrow"/>
          <w:color w:val="000000"/>
          <w:sz w:val="24"/>
          <w:szCs w:val="24"/>
          <w:lang w:val="es-ES"/>
        </w:rPr>
        <w:t xml:space="preserve"> - </w:t>
      </w:r>
      <w:r w:rsidR="00DF7F72">
        <w:rPr>
          <w:rFonts w:ascii="Arial Narrow" w:hAnsi="Arial Narrow"/>
          <w:bCs/>
          <w:color w:val="000000"/>
          <w:sz w:val="24"/>
          <w:szCs w:val="24"/>
        </w:rPr>
        <w:t>Fone: (81)993097047</w:t>
      </w:r>
      <w:proofErr w:type="gramStart"/>
      <w:r w:rsidR="00DF7F72">
        <w:rPr>
          <w:rFonts w:ascii="Arial Narrow" w:hAnsi="Arial Narrow"/>
          <w:bCs/>
          <w:color w:val="000000"/>
          <w:sz w:val="24"/>
          <w:szCs w:val="24"/>
        </w:rPr>
        <w:t>,(</w:t>
      </w:r>
      <w:proofErr w:type="gramEnd"/>
      <w:r w:rsidR="00DF7F72">
        <w:rPr>
          <w:rFonts w:ascii="Arial Narrow" w:hAnsi="Arial Narrow"/>
          <w:bCs/>
          <w:color w:val="000000"/>
          <w:sz w:val="24"/>
          <w:szCs w:val="24"/>
        </w:rPr>
        <w:t>81)999065680</w:t>
      </w:r>
      <w:r w:rsidR="00C01ED6">
        <w:rPr>
          <w:rFonts w:ascii="Arial Narrow" w:hAnsi="Arial Narrow"/>
          <w:bCs/>
          <w:color w:val="000000"/>
          <w:sz w:val="24"/>
          <w:szCs w:val="24"/>
        </w:rPr>
        <w:t xml:space="preserve"> -  Solteiro </w:t>
      </w:r>
    </w:p>
    <w:p w:rsidR="00A95DEE" w:rsidRPr="000C6F33" w:rsidRDefault="000C6F33" w:rsidP="005D5B70">
      <w:pPr>
        <w:pStyle w:val="DadosPess"/>
        <w:spacing w:line="36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</w:t>
      </w:r>
      <w:r w:rsidR="00A95DEE" w:rsidRPr="000C6F33">
        <w:rPr>
          <w:rFonts w:ascii="Arial Narrow" w:hAnsi="Arial Narrow"/>
          <w:sz w:val="24"/>
          <w:szCs w:val="24"/>
        </w:rPr>
        <w:t xml:space="preserve">ndereço: 5ª Trav. </w:t>
      </w:r>
      <w:proofErr w:type="spellStart"/>
      <w:r w:rsidR="00A95DEE" w:rsidRPr="000C6F33">
        <w:rPr>
          <w:rFonts w:ascii="Arial Narrow" w:hAnsi="Arial Narrow"/>
          <w:sz w:val="24"/>
          <w:szCs w:val="24"/>
        </w:rPr>
        <w:t>Zenóbio</w:t>
      </w:r>
      <w:proofErr w:type="spellEnd"/>
      <w:r w:rsidR="00A95DEE" w:rsidRPr="000C6F33">
        <w:rPr>
          <w:rFonts w:ascii="Arial Narrow" w:hAnsi="Arial Narrow"/>
          <w:sz w:val="24"/>
          <w:szCs w:val="24"/>
        </w:rPr>
        <w:t xml:space="preserve"> Lins, 07</w:t>
      </w:r>
      <w:proofErr w:type="gramStart"/>
      <w:r w:rsidR="00A95DEE" w:rsidRPr="000C6F33">
        <w:rPr>
          <w:rFonts w:ascii="Arial Narrow" w:hAnsi="Arial Narrow"/>
          <w:sz w:val="24"/>
          <w:szCs w:val="24"/>
        </w:rPr>
        <w:t xml:space="preserve">  </w:t>
      </w:r>
      <w:proofErr w:type="gramEnd"/>
      <w:r w:rsidR="00A95DEE" w:rsidRPr="000C6F33">
        <w:rPr>
          <w:rFonts w:ascii="Arial Narrow" w:hAnsi="Arial Narrow"/>
          <w:sz w:val="24"/>
          <w:szCs w:val="24"/>
        </w:rPr>
        <w:t xml:space="preserve">Riacho do </w:t>
      </w:r>
      <w:proofErr w:type="spellStart"/>
      <w:r w:rsidR="00A95DEE" w:rsidRPr="000C6F33">
        <w:rPr>
          <w:rFonts w:ascii="Arial Narrow" w:hAnsi="Arial Narrow"/>
          <w:sz w:val="24"/>
          <w:szCs w:val="24"/>
        </w:rPr>
        <w:t>Návio</w:t>
      </w:r>
      <w:proofErr w:type="spellEnd"/>
      <w:r w:rsidR="00A95DEE" w:rsidRPr="000C6F33">
        <w:rPr>
          <w:rFonts w:ascii="Arial Narrow" w:hAnsi="Arial Narrow"/>
          <w:sz w:val="24"/>
          <w:szCs w:val="24"/>
        </w:rPr>
        <w:t xml:space="preserve"> – Escada – PE</w:t>
      </w:r>
    </w:p>
    <w:p w:rsidR="00A95DEE" w:rsidRPr="000C6F33" w:rsidRDefault="00A95DEE" w:rsidP="005D5B70">
      <w:pPr>
        <w:pStyle w:val="DadosPess"/>
        <w:spacing w:line="360" w:lineRule="auto"/>
        <w:rPr>
          <w:rFonts w:ascii="Arial Narrow" w:hAnsi="Arial Narrow"/>
          <w:sz w:val="24"/>
          <w:szCs w:val="24"/>
        </w:rPr>
      </w:pPr>
    </w:p>
    <w:p w:rsidR="00556A4A" w:rsidRPr="00271D8D" w:rsidRDefault="00556A4A" w:rsidP="005D5B70">
      <w:pPr>
        <w:spacing w:line="360" w:lineRule="auto"/>
        <w:jc w:val="both"/>
        <w:rPr>
          <w:rFonts w:ascii="Arial Narrow" w:hAnsi="Arial Narrow"/>
          <w:b/>
          <w:color w:val="000000" w:themeColor="text1"/>
          <w:sz w:val="28"/>
          <w:szCs w:val="28"/>
        </w:rPr>
      </w:pPr>
      <w:r w:rsidRPr="00271D8D">
        <w:rPr>
          <w:rFonts w:ascii="Arial Narrow" w:hAnsi="Arial Narrow"/>
          <w:b/>
          <w:color w:val="000000" w:themeColor="text1"/>
          <w:sz w:val="28"/>
          <w:szCs w:val="28"/>
        </w:rPr>
        <w:t>Objetivo</w:t>
      </w:r>
    </w:p>
    <w:p w:rsidR="00556A4A" w:rsidRPr="006A4B09" w:rsidRDefault="00B87A48" w:rsidP="005D5B70">
      <w:pPr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6A4B09">
        <w:rPr>
          <w:rFonts w:ascii="Arial Narrow" w:hAnsi="Arial Narrow"/>
          <w:color w:val="000000" w:themeColor="text1"/>
          <w:sz w:val="24"/>
          <w:szCs w:val="24"/>
        </w:rPr>
        <w:t>Atuar</w:t>
      </w:r>
      <w:r w:rsidR="006E7160">
        <w:rPr>
          <w:rFonts w:ascii="Arial Narrow" w:hAnsi="Arial Narrow"/>
          <w:color w:val="000000" w:themeColor="text1"/>
          <w:sz w:val="24"/>
          <w:szCs w:val="24"/>
        </w:rPr>
        <w:t xml:space="preserve"> nas áreas </w:t>
      </w:r>
      <w:r w:rsidR="002917FE">
        <w:rPr>
          <w:rFonts w:ascii="Arial Narrow" w:hAnsi="Arial Narrow"/>
          <w:color w:val="000000" w:themeColor="text1"/>
          <w:sz w:val="24"/>
          <w:szCs w:val="24"/>
        </w:rPr>
        <w:t>administrativas</w:t>
      </w:r>
      <w:r w:rsidRPr="006A4B09">
        <w:rPr>
          <w:rFonts w:ascii="Arial Narrow" w:hAnsi="Arial Narrow"/>
          <w:color w:val="000000" w:themeColor="text1"/>
          <w:sz w:val="24"/>
          <w:szCs w:val="24"/>
        </w:rPr>
        <w:t xml:space="preserve"> dos setores d</w:t>
      </w:r>
      <w:r w:rsidR="002917FE">
        <w:rPr>
          <w:rFonts w:ascii="Arial Narrow" w:hAnsi="Arial Narrow"/>
          <w:color w:val="000000" w:themeColor="text1"/>
          <w:sz w:val="24"/>
          <w:szCs w:val="24"/>
        </w:rPr>
        <w:t>e produção.</w:t>
      </w:r>
    </w:p>
    <w:p w:rsidR="00913BE5" w:rsidRPr="00271D8D" w:rsidRDefault="00F87312" w:rsidP="005D5B70">
      <w:pPr>
        <w:spacing w:line="360" w:lineRule="auto"/>
        <w:jc w:val="both"/>
        <w:rPr>
          <w:rFonts w:ascii="Arial Narrow" w:hAnsi="Arial Narrow"/>
          <w:b/>
          <w:color w:val="000000" w:themeColor="text1"/>
          <w:sz w:val="28"/>
          <w:szCs w:val="28"/>
        </w:rPr>
      </w:pPr>
      <w:r w:rsidRPr="00271D8D">
        <w:rPr>
          <w:rFonts w:ascii="Arial Narrow" w:hAnsi="Arial Narrow"/>
          <w:b/>
          <w:color w:val="000000" w:themeColor="text1"/>
          <w:sz w:val="28"/>
          <w:szCs w:val="28"/>
        </w:rPr>
        <w:t xml:space="preserve">Perfil </w:t>
      </w:r>
      <w:r w:rsidR="00960A50" w:rsidRPr="00271D8D">
        <w:rPr>
          <w:rFonts w:ascii="Arial Narrow" w:hAnsi="Arial Narrow"/>
          <w:b/>
          <w:color w:val="000000" w:themeColor="text1"/>
          <w:sz w:val="28"/>
          <w:szCs w:val="28"/>
        </w:rPr>
        <w:t>Profissional</w:t>
      </w:r>
    </w:p>
    <w:p w:rsidR="00271D8D" w:rsidRPr="00B05392" w:rsidRDefault="00C80C5D" w:rsidP="005D5B70">
      <w:pPr>
        <w:spacing w:line="360" w:lineRule="auto"/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F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ormado em Administração de E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mpresa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s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pela instituiç</w:t>
      </w:r>
      <w:r w:rsidR="006C7B7A">
        <w:rPr>
          <w:rFonts w:ascii="Arial Narrow" w:hAnsi="Arial Narrow"/>
          <w:color w:val="000000"/>
          <w:sz w:val="24"/>
          <w:szCs w:val="24"/>
          <w:shd w:val="clear" w:color="auto" w:fill="FFFFFF"/>
        </w:rPr>
        <w:t>ão FAESC</w:t>
      </w:r>
      <w:r w:rsidR="002840B2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– FACULDADE DA </w:t>
      </w:r>
      <w:proofErr w:type="gramStart"/>
      <w:r w:rsidR="002840B2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ESCADA </w:t>
      </w:r>
      <w:r w:rsidR="005845F1" w:rsidRPr="000C6F33">
        <w:rPr>
          <w:rStyle w:val="apple-converted-space"/>
          <w:rFonts w:ascii="Arial Narrow" w:hAnsi="Arial Narrow"/>
          <w:color w:val="000000"/>
          <w:sz w:val="24"/>
          <w:szCs w:val="24"/>
          <w:shd w:val="clear" w:color="auto" w:fill="FFFFFF"/>
        </w:rPr>
        <w:t>,</w:t>
      </w:r>
      <w:proofErr w:type="gramEnd"/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Atuação na área Administrativa, com experiência na supervisão,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planejamento e controle das atividades de diversas áreas</w:t>
      </w:r>
      <w:r w:rsidR="002840B2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840B2">
        <w:rPr>
          <w:rFonts w:ascii="Arial Narrow" w:hAnsi="Arial Narrow"/>
          <w:color w:val="000000"/>
          <w:sz w:val="24"/>
          <w:szCs w:val="24"/>
          <w:shd w:val="clear" w:color="auto" w:fill="FFFFFF"/>
        </w:rPr>
        <w:t>de</w:t>
      </w:r>
      <w:proofErr w:type="gramEnd"/>
      <w:r w:rsidR="002840B2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produção de injeção plástica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, fixando políticas de gestão dos recursos financeiros, administrativos, estruturação e racionalização, tendo em vista os objetivos da organização.Gestão da implementação de planos de carreira e programas de benefícios, além de atuar na seleção,admissão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e treinamento de colaboradores, g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estão de postos de trabalho analisando pro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cesso e indicadores para uma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utilização correta dos recursos disponíveis no processo produtivo</w:t>
      </w:r>
      <w:r w:rsidR="003E0180" w:rsidRPr="000C6F33">
        <w:rPr>
          <w:rFonts w:ascii="Arial Narrow" w:hAnsi="Arial Narrow"/>
          <w:color w:val="000000"/>
          <w:sz w:val="24"/>
          <w:szCs w:val="24"/>
        </w:rPr>
        <w:t>,</w:t>
      </w:r>
      <w:r w:rsidR="00FF477D">
        <w:rPr>
          <w:rFonts w:ascii="Arial Narrow" w:hAnsi="Arial Narrow"/>
          <w:color w:val="000000"/>
          <w:sz w:val="24"/>
          <w:szCs w:val="24"/>
        </w:rPr>
        <w:t>mais de 6 anos</w:t>
      </w:r>
      <w:r w:rsidR="003E0180" w:rsidRPr="000C6F33">
        <w:rPr>
          <w:rFonts w:ascii="Arial Narrow" w:hAnsi="Arial Narrow"/>
          <w:color w:val="000000"/>
          <w:sz w:val="24"/>
          <w:szCs w:val="24"/>
        </w:rPr>
        <w:t xml:space="preserve"> a</w:t>
      </w:r>
      <w:r w:rsidR="00FF477D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tuando como ferramenteiro III na área de </w:t>
      </w:r>
      <w:proofErr w:type="spellStart"/>
      <w:r w:rsidR="00FF477D">
        <w:rPr>
          <w:rFonts w:ascii="Arial Narrow" w:hAnsi="Arial Narrow"/>
          <w:color w:val="000000"/>
          <w:sz w:val="24"/>
          <w:szCs w:val="24"/>
          <w:shd w:val="clear" w:color="auto" w:fill="FFFFFF"/>
        </w:rPr>
        <w:t>ferramentaria</w:t>
      </w:r>
      <w:proofErr w:type="spellEnd"/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com</w:t>
      </w:r>
      <w:r w:rsidR="002159EE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ferramentas</w:t>
      </w:r>
      <w:r w:rsidR="00684851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de corte,</w:t>
      </w:r>
      <w:r w:rsidR="002159EE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estampa,injeção,</w:t>
      </w:r>
      <w:r w:rsidR="00FF477D">
        <w:rPr>
          <w:rFonts w:ascii="Arial Narrow" w:hAnsi="Arial Narrow"/>
          <w:color w:val="000000"/>
          <w:sz w:val="24"/>
          <w:szCs w:val="24"/>
          <w:shd w:val="clear" w:color="auto" w:fill="FFFFFF"/>
        </w:rPr>
        <w:t>molda</w:t>
      </w:r>
      <w:r w:rsidR="001B4238">
        <w:rPr>
          <w:rFonts w:ascii="Arial Narrow" w:hAnsi="Arial Narrow"/>
          <w:color w:val="000000"/>
          <w:sz w:val="24"/>
          <w:szCs w:val="24"/>
          <w:shd w:val="clear" w:color="auto" w:fill="FFFFFF"/>
        </w:rPr>
        <w:t>g</w:t>
      </w:r>
      <w:r w:rsidR="00FF477D">
        <w:rPr>
          <w:rFonts w:ascii="Arial Narrow" w:hAnsi="Arial Narrow"/>
          <w:color w:val="000000"/>
          <w:sz w:val="24"/>
          <w:szCs w:val="24"/>
          <w:shd w:val="clear" w:color="auto" w:fill="FFFFFF"/>
        </w:rPr>
        <w:t>em,conhecimento de fresa,torno,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retificas,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eletroerosão por penetração e a fio,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="002159EE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conhecimento no programa Pitágoras, 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Datasul, </w:t>
      </w:r>
      <w:r w:rsidR="00271D8D">
        <w:rPr>
          <w:rFonts w:ascii="Arial Narrow" w:hAnsi="Arial Narrow"/>
          <w:color w:val="000000"/>
          <w:sz w:val="24"/>
          <w:szCs w:val="24"/>
          <w:shd w:val="clear" w:color="auto" w:fill="FFFFFF"/>
        </w:rPr>
        <w:t>IROG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,   </w:t>
      </w:r>
      <w:r w:rsidR="002159EE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indicadores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de </w:t>
      </w:r>
      <w:r w:rsidR="002159EE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    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corretivas</w:t>
      </w:r>
      <w:r w:rsidR="00FF477D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, preventivas </w:t>
      </w:r>
      <w:r w:rsidR="005845F1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e melhorias</w:t>
      </w:r>
      <w:r w:rsidR="003E0180"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.</w:t>
      </w:r>
      <w:r w:rsidR="005845F1" w:rsidRPr="000C6F33">
        <w:rPr>
          <w:rFonts w:ascii="Arial Narrow" w:hAnsi="Arial Narrow"/>
          <w:color w:val="000000"/>
          <w:sz w:val="24"/>
          <w:szCs w:val="24"/>
          <w:bdr w:val="none" w:sz="0" w:space="0" w:color="auto" w:frame="1"/>
        </w:rPr>
        <w:br/>
      </w:r>
      <w:r w:rsidR="00756035" w:rsidRPr="00271D8D">
        <w:rPr>
          <w:rFonts w:ascii="Arial Narrow" w:hAnsi="Arial Narrow"/>
          <w:b/>
          <w:color w:val="000000" w:themeColor="text1"/>
          <w:sz w:val="28"/>
          <w:szCs w:val="28"/>
        </w:rPr>
        <w:t>FORMAÇÃO</w:t>
      </w:r>
    </w:p>
    <w:p w:rsidR="00B05392" w:rsidRDefault="00FD7731" w:rsidP="00B05392">
      <w:pPr>
        <w:spacing w:line="240" w:lineRule="auto"/>
        <w:jc w:val="both"/>
        <w:rPr>
          <w:rFonts w:ascii="Arial Narrow" w:hAnsi="Arial Narrow"/>
          <w:b/>
          <w:color w:val="auto"/>
          <w:sz w:val="24"/>
          <w:szCs w:val="24"/>
        </w:rPr>
      </w:pPr>
      <w:r w:rsidRPr="00FD7731">
        <w:rPr>
          <w:rFonts w:ascii="Arial Narrow" w:hAnsi="Arial Narrow"/>
          <w:b/>
          <w:color w:val="auto"/>
          <w:sz w:val="24"/>
          <w:szCs w:val="24"/>
        </w:rPr>
        <w:t>FACULDADE DOS GUARARAPES</w:t>
      </w:r>
    </w:p>
    <w:p w:rsidR="00FD7731" w:rsidRPr="00B05392" w:rsidRDefault="00FD7731" w:rsidP="00B05392">
      <w:pPr>
        <w:spacing w:line="240" w:lineRule="auto"/>
        <w:jc w:val="both"/>
        <w:rPr>
          <w:rFonts w:ascii="Arial Narrow" w:hAnsi="Arial Narrow"/>
          <w:b/>
          <w:color w:val="auto"/>
          <w:sz w:val="24"/>
          <w:szCs w:val="24"/>
        </w:rPr>
      </w:pPr>
      <w:proofErr w:type="gramStart"/>
      <w:r w:rsidRPr="00FD7731">
        <w:rPr>
          <w:rFonts w:ascii="Arial Narrow" w:hAnsi="Arial Narrow"/>
          <w:color w:val="auto"/>
          <w:sz w:val="24"/>
          <w:szCs w:val="24"/>
        </w:rPr>
        <w:t>Pós graduação</w:t>
      </w:r>
      <w:proofErr w:type="gramEnd"/>
      <w:r w:rsidRPr="00FD7731">
        <w:rPr>
          <w:rFonts w:ascii="Arial Narrow" w:hAnsi="Arial Narrow"/>
          <w:color w:val="auto"/>
          <w:sz w:val="24"/>
          <w:szCs w:val="24"/>
        </w:rPr>
        <w:t xml:space="preserve"> – Gestão da Qualidade e da Produção.</w:t>
      </w:r>
      <w:r w:rsidR="0008610B">
        <w:rPr>
          <w:rFonts w:ascii="Arial Narrow" w:hAnsi="Arial Narrow"/>
          <w:color w:val="auto"/>
          <w:sz w:val="24"/>
          <w:szCs w:val="24"/>
        </w:rPr>
        <w:t xml:space="preserve"> </w:t>
      </w:r>
      <w:proofErr w:type="gramStart"/>
      <w:r w:rsidR="0008610B">
        <w:rPr>
          <w:rFonts w:ascii="Arial Narrow" w:hAnsi="Arial Narrow"/>
          <w:color w:val="auto"/>
          <w:sz w:val="24"/>
          <w:szCs w:val="24"/>
        </w:rPr>
        <w:t xml:space="preserve">( </w:t>
      </w:r>
      <w:proofErr w:type="gramEnd"/>
      <w:r w:rsidR="0008610B">
        <w:rPr>
          <w:rFonts w:ascii="Arial Narrow" w:hAnsi="Arial Narrow"/>
          <w:color w:val="auto"/>
          <w:sz w:val="24"/>
          <w:szCs w:val="24"/>
        </w:rPr>
        <w:t>Cursando</w:t>
      </w:r>
      <w:r w:rsidR="00B05392">
        <w:rPr>
          <w:rFonts w:ascii="Arial Narrow" w:hAnsi="Arial Narrow"/>
          <w:color w:val="auto"/>
          <w:sz w:val="24"/>
          <w:szCs w:val="24"/>
        </w:rPr>
        <w:t>)</w:t>
      </w:r>
    </w:p>
    <w:p w:rsidR="009654E9" w:rsidRPr="00271D8D" w:rsidRDefault="009654E9" w:rsidP="005D5B70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>SOCIEDADE DE ENSINO SUPERIOR DA ESCADA-SOESE</w:t>
      </w:r>
      <w:r w:rsidRPr="000C6F33">
        <w:rPr>
          <w:rFonts w:ascii="Arial Narrow" w:hAnsi="Arial Narrow"/>
          <w:b/>
          <w:bCs/>
          <w:sz w:val="24"/>
          <w:szCs w:val="24"/>
          <w:lang w:val="pt-PT" w:eastAsia="pt-BR"/>
        </w:rPr>
        <w:t xml:space="preserve"> </w:t>
      </w:r>
    </w:p>
    <w:p w:rsidR="009654E9" w:rsidRDefault="00C80C5D" w:rsidP="005D5B70">
      <w:pPr>
        <w:spacing w:after="0" w:line="360" w:lineRule="auto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6A4B09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Bacharel em Administração de Empresa </w:t>
      </w:r>
      <w:r w:rsidR="008878BD" w:rsidRPr="006A4B09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 (2008-2012)</w:t>
      </w:r>
    </w:p>
    <w:p w:rsidR="00B05392" w:rsidRDefault="008D605C" w:rsidP="005D5B70">
      <w:pPr>
        <w:spacing w:after="0" w:line="360" w:lineRule="auto"/>
        <w:rPr>
          <w:rFonts w:ascii="Arial Narrow" w:hAnsi="Arial Narrow"/>
          <w:b/>
          <w:color w:val="000000" w:themeColor="text1"/>
          <w:sz w:val="24"/>
          <w:szCs w:val="24"/>
          <w:lang w:val="pt-PT" w:eastAsia="pt-BR"/>
        </w:rPr>
      </w:pPr>
      <w:r>
        <w:rPr>
          <w:rFonts w:ascii="Arial Narrow" w:hAnsi="Arial Narrow"/>
          <w:b/>
          <w:color w:val="000000" w:themeColor="text1"/>
          <w:sz w:val="24"/>
          <w:szCs w:val="24"/>
          <w:lang w:val="pt-PT" w:eastAsia="pt-BR"/>
        </w:rPr>
        <w:t>CAE – Cultural Academy of English</w:t>
      </w:r>
    </w:p>
    <w:p w:rsidR="00B05392" w:rsidRDefault="00B05392" w:rsidP="00B05392">
      <w:pPr>
        <w:spacing w:after="0" w:line="360" w:lineRule="auto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B05392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>Inglês – Básico</w:t>
      </w:r>
      <w:r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. </w:t>
      </w:r>
      <w:r w:rsidR="0008610B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>(Cursando</w:t>
      </w:r>
      <w:r w:rsidRPr="00B05392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>)</w:t>
      </w:r>
    </w:p>
    <w:p w:rsidR="00B05392" w:rsidRPr="00B05392" w:rsidRDefault="009654E9" w:rsidP="00B05392">
      <w:pPr>
        <w:spacing w:after="0" w:line="360" w:lineRule="auto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 xml:space="preserve">ESCOLA ESTADUAL DE 1º E 2º GRAUS SÃO TIAGO </w:t>
      </w:r>
    </w:p>
    <w:p w:rsidR="009654E9" w:rsidRPr="00B05392" w:rsidRDefault="00C80C5D" w:rsidP="00B05392">
      <w:pPr>
        <w:spacing w:before="100" w:beforeAutospacing="1" w:after="0" w:line="360" w:lineRule="auto"/>
        <w:jc w:val="both"/>
        <w:outlineLvl w:val="2"/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</w:pPr>
      <w:r w:rsidRPr="006A4B09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Título de Técnico em Contabilidade </w:t>
      </w:r>
      <w:r w:rsidR="008878BD" w:rsidRPr="006A4B09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 (1993-1997)</w:t>
      </w:r>
    </w:p>
    <w:p w:rsidR="00756035" w:rsidRPr="00271D8D" w:rsidRDefault="00756035" w:rsidP="005D5B70">
      <w:pPr>
        <w:pStyle w:val="Seo"/>
        <w:spacing w:line="360" w:lineRule="auto"/>
        <w:jc w:val="both"/>
        <w:rPr>
          <w:rFonts w:ascii="Arial Narrow" w:hAnsi="Arial Narrow"/>
          <w:b/>
          <w:color w:val="000000" w:themeColor="text1"/>
          <w:sz w:val="28"/>
          <w:szCs w:val="28"/>
        </w:rPr>
      </w:pPr>
      <w:r w:rsidRPr="00271D8D">
        <w:rPr>
          <w:rFonts w:ascii="Arial Narrow" w:hAnsi="Arial Narrow"/>
          <w:b/>
          <w:color w:val="000000" w:themeColor="text1"/>
          <w:sz w:val="28"/>
          <w:szCs w:val="28"/>
        </w:rPr>
        <w:lastRenderedPageBreak/>
        <w:t>EXPERIÊNCIA PROFISSIONAL</w:t>
      </w:r>
    </w:p>
    <w:p w:rsidR="009654E9" w:rsidRPr="000C6F33" w:rsidRDefault="003323EB" w:rsidP="005D5B70">
      <w:pPr>
        <w:pStyle w:val="Seo"/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>Té</w:t>
      </w:r>
      <w:r w:rsidR="00C532CE"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>CNICO OPERACIONA</w:t>
      </w:r>
      <w:r w:rsidR="00C532CE" w:rsidRPr="000C6F33">
        <w:rPr>
          <w:rFonts w:ascii="Arial Narrow" w:hAnsi="Arial Narrow"/>
          <w:b/>
          <w:bCs/>
          <w:sz w:val="24"/>
          <w:szCs w:val="24"/>
          <w:lang w:val="pt-PT" w:eastAsia="pt-BR"/>
        </w:rPr>
        <w:t>L</w:t>
      </w:r>
    </w:p>
    <w:p w:rsidR="00525883" w:rsidRPr="00490943" w:rsidRDefault="00706001" w:rsidP="005D5B70">
      <w:pPr>
        <w:spacing w:line="360" w:lineRule="auto"/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</w:pPr>
      <w:hyperlink r:id="rId10" w:history="1">
        <w:r w:rsidR="009654E9" w:rsidRPr="00490943">
          <w:rPr>
            <w:rFonts w:ascii="Arial Narrow" w:hAnsi="Arial Narrow"/>
            <w:b/>
            <w:bCs/>
            <w:color w:val="000000" w:themeColor="text1"/>
            <w:sz w:val="24"/>
            <w:szCs w:val="24"/>
            <w:lang w:val="pt-PT" w:eastAsia="pt-BR"/>
          </w:rPr>
          <w:t>Soprano Eletrometalúrgica e Hidráulica LTDA</w:t>
        </w:r>
      </w:hyperlink>
      <w:r w:rsidR="009654E9" w:rsidRPr="00490943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 xml:space="preserve"> </w:t>
      </w:r>
      <w:r w:rsidR="008878BD" w:rsidRPr="00490943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 xml:space="preserve"> (Agosto de 2005 – Maio 2015) 09 anos e 06 meses</w:t>
      </w:r>
    </w:p>
    <w:p w:rsidR="00525883" w:rsidRPr="00617E8C" w:rsidRDefault="00525883" w:rsidP="005D5B70">
      <w:pPr>
        <w:spacing w:before="100" w:beforeAutospacing="1" w:after="100" w:afterAutospacing="1" w:line="360" w:lineRule="auto"/>
        <w:jc w:val="both"/>
        <w:rPr>
          <w:rFonts w:ascii="Arial Narrow" w:hAnsi="Arial Narrow"/>
          <w:color w:val="000000"/>
          <w:sz w:val="24"/>
          <w:szCs w:val="24"/>
          <w:shd w:val="clear" w:color="auto" w:fill="FFFFFF"/>
        </w:rPr>
      </w:pPr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Supervisão das áreas </w:t>
      </w:r>
      <w:proofErr w:type="gramStart"/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produtivas,</w:t>
      </w:r>
      <w:proofErr w:type="gramEnd"/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gestão e treinamento de equipe,analise de indicadores de produção e processo visando uma melhoria continua no processo produtivo,</w:t>
      </w:r>
      <w:r w:rsidR="004C1068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apoio e desenvolvimento de grupos de melhoria continua (CCQ</w:t>
      </w:r>
      <w:r w:rsidR="009E6599">
        <w:rPr>
          <w:rFonts w:ascii="Arial Narrow" w:hAnsi="Arial Narrow"/>
          <w:color w:val="000000"/>
          <w:sz w:val="24"/>
          <w:szCs w:val="24"/>
          <w:shd w:val="clear" w:color="auto" w:fill="FFFFFF"/>
        </w:rPr>
        <w:t>,5S</w:t>
      </w:r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)</w:t>
      </w:r>
      <w:r w:rsidR="009E6599">
        <w:rPr>
          <w:rFonts w:ascii="Arial Narrow" w:hAnsi="Arial Narrow"/>
          <w:color w:val="000000"/>
          <w:sz w:val="24"/>
          <w:szCs w:val="24"/>
          <w:shd w:val="clear" w:color="auto" w:fill="FFFFFF"/>
        </w:rPr>
        <w:t>,</w:t>
      </w:r>
      <w:r w:rsidR="004C1068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="009E6599">
        <w:rPr>
          <w:rFonts w:ascii="Arial Narrow" w:hAnsi="Arial Narrow"/>
          <w:color w:val="000000"/>
          <w:sz w:val="24"/>
          <w:szCs w:val="24"/>
          <w:shd w:val="clear" w:color="auto" w:fill="FFFFFF"/>
        </w:rPr>
        <w:t>conhecimento e utilização do sistema Datasul</w:t>
      </w:r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. Gestão da implementação de planos de carreira e programas de benefícios, além de atuar na seleção e admissão de </w:t>
      </w:r>
      <w:proofErr w:type="gramStart"/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colaboradores.</w:t>
      </w:r>
      <w:proofErr w:type="gramEnd"/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Gestão de postos de trabalho analisando processo e</w:t>
      </w:r>
      <w:r w:rsidR="00617E8C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</w:t>
      </w:r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>indica</w:t>
      </w:r>
      <w:r w:rsidR="00831E4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dores para uma melhor utilização </w:t>
      </w:r>
      <w:bookmarkStart w:id="0" w:name="_GoBack"/>
      <w:bookmarkEnd w:id="0"/>
      <w:r w:rsidRPr="000C6F33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dos recursos disponíveis no processo produtivo respondendo direto ao coordenador de produção.</w:t>
      </w:r>
    </w:p>
    <w:p w:rsidR="00C80C5D" w:rsidRPr="00271D8D" w:rsidRDefault="009654E9" w:rsidP="005D5B70">
      <w:pPr>
        <w:spacing w:before="100" w:beforeAutospacing="1" w:after="100" w:afterAutospacing="1" w:line="360" w:lineRule="auto"/>
        <w:jc w:val="both"/>
        <w:outlineLvl w:val="2"/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 xml:space="preserve">LIDER DE PRODUÇÃO </w:t>
      </w:r>
    </w:p>
    <w:p w:rsidR="009654E9" w:rsidRDefault="001F6EF4" w:rsidP="005D5B70">
      <w:pPr>
        <w:spacing w:before="100" w:beforeAutospacing="1" w:after="100" w:afterAutospacing="1" w:line="360" w:lineRule="auto"/>
        <w:jc w:val="both"/>
        <w:outlineLvl w:val="2"/>
        <w:rPr>
          <w:rFonts w:ascii="Arial Narrow" w:hAnsi="Arial Narrow"/>
          <w:b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b/>
          <w:color w:val="000000" w:themeColor="text1"/>
          <w:sz w:val="24"/>
          <w:szCs w:val="24"/>
          <w:lang w:val="pt-PT" w:eastAsia="pt-BR"/>
        </w:rPr>
        <w:t>Cartofar Industria de E</w:t>
      </w:r>
      <w:r w:rsidR="00C80C5D" w:rsidRPr="00271D8D">
        <w:rPr>
          <w:rFonts w:ascii="Arial Narrow" w:hAnsi="Arial Narrow"/>
          <w:b/>
          <w:color w:val="000000" w:themeColor="text1"/>
          <w:sz w:val="24"/>
          <w:szCs w:val="24"/>
          <w:lang w:val="pt-PT" w:eastAsia="pt-BR"/>
        </w:rPr>
        <w:t>mbalagens</w:t>
      </w:r>
      <w:r w:rsidR="009654E9" w:rsidRPr="00271D8D">
        <w:rPr>
          <w:rFonts w:ascii="Arial Narrow" w:hAnsi="Arial Narrow"/>
          <w:b/>
          <w:color w:val="000000" w:themeColor="text1"/>
          <w:sz w:val="24"/>
          <w:szCs w:val="24"/>
          <w:lang w:val="pt-PT" w:eastAsia="pt-BR"/>
        </w:rPr>
        <w:t xml:space="preserve"> LTDA </w:t>
      </w:r>
      <w:r w:rsidRPr="00271D8D">
        <w:rPr>
          <w:rFonts w:ascii="Arial Narrow" w:hAnsi="Arial Narrow"/>
          <w:b/>
          <w:color w:val="000000" w:themeColor="text1"/>
          <w:sz w:val="24"/>
          <w:szCs w:val="24"/>
          <w:lang w:val="pt-PT" w:eastAsia="pt-BR"/>
        </w:rPr>
        <w:t xml:space="preserve"> (Setembro de 2004  - Julho de 2005) 11 Meses</w:t>
      </w:r>
    </w:p>
    <w:p w:rsidR="00320223" w:rsidRPr="00271D8D" w:rsidRDefault="00320223" w:rsidP="005D5B70">
      <w:pPr>
        <w:spacing w:before="100" w:beforeAutospacing="1" w:after="100" w:afterAutospacing="1" w:line="360" w:lineRule="auto"/>
        <w:jc w:val="both"/>
        <w:outlineLvl w:val="2"/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</w:pPr>
      <w:r w:rsidRPr="00320223">
        <w:rPr>
          <w:rFonts w:ascii="Arial Narrow" w:hAnsi="Arial Narrow"/>
          <w:bCs/>
          <w:color w:val="000000" w:themeColor="text1"/>
          <w:sz w:val="24"/>
          <w:szCs w:val="24"/>
          <w:lang w:val="pt-PT" w:eastAsia="pt-BR"/>
        </w:rPr>
        <w:t>Supervisão das tarefas e serem executadas na área produtiva,gestão e treinamento de equipe,programação da produção diária</w:t>
      </w:r>
      <w:r>
        <w:rPr>
          <w:rFonts w:ascii="Arial Narrow" w:hAnsi="Arial Narrow"/>
          <w:bCs/>
          <w:color w:val="000000" w:themeColor="text1"/>
          <w:sz w:val="24"/>
          <w:szCs w:val="24"/>
          <w:lang w:val="pt-PT" w:eastAsia="pt-BR"/>
        </w:rPr>
        <w:t xml:space="preserve"> respondendo direto a coordenação</w:t>
      </w:r>
      <w:r w:rsidRPr="00320223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>.</w:t>
      </w:r>
    </w:p>
    <w:p w:rsidR="00271D8D" w:rsidRDefault="009654E9" w:rsidP="005D5B70">
      <w:pPr>
        <w:spacing w:before="100" w:beforeAutospacing="1" w:after="100" w:afterAutospacing="1" w:line="360" w:lineRule="auto"/>
        <w:jc w:val="both"/>
        <w:outlineLvl w:val="2"/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 xml:space="preserve">ENCARREGADO DE ALMOXARIFADO </w:t>
      </w:r>
    </w:p>
    <w:p w:rsidR="009654E9" w:rsidRDefault="001F6EF4" w:rsidP="005D5B70">
      <w:pPr>
        <w:spacing w:before="100" w:beforeAutospacing="1" w:after="100" w:afterAutospacing="1" w:line="360" w:lineRule="auto"/>
        <w:jc w:val="both"/>
        <w:outlineLvl w:val="2"/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>Ferenze I</w:t>
      </w:r>
      <w:r w:rsidR="00C80C5D"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 xml:space="preserve">ndustria </w:t>
      </w:r>
      <w:r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>S</w:t>
      </w:r>
      <w:r w:rsidR="00C80C5D"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 xml:space="preserve">erigrafica </w:t>
      </w:r>
      <w:r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>LTDA</w:t>
      </w:r>
      <w:r w:rsidR="009654E9"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 xml:space="preserve"> </w:t>
      </w:r>
      <w:r w:rsidR="00DC1E66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 xml:space="preserve"> (Outubro de 2001</w:t>
      </w:r>
      <w:r w:rsidRPr="00271D8D">
        <w:rPr>
          <w:rFonts w:ascii="Arial Narrow" w:hAnsi="Arial Narrow"/>
          <w:b/>
          <w:bCs/>
          <w:color w:val="000000" w:themeColor="text1"/>
          <w:sz w:val="24"/>
          <w:szCs w:val="24"/>
          <w:lang w:val="pt-PT" w:eastAsia="pt-BR"/>
        </w:rPr>
        <w:t xml:space="preserve"> – Novembro de 2003) 02 anos e 02 meses</w:t>
      </w:r>
    </w:p>
    <w:p w:rsidR="00DB3AF0" w:rsidRPr="00DB3AF0" w:rsidRDefault="00DB3AF0" w:rsidP="005D5B70">
      <w:pPr>
        <w:spacing w:before="100" w:beforeAutospacing="1" w:after="100" w:afterAutospacing="1" w:line="360" w:lineRule="auto"/>
        <w:jc w:val="both"/>
        <w:outlineLvl w:val="2"/>
        <w:rPr>
          <w:rFonts w:ascii="Arial Narrow" w:hAnsi="Arial Narrow"/>
          <w:bCs/>
          <w:color w:val="000000" w:themeColor="text1"/>
          <w:sz w:val="24"/>
          <w:szCs w:val="24"/>
          <w:lang w:val="pt-PT" w:eastAsia="pt-BR"/>
        </w:rPr>
      </w:pPr>
      <w:r w:rsidRPr="00DB3AF0">
        <w:rPr>
          <w:rFonts w:ascii="Arial Narrow" w:hAnsi="Arial Narrow"/>
          <w:bCs/>
          <w:color w:val="000000" w:themeColor="text1"/>
          <w:sz w:val="24"/>
          <w:szCs w:val="24"/>
          <w:lang w:val="pt-PT" w:eastAsia="pt-BR"/>
        </w:rPr>
        <w:t>Responsável por toda a movimentação,controle,qualidade,saldo e características da matéria prima e produtos utilizados no processo fabril,gestão e treinamento de equipe respondendo diretamente a gerencia.</w:t>
      </w:r>
    </w:p>
    <w:p w:rsidR="00756035" w:rsidRPr="00271D8D" w:rsidRDefault="00756035" w:rsidP="005D5B70">
      <w:pPr>
        <w:pStyle w:val="Seo"/>
        <w:spacing w:line="360" w:lineRule="auto"/>
        <w:jc w:val="both"/>
        <w:rPr>
          <w:rFonts w:ascii="Arial Narrow" w:hAnsi="Arial Narrow"/>
          <w:b/>
          <w:color w:val="000000" w:themeColor="text1"/>
          <w:sz w:val="28"/>
          <w:szCs w:val="28"/>
        </w:rPr>
      </w:pPr>
      <w:r w:rsidRPr="00271D8D">
        <w:rPr>
          <w:rFonts w:ascii="Arial Narrow" w:hAnsi="Arial Narrow"/>
          <w:b/>
          <w:color w:val="000000" w:themeColor="text1"/>
          <w:sz w:val="28"/>
          <w:szCs w:val="28"/>
        </w:rPr>
        <w:t xml:space="preserve">QUALIFICAÇÕES </w:t>
      </w:r>
    </w:p>
    <w:p w:rsidR="00806303" w:rsidRPr="00271D8D" w:rsidRDefault="00806303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>DESENVOLVIMENTO DE LIDERES DA SOPRANO</w:t>
      </w:r>
    </w:p>
    <w:p w:rsidR="00806303" w:rsidRPr="00271D8D" w:rsidRDefault="00806303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 CAPACITAÇÃO EM NEGOCIAÇÃO SOPRANO-AVANÇADO</w:t>
      </w:r>
    </w:p>
    <w:p w:rsidR="00806303" w:rsidRPr="00271D8D" w:rsidRDefault="00806303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CURSO INJEÇÃO DE TERMOPLÁSTICO </w:t>
      </w:r>
    </w:p>
    <w:p w:rsidR="00C532CE" w:rsidRPr="00271D8D" w:rsidRDefault="00C532CE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>CURSO NR11-SEGURANÇA NA OPERAÇÃO DE EMPILHADEIRA</w:t>
      </w:r>
    </w:p>
    <w:p w:rsidR="00C532CE" w:rsidRPr="00271D8D" w:rsidRDefault="00C532CE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>TREINAMENTO DE PRINCÍPIOS BÁSICOS DE SISTEMAS DE POLIURETANO</w:t>
      </w:r>
    </w:p>
    <w:p w:rsidR="00952160" w:rsidRPr="00271D8D" w:rsidRDefault="0044608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>CURSO LITURA I</w:t>
      </w:r>
      <w:r w:rsidR="00952160"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NTERPRETAÇÃO DE DESENHO </w:t>
      </w:r>
    </w:p>
    <w:p w:rsidR="00952160" w:rsidRPr="00271D8D" w:rsidRDefault="0095216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AUXILIAR DE MECÂNICA INDUSTRIAL </w:t>
      </w:r>
    </w:p>
    <w:p w:rsidR="00952160" w:rsidRPr="00271D8D" w:rsidRDefault="0095216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CURSO DE MEMBROS DA CIPA </w:t>
      </w:r>
    </w:p>
    <w:p w:rsidR="00952160" w:rsidRPr="00271D8D" w:rsidRDefault="0095216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CURSO DE OPERADOR DE PONTE ROLANTE </w:t>
      </w:r>
    </w:p>
    <w:p w:rsidR="00952160" w:rsidRPr="00271D8D" w:rsidRDefault="0095216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CURSO DE OPERADOR DE ELETROEROSÃO </w:t>
      </w:r>
    </w:p>
    <w:p w:rsidR="00952160" w:rsidRPr="00271D8D" w:rsidRDefault="0095216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CURSO FORMAÇÃO DE EQUIPES DE TRABALHO </w:t>
      </w:r>
    </w:p>
    <w:p w:rsidR="00952160" w:rsidRPr="00271D8D" w:rsidRDefault="00EA5B87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>CURSO DE INFORMÁ</w:t>
      </w:r>
      <w:r w:rsidR="00952160"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TICA </w:t>
      </w:r>
      <w:r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BÁSICA </w:t>
      </w:r>
    </w:p>
    <w:p w:rsidR="00952160" w:rsidRPr="00271D8D" w:rsidRDefault="0095216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lastRenderedPageBreak/>
        <w:t xml:space="preserve">CURSO DE SETUP </w:t>
      </w:r>
    </w:p>
    <w:p w:rsidR="00952160" w:rsidRPr="00271D8D" w:rsidRDefault="0095216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CURSO DE MASP </w:t>
      </w:r>
    </w:p>
    <w:p w:rsidR="00952160" w:rsidRPr="00271D8D" w:rsidRDefault="0095216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CURSO DE LÍDERES EFICAZES 1 E 2 </w:t>
      </w:r>
    </w:p>
    <w:p w:rsidR="00952160" w:rsidRPr="00271D8D" w:rsidRDefault="0095216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CURSO DE EXCEL AVANÇADO </w:t>
      </w:r>
    </w:p>
    <w:p w:rsidR="00952160" w:rsidRPr="00271D8D" w:rsidRDefault="00952160" w:rsidP="005D5B70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rial Narrow" w:hAnsi="Arial Narrow"/>
          <w:color w:val="000000" w:themeColor="text1"/>
          <w:sz w:val="24"/>
          <w:szCs w:val="24"/>
          <w:lang w:val="pt-PT" w:eastAsia="pt-BR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 xml:space="preserve">CURSO DE ORATÓRIA </w:t>
      </w:r>
    </w:p>
    <w:p w:rsidR="005D5B70" w:rsidRPr="005D5B70" w:rsidRDefault="00952160" w:rsidP="005D5B70">
      <w:pPr>
        <w:pStyle w:val="PargrafodaLista"/>
        <w:numPr>
          <w:ilvl w:val="0"/>
          <w:numId w:val="28"/>
        </w:numPr>
        <w:spacing w:after="120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271D8D">
        <w:rPr>
          <w:rFonts w:ascii="Arial Narrow" w:hAnsi="Arial Narrow"/>
          <w:color w:val="000000" w:themeColor="text1"/>
          <w:sz w:val="24"/>
          <w:szCs w:val="24"/>
          <w:lang w:val="pt-PT" w:eastAsia="pt-BR"/>
        </w:rPr>
        <w:t>CURSO DE MEMBRO DE GRUPOS DE CCQ</w:t>
      </w:r>
    </w:p>
    <w:p w:rsidR="005D5B70" w:rsidRDefault="005D5B70" w:rsidP="005D5B70">
      <w:pPr>
        <w:pStyle w:val="PargrafodaLista"/>
        <w:spacing w:after="120" w:line="360" w:lineRule="auto"/>
        <w:jc w:val="both"/>
        <w:rPr>
          <w:rFonts w:ascii="Arial Narrow" w:hAnsi="Arial Narrow"/>
          <w:b/>
          <w:sz w:val="24"/>
          <w:szCs w:val="24"/>
        </w:rPr>
      </w:pPr>
    </w:p>
    <w:p w:rsidR="000313D7" w:rsidRDefault="000313D7" w:rsidP="005D5B70">
      <w:pPr>
        <w:pStyle w:val="PargrafodaLista"/>
        <w:spacing w:after="120" w:line="360" w:lineRule="auto"/>
        <w:jc w:val="both"/>
        <w:rPr>
          <w:rFonts w:ascii="Arial Narrow" w:hAnsi="Arial Narrow"/>
          <w:b/>
          <w:sz w:val="24"/>
          <w:szCs w:val="24"/>
        </w:rPr>
      </w:pPr>
    </w:p>
    <w:p w:rsidR="0052377E" w:rsidRPr="005D5B70" w:rsidRDefault="0052377E" w:rsidP="005D5B70">
      <w:pPr>
        <w:pStyle w:val="PargrafodaLista"/>
        <w:spacing w:after="120"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0313D7" w:rsidRPr="00A95DEE" w:rsidRDefault="000313D7" w:rsidP="00C80C5D">
      <w:pPr>
        <w:pStyle w:val="PargrafodaLista"/>
        <w:spacing w:after="120" w:line="360" w:lineRule="auto"/>
        <w:ind w:left="284"/>
        <w:jc w:val="both"/>
        <w:rPr>
          <w:rFonts w:ascii="Arial Narrow" w:hAnsi="Arial Narrow"/>
        </w:rPr>
      </w:pPr>
    </w:p>
    <w:p w:rsidR="000313D7" w:rsidRPr="00A95DEE" w:rsidRDefault="000313D7" w:rsidP="00C80C5D">
      <w:pPr>
        <w:pStyle w:val="PargrafodaLista"/>
        <w:spacing w:after="120" w:line="360" w:lineRule="auto"/>
        <w:ind w:left="0"/>
        <w:jc w:val="both"/>
        <w:rPr>
          <w:rFonts w:ascii="Arial Narrow" w:hAnsi="Arial Narrow"/>
        </w:rPr>
      </w:pPr>
    </w:p>
    <w:p w:rsidR="00FA3990" w:rsidRPr="00A95DEE" w:rsidRDefault="00FA3990" w:rsidP="00C80C5D">
      <w:pPr>
        <w:pStyle w:val="Seo"/>
        <w:spacing w:line="360" w:lineRule="auto"/>
        <w:jc w:val="both"/>
        <w:rPr>
          <w:rFonts w:ascii="Arial Narrow" w:hAnsi="Arial Narrow"/>
        </w:rPr>
      </w:pPr>
    </w:p>
    <w:p w:rsidR="009C3B99" w:rsidRPr="00A95DEE" w:rsidRDefault="009C3B99" w:rsidP="00C80C5D">
      <w:pPr>
        <w:spacing w:line="360" w:lineRule="auto"/>
        <w:jc w:val="both"/>
        <w:rPr>
          <w:rFonts w:ascii="Arial Narrow" w:hAnsi="Arial Narrow"/>
        </w:rPr>
      </w:pPr>
    </w:p>
    <w:sectPr w:rsidR="009C3B99" w:rsidRPr="00A95DEE" w:rsidSect="009C3B99">
      <w:headerReference w:type="default" r:id="rId11"/>
      <w:footerReference w:type="default" r:id="rId12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586" w:rsidRDefault="00171586">
      <w:r>
        <w:separator/>
      </w:r>
    </w:p>
  </w:endnote>
  <w:endnote w:type="continuationSeparator" w:id="0">
    <w:p w:rsidR="00171586" w:rsidRDefault="00171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42B" w:rsidRDefault="00706001" w:rsidP="009967CD">
    <w:pPr>
      <w:pStyle w:val="Rodap"/>
      <w:jc w:val="right"/>
    </w:pPr>
    <w:r>
      <w:fldChar w:fldCharType="begin"/>
    </w:r>
    <w:r w:rsidR="006611E8">
      <w:instrText xml:space="preserve"> PAGE </w:instrText>
    </w:r>
    <w:r>
      <w:fldChar w:fldCharType="separate"/>
    </w:r>
    <w:r w:rsidR="00453008">
      <w:rPr>
        <w:noProof/>
      </w:rPr>
      <w:t>3</w:t>
    </w:r>
    <w:r>
      <w:rPr>
        <w:noProof/>
      </w:rPr>
      <w:fldChar w:fldCharType="end"/>
    </w:r>
    <w:r w:rsidR="0030242B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Oval 6" o:spid="_x0000_s4099" style="width:7.2pt;height:7.2pt;flip:x;visibility:visible;mso-position-horizontal-relative:char;mso-position-vertical-relative:line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586" w:rsidRDefault="00171586">
      <w:r>
        <w:separator/>
      </w:r>
    </w:p>
  </w:footnote>
  <w:footnote w:type="continuationSeparator" w:id="0">
    <w:p w:rsidR="00171586" w:rsidRDefault="00171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42B" w:rsidRDefault="0030242B" w:rsidP="009967CD">
    <w:pPr>
      <w:pStyle w:val="Cabealho"/>
      <w:jc w:val="right"/>
    </w:pPr>
    <w:r>
      <w:rPr>
        <w:sz w:val="16"/>
        <w:szCs w:val="16"/>
      </w:rPr>
      <w:t>[Escolha a data]</w:t>
    </w:r>
    <w:r w:rsidR="00706001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578pt;margin-top:-7.9pt;width:0;height:857.1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2F8C4CF7"/>
    <w:multiLevelType w:val="multilevel"/>
    <w:tmpl w:val="FB3E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9C54B4"/>
    <w:multiLevelType w:val="hybridMultilevel"/>
    <w:tmpl w:val="90A6C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8"/>
  </w:num>
  <w:num w:numId="28">
    <w:abstractNumId w:val="14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5842" style="mso-position-horizontal-relative:margin">
      <o:colormru v:ext="edit" colors="#40a6be,#b4dce6,#98cfdc,#ff7d26,#ff9d5b"/>
    </o:shapedefaults>
    <o:shapelayout v:ext="edit">
      <o:idmap v:ext="edit" data="4"/>
      <o:rules v:ext="edit"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313D7"/>
    <w:rsid w:val="0008610B"/>
    <w:rsid w:val="000B6E26"/>
    <w:rsid w:val="000C1728"/>
    <w:rsid w:val="000C6F33"/>
    <w:rsid w:val="00160546"/>
    <w:rsid w:val="001638B8"/>
    <w:rsid w:val="00163F2A"/>
    <w:rsid w:val="00171586"/>
    <w:rsid w:val="001B4238"/>
    <w:rsid w:val="001B5FA7"/>
    <w:rsid w:val="001E43E1"/>
    <w:rsid w:val="001E5E7A"/>
    <w:rsid w:val="001F1C53"/>
    <w:rsid w:val="001F6D5E"/>
    <w:rsid w:val="001F6EF4"/>
    <w:rsid w:val="00202DE4"/>
    <w:rsid w:val="002039BD"/>
    <w:rsid w:val="002159EE"/>
    <w:rsid w:val="00234B15"/>
    <w:rsid w:val="00240534"/>
    <w:rsid w:val="00242D63"/>
    <w:rsid w:val="00245B24"/>
    <w:rsid w:val="00246D4B"/>
    <w:rsid w:val="00251491"/>
    <w:rsid w:val="002612D9"/>
    <w:rsid w:val="00271D8D"/>
    <w:rsid w:val="002840B2"/>
    <w:rsid w:val="002917FE"/>
    <w:rsid w:val="002B257B"/>
    <w:rsid w:val="002E37E7"/>
    <w:rsid w:val="0030242B"/>
    <w:rsid w:val="00320223"/>
    <w:rsid w:val="0032050E"/>
    <w:rsid w:val="003323EB"/>
    <w:rsid w:val="003345D5"/>
    <w:rsid w:val="00340A68"/>
    <w:rsid w:val="00360A87"/>
    <w:rsid w:val="00365A43"/>
    <w:rsid w:val="00372BF9"/>
    <w:rsid w:val="003B1F59"/>
    <w:rsid w:val="003C4C29"/>
    <w:rsid w:val="003E0180"/>
    <w:rsid w:val="00404A08"/>
    <w:rsid w:val="00407AEF"/>
    <w:rsid w:val="004337C4"/>
    <w:rsid w:val="004447AA"/>
    <w:rsid w:val="00446080"/>
    <w:rsid w:val="00453008"/>
    <w:rsid w:val="00465A4B"/>
    <w:rsid w:val="00487A7F"/>
    <w:rsid w:val="00490943"/>
    <w:rsid w:val="0049651A"/>
    <w:rsid w:val="004C1068"/>
    <w:rsid w:val="004F48D7"/>
    <w:rsid w:val="0052377E"/>
    <w:rsid w:val="00525883"/>
    <w:rsid w:val="00540CEB"/>
    <w:rsid w:val="00541C73"/>
    <w:rsid w:val="00556A4A"/>
    <w:rsid w:val="00565044"/>
    <w:rsid w:val="005657D9"/>
    <w:rsid w:val="0057715C"/>
    <w:rsid w:val="005845F1"/>
    <w:rsid w:val="00586BF9"/>
    <w:rsid w:val="005B5FD3"/>
    <w:rsid w:val="005C1D0D"/>
    <w:rsid w:val="005D52F5"/>
    <w:rsid w:val="005D5B70"/>
    <w:rsid w:val="005E6BFC"/>
    <w:rsid w:val="00617E8C"/>
    <w:rsid w:val="006611E8"/>
    <w:rsid w:val="0067465A"/>
    <w:rsid w:val="00684851"/>
    <w:rsid w:val="006A4B09"/>
    <w:rsid w:val="006C2772"/>
    <w:rsid w:val="006C7B7A"/>
    <w:rsid w:val="006E7160"/>
    <w:rsid w:val="00706001"/>
    <w:rsid w:val="007249A8"/>
    <w:rsid w:val="00741D6E"/>
    <w:rsid w:val="007445FF"/>
    <w:rsid w:val="00756035"/>
    <w:rsid w:val="00786A6C"/>
    <w:rsid w:val="00792666"/>
    <w:rsid w:val="0080030C"/>
    <w:rsid w:val="00806303"/>
    <w:rsid w:val="008303B1"/>
    <w:rsid w:val="00831E43"/>
    <w:rsid w:val="0083364C"/>
    <w:rsid w:val="00871B12"/>
    <w:rsid w:val="008878BD"/>
    <w:rsid w:val="008D605C"/>
    <w:rsid w:val="00913BE5"/>
    <w:rsid w:val="00943E9F"/>
    <w:rsid w:val="00952160"/>
    <w:rsid w:val="00960A50"/>
    <w:rsid w:val="00960AFF"/>
    <w:rsid w:val="009654E9"/>
    <w:rsid w:val="00973D7E"/>
    <w:rsid w:val="009967CD"/>
    <w:rsid w:val="009976B4"/>
    <w:rsid w:val="009A574C"/>
    <w:rsid w:val="009C3B99"/>
    <w:rsid w:val="009E6599"/>
    <w:rsid w:val="00A17348"/>
    <w:rsid w:val="00A25CF8"/>
    <w:rsid w:val="00A25D22"/>
    <w:rsid w:val="00A51EBC"/>
    <w:rsid w:val="00A57366"/>
    <w:rsid w:val="00A753F8"/>
    <w:rsid w:val="00A95DEE"/>
    <w:rsid w:val="00AF5F3C"/>
    <w:rsid w:val="00B05392"/>
    <w:rsid w:val="00B30D63"/>
    <w:rsid w:val="00B501EE"/>
    <w:rsid w:val="00B73BFA"/>
    <w:rsid w:val="00B7469D"/>
    <w:rsid w:val="00B87A48"/>
    <w:rsid w:val="00BB48E7"/>
    <w:rsid w:val="00BC0967"/>
    <w:rsid w:val="00BF48B4"/>
    <w:rsid w:val="00C01ED6"/>
    <w:rsid w:val="00C220BD"/>
    <w:rsid w:val="00C532CE"/>
    <w:rsid w:val="00C80C5D"/>
    <w:rsid w:val="00C82EFA"/>
    <w:rsid w:val="00CC0851"/>
    <w:rsid w:val="00CC13DE"/>
    <w:rsid w:val="00CC21DB"/>
    <w:rsid w:val="00CE52DF"/>
    <w:rsid w:val="00D32CDE"/>
    <w:rsid w:val="00D64434"/>
    <w:rsid w:val="00D91F4A"/>
    <w:rsid w:val="00DB3AF0"/>
    <w:rsid w:val="00DC1E66"/>
    <w:rsid w:val="00DF7F72"/>
    <w:rsid w:val="00E10B87"/>
    <w:rsid w:val="00EA5B87"/>
    <w:rsid w:val="00F13AC6"/>
    <w:rsid w:val="00F26226"/>
    <w:rsid w:val="00F73AE7"/>
    <w:rsid w:val="00F87312"/>
    <w:rsid w:val="00FA3990"/>
    <w:rsid w:val="00FB5DF8"/>
    <w:rsid w:val="00FD7731"/>
    <w:rsid w:val="00FF0DA5"/>
    <w:rsid w:val="00FF477D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556A4A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45F1"/>
  </w:style>
  <w:style w:type="paragraph" w:customStyle="1" w:styleId="DadosPess">
    <w:name w:val="DadosPess"/>
    <w:basedOn w:val="Normal"/>
    <w:rsid w:val="00A95DEE"/>
    <w:pPr>
      <w:spacing w:after="0" w:line="240" w:lineRule="auto"/>
      <w:ind w:firstLine="709"/>
      <w:jc w:val="both"/>
    </w:pPr>
    <w:rPr>
      <w:rFonts w:ascii="Arial" w:hAnsi="Arial"/>
      <w:color w:val="auto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556A4A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45F1"/>
  </w:style>
  <w:style w:type="paragraph" w:customStyle="1" w:styleId="DadosPess">
    <w:name w:val="DadosPess"/>
    <w:basedOn w:val="Normal"/>
    <w:rsid w:val="00A95DEE"/>
    <w:pPr>
      <w:spacing w:after="0" w:line="240" w:lineRule="auto"/>
      <w:ind w:firstLine="709"/>
      <w:jc w:val="both"/>
    </w:pPr>
    <w:rPr>
      <w:rFonts w:ascii="Arial" w:hAnsi="Arial"/>
      <w:color w:val="auto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linkedin.com/company/soprano-eletrometal-rgica-e-hidr-ulica-ltda?trk=ppro_cpro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itobarros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216</TotalTime>
  <Pages>3</Pages>
  <Words>578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GRPLEG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windows</cp:lastModifiedBy>
  <cp:revision>35</cp:revision>
  <dcterms:created xsi:type="dcterms:W3CDTF">2015-06-22T19:16:00Z</dcterms:created>
  <dcterms:modified xsi:type="dcterms:W3CDTF">2016-01-11T16:30:00Z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