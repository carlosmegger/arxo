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Nome"/>
        <w:rPr>
          <w:sz w:val="40.0"/>
          <w:szCs w:val="40.0"/>
        </w:rPr>
      </w:pPr>
      <w:r>
        <w:rPr>
          <w:sz w:val="40.0"/>
          <w:szCs w:val="40.0"/>
          <w:rFonts w:ascii="Century Gothic"/>
          <w:lang w:bidi="pt-pt"/>
        </w:rPr>
        <w:t xml:space="preserve">Salete Dos Santos </w:t>
      </w:r>
    </w:p>
    <w:p>
      <w:pPr>
        <w:pStyle w:val="Nome"/>
      </w:pPr>
    </w:p>
    <w:p>
      <w:pPr>
        <w:pStyle w:val="Nome"/>
        <w:rPr>
          <w:b w:val="0"/>
          <w:sz w:val="28.0"/>
          <w:szCs w:val="28.0"/>
        </w:rPr>
      </w:pPr>
      <w:r>
        <w:rPr>
          <w:sz w:val="32.0"/>
          <w:szCs w:val="32.0"/>
          <w:rFonts w:ascii="Carlito"/>
          <w:lang w:bidi="pt-pt"/>
        </w:rPr>
        <w:drawing>
          <wp:inline>
            <wp:extent cx="6108700" cy="75565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.0"/>
          <w:szCs w:val="32.0"/>
          <w:rFonts w:ascii="Carlito"/>
          <w:lang w:bidi="pt-pt"/>
        </w:rPr>
        <w:t>Cpf</w:t>
      </w:r>
      <w:r>
        <w:rPr>
          <w:b w:val="0"/>
          <w:sz w:val="28.0"/>
          <w:szCs w:val="28.0"/>
          <w:rFonts w:ascii="Carlito"/>
          <w:lang w:bidi="pt-pt"/>
        </w:rPr>
        <w:t>:063.906.919.39</w:t>
      </w:r>
    </w:p>
    <w:p>
      <w:pPr>
        <w:pStyle w:val="Nome"/>
        <w:rPr>
          <w:b w:val="0"/>
          <w:sz w:val="28.0"/>
          <w:szCs w:val="28.0"/>
        </w:rPr>
      </w:pPr>
      <w:r>
        <w:rPr>
          <w:sz w:val="32.0"/>
          <w:szCs w:val="32.0"/>
          <w:rFonts w:ascii="Carlito"/>
          <w:lang w:bidi="pt-pt"/>
        </w:rPr>
        <w:t>Rg</w:t>
      </w:r>
      <w:r>
        <w:rPr>
          <w:b w:val="0"/>
          <w:sz w:val="28.0"/>
          <w:szCs w:val="28.0"/>
          <w:rFonts w:ascii="Carlito"/>
          <w:lang w:bidi="pt-pt"/>
        </w:rPr>
        <w:t>:5.156.240</w:t>
      </w:r>
    </w:p>
    <w:p>
      <w:pPr>
        <w:pStyle w:val="Nome"/>
        <w:rPr>
          <w:b w:val="0"/>
          <w:sz w:val="28.0"/>
          <w:szCs w:val="28.0"/>
        </w:rPr>
      </w:pPr>
      <w:r>
        <w:rPr>
          <w:sz w:val="32.0"/>
          <w:szCs w:val="32.0"/>
          <w:rFonts w:ascii="Carlito"/>
          <w:lang w:bidi="pt-pt"/>
        </w:rPr>
        <w:t>Data</w:t>
      </w:r>
      <w:r>
        <w:rPr>
          <w:b w:val="0"/>
          <w:sz w:val="28.0"/>
          <w:szCs w:val="28.0"/>
          <w:rFonts w:ascii="Carlito"/>
          <w:lang w:bidi="pt-pt"/>
        </w:rPr>
        <w:t xml:space="preserve"> </w:t>
      </w:r>
      <w:r>
        <w:rPr>
          <w:sz w:val="32.0"/>
          <w:szCs w:val="32.0"/>
          <w:rFonts w:ascii="Carlito"/>
          <w:lang w:bidi="pt-pt"/>
        </w:rPr>
        <w:t>nascimento</w:t>
      </w:r>
      <w:r>
        <w:rPr>
          <w:b w:val="0"/>
          <w:sz w:val="28.0"/>
          <w:szCs w:val="28.0"/>
          <w:rFonts w:ascii="Carlito"/>
          <w:lang w:bidi="pt-pt"/>
        </w:rPr>
        <w:t>:31/03/1984</w:t>
      </w:r>
    </w:p>
    <w:p>
      <w:pPr>
        <w:pStyle w:val="Nome"/>
        <w:rPr>
          <w:b w:val="0"/>
          <w:sz w:val="28.0"/>
          <w:szCs w:val="28.0"/>
        </w:rPr>
      </w:pPr>
      <w:r>
        <w:rPr>
          <w:sz w:val="32.0"/>
          <w:szCs w:val="32.0"/>
          <w:rFonts w:ascii="Carlito"/>
          <w:lang w:bidi="pt-pt"/>
        </w:rPr>
        <w:t>Naturalidade</w:t>
      </w:r>
      <w:r>
        <w:rPr>
          <w:b w:val="0"/>
          <w:sz w:val="28.0"/>
          <w:szCs w:val="28.0"/>
          <w:rFonts w:ascii="Carlito"/>
          <w:lang w:bidi="pt-pt"/>
        </w:rPr>
        <w:t xml:space="preserve">:Itajaí </w:t>
      </w:r>
    </w:p>
    <w:p>
      <w:pPr>
        <w:pStyle w:val="Nome"/>
        <w:rPr>
          <w:b w:val="0"/>
          <w:sz w:val="28.0"/>
          <w:szCs w:val="28.0"/>
        </w:rPr>
      </w:pPr>
      <w:r>
        <w:rPr>
          <w:sz w:val="32.0"/>
          <w:szCs w:val="32.0"/>
          <w:rFonts w:ascii="Carlito"/>
          <w:lang w:bidi="pt-pt"/>
        </w:rPr>
        <w:t>Cidade</w:t>
      </w:r>
      <w:r>
        <w:rPr>
          <w:b w:val="0"/>
          <w:sz w:val="28.0"/>
          <w:szCs w:val="28.0"/>
          <w:rFonts w:ascii="Carlito"/>
          <w:lang w:bidi="pt-pt"/>
        </w:rPr>
        <w:t xml:space="preserve"> </w:t>
      </w:r>
      <w:r>
        <w:rPr>
          <w:sz w:val="32.0"/>
          <w:szCs w:val="32.0"/>
          <w:rFonts w:ascii="Carlito"/>
          <w:lang w:bidi="pt-pt"/>
        </w:rPr>
        <w:t>atual</w:t>
      </w:r>
      <w:r>
        <w:rPr>
          <w:b w:val="0"/>
          <w:sz w:val="28.0"/>
          <w:szCs w:val="28.0"/>
          <w:rFonts w:ascii="Carlito"/>
          <w:lang w:bidi="pt-pt"/>
        </w:rPr>
        <w:t>:Barra Velha/</w:t>
      </w:r>
    </w:p>
    <w:p>
      <w:pPr>
        <w:pStyle w:val="Nome"/>
        <w:rPr>
          <w:b w:val="0"/>
          <w:sz w:val="28.0"/>
          <w:szCs w:val="28.0"/>
        </w:rPr>
      </w:pPr>
      <w:r>
        <w:rPr>
          <w:b w:val="0"/>
          <w:sz w:val="28.0"/>
          <w:szCs w:val="28.0"/>
          <w:rFonts w:ascii="Carlito"/>
          <w:lang w:bidi="pt-pt"/>
        </w:rPr>
        <w:t>José Ceará da Costa  957</w:t>
      </w:r>
    </w:p>
    <w:p>
      <w:pPr>
        <w:pStyle w:val="Nome"/>
        <w:rPr>
          <w:b w:val="0"/>
          <w:sz w:val="28.0"/>
          <w:szCs w:val="28.0"/>
        </w:rPr>
      </w:pPr>
      <w:r>
        <w:rPr>
          <w:sz w:val="32.0"/>
          <w:szCs w:val="32.0"/>
          <w:rFonts w:ascii="Carlito"/>
          <w:lang w:bidi="pt-pt"/>
        </w:rPr>
        <w:t>Contato</w:t>
      </w:r>
      <w:r>
        <w:rPr>
          <w:b w:val="0"/>
          <w:sz w:val="28.0"/>
          <w:szCs w:val="28.0"/>
          <w:rFonts w:ascii="Carlito"/>
          <w:lang w:bidi="pt-pt"/>
        </w:rPr>
        <w:t>:47 991846687/ 999501998</w:t>
      </w:r>
    </w:p>
    <w:p>
      <w:pPr>
        <w:pStyle w:val="Nome"/>
      </w:pPr>
    </w:p>
    <w:p>
      <w:pPr>
        <w:pStyle w:val="Ttulo1"/>
        <w:rPr>
          <w:sz w:val="32.0"/>
          <w:szCs w:val="32.0"/>
        </w:rPr>
      </w:pPr>
      <w:r>
        <w:rPr>
          <w:sz w:val="32.0"/>
          <w:szCs w:val="32.0"/>
          <w:rFonts w:ascii="Century Gothic"/>
          <w:lang w:bidi="pt-pt"/>
        </w:rPr>
        <w:t xml:space="preserve">Formação 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Ensino médio completo.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 xml:space="preserve">Curso técnico em logística </w:t>
      </w: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pStyle w:val="Ttulo2"/>
        <w:rPr>
          <w:sz w:val="32.0"/>
          <w:szCs w:val="32.0"/>
        </w:rPr>
      </w:pPr>
      <w:r>
        <w:rPr>
          <w:i w:val="0"/>
          <w:sz w:val="32.0"/>
          <w:szCs w:val="32.0"/>
          <w:rFonts w:ascii="Century Gothic"/>
          <w:lang w:bidi="pt-pt"/>
        </w:rPr>
        <w:t>Experiência</w:t>
      </w:r>
      <w:r>
        <w:rPr>
          <w:sz w:val="32.0"/>
          <w:szCs w:val="32.0"/>
          <w:rFonts w:ascii="Century Gothic"/>
          <w:lang w:bidi="pt-pt"/>
        </w:rPr>
        <w:t xml:space="preserve"> </w:t>
      </w:r>
    </w:p>
    <w:p>
      <w:pPr>
        <w:pStyle w:val="Ttulo3"/>
        <w:rPr>
          <w:sz w:val="28.0"/>
          <w:szCs w:val="28.0"/>
        </w:rPr>
      </w:pP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Atendente: Damay Café  e  confeitaria LTDA.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Período : 05/05/2013 à 02/08/2013</w:t>
      </w: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</w:p>
    <w:p>
      <w:pPr>
        <w:rPr>
          <w:sz w:val="32.0"/>
          <w:szCs w:val="32.0"/>
        </w:rPr>
      </w:pPr>
      <w:r>
        <w:rPr>
          <w:sz w:val="28.0"/>
          <w:szCs w:val="28.0"/>
          <w:rFonts w:ascii="Carlito"/>
          <w:lang w:bidi="pt-pt"/>
        </w:rPr>
        <w:t xml:space="preserve"> </w:t>
      </w:r>
    </w:p>
    <w:p>
      <w:pPr>
        <w:rPr>
          <w:b w:val="1"/>
          <w:sz w:val="36.0"/>
          <w:szCs w:val="36.0"/>
        </w:rPr>
      </w:pPr>
      <w:r>
        <w:rPr>
          <w:b w:val="1"/>
          <w:sz w:val="32.0"/>
          <w:szCs w:val="32.0"/>
          <w:rFonts w:ascii="Century Gothic"/>
          <w:lang w:bidi="pt-pt"/>
        </w:rPr>
        <w:t>Experiência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Gerente Comercial : Mania dos Sabores LTDA.ME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Período : 01/12/2015 à 16/12/2016!</w:t>
      </w:r>
    </w:p>
    <w:p>
      <w:pPr>
        <w:rPr>
          <w:sz w:val="28.0"/>
          <w:szCs w:val="28.0"/>
        </w:rPr>
      </w:pPr>
    </w:p>
    <w:p>
      <w:pPr>
        <w:rPr>
          <w:sz w:val="28.0"/>
          <w:szCs w:val="28.0"/>
        </w:rPr>
      </w:pPr>
      <w:r>
        <w:rPr>
          <w:b w:val="1"/>
          <w:sz w:val="32.0"/>
          <w:szCs w:val="32.0"/>
          <w:rFonts w:ascii="Carlito"/>
          <w:lang w:bidi="pt-pt"/>
        </w:rPr>
        <w:t>Experiência</w:t>
      </w:r>
      <w:r>
        <w:rPr>
          <w:sz w:val="28.0"/>
          <w:szCs w:val="28.0"/>
          <w:rFonts w:ascii="Carlito"/>
          <w:lang w:bidi="pt-pt"/>
        </w:rPr>
        <w:t xml:space="preserve"> 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Atendente: Restaurante estação 101 Parada Ferreti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rlito"/>
          <w:lang w:bidi="pt-pt"/>
        </w:rPr>
        <w:t>Período: 04/11/2016 à 22/03/2016 temporada</w:t>
      </w:r>
    </w:p>
    <w:p>
      <w:pPr>
        <w:rPr>
          <w:b w:val="1"/>
          <w:i w:val="1"/>
          <w:u w:val="single"/>
        </w:rPr>
      </w:pPr>
    </w:p>
    <w:p>
      <w:pPr>
        <w:pStyle w:val="Ttulo1"/>
        <w:rPr>
          <w:sz w:val="32.0"/>
          <w:szCs w:val="32.0"/>
        </w:rPr>
      </w:pPr>
      <w:r>
        <w:rPr>
          <w:sz w:val="32.0"/>
          <w:szCs w:val="32.0"/>
          <w:rFonts w:ascii="Century Gothic"/>
          <w:lang w:bidi="pt-pt"/>
        </w:rPr>
        <w:t>Disponibilidade</w:t>
      </w:r>
    </w:p>
    <w:p>
      <w:pPr>
        <w:pStyle w:val="Normal"/>
        <w:rPr>
          <w:u w:val="single"/>
        </w:rPr>
      </w:pPr>
      <w:r>
        <w:rPr>
          <w:u w:val="single"/>
          <w:rFonts w:ascii="Carlito"/>
          <w:lang w:bidi="pt-pt"/>
        </w:rPr>
        <w:t>Para novas funções , procuro  conhecimento e trabalho em outras áreas, com disponibilidade para aprendizado e mudança de cidade.</w:t>
      </w:r>
    </w:p>
    <w:p>
      <w:pPr>
        <w:pStyle w:val="Ttulo1"/>
        <w:rPr>
          <w:sz w:val="32.0"/>
          <w:szCs w:val="32.0"/>
        </w:rPr>
      </w:pPr>
    </w:p>
    <w:p>
      <w:pPr>
        <w:pStyle w:val="Ttulo1"/>
        <w:rPr>
          <w:sz w:val="32.0"/>
          <w:szCs w:val="32.0"/>
        </w:rPr>
      </w:pPr>
      <w:r>
        <w:rPr>
          <w:sz w:val="32.0"/>
          <w:szCs w:val="32.0"/>
          <w:rFonts w:ascii="Century Gothic"/>
          <w:lang w:bidi="pt-pt"/>
        </w:rPr>
        <w:t xml:space="preserve">Objetivo </w:t>
      </w:r>
    </w:p>
    <w:p>
      <w:pPr>
        <w:pStyle w:val="Ttulo1"/>
        <w:rPr>
          <w:b w:val="0"/>
          <w:sz w:val="28.0"/>
          <w:szCs w:val="28.0"/>
        </w:rPr>
      </w:pPr>
    </w:p>
    <w:p>
      <w:pPr>
        <w:pStyle w:val="Ttulo1"/>
        <w:rPr>
          <w:sz w:val="32.0"/>
          <w:szCs w:val="32.0"/>
        </w:rPr>
      </w:pPr>
      <w:r>
        <w:rPr>
          <w:b w:val="0"/>
          <w:sz w:val="28.0"/>
          <w:szCs w:val="28.0"/>
          <w:rFonts w:ascii="Century Gothic"/>
          <w:lang w:bidi="pt-pt"/>
        </w:rPr>
        <w:t>Crescer profissionalmente. Ter um desenvolvimento pessoal e profissional dentro da empresa contribuindo  para melhor  desenvolvimento de ambos. E usufruir de maiores conhecimentos em outras áreas de mercado.</w:t>
      </w:r>
    </w:p>
    <w:p>
      <w:pPr>
        <w:rPr>
          <w:sz w:val="28.0"/>
          <w:szCs w:val="28.0"/>
        </w:rPr>
      </w:pPr>
    </w:p>
    <w:p>
      <w:pPr>
        <w:pStyle w:val="Ttulo2"/>
      </w:pPr>
    </w:p>
    <w:p/>
    <w:sectPr>
      <w:headerReference w:type="first" r:id="rId10"/>
      <w:headerReference w:type="default" r:id="rId8"/>
      <w:footerReference w:type="default" r:id="rId9"/>
      <w:pgSz w:w="11907" w:h="16839" w:code="9" w:orient="portrait"/>
      <w:pgMar w:bottom="1195" w:top="1152" w:right="1123" w:left="1123" w:header="432" w:footer="720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lang w:bidi="pt-br"/>
      </w:rPr>
      <w:t>1</w:t>
    </w:r>
    <w:r>
      <w:rPr>
        <w:lang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"/>
    </w:pPr>
    <w:r>
      <w:rPr>
        <w:lang w:bidi="ar-sa" w:eastAsia="pt-br"/>
      </w:rPr>
      <mc:AlternateContent>
        <mc:Choice Requires="wpg">
          <w:drawing>
            <wp:anchor layoutInCell="1" simplePos="0" behindDoc="0" relativeHeight="251661312" distR="114300" distL="114300" allowOverlap="1" locked="0" distT="0" distB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y="10056322" cx="3200400"/>
              <wp:effectExtent r="0" l="0" b="0" t="0"/>
              <wp:wrapNone/>
              <wp:docPr name="Group 4" id="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y="10056322" cx="3200400"/>
                        <a:chOff x="0" y="0"/>
                        <a:chExt cy="10056322" cx="3200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y="192024" cx="3200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false" rot="0" rIns="91440" numCol="1" tIns="45720" fromWordArt="false" wrap="square" horzOverflow="overflow" vertOverflow="overflow" spcCol="0" rtlCol="false" anchorCtr="false" anchor="ctr" lIns="91440" forceAA="false" compatLnSpc="true" vert="horz" bIns="4572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9964882"/>
                          <a:ext cy="91440" cx="3200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false" rot="0" rIns="91440" numCol="1" tIns="45720" fromWordArt="false" wrap="square" horzOverflow="overflow" vertOverflow="overflow" spcCol="0" rtlCol="false" anchorCtr="false" anchor="ctr" lIns="91440" forceAA="false" compatLnSpc="true" vert="horz" bIns="4572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FAE62E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IQVuhglAwAA7AoAAA4AAABkcnMvZTJvRG9jLnhtbOxWW0/bMBR+n7T/YPl9JA2F0YgUdWyg SQgQMPFsHOeiObZnu03Zr9/xJWmBatOYtCd4CD72uX7n+KuPT9YdRyumTStFgSd7KUZMUFm2oi7w t7uzD0cYGUtESbgUrMCPzOCT+ft3x73KWSYbyUumETgRJu9VgRtrVZ4khjasI2ZPKibgsJK6IxZE XSelJj1473iSpelh0ktdKi0pMwZ2P4dDPPf+q4pRe1VVhlnECwy5Wf/V/vvgv8n8mOS1JqppacyD vCKNjrQCoo6uPhNL0FK3L1x1LdXSyMruUdklsqpaynwRUM4kfVbOuZZL5Yup875WI06A7TOgXu2W Xq6uNWrLAk8xEqSDHvmoCETbWg7yJ0K/15CJKFEEymAEuPWqzsH8XKtbBT7iTh1Eh8W60p37D1Wi tUf7cYM5W1tEYXcf2jhNoTcUDidpenC4n2XeP8lpA917aUqbL380TobwiUtzTKpXMGdmg6T5NyRv G6KYb5BxUEQkIf2A5A3MHxE1ZyhU5KKD2gYukxuA7pVYzbI0gy4B7mOxJFfa2HMmO+QWBdaQgZ9L srowNuoOOi6ukbwtz1rOveCuHTvlGq0IXBi7DmmD+ydqXDhlIZ1ZdOm2AOmhHr+yj5w5RS5uWAUj Bs3OfC7+dm/CEEqZsJNw1JCShegHKfwN5Y0mvljv0bmuIIPRefTwtIbBecwzGjhb5ulhtE5/l1q0 Hk18bCnsaN21QupdHjgUNsQOBgNQAR6H1IMsH2F0tAz0ZBQ9a6F7F8TYa6KBjgAG4Fh7BZ+Ky77A Mq4waqT+uWvf6cNswylGPdBbgc2PJdEMI/5VwNTPJtOpI0QvTA8+ZiDo7ZOH7ROx7E4lTATUAtn5 pdO3fFhWWnb3QMULFxWOiKAQu8DU6kE4tYF3gcwpWyy8GnCgIvZC3CrqnDtY3XDere+JVnGELTDF pRxuGsmfT3JQdqZCLpZWVm2Y8w2yEXG49460/gMB7L8kANjyBPl3BDCbHU6PjsIthIndxXqxkW8s ECnmjQW22OGNBXazgH8UwIvK/5rER417sm3LnjU2j9T5LwAAAP//AwBQSwMEFAAGAAgAAAAhAKeY x6zfAAAADAEAAA8AAABkcnMvZG93bnJldi54bWxMT01Lw0AQvRf8D8sI3tpNjbUlzaaIRSoeBKug 3naz0ySYnQ3ZbRr99Y5e9PLg8WbeR74ZXSsG7EPjScF8loBAKr1tqFLw8nw3XYEIUZPVrSdU8IkB NsXZJNeZ9Sd6wmEfK8EmFDKtoI6xy6QMZY1Oh5nvkFg7+N7pyLSvpO31ic1dKy+T5Fo63RAn1LrD 2xrLj/3RccjufrDvuE3fll/h9cGY9NGEnVIX5+N2zXCzBhFxjH8f8LOB+0PBxYw/kg2iVcBr4i+y tkiumBo+WqzSJQhZ5PL/iOIbAAD//wMAUEsBAi0AFAAGAAgAAAAhAFoik6P/AAAA5QEAABMAAAAA AAAAAAAAAAAAAAAAAFtDb250ZW50X1R5cGVzXS54bWxQSwECLQAUAAYACAAAACEAp0rPONcAAACW AQAACwAAAAAAAAAAAAAAAAAwAQAAX3JlbHMvLnJlbHNQSwECLQAUAAYACAAAACEAhBW6GCUDAADs CgAADgAAAAAAAAAAAAAAAAAwAgAAZHJzL2Uyb0RvYy54bWxQSwECLQAUAAYACAAAACEAp5jHrN8A AAAMAQAADwAAAAAAAAAAAAAAAACBBQAAZHJzL2Rvd25yZXYueG1sUEsFBgAAAAAEAAQA8wAAAI0G AAAAAA== ">
              <v:rect id="Rectangle 2" o:spid="_x0000_s1027" style="position:absolute;width:32004;height:1920;visibility:visible;mso-wrap-style:square;v-text-anchor:middle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JWBmbckAAADgAAAADwAAAGRycy9kb3ducmV2LnhtbESPQWvC QBSE7wX/w/IEb3VjDqLRVUqlUBEpVSn19sy+ZlOzb0N2NbG/visUehkYhvmGmS87W4krNb50rGA0 TEAQ506XXCg47F8eJyB8QNZYOSYFN/KwXPQe5php1/I7XXehEBHCPkMFJoQ6k9Lnhiz6oauJY/bl Gosh2qaQusE2wm0l0yQZS4slxwWDNT0bys+7i1Xgvn+mh027PZ/2Zpp/HNPic/3WKjXod6tZlKcZ iEBd+G/8IV61ghTuf+IXEHLxCwAA//8DAFBLAQItABQABgAIAAAAIQCcrWMz7wAAAIgBAAATAAAA AAAAAAAAAAAAAAAAAABbQ29udGVudF9UeXBlc10ueG1sUEsBAi0AFAAGAAgAAAAhAFHn8aa/AAAA FgEAAAsAAAAAAAAAAAAAAAAAIAEAAF9yZWxzLy5yZWxzUEsBAi0AFAAGAAgAAAAhACVgZm3JAAAA 4AAAAA8AAAAAAAAAAAAAAAAACAIAAGRycy9kb3ducmV2LnhtbFBLBQYAAAAAAwADALcAAAD+AgAA AAA= 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oLnwsMkAAADgAAAADwAAAGRycy9kb3ducmV2LnhtbESPQWsC MRSE74L/ITyhN81qodTVKKIUKlJKVUp7e908N6ubl2UT3W1/vSkIXgaGYb5hpvPWluJCtS8cKxgO EhDEmdMF5wr2u5f+MwgfkDWWjknBL3mYz7qdKabaNfxBl23IRYSwT1GBCaFKpfSZIYt+4CrimB1c bTFEW+dS19hEuC3lKEmepMWC44LBipaGstP2bBW44994v2neTj87M84+v0f51/q9Ueqh164mURYT EIHacG/cEK9awSP8/4lfQMjZFQAA//8DAFBLAQItABQABgAIAAAAIQCcrWMz7wAAAIgBAAATAAAA AAAAAAAAAAAAAAAAAABbQ29udGVudF9UeXBlc10ueG1sUEsBAi0AFAAGAAgAAAAhAFHn8aa/AAAA FgEAAAsAAAAAAAAAAAAAAAAAIAEAAF9yZWxzLy5yZWxzUEsBAi0AFAAGAAgAAAAhAKC58LDJAAAA 4AAAAA8AAAAAAAAAAAAAAAAACAIAAGRycy9kb3ducmV2LnhtbFBLBQYAAAAAAwADALcAAAD+AgAA AAA= 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"/>
    </w:pPr>
    <w:r>
      <w:rPr>
        <w:lang w:bidi="ar-sa" w:eastAsia="pt-br"/>
      </w:rPr>
      <mc:AlternateContent>
        <mc:Choice Requires="wpg">
          <w:drawing>
            <wp:anchor layoutInCell="1" simplePos="0" behindDoc="0" relativeHeight="251663360" distR="114300" distL="114300" allowOverlap="1" locked="0" distT="0" distB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y="10056322" cx="3200400"/>
              <wp:effectExtent r="8890" l="0" b="0" t="0"/>
              <wp:wrapNone/>
              <wp:docPr name="Grupo 5" id="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y="10056322" cx="3200400"/>
                        <a:chOff x="0" y="0"/>
                        <a:chExt cy="10056322" cx="3200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y="192024" cx="3200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false" rot="0" rIns="91440" numCol="1" tIns="45720" fromWordArt="false" wrap="square" horzOverflow="overflow" vertOverflow="overflow" spcCol="0" rtlCol="false" anchorCtr="false" anchor="ctr" lIns="91440" forceAA="false" compatLnSpc="true" vert="horz" bIns="4572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9964882"/>
                          <a:ext cy="91440" cx="3200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false" rot="0" rIns="91440" numCol="1" tIns="45720" fromWordArt="false" wrap="square" horzOverflow="overflow" vertOverflow="overflow" spcCol="0" rtlCol="false" anchorCtr="false" anchor="ctr" lIns="91440" forceAA="false" compatLnSpc="true" vert="horz" bIns="4572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469AB7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AY3ekQyAwAA9QoAAA4AAABkcnMvZTJvRG9jLnhtbOxW207cMBB9r9R/sPxekg3LZSOyaAUF VUIFARXPxnE2kRyPaztkt3/T/go/1rFzWS6rVqJSn+Ah67HnemZ88NHxqpbkQRhbgcroZCemRCgO eaWWGf12e/bpkBLrmMqZBCUyuhaWHs8/fjhqdSoSKEHmwhB0omza6oyWzuk0iiwvRc3sDmih8LAA UzOHollGuWEteq9llMTxftSCybUBLqzF3dPukM6D/6IQ3F0WhRWOyIxibi58Tfjeh280P2Lp0jBd VrzPg70hjZpVCqOOrk6ZY6Qx1StXdcUNWCjcDoc6gqKouAhFYDmT+EU55wYaHYpZpu1Sjzghti+A erNb/vXhypAqz+geJYrV2KNz02ggKLrKySA//sQ0wZJcECck879Fo3KgBOFr9TJFL+dG32h01e8s O9FDsipM7X+xWLIKoK830IuVIxx3d7Gb0xhbxPFwEsd7+7tJEvyzlJfYxNemvPz8V+NoCB/5NMek Wo3jZjeA2n8D9KZkWoQ+WQ9FD+j+AOi1cI+/1LKRQHAvABT0NnjZ1CJ2bwRrlsTJNPgdq2WpNtad C6iJX2TU4E0I88keLqzzOaDuoOPjWpBVflZJGQR//cSJNOSB4cVxq64TaPJMTSqvrMCb9S79FkI9 1BNWbi2FV5TqWhQ4atjtJOQSbvkmDONcKDfpjkqGQxai78X4N5Q3moQCgkfvusAMRue9h+c1DM77 PHsDbysCTYzW8Z9S661HkxAblBut60qB2eZBYmFD7M5gAKqDxyN1D/kaZ8dAR1NW87MKu3fBrLti BmkJYUCudZf4KSS0GYV+RUkJ5se2fa+Pw42nlLRIcxm13xtmBCXyi8Kxn02mU0+MQZjuHSQomKcn 909PVFOfAE4E1oLZhaXXd3JYFgbqO6TkhY+KR0xxjJ1R7swgnLiOf5HUuVgsghpyoWbuQt1o7p17 WP1w3q7umNH9CDukiq8wXDWWvpzkTtmbKlg0Doqqm/MNsj3iePE9a/0HBjjYwgC49wYGmM32p4eH AyFuJc2+k93VHjh3uOLvNNCRyTsNvNPAUxoIzwJ8WoV/J/0z0L/dnspBf/Nanf8GAAD//wMAUEsD BBQABgAIAAAAIQCnmMes3wAAAAwBAAAPAAAAZHJzL2Rvd25yZXYueG1sTE9NS8NAEL0X/A/LCN7a TY21Jc2miEUqHgSroN52s9MkmJ0N2W0a/fWOXvTy4PFm3ke+GV0rBuxD40nBfJaAQCq9bahS8PJ8 N12BCFGT1a0nVPCJATbF2STXmfUnesJhHyvBJhQyraCOscukDGWNToeZ75BYO/je6ci0r6Tt9YnN XSsvk+RaOt0QJ9S6w9say4/90XHI7n6w77hN35Zf4fXBmPTRhJ1SF+fjds1wswYRcYx/H/CzgftD wcWMP5INolXAa+IvsrZIrpgaPlqs0iUIWeTy/4jiGwAA//8DAFBLAQItABQABgAIAAAAIQBaIpOj /wAAAOUBAAATAAAAAAAAAAAAAAAAAAAAAABbQ29udGVudF9UeXBlc10ueG1sUEsBAi0AFAAGAAgA AAAhAKdKzzjXAAAAlgEAAAsAAAAAAAAAAAAAAAAAMAEAAF9yZWxzLy5yZWxzUEsBAi0AFAAGAAgA AAAhAAY3ekQyAwAA9QoAAA4AAAAAAAAAAAAAAAAAMAIAAGRycy9lMm9Eb2MueG1sUEsBAi0AFAAG AAgAAAAhAKeYx6zfAAAADAEAAA8AAAAAAAAAAAAAAAAAjgUAAGRycy9kb3ducmV2LnhtbFBLBQYA AAAABAAEAPMAAACaBgAAAAA= ">
              <v:rect id="Retângulo 6" o:spid="_x0000_s1027" style="position:absolute;width:32004;height:1920;visibility:visible;mso-wrap-style:square;v-text-anchor:middle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swrfrckAAADgAAAADwAAAGRycy9kb3ducmV2LnhtbESPQWsC MRSE70L/Q3gFb5qtB9HVKKUiKCJSldLeXjevm62bl2UT3dVf3whCLwPDMN8w03lrS3Gh2heOFbz0 ExDEmdMF5wqOh2VvBMIHZI2lY1JwJQ/z2VNniql2Db/TZR9yESHsU1RgQqhSKX1myKLvu4o4Zj+u thiirXOpa2wi3JZykCRDabHguGCwojdD2Wl/tgrc72183DTb0/fBjLOPr0H+ud41SnWf28UkyusE RKA2/DceiJVWMIT7n/gFhJz9AQAA//8DAFBLAQItABQABgAIAAAAIQCcrWMz7wAAAIgBAAATAAAA AAAAAAAAAAAAAAAAAABbQ29udGVudF9UeXBlc10ueG1sUEsBAi0AFAAGAAgAAAAhAFHn8aa/AAAA FgEAAAsAAAAAAAAAAAAAAAAAIAEAAF9yZWxzLy5yZWxzUEsBAi0AFAAGAAgAAAAhALMK363JAAAA 4AAAAA8AAAAAAAAAAAAAAAAACAIAAGRycy9kb3ducmV2LnhtbFBLBQYAAAAAAwADALcAAAD+AgAA AAA= 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NtNJcMoAAADgAAAADwAAAGRycy9kb3ducmV2LnhtbESPQWsC MRSE74L/ITyhN83qoa2rUUQpVKSUqpT29rp5blY3L8smutv+elMQvAwMw3zDTOetLcWFal84VjAc JCCIM6cLzhXsdy/9ZxA+IGssHZOCX/Iwn3U7U0y1a/iDLtuQiwhhn6ICE0KVSukzQxb9wFXEMTu4 2mKIts6lrrGJcFvKUZI8SosFxwWDFS0NZaft2Spwx7/xftO8nX52Zpx9fo/yr/V7o9RDr11Noiwm IAK14d64IV61gif4/xO/gJCzKwAAAP//AwBQSwECLQAUAAYACAAAACEAnK1jM+8AAACIAQAAEwAA AAAAAAAAAAAAAAAAAAAAW0NvbnRlbnRfVHlwZXNdLnhtbFBLAQItABQABgAIAAAAIQBR5/GmvwAA ABYBAAALAAAAAAAAAAAAAAAAACABAABfcmVscy8ucmVsc1BLAQItABQABgAIAAAAIQA200lwygAA AOAAAAAPAAAAAAAAAAAAAAAAAAgCAABkcnMvZG93bnJldi54bWxQSwUGAAAAAAMAAwC3AAAA/wIA AAAA 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9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7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</w:abstractNum>
  <w:abstractNum w:abstractNumId="6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</w:abstractNum>
  <w:abstractNum w:abstractNumId="5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 w:hint="default"/>
      </w:rPr>
    </w:lvl>
  </w:abstractNum>
  <w:abstractNum w:abstractNumId="4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4A"/>
    <w:rsid w:val="00034C0D"/>
    <w:rsid w:val="0008176D"/>
    <w:rsid w:val="000A595D"/>
    <w:rsid w:val="000E0078"/>
    <w:rsid w:val="00104D12"/>
    <w:rsid w:val="00110381"/>
    <w:rsid w:val="00111CE4"/>
    <w:rsid w:val="00115B9C"/>
    <w:rsid w:val="0018202E"/>
    <w:rsid w:val="0020489B"/>
    <w:rsid w:val="002C09CF"/>
    <w:rsid w:val="002C4CFD"/>
    <w:rsid w:val="00320461"/>
    <w:rsid w:val="00351179"/>
    <w:rsid w:val="003540AD"/>
    <w:rsid w:val="00367143"/>
    <w:rsid w:val="003C420E"/>
    <w:rsid w:val="0042595C"/>
    <w:rsid w:val="00435DCD"/>
    <w:rsid w:val="004373C7"/>
    <w:rsid w:val="00462BB8"/>
    <w:rsid w:val="00466F07"/>
    <w:rsid w:val="004E5747"/>
    <w:rsid w:val="00516EE6"/>
    <w:rsid w:val="00521971"/>
    <w:rsid w:val="00521998"/>
    <w:rsid w:val="00553442"/>
    <w:rsid w:val="00591095"/>
    <w:rsid w:val="005D6FE4"/>
    <w:rsid w:val="005F7A48"/>
    <w:rsid w:val="006078B7"/>
    <w:rsid w:val="00617080"/>
    <w:rsid w:val="00662F16"/>
    <w:rsid w:val="006B54B7"/>
    <w:rsid w:val="006B654A"/>
    <w:rsid w:val="00722275"/>
    <w:rsid w:val="00753228"/>
    <w:rsid w:val="007759F1"/>
    <w:rsid w:val="007B5FFD"/>
    <w:rsid w:val="007B781D"/>
    <w:rsid w:val="007D0E1F"/>
    <w:rsid w:val="007F5549"/>
    <w:rsid w:val="00857F84"/>
    <w:rsid w:val="008C2BCD"/>
    <w:rsid w:val="008E6DF1"/>
    <w:rsid w:val="008F05D2"/>
    <w:rsid w:val="008F74F8"/>
    <w:rsid w:val="00913E0B"/>
    <w:rsid w:val="00920E0D"/>
    <w:rsid w:val="00972509"/>
    <w:rsid w:val="0097350F"/>
    <w:rsid w:val="00984BFF"/>
    <w:rsid w:val="009B0617"/>
    <w:rsid w:val="009B6FD0"/>
    <w:rsid w:val="009B74C2"/>
    <w:rsid w:val="009C1532"/>
    <w:rsid w:val="009D7A8F"/>
    <w:rsid w:val="00A25629"/>
    <w:rsid w:val="00A932F7"/>
    <w:rsid w:val="00AA330C"/>
    <w:rsid w:val="00AC399A"/>
    <w:rsid w:val="00AD4358"/>
    <w:rsid w:val="00B12D9A"/>
    <w:rsid w:val="00B14A06"/>
    <w:rsid w:val="00B14E96"/>
    <w:rsid w:val="00BE2F18"/>
    <w:rsid w:val="00C05888"/>
    <w:rsid w:val="00C16C4D"/>
    <w:rsid w:val="00C20252"/>
    <w:rsid w:val="00C9263F"/>
    <w:rsid w:val="00C94302"/>
    <w:rsid w:val="00CA47F5"/>
    <w:rsid w:val="00CD6AD8"/>
    <w:rsid w:val="00CE4775"/>
    <w:rsid w:val="00D03DF6"/>
    <w:rsid w:val="00D06292"/>
    <w:rsid w:val="00D06CB7"/>
    <w:rsid w:val="00D606EF"/>
    <w:rsid w:val="00D7298C"/>
    <w:rsid w:val="00D7466B"/>
    <w:rsid w:val="00DA3CBF"/>
    <w:rsid w:val="00DD229C"/>
    <w:rsid w:val="00DD78C5"/>
    <w:rsid w:val="00DF4B02"/>
    <w:rsid w:val="00E00614"/>
    <w:rsid w:val="00E17106"/>
    <w:rsid w:val="00E21D42"/>
    <w:rsid w:val="00E312AC"/>
    <w:rsid w:val="00E40E39"/>
    <w:rsid w:val="00E92796"/>
    <w:rsid w:val="00EE7463"/>
    <w:rsid w:val="00F004CD"/>
    <w:rsid w:val="00F11D59"/>
    <w:rsid w:val="00F20532"/>
    <w:rsid w:val="00F56393"/>
    <w:rsid w:val="00F86A76"/>
    <w:rsid w:val="00FB78ED"/>
    <w:rsid w:val="00FC0ECA"/>
    <w:rsid w:val="00FD2398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44834"/>
  <w15:chartTrackingRefBased/>
  <w15:docId w15:val="{60FA39B2-5913-AC4A-9CBA-946D94725BB1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color w:val="4B3A2E"/>
        <w:rFonts w:ascii="Century Gothic"/>
        <w:lang w:val="pt-pt" w:bidi="pt-pt" w:eastAsia="ja-jp"/>
      </w:rPr>
    </w:rPrDefault>
    <w:pPrDefault>
      <w:pPr>
        <w:spacing w:after="60" w:line="288" w:lineRule="auto"/>
      </w:pPr>
    </w:pPrDefault>
  </w:docDefaults>
  <w:style w:type="paragraph" w:default="1" w:styleId="Normal">
    <w:name w:val="Normal"/>
    <w:qFormat/>
    <w:rPr>
      <w:rFonts w:ascii="Carlito"/>
      <w:lang w:val="pt-br"/>
    </w:rPr>
  </w:style>
  <w:style w:type="paragraph" w:styleId="Ttulo1">
    <w:name w:val="heading 1"/>
    <w:link w:val="Ttulo1Char"/>
    <w:basedOn w:val="Normal"/>
    <w:uiPriority w:val="9"/>
    <w:qFormat/>
    <w:rPr>
      <w:b w:val="1"/>
      <w:sz w:val="26.0"/>
      <w:rFonts w:ascii="Century Gothic"/>
      <w:spacing w:val="21"/>
    </w:rPr>
    <w:pPr>
      <w:contextualSpacing w:val="true"/>
      <w:outlineLvl w:val="0"/>
      <w:spacing w:after="200" w:before="320"/>
      <w:rPr>
        <w:b w:val="1"/>
        <w:sz w:val="26.0"/>
        <w:rFonts w:ascii="Century Gothic"/>
        <w:spacing w:val="21"/>
      </w:rPr>
    </w:pPr>
  </w:style>
  <w:style w:type="paragraph" w:styleId="Ttulo2">
    <w:name w:val="heading 2"/>
    <w:link w:val="Ttulo2Char"/>
    <w:basedOn w:val="Normal"/>
    <w:uiPriority w:val="9"/>
    <w:qFormat/>
    <w:rPr>
      <w:b w:val="1"/>
      <w:i w:val="1"/>
      <w:sz w:val="26.0"/>
      <w:szCs w:val="26.0"/>
      <w:rFonts w:ascii="Century Gothic"/>
      <w:spacing w:val="21"/>
    </w:rPr>
    <w:pPr>
      <w:keepNext w:val="true"/>
      <w:keepLines w:val="true"/>
      <w:contextualSpacing w:val="true"/>
      <w:outlineLvl w:val="1"/>
      <w:spacing w:after="80" w:before="220"/>
      <w:rPr>
        <w:b w:val="1"/>
        <w:i w:val="1"/>
        <w:sz w:val="26.0"/>
        <w:szCs w:val="26.0"/>
        <w:rFonts w:ascii="Century Gothic"/>
        <w:spacing w:val="21"/>
      </w:rPr>
    </w:pPr>
  </w:style>
  <w:style w:type="paragraph" w:styleId="Ttulo3">
    <w:name w:val="heading 3"/>
    <w:link w:val="Ttulo3Char"/>
    <w:basedOn w:val="Normal"/>
    <w:uiPriority w:val="9"/>
    <w:qFormat/>
    <w:rPr>
      <w:i w:val="1"/>
      <w:szCs w:val="24.0"/>
      <w:rFonts w:ascii="Century Gothic"/>
    </w:rPr>
    <w:pPr>
      <w:keepNext w:val="true"/>
      <w:keepLines w:val="true"/>
      <w:outlineLvl w:val="2"/>
      <w:rPr>
        <w:i w:val="1"/>
        <w:szCs w:val="24.0"/>
        <w:rFonts w:ascii="Century Gothic"/>
      </w:rPr>
    </w:pPr>
  </w:style>
  <w:style w:type="paragraph" w:styleId="Ttulo4">
    <w:name w:val="heading 4"/>
    <w:link w:val="Ttulo4Char"/>
    <w:basedOn w:val="Normal"/>
    <w:uiPriority w:val="9"/>
    <w:qFormat/>
    <w:rPr>
      <w:b w:val="1"/>
      <w:rFonts w:ascii="Century Gothic"/>
      <w:caps w:val="true"/>
      <w:spacing w:val="21"/>
    </w:rPr>
    <w:pPr>
      <w:keepNext w:val="true"/>
      <w:keepLines w:val="true"/>
      <w:contextualSpacing w:val="true"/>
      <w:outlineLvl w:val="3"/>
      <w:spacing w:after="80" w:before="220" w:line="240" w:lineRule="auto"/>
    </w:pPr>
  </w:style>
  <w:style w:type="paragraph" w:styleId="Ttulo5">
    <w:name w:val="heading 5"/>
    <w:link w:val="Ttulo5Char"/>
    <w:basedOn w:val="Normal"/>
    <w:uiPriority w:val="9"/>
    <w:qFormat/>
    <w:rPr>
      <w:b w:val="1"/>
      <w:rFonts w:ascii="Century Gothic"/>
      <w:spacing w:val="21"/>
    </w:rPr>
    <w:pPr>
      <w:keepNext w:val="true"/>
      <w:keepLines w:val="true"/>
      <w:contextualSpacing w:val="true"/>
      <w:outlineLvl w:val="4"/>
      <w:spacing w:after="80" w:before="220" w:line="240" w:lineRule="auto"/>
    </w:pPr>
  </w:style>
  <w:style w:type="paragraph" w:styleId="Ttulo6">
    <w:name w:val="heading 6"/>
    <w:link w:val="Ttulo6Char"/>
    <w:basedOn w:val="Normal"/>
    <w:uiPriority w:val="9"/>
    <w:qFormat/>
    <w:rPr>
      <w:b w:val="1"/>
      <w:i w:val="1"/>
      <w:rFonts w:ascii="Century Gothic"/>
      <w:spacing w:val="21"/>
    </w:rPr>
    <w:pPr>
      <w:keepNext w:val="true"/>
      <w:keepLines w:val="true"/>
      <w:contextualSpacing w:val="true"/>
      <w:outlineLvl w:val="5"/>
      <w:spacing w:after="80" w:before="220" w:line="240" w:lineRule="auto"/>
    </w:pPr>
  </w:style>
  <w:style w:type="paragraph" w:styleId="Ttulo7">
    <w:name w:val="heading 7"/>
    <w:link w:val="Ttulo7Char"/>
    <w:basedOn w:val="Normal"/>
    <w:uiPriority w:val="9"/>
    <w:qFormat/>
    <w:rPr>
      <w:rFonts w:ascii="Century Gothic"/>
      <w:spacing w:val="21"/>
    </w:rPr>
    <w:pPr>
      <w:keepNext w:val="true"/>
      <w:keepLines w:val="true"/>
      <w:contextualSpacing w:val="true"/>
      <w:outlineLvl w:val="6"/>
      <w:spacing w:after="80" w:before="220" w:line="240" w:lineRule="auto"/>
    </w:pPr>
  </w:style>
  <w:style w:type="paragraph" w:styleId="Ttulo8">
    <w:name w:val="heading 8"/>
    <w:link w:val="Ttulo8Char"/>
    <w:basedOn w:val="Normal"/>
    <w:uiPriority w:val="9"/>
    <w:qFormat/>
    <w:rPr>
      <w:b w:val="1"/>
      <w:szCs w:val="21.0"/>
      <w:color w:val="A6856E"/>
      <w:rFonts w:ascii="Century Gothic"/>
      <w:spacing w:val="21"/>
    </w:rPr>
    <w:pPr>
      <w:keepNext w:val="true"/>
      <w:keepLines w:val="true"/>
      <w:contextualSpacing w:val="true"/>
      <w:outlineLvl w:val="7"/>
      <w:spacing w:after="80" w:before="220" w:line="240" w:lineRule="auto"/>
    </w:pPr>
  </w:style>
  <w:style w:type="paragraph" w:styleId="Ttulo9">
    <w:name w:val="heading 9"/>
    <w:link w:val="Ttulo9Char"/>
    <w:basedOn w:val="Normal"/>
    <w:uiPriority w:val="9"/>
    <w:qFormat/>
    <w:rPr>
      <w:b w:val="1"/>
      <w:sz w:val="20.0"/>
      <w:szCs w:val="21.0"/>
      <w:color w:val="A6856E"/>
      <w:rFonts w:ascii="Century Gothic"/>
      <w:caps w:val="true"/>
      <w:spacing w:val="21"/>
    </w:rPr>
    <w:pPr>
      <w:keepNext w:val="true"/>
      <w:keepLines w:val="true"/>
      <w:contextualSpacing w:val="true"/>
      <w:outlineLvl w:val="8"/>
      <w:spacing w:after="80" w:before="22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tulo">
    <w:name w:val="Title"/>
    <w:link w:val="TtuloChar"/>
    <w:basedOn w:val="Normal"/>
    <w:uiPriority w:val="10"/>
    <w:rPr>
      <w:b w:val="1"/>
      <w:sz w:val="64.0"/>
      <w:szCs w:val="56.0"/>
      <w:rFonts w:ascii="Century Gothic"/>
      <w:caps w:val="true"/>
      <w:spacing w:val="21"/>
      <w:kern w:val="28"/>
    </w:rPr>
    <w:pPr>
      <w:contextualSpacing w:val="true"/>
      <w:spacing w:after="240" w:line="240" w:lineRule="auto"/>
    </w:pPr>
  </w:style>
  <w:style w:type="character" w:customStyle="1" w:styleId="TtuloChar">
    <w:name w:val="Título Char"/>
    <w:link w:val="Ttulo"/>
    <w:basedOn w:val="Fontepargpadro"/>
    <w:uiPriority w:val="10"/>
    <w:rPr>
      <w:b w:val="1"/>
      <w:sz w:val="64.0"/>
      <w:szCs w:val="56.0"/>
      <w:rFonts w:ascii="Century Gothic"/>
      <w:caps w:val="true"/>
      <w:spacing w:val="21"/>
      <w:kern w:val="28"/>
    </w:rPr>
  </w:style>
  <w:style w:type="paragraph" w:styleId="Subttulo">
    <w:name w:val="Subtitle"/>
    <w:link w:val="SubttuloChar"/>
    <w:basedOn w:val="Normal"/>
    <w:uiPriority w:val="11"/>
    <w:rPr>
      <w:i w:val="1"/>
      <w:sz w:val="36.0"/>
      <w:spacing w:val="21"/>
    </w:rPr>
    <w:pPr>
      <w:numPr>
        <w:ilvl w:val="1"/>
        <w:numId w:val="0"/>
      </w:numPr>
      <w:contextualSpacing w:val="true"/>
      <w:spacing w:after="960" w:line="240" w:lineRule="auto"/>
    </w:pPr>
  </w:style>
  <w:style w:type="character" w:customStyle="1" w:styleId="Ttulo1Char">
    <w:name w:val="Título 1 Char"/>
    <w:link w:val="Ttulo1"/>
    <w:basedOn w:val="Fontepargpadro"/>
    <w:uiPriority w:val="9"/>
    <w:rPr>
      <w:b w:val="1"/>
      <w:sz w:val="26.0"/>
      <w:rFonts w:ascii="Century Gothic"/>
      <w:spacing w:val="21"/>
    </w:rPr>
  </w:style>
  <w:style w:type="paragraph" w:styleId="Cabealho">
    <w:name w:val="header"/>
    <w:link w:val="CabealhoChar"/>
    <w:basedOn w:val="Normal"/>
    <w:uiPriority w:val="99"/>
    <w:qFormat/>
    <w:pPr>
      <w:spacing w:after="0" w:line="240" w:lineRule="auto"/>
    </w:pPr>
  </w:style>
  <w:style w:type="character" w:customStyle="1" w:styleId="CabealhoChar">
    <w:name w:val="Cabeçalho Char"/>
    <w:link w:val="Cabealho"/>
    <w:basedOn w:val="Fontepargpadro"/>
    <w:uiPriority w:val="99"/>
  </w:style>
  <w:style w:type="paragraph" w:styleId="Rodap">
    <w:name w:val="footer"/>
    <w:link w:val="RodapChar"/>
    <w:basedOn w:val="Normal"/>
    <w:uiPriority w:val="99"/>
    <w:qFormat/>
    <w:rPr>
      <w:b w:val="1"/>
      <w:sz w:val="26.0"/>
      <w:spacing w:val="21"/>
    </w:rPr>
    <w:pPr>
      <w:spacing w:after="0" w:line="240" w:lineRule="auto"/>
    </w:pPr>
  </w:style>
  <w:style w:type="character" w:customStyle="1" w:styleId="RodapChar">
    <w:name w:val="Rodapé Char"/>
    <w:link w:val="Rodap"/>
    <w:basedOn w:val="Fontepargpadro"/>
    <w:uiPriority w:val="99"/>
    <w:rPr>
      <w:b w:val="1"/>
      <w:sz w:val="26.0"/>
      <w:spacing w:val="21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character" w:customStyle="1" w:styleId="Ttulo2Char">
    <w:name w:val="Título 2 Char"/>
    <w:link w:val="Ttulo2"/>
    <w:basedOn w:val="Fontepargpadro"/>
    <w:uiPriority w:val="9"/>
    <w:rPr>
      <w:b w:val="1"/>
      <w:i w:val="1"/>
      <w:sz w:val="26.0"/>
      <w:szCs w:val="26.0"/>
      <w:rFonts w:ascii="Century Gothic"/>
      <w:spacing w:val="21"/>
    </w:rPr>
  </w:style>
  <w:style w:type="character" w:customStyle="1" w:styleId="Ttulo5Char">
    <w:name w:val="Título 5 Char"/>
    <w:link w:val="Ttulo5"/>
    <w:basedOn w:val="Fontepargpadro"/>
    <w:uiPriority w:val="9"/>
    <w:rPr>
      <w:b w:val="1"/>
      <w:rFonts w:ascii="Century Gothic"/>
      <w:spacing w:val="21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i w:val="1"/>
      <w:rFonts w:ascii="Century Gothic"/>
      <w:spacing w:val="21"/>
    </w:rPr>
  </w:style>
  <w:style w:type="character" w:customStyle="1" w:styleId="Ttulo7Char">
    <w:name w:val="Título 7 Char"/>
    <w:link w:val="Ttulo7"/>
    <w:basedOn w:val="Fontepargpadro"/>
    <w:uiPriority w:val="9"/>
    <w:rPr>
      <w:rFonts w:ascii="Century Gothic"/>
      <w:spacing w:val="21"/>
    </w:rPr>
  </w:style>
  <w:style w:type="character" w:customStyle="1" w:styleId="Ttulo8Char">
    <w:name w:val="Título 8 Char"/>
    <w:link w:val="Ttulo8"/>
    <w:basedOn w:val="Fontepargpadro"/>
    <w:uiPriority w:val="9"/>
    <w:rPr>
      <w:b w:val="1"/>
      <w:szCs w:val="21.0"/>
      <w:color w:val="A6856E"/>
      <w:rFonts w:ascii="Century Gothic"/>
      <w:spacing w:val="21"/>
    </w:rPr>
  </w:style>
  <w:style w:type="character" w:customStyle="1" w:styleId="Ttulo9Char">
    <w:name w:val="Título 9 Char"/>
    <w:link w:val="Ttulo9"/>
    <w:basedOn w:val="Fontepargpadro"/>
    <w:uiPriority w:val="9"/>
    <w:rPr>
      <w:b w:val="1"/>
      <w:sz w:val="20.0"/>
      <w:szCs w:val="21.0"/>
      <w:color w:val="A6856E"/>
      <w:rFonts w:ascii="Century Gothic"/>
      <w:caps w:val="true"/>
      <w:spacing w:val="21"/>
    </w:rPr>
  </w:style>
  <w:style w:type="character" w:styleId="nfase">
    <w:name w:val="Emphasis"/>
    <w:basedOn w:val="Fontepargpadro"/>
    <w:uiPriority w:val="20"/>
    <w:qFormat/>
    <w:rPr>
      <w:b w:val="1"/>
    </w:rPr>
  </w:style>
  <w:style w:type="character" w:customStyle="1" w:styleId="SubttuloChar">
    <w:name w:val="Subtítulo Char"/>
    <w:link w:val="Subttulo"/>
    <w:basedOn w:val="Fontepargpadro"/>
    <w:uiPriority w:val="11"/>
    <w:rPr>
      <w:i w:val="1"/>
      <w:sz w:val="36.0"/>
      <w:spacing w:val="21"/>
    </w:rPr>
  </w:style>
  <w:style w:type="character" w:styleId="Forte">
    <w:name w:val="Strong"/>
    <w:basedOn w:val="Fontepargpadro"/>
    <w:uiPriority w:val="22"/>
    <w:qFormat/>
    <w:rPr>
      <w:b w:val="1"/>
      <w:caps w:val="true"/>
      <w:smallCaps w:val="false"/>
    </w:rPr>
  </w:style>
  <w:style w:type="paragraph" w:styleId="Citao">
    <w:name w:val="Quote"/>
    <w:link w:val="CitaoChar"/>
    <w:basedOn w:val="Normal"/>
    <w:uiPriority w:val="29"/>
    <w:qFormat/>
    <w:rPr>
      <w:i w:val="1"/>
      <w:sz w:val="32.0"/>
    </w:rPr>
    <w:pPr>
      <w:contextualSpacing w:val="true"/>
      <w:spacing w:after="240" w:before="240"/>
    </w:pPr>
  </w:style>
  <w:style w:type="character" w:customStyle="1" w:styleId="CitaoChar">
    <w:name w:val="Citação Char"/>
    <w:link w:val="Citao"/>
    <w:basedOn w:val="Fontepargpadro"/>
    <w:uiPriority w:val="29"/>
    <w:rPr>
      <w:i w:val="1"/>
      <w:sz w:val="32.0"/>
    </w:rPr>
  </w:style>
  <w:style w:type="paragraph" w:styleId="CitaoIntensa">
    <w:name w:val="Intense Quote"/>
    <w:link w:val="CitaoIntensaChar"/>
    <w:basedOn w:val="Normal"/>
    <w:uiPriority w:val="30"/>
    <w:qFormat/>
    <w:rPr>
      <w:b w:val="1"/>
      <w:i w:val="1"/>
      <w:sz w:val="32.0"/>
    </w:rPr>
    <w:pPr>
      <w:contextualSpacing w:val="true"/>
      <w:spacing w:after="240" w:before="240"/>
    </w:pPr>
  </w:style>
  <w:style w:type="character" w:customStyle="1" w:styleId="CitaoIntensaChar">
    <w:name w:val="Citação Intensa Char"/>
    <w:link w:val="CitaoIntensa"/>
    <w:basedOn w:val="Fontepargpadro"/>
    <w:uiPriority w:val="30"/>
    <w:rPr>
      <w:b w:val="1"/>
      <w:i w:val="1"/>
      <w:sz w:val="32.0"/>
    </w:rPr>
  </w:style>
  <w:style w:type="character" w:styleId="RefernciaSutil">
    <w:name w:val="Subtle Reference"/>
    <w:basedOn w:val="Fontepargpadro"/>
    <w:uiPriority w:val="31"/>
    <w:qFormat/>
    <w:rPr>
      <w:color w:val="4B3A2E"/>
      <w:caps w:val="true"/>
      <w:smallCaps w:val="false"/>
    </w:rPr>
  </w:style>
  <w:style w:type="character" w:styleId="RefernciaIntensa">
    <w:name w:val="Intense Reference"/>
    <w:basedOn w:val="Fontepargpadro"/>
    <w:uiPriority w:val="32"/>
    <w:qFormat/>
    <w:rPr>
      <w:b w:val="1"/>
      <w:i w:val="1"/>
      <w:color w:val="4B3A2E"/>
      <w:caps w:val="true"/>
      <w:smallCaps w:val="false"/>
      <w:spacing w:val="0"/>
    </w:rPr>
  </w:style>
  <w:style w:type="character" w:styleId="TtulodoLivro">
    <w:name w:val="Book Title"/>
    <w:basedOn w:val="Fontepargpadro"/>
    <w:uiPriority w:val="33"/>
    <w:qFormat/>
    <w:rPr>
      <w:b w:val="0"/>
      <w:i w:val="0"/>
      <w:u w:val="single"/>
      <w:spacing w:val="0"/>
    </w:rPr>
  </w:style>
  <w:style w:type="paragraph" w:styleId="Legenda">
    <w:name w:val="caption"/>
    <w:basedOn w:val="Normal"/>
    <w:uiPriority w:val="35"/>
    <w:qFormat/>
    <w:rPr>
      <w:i w:val="1"/>
      <w:sz w:val="18.0"/>
      <w:szCs w:val="18.0"/>
    </w:rPr>
    <w:pPr>
      <w:spacing w:after="200" w:line="240" w:lineRule="auto"/>
    </w:pPr>
  </w:style>
  <w:style w:type="paragraph" w:customStyle="1" w:styleId="InformaesdeContato">
    <w:name w:val="Informações de Contato"/>
    <w:basedOn w:val="Normal"/>
    <w:uiPriority w:val="2"/>
    <w:qFormat/>
    <w:pPr>
      <w:contextualSpacing w:val="true"/>
      <w:spacing w:after="920"/>
    </w:pPr>
  </w:style>
  <w:style w:type="character" w:styleId="nfaseSutil">
    <w:name w:val="Subtle Emphasis"/>
    <w:basedOn w:val="Fontepargpadro"/>
    <w:uiPriority w:val="19"/>
    <w:qFormat/>
    <w:rPr>
      <w:i w:val="1"/>
      <w:color w:val="4B3A2E"/>
    </w:rPr>
  </w:style>
  <w:style w:type="character" w:styleId="nfaseIntensa">
    <w:name w:val="Intense Emphasis"/>
    <w:basedOn w:val="Fontepargpadro"/>
    <w:uiPriority w:val="21"/>
    <w:rPr>
      <w:b w:val="1"/>
      <w:i w:val="1"/>
      <w:color w:val="4B3A2E"/>
    </w:rPr>
  </w:style>
  <w:style w:type="paragraph" w:styleId="CabealhodoSumrio">
    <w:name w:val="TOC Heading"/>
    <w:basedOn w:val="Ttulo1"/>
    <w:uiPriority w:val="39"/>
    <w:qFormat/>
    <w:pPr>
      <w:outlineLvl w:val="9"/>
    </w:pPr>
  </w:style>
  <w:style w:type="paragraph" w:styleId="PargrafodaLista">
    <w:name w:val="List Paragraph"/>
    <w:basedOn w:val="Normal"/>
    <w:uiPriority w:val="34"/>
    <w:qFormat/>
    <w:pPr>
      <w:contextualSpacing w:val="true"/>
      <w:ind w:left="216" w:hanging="216"/>
    </w:pPr>
  </w:style>
  <w:style w:type="paragraph" w:customStyle="1" w:styleId="Nome">
    <w:name w:val="Nome"/>
    <w:link w:val="NomeChar"/>
    <w:basedOn w:val="Normal"/>
    <w:uiPriority w:val="1"/>
    <w:qFormat/>
    <w:rPr>
      <w:b w:val="1"/>
      <w:sz w:val="36.0"/>
      <w:caps w:val="true"/>
      <w:spacing w:val="21"/>
    </w:rPr>
    <w:pPr>
      <w:contextualSpacing w:val="true"/>
      <w:spacing w:after="240" w:line="240" w:lineRule="auto"/>
      <w:rPr>
        <w:b w:val="1"/>
        <w:sz w:val="36.0"/>
        <w:caps w:val="true"/>
        <w:spacing w:val="21"/>
      </w:rPr>
    </w:pPr>
  </w:style>
  <w:style w:type="character" w:customStyle="1" w:styleId="NomeChar">
    <w:name w:val="Nome Char"/>
    <w:link w:val="Nome"/>
    <w:basedOn w:val="Fontepargpadro"/>
    <w:uiPriority w:val="1"/>
    <w:rPr>
      <w:b w:val="1"/>
      <w:sz w:val="36.0"/>
      <w:caps w:val="true"/>
      <w:spacing w:val="21"/>
    </w:rPr>
  </w:style>
  <w:style w:type="character" w:customStyle="1" w:styleId="Ttulo3Char">
    <w:name w:val="Título 3 Char"/>
    <w:link w:val="Ttulo3"/>
    <w:basedOn w:val="Fontepargpadro"/>
    <w:uiPriority w:val="9"/>
    <w:rPr>
      <w:i w:val="1"/>
      <w:szCs w:val="24.0"/>
      <w:rFonts w:ascii="Century Gothic"/>
    </w:rPr>
  </w:style>
  <w:style w:type="character" w:customStyle="1" w:styleId="Ttulo4Char">
    <w:name w:val="Título 4 Char"/>
    <w:link w:val="Ttulo4"/>
    <w:basedOn w:val="Fontepargpadro"/>
    <w:uiPriority w:val="9"/>
    <w:rPr>
      <w:b w:val="1"/>
      <w:rFonts w:ascii="Century Gothic"/>
      <w:caps w:val="true"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6" Type="http://schemas.openxmlformats.org/officeDocument/2006/relationships/image" Target="media/documentrId1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8653E93-8FE0-0F43-9658-33706171CE6A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94</cp:revision>
  <dcterms:created xsi:type="dcterms:W3CDTF">2017-04-25T14:26:00Z</dcterms:created>
  <dcterms:modified xsi:type="dcterms:W3CDTF">2017-04-25T18:35:00Z</dcterms:modified>
</cp:coreProperties>
</file>