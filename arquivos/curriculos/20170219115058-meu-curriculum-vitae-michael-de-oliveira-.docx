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Verdana" w:hAnsi="Verdana"/>
          <w:color w:val="auto"/>
          <w:sz w:val="40"/>
        </w:rPr>
      </w:pPr>
      <w:r>
        <w:rPr>
          <w:rFonts w:ascii="Verdana" w:hAnsi="Verdana"/>
          <w:color w:val="auto"/>
          <w:sz w:val="40"/>
        </w:rPr>
        <w:t>Michael</w:t>
      </w:r>
      <w:r>
        <w:rPr>
          <w:rFonts w:ascii="Verdana" w:hAnsi="Verdana"/>
          <w:color w:val="auto"/>
          <w:sz w:val="40"/>
        </w:rPr>
        <w:t xml:space="preserve"> </w:t>
      </w:r>
      <w:r>
        <w:rPr>
          <w:rFonts w:ascii="Verdana" w:hAnsi="Verdana"/>
          <w:color w:val="auto"/>
          <w:sz w:val="40"/>
        </w:rPr>
        <w:t>de</w:t>
      </w:r>
      <w:r>
        <w:rPr>
          <w:rFonts w:ascii="Verdana" w:hAnsi="Verdana"/>
          <w:color w:val="auto"/>
          <w:sz w:val="40"/>
        </w:rPr>
        <w:t xml:space="preserve"> </w:t>
      </w:r>
      <w:r>
        <w:rPr>
          <w:rFonts w:ascii="Verdana" w:hAnsi="Verdana"/>
          <w:color w:val="auto"/>
          <w:sz w:val="40"/>
        </w:rPr>
        <w:t>Oliveira</w:t>
      </w:r>
    </w:p>
    <w:p>
      <w:pPr>
        <w:rPr>
          <w:rFonts w:ascii="Arial" w:cs="Arial" w:hAnsi="Arial"/>
          <w:color w:val="auto"/>
        </w:rPr>
      </w:pPr>
      <w:r>
        <w:rPr>
          <w:rFonts w:ascii="Arial" w:cs="Arial" w:eastAsia="Verdana" w:hAnsi="Arial"/>
          <w:color w:val="auto"/>
        </w:rPr>
        <w:t xml:space="preserve">Brasileiro, solteiro, </w:t>
      </w:r>
      <w:bookmarkStart w:id="0" w:name="_GoBack"/>
      <w:bookmarkEnd w:id="0"/>
      <w:r>
        <w:rPr>
          <w:rFonts w:ascii="Arial" w:cs="Arial" w:eastAsia="Verdana" w:hAnsi="Arial"/>
          <w:color w:val="auto"/>
        </w:rPr>
        <w:t>2</w:t>
      </w:r>
      <w:r>
        <w:rPr>
          <w:rFonts w:ascii="Arial" w:cs="Arial" w:eastAsia="Verdana" w:hAnsi="Arial"/>
          <w:color w:val="auto"/>
        </w:rPr>
        <w:t>2</w:t>
      </w:r>
      <w:r>
        <w:rPr>
          <w:rFonts w:ascii="Arial" w:cs="Arial" w:eastAsia="Verdana" w:hAnsi="Arial"/>
          <w:color w:val="auto"/>
        </w:rPr>
        <w:t xml:space="preserve"> anos</w:t>
      </w:r>
    </w:p>
    <w:p>
      <w:pPr>
        <w:rPr>
          <w:rFonts w:ascii="Arial" w:cs="Arial" w:eastAsia="Verdana" w:hAnsi="Arial"/>
          <w:color w:val="auto"/>
        </w:rPr>
      </w:pPr>
      <w:r>
        <w:rPr>
          <w:rFonts w:ascii="Arial" w:cs="Arial" w:eastAsia="Verdana" w:hAnsi="Arial"/>
          <w:color w:val="auto"/>
        </w:rPr>
        <w:t>Telefone: (47) 9971-4527 (47) 3342-4061/ E-mail: Michael.oliveira.1994@gmail.com.br</w:t>
      </w:r>
      <w:r>
        <w:rPr>
          <w:rFonts w:ascii="Arial" w:cs="Arial" w:hAnsi="Arial"/>
          <w:color w:val="auto"/>
        </w:rPr>
        <w:br w:type="textWrapping"/>
      </w:r>
    </w:p>
    <w:p>
      <w:pPr>
        <w:pStyle w:val="Seo"/>
        <w:rPr>
          <w:rFonts w:ascii="Arial" w:cs="Arial" w:hAnsi="Arial"/>
          <w:b/>
          <w:color w:val="auto"/>
        </w:rPr>
      </w:pPr>
      <w:r>
        <w:rPr>
          <w:rFonts w:ascii="Arial" w:cs="Arial" w:hAnsi="Arial"/>
          <w:b/>
          <w:color w:val="auto"/>
        </w:rPr>
        <w:t>objetivo</w:t>
      </w:r>
    </w:p>
    <w:p>
      <w:pPr>
        <w:pStyle w:val="Seo"/>
        <w:rPr>
          <w:rFonts w:ascii="Arial" w:cs="Arial" w:hAnsi="Arial"/>
          <w:color w:val="auto"/>
        </w:rPr>
      </w:pPr>
      <w:r>
        <w:rPr>
          <w:rFonts w:ascii="Arial" w:cs="Arial" w:hAnsi="Arial"/>
          <w:color w:val="auto"/>
          <w:lang w:eastAsia="pt-BR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AutoShape 160" o:spid="_x0000_s1026" type="#_x0000_t32" style="position:absolute;margin-left:.3pt;margin-top:6.05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OAr7mwIAAHcFAAAOAAAAZHJzL2Uyb0RvYy54bWysVMGO2jAQvVfqP1i+Z5NAIBBtWEEIvWzb lXarnk3sJFYTO7INAVX9944NSZftpaoWpMhje968mTfj+4dT26AjU5pLkeLwLsCIiUJSLqoUf3vZ eQuMtCGCkkYKluIz0/hh9fHDfd8lbCJr2VCmEIAInfRdimtjusT3dVGzlug72TEBh6VULTFgqsqn ivSA3jb+JAjmfi8V7ZQsmNawu70c4pXDL0tWmK9lqZlBTYqBm3Ff5b57+/VX9ySpFOlqXlxpkP9g 0RIuIOgItSWGoIPif0G1vFBSy9LcFbL1ZVnygrkcIJsweJPNc0065nKB4uhuLJN+P9jiy/FJIU5T vMRIkBYkWh+MdJFROHcF6judwL1MPCmbYnESz92jLH5oJGRWE1Exd/3l3IF3aEvq37hYQ3cQZt9/ lhTuEIjgqnUqVWshoQ7o5EQ5j6Kwk0EFbM7m83gazzAqhjOfJINjp7T5xGSL7CLF2ijCq9pkUgiQ XqrQhSHHR20sLZIMDjaqkDveNK4DGoF64D6Jg8B5aNlwak/tPa2qfdYodCTQRJvlJs9ilyScvL6m 5EFQh1YzQvPr2hDeXNYQvREWj7m+vFAC62Rg6fYhY9czP5fBMl/ki8iLJvPci4Lt1lvvssib78J4 tp1us2wb/rJEwyipOaVMWK5D/4bRv/XHdZIunTd28FgV/xbdlQ/I3jJd72ZBHE0XXhzPpl40zQNv s9hl3joLQbd8k23yN0xzl71+H7JjKS0reTBMPde0R5TbbpjOlpMQgwHzbpWFH0akqeChKozCSEnz nZvaNa9tO4txo/UisP+r1iP6pRCDhtYaVbjm9qdUoPmgr5sJOwb2bdLJXtLzkxpmBabbOV1fIvt8 vLZh/fq9XP0GAAD//wMAUEsDBBQABgAIAAAAIQAluqAX2gAAAAYBAAAPAAAAZHJzL2Rvd25yZXYu eG1sTI5NS8NAEIbvgv9hGcGb3aRiqWk2RQpaPAi2Cr1OsmMSzc6G7KaN/94RD/U27wfvPPl6cp06 0hBazwbSWQKKuPK25drA+9vjzRJUiMgWO89k4JsCrIvLixwz60+8o+M+1kpGOGRooImxz7QOVUMO w8z3xJJ9+MFhFDnU2g54knHX6XmSLLTDluVDgz1tGqq+9qMzULrncTvtXl+q5nNzZ58wbQ/b1Jjr q+lhBSrSFM9l+MUXdCiEqfQj26A6AwvpiTtPQUm6vL+Vo/wzdJHr//jFDwAAAP//AwBQSwECLQAU AAYACAAAACEAtoM4kv4AAADhAQAAEwAAAAAAAAAAAAAAAAAAAAAAW0NvbnRlbnRfVHlwZXNdLnht bFBLAQItABQABgAIAAAAIQA4/SH/1gAAAJQBAAALAAAAAAAAAAAAAAAAAC8BAABfcmVscy8ucmVs c1BLAQItABQABgAIAAAAIQAXOAr7mwIAAHcFAAAOAAAAAAAAAAAAAAAAAC4CAABkcnMvZTJvRG9j LnhtbFBLAQItABQABgAIAAAAIQAluqAX2gAAAAYBAAAPAAAAAAAAAAAAAAAAAPUEAABkcnMvZG93 bnJldi54bWxQSwUGAAAAAAQABADzAAAA/AUAAAAA " strokecolor="#b9bec7" strokeweight="1pt">
            <w10:wrap side="both" anchorx="margin" anchory="page"/>
            <o:lock/>
          </v:shape>
        </w:pict>
      </w:r>
    </w:p>
    <w:p>
      <w:pPr>
        <w:rPr>
          <w:rFonts w:ascii="Arial" w:cs="Arial" w:hAnsi="Arial"/>
          <w:color w:val="auto"/>
        </w:rPr>
      </w:pPr>
      <w:r>
        <w:rPr>
          <w:rFonts w:ascii="Arial" w:cs="Arial" w:hAnsi="Arial"/>
          <w:color w:val="auto"/>
        </w:rPr>
        <w:t xml:space="preserve">Atuar </w:t>
      </w:r>
      <w:r>
        <w:rPr>
          <w:rFonts w:ascii="Arial" w:cs="Arial" w:hAnsi="Arial"/>
          <w:color w:val="auto"/>
        </w:rPr>
        <w:t>em</w:t>
      </w:r>
      <w:r>
        <w:rPr>
          <w:rFonts w:ascii="Arial" w:cs="Arial" w:hAnsi="Arial"/>
          <w:color w:val="auto"/>
        </w:rPr>
        <w:t xml:space="preserve"> serviço</w:t>
      </w:r>
      <w:r>
        <w:rPr>
          <w:rFonts w:ascii="Arial" w:cs="Arial" w:hAnsi="Arial"/>
          <w:color w:val="auto"/>
        </w:rPr>
        <w:t>s operacional ou administrativos nas áreas</w:t>
      </w:r>
      <w:r>
        <w:rPr>
          <w:rFonts w:ascii="Arial" w:cs="Arial" w:hAnsi="Arial"/>
          <w:color w:val="auto"/>
        </w:rPr>
        <w:t xml:space="preserve"> Contábil, Fiscal e Financeira</w:t>
      </w:r>
    </w:p>
    <w:p>
      <w:pPr>
        <w:pStyle w:val="Seo"/>
        <w:rPr>
          <w:rFonts w:ascii="Arial" w:cs="Arial" w:hAnsi="Arial"/>
          <w:b/>
          <w:color w:val="auto"/>
        </w:rPr>
      </w:pPr>
    </w:p>
    <w:p>
      <w:pPr>
        <w:pStyle w:val="Seo"/>
        <w:rPr>
          <w:rFonts w:ascii="Arial" w:cs="Arial" w:hAnsi="Arial"/>
          <w:b/>
          <w:color w:val="auto"/>
        </w:rPr>
      </w:pPr>
      <w:r>
        <w:rPr>
          <w:rFonts w:ascii="Arial" w:cs="Arial" w:hAnsi="Arial"/>
          <w:b/>
          <w:color w:val="auto"/>
        </w:rPr>
        <w:t>formação</w:t>
      </w:r>
    </w:p>
    <w:p>
      <w:pPr>
        <w:pStyle w:val="Seo"/>
        <w:rPr>
          <w:rFonts w:ascii="Arial" w:cs="Arial" w:hAnsi="Arial"/>
          <w:color w:val="auto"/>
        </w:rPr>
      </w:pPr>
      <w:r>
        <w:rPr>
          <w:rFonts w:ascii="Arial" w:cs="Arial" w:hAnsi="Arial"/>
          <w:color w:val="auto"/>
          <w:lang w:eastAsia="pt-BR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AutoShape 160" o:spid="_x0000_s1026" type="#_x0000_t32" style="position:absolute;margin-left:.3pt;margin-top:6.05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HzSEmwIAAHcFAAAOAAAAZHJzL2Uyb0RvYy54bWysVMGO2jAQvVfqP1i+Z5NAIBBtWEEIvWzb lXarnk3sJFYTO7INAVX9944NSZftpaoWpMhje968mTfj+4dT26AjU5pLkeLwLsCIiUJSLqoUf3vZ eQuMtCGCkkYKluIz0/hh9fHDfd8lbCJr2VCmEIAInfRdimtjusT3dVGzlug72TEBh6VULTFgqsqn ivSA3jb+JAjmfi8V7ZQsmNawu70c4pXDL0tWmK9lqZlBTYqBm3Ff5b57+/VX9ySpFOlqXlxpkP9g 0RIuIOgItSWGoIPif0G1vFBSy9LcFbL1ZVnygrkcIJsweJPNc0065nKB4uhuLJN+P9jiy/FJIU5T DEIJ0oJE64ORLjIK565AfacTuJeJJ2VTLE7iuXuUxQ+NhMxqIirmrr+cO/AObUn9Gxdr6A7C7PvP ksIdAhFctU6lai0k1AGdnCjnURR2MqiAzdl8Hk/jGUbFcOaTZHDslDafmGyRXaRYG0V4VZtMCgHS SxW6MOT4qI2lRZLBwUYVcsebxnVAI1AP3CdxEDgPLRtO7am9p1W1zxqFjgSaaLPc5FnskoST19eU PAjq0GpGaH5dG8KbyxqiN8LiMdeXF0pgnQws3T5k7Hrm5zJY5ot8EXnRZJ57UbDdeutdFnnzXRjP ttNtlm3DX5ZoGCU1p5QJy3Xo3zD6t/64TtKl88YOHqvi36K78gHZW6br3SyIo+nCi+PZ1IumeeBt FrvMW2ch6JZvsk3+hmnustfvQ3YspWUlD4ap55r2iHLbDdPZchJiMGDerbLww4g0FTxUhVEYKWm+ c1O75rVtZzFutF4E9n/VekS/FGLQ0FqjCtfc/pQKNB/0dTNhx8C+TTrZS3p+UsOswHQ7p+tLZJ+P 1zasX7+Xq98AAAD//wMAUEsDBBQABgAIAAAAIQAluqAX2gAAAAYBAAAPAAAAZHJzL2Rvd25yZXYu eG1sTI5NS8NAEIbvgv9hGcGb3aRiqWk2RQpaPAi2Cr1OsmMSzc6G7KaN/94RD/U27wfvPPl6cp06 0hBazwbSWQKKuPK25drA+9vjzRJUiMgWO89k4JsCrIvLixwz60+8o+M+1kpGOGRooImxz7QOVUMO w8z3xJJ9+MFhFDnU2g54knHX6XmSLLTDluVDgz1tGqq+9qMzULrncTvtXl+q5nNzZ58wbQ/b1Jjr q+lhBSrSFM9l+MUXdCiEqfQj26A6AwvpiTtPQUm6vL+Vo/wzdJHr//jFDwAAAP//AwBQSwECLQAU AAYACAAAACEAtoM4kv4AAADhAQAAEwAAAAAAAAAAAAAAAAAAAAAAW0NvbnRlbnRfVHlwZXNdLnht bFBLAQItABQABgAIAAAAIQA4/SH/1gAAAJQBAAALAAAAAAAAAAAAAAAAAC8BAABfcmVscy8ucmVs c1BLAQItABQABgAIAAAAIQDIHzSEmwIAAHcFAAAOAAAAAAAAAAAAAAAAAC4CAABkcnMvZTJvRG9j LnhtbFBLAQItABQABgAIAAAAIQAluqAX2gAAAAYBAAAPAAAAAAAAAAAAAAAAAPUEAABkcnMvZG93 bnJldi54bWxQSwUGAAAAAAQABADzAAAA/AUAAAAA " strokecolor="#b9bec7" strokeweight="1pt">
            <w10:wrap side="both" anchorx="margin" anchory="page"/>
            <o:lock/>
          </v:shape>
        </w:pict>
      </w:r>
    </w:p>
    <w:p>
      <w:pPr>
        <w:rPr>
          <w:rFonts w:ascii="Arial" w:cs="Arial" w:hAnsi="Arial"/>
          <w:color w:val="auto"/>
        </w:rPr>
      </w:pPr>
      <w:r>
        <w:rPr>
          <w:rFonts w:ascii="Arial" w:cs="Arial" w:hAnsi="Arial"/>
          <w:color w:val="auto"/>
        </w:rPr>
        <w:t xml:space="preserve">Bacharelado em Administração Pública, UDESC, 2015. Cursando terceiro período no turno da noite.  </w:t>
      </w:r>
    </w:p>
    <w:p>
      <w:pPr>
        <w:rPr>
          <w:rFonts w:ascii="Arial" w:cs="Arial" w:hAnsi="Arial"/>
          <w:color w:val="auto"/>
        </w:rPr>
      </w:pPr>
      <w:r>
        <w:rPr>
          <w:rFonts w:ascii="Arial" w:cs="Arial" w:hAnsi="Arial"/>
          <w:color w:val="auto"/>
        </w:rPr>
        <w:t>Curso de Caldeireiro e Montador Naval</w:t>
      </w:r>
      <w:r>
        <w:rPr>
          <w:rFonts w:ascii="Arial" w:cs="Arial" w:hAnsi="Arial"/>
          <w:color w:val="auto"/>
        </w:rPr>
        <w:t xml:space="preserve">. </w:t>
      </w:r>
      <w:r>
        <w:rPr>
          <w:rFonts w:ascii="Arial" w:cs="Arial" w:hAnsi="Arial"/>
          <w:color w:val="auto"/>
        </w:rPr>
        <w:t>Senai Itajaí, conclusão em 2010</w:t>
      </w:r>
      <w:r>
        <w:rPr>
          <w:rFonts w:ascii="Arial" w:cs="Arial" w:hAnsi="Arial"/>
          <w:color w:val="auto"/>
        </w:rPr>
        <w:t>.</w:t>
      </w:r>
    </w:p>
    <w:p>
      <w:pPr>
        <w:pStyle w:val="Seo"/>
        <w:rPr>
          <w:rFonts w:ascii="Arial" w:cs="Arial" w:hAnsi="Arial"/>
          <w:color w:val="auto"/>
        </w:rPr>
      </w:pPr>
    </w:p>
    <w:p>
      <w:pPr>
        <w:pStyle w:val="Seo"/>
        <w:rPr>
          <w:rFonts w:ascii="Arial" w:cs="Arial" w:hAnsi="Arial"/>
          <w:b/>
          <w:color w:val="auto"/>
        </w:rPr>
      </w:pPr>
      <w:r>
        <w:rPr>
          <w:rFonts w:ascii="Arial" w:cs="Arial" w:hAnsi="Arial"/>
          <w:b/>
          <w:color w:val="auto"/>
        </w:rPr>
        <w:t>experiência profissional</w:t>
      </w:r>
    </w:p>
    <w:p>
      <w:pPr>
        <w:pStyle w:val="Seo"/>
        <w:rPr>
          <w:rFonts w:ascii="Arial" w:cs="Arial" w:hAnsi="Arial"/>
          <w:color w:val="auto"/>
        </w:rPr>
      </w:pPr>
      <w:r>
        <w:rPr>
          <w:rFonts w:ascii="Arial" w:cs="Arial" w:hAnsi="Arial"/>
          <w:color w:val="auto"/>
          <w:lang w:eastAsia="pt-BR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AutoShape 160" o:spid="_x0000_s1026" type="#_x0000_t32" style="position:absolute;margin-left:.3pt;margin-top:6.05pt;width:446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st6gmwIAAHgFAAAOAAAAZHJzL2Uyb0RvYy54bWysVMGO2jAQvVfqP1i+Z5NAIBAtrCAJvWzb lXarnk3sJFYTO7INAVX9944NSZftpaoWpMhje2bevDfj+4dT26AjU5pLscLhXYARE4WkXFQr/O1l 5y0w0oYIShop2AqfmcYP648f7vsuYRNZy4YyhSCI0EnfrXBtTJf4vi5q1hJ9Jzsm4LCUqiUGTFX5 VJEeoreNPwmCud9LRTslC6Y17GaXQ7x28cuSFeZrWWpmULPCgM24r3Lfvf3663uSVIp0NS+uMMh/ oGgJF5B0DJURQ9BB8b9CtbxQUsvS3BWy9WVZ8oK5GqCaMHhTzXNNOuZqAXJ0N9Kk3y9s8eX4pBCn oB3QI0gLGm0ORrrUKJw7hvpOJ3AxFU/K1licxHP3KIsfGgmZ1kRUzF1/OXfgHVpO/RsXa+gO8uz7 z5LCHQIZHF2nUrU2JBCBTk6V86gKOxlUwOZsPo+n8QyjYjjzSTI4dkqbT0y2yC5WWBtFeFWbVAoB 2ksVujTk+KiNhUWSwcFmFXLHm8a1QCNQD9gncRA4Dy0bTu2pvadVtU8bhY4Eumi73OZp7IqEk9fX lDwI6qLVjND8ujaEN5c1ZG+EjcdcY14ggXUysHT7ULFrmp/LYJkv8kXkRZN57kVBlnmbXRp5810Y z7JplqZZ+MsCDaOk5pQyYbEODRxG/9Yg11G6tN7YwiMr/m10Rx+AvUW62c2COJouvDieTb1omgfe drFLvU0agm75Nt3mb5Dmrnr9PmBHKi0qeTBMPde0R5TbbpjOlpMQgwEDb5WFH0akqeClKozCSEnz nZvaNa9tOxvjRutFYP9XrcfoFyIGDa01qnCt7Q9VoPmgr5sJOwb2cdLJXtLzkxpmBcbbOV2fIvt+ vLZh/frBXP8GAAD//wMAUEsDBBQABgAIAAAAIQAluqAX2gAAAAYBAAAPAAAAZHJzL2Rvd25yZXYu eG1sTI5NS8NAEIbvgv9hGcGb3aRiqWk2RQpaPAi2Cr1OsmMSzc6G7KaN/94RD/U27wfvPPl6cp06 0hBazwbSWQKKuPK25drA+9vjzRJUiMgWO89k4JsCrIvLixwz60+8o+M+1kpGOGRooImxz7QOVUMO w8z3xJJ9+MFhFDnU2g54knHX6XmSLLTDluVDgz1tGqq+9qMzULrncTvtXl+q5nNzZ58wbQ/b1Jjr q+lhBSrSFM9l+MUXdCiEqfQj26A6AwvpiTtPQUm6vL+Vo/wzdJHr//jFDwAAAP//AwBQSwECLQAU AAYACAAAACEAtoM4kv4AAADhAQAAEwAAAAAAAAAAAAAAAAAAAAAAW0NvbnRlbnRfVHlwZXNdLnht bFBLAQItABQABgAIAAAAIQA4/SH/1gAAAJQBAAALAAAAAAAAAAAAAAAAAC8BAABfcmVscy8ucmVs c1BLAQItABQABgAIAAAAIQA2st6gmwIAAHgFAAAOAAAAAAAAAAAAAAAAAC4CAABkcnMvZTJvRG9j LnhtbFBLAQItABQABgAIAAAAIQAluqAX2gAAAAYBAAAPAAAAAAAAAAAAAAAAAPUEAABkcnMvZG93 bnJldi54bWxQSwUGAAAAAAQABADzAAAA/AUAAAAA " strokecolor="#b9bec7" strokeweight="1pt">
            <w10:wrap side="both" anchorx="margin" anchory="page"/>
            <o:lock/>
          </v:shape>
        </w:pict>
      </w:r>
    </w:p>
    <w:p>
      <w:pPr>
        <w:pStyle w:val="ListParagraph"/>
        <w:spacing w:after="120" w:line="240" w:lineRule="auto"/>
        <w:ind w:left="284"/>
        <w:rPr>
          <w:rFonts w:ascii="Arial" w:cs="Arial" w:hAnsi="Arial"/>
          <w:color w:val="auto"/>
        </w:rPr>
      </w:pPr>
    </w:p>
    <w:p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cs="Arial" w:hAnsi="Arial"/>
          <w:color w:val="auto"/>
        </w:rPr>
      </w:pPr>
      <w:r>
        <w:rPr>
          <w:rFonts w:ascii="Arial" w:cs="Arial" w:hAnsi="Arial"/>
          <w:b/>
          <w:color w:val="auto"/>
        </w:rPr>
        <w:t>2011</w:t>
      </w:r>
      <w:r>
        <w:rPr>
          <w:rFonts w:ascii="Arial" w:cs="Arial" w:hAnsi="Arial"/>
          <w:b/>
          <w:color w:val="auto"/>
        </w:rPr>
        <w:t xml:space="preserve"> – </w:t>
      </w:r>
      <w:r>
        <w:rPr>
          <w:rFonts w:ascii="Arial" w:cs="Arial" w:hAnsi="Arial"/>
          <w:b/>
          <w:color w:val="auto"/>
        </w:rPr>
        <w:t>Studio Z calçados</w:t>
      </w:r>
      <w:r>
        <w:rPr>
          <w:rFonts w:ascii="Arial" w:cs="Arial" w:hAnsi="Arial"/>
          <w:color w:val="auto"/>
        </w:rPr>
        <w:br w:type="textWrapping"/>
      </w:r>
      <w:r>
        <w:rPr>
          <w:rFonts w:ascii="Arial" w:cs="Arial" w:hAnsi="Arial"/>
          <w:color w:val="auto"/>
        </w:rPr>
        <w:t xml:space="preserve">Cargo: </w:t>
      </w:r>
      <w:r>
        <w:rPr>
          <w:rFonts w:ascii="Arial" w:cs="Arial" w:hAnsi="Arial"/>
          <w:color w:val="auto"/>
        </w:rPr>
        <w:t xml:space="preserve">Operador de caixa. </w:t>
      </w:r>
      <w:r>
        <w:rPr>
          <w:rFonts w:ascii="Arial" w:cs="Arial" w:hAnsi="Arial"/>
          <w:color w:val="auto"/>
        </w:rPr>
        <w:br w:type="textWrapping"/>
      </w:r>
    </w:p>
    <w:p>
      <w:pPr>
        <w:pStyle w:val="ListParagraph"/>
        <w:spacing w:after="120" w:line="240" w:lineRule="auto"/>
        <w:ind w:left="284"/>
        <w:rPr>
          <w:rFonts w:ascii="Arial" w:cs="Arial" w:hAnsi="Arial"/>
          <w:color w:val="auto"/>
        </w:rPr>
      </w:pPr>
    </w:p>
    <w:p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cs="Arial" w:hAnsi="Arial"/>
          <w:color w:val="auto"/>
        </w:rPr>
      </w:pPr>
      <w:r>
        <w:rPr>
          <w:rFonts w:ascii="Arial" w:cs="Arial" w:hAnsi="Arial"/>
          <w:b/>
          <w:color w:val="auto"/>
        </w:rPr>
        <w:t>2012</w:t>
      </w:r>
      <w:r>
        <w:rPr>
          <w:rFonts w:ascii="Arial" w:cs="Arial" w:hAnsi="Arial"/>
          <w:b/>
          <w:color w:val="auto"/>
        </w:rPr>
        <w:t>-2014</w:t>
      </w:r>
      <w:r>
        <w:rPr>
          <w:rFonts w:ascii="Arial" w:cs="Arial" w:hAnsi="Arial"/>
          <w:color w:val="auto"/>
        </w:rPr>
        <w:t xml:space="preserve"> – </w:t>
      </w:r>
      <w:r>
        <w:rPr>
          <w:rFonts w:ascii="Arial" w:cs="Arial" w:hAnsi="Arial"/>
          <w:b/>
          <w:color w:val="auto"/>
        </w:rPr>
        <w:t>TBF Industrial</w:t>
      </w:r>
      <w:r>
        <w:rPr>
          <w:rFonts w:ascii="Arial" w:cs="Arial" w:hAnsi="Arial"/>
          <w:color w:val="auto"/>
        </w:rPr>
        <w:br w:type="textWrapping"/>
      </w:r>
      <w:r>
        <w:rPr>
          <w:rFonts w:ascii="Arial" w:cs="Arial" w:hAnsi="Arial"/>
          <w:color w:val="auto"/>
        </w:rPr>
        <w:t>Cargo: Encanador naval.</w:t>
      </w:r>
    </w:p>
    <w:p>
      <w:pPr>
        <w:pStyle w:val="ListParagraph"/>
        <w:spacing w:after="120" w:line="240" w:lineRule="auto"/>
        <w:ind w:left="284"/>
        <w:rPr>
          <w:rFonts w:ascii="Arial" w:cs="Arial" w:hAnsi="Arial"/>
          <w:color w:val="auto"/>
        </w:rPr>
      </w:pPr>
      <w:r>
        <w:rPr>
          <w:rFonts w:ascii="Arial" w:cs="Arial" w:hAnsi="Arial"/>
          <w:b/>
          <w:color w:val="auto"/>
        </w:rPr>
        <w:t xml:space="preserve"> </w:t>
      </w:r>
      <w:r>
        <w:rPr>
          <w:rFonts w:ascii="Arial" w:cs="Arial" w:hAnsi="Arial"/>
          <w:color w:val="auto"/>
        </w:rPr>
        <w:t>Principais atividades: Fabricação e montagem de redes de tubulação naval.</w:t>
      </w:r>
    </w:p>
    <w:p>
      <w:pPr>
        <w:pStyle w:val="ListParagraph"/>
        <w:spacing w:after="120" w:line="240" w:lineRule="auto"/>
        <w:ind w:left="284"/>
        <w:rPr>
          <w:rFonts w:ascii="Arial" w:cs="Arial" w:hAnsi="Arial"/>
          <w:color w:val="auto"/>
        </w:rPr>
      </w:pPr>
    </w:p>
    <w:p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cs="Arial" w:hAnsi="Arial"/>
          <w:color w:val="auto"/>
        </w:rPr>
      </w:pPr>
      <w:r>
        <w:rPr>
          <w:rFonts w:ascii="Arial" w:cs="Arial" w:hAnsi="Arial"/>
          <w:b/>
          <w:color w:val="auto"/>
        </w:rPr>
        <w:t>2014</w:t>
      </w:r>
      <w:r>
        <w:rPr>
          <w:rFonts w:ascii="Arial" w:cs="Arial" w:hAnsi="Arial"/>
          <w:b/>
          <w:color w:val="auto"/>
        </w:rPr>
        <w:t>-20</w:t>
      </w:r>
      <w:r>
        <w:rPr>
          <w:rFonts w:ascii="Arial" w:cs="Arial" w:hAnsi="Arial"/>
          <w:b/>
          <w:color w:val="auto"/>
        </w:rPr>
        <w:t>16</w:t>
      </w:r>
      <w:r>
        <w:rPr>
          <w:rFonts w:ascii="Arial" w:cs="Arial" w:hAnsi="Arial"/>
          <w:color w:val="auto"/>
        </w:rPr>
        <w:t xml:space="preserve"> </w:t>
      </w:r>
      <w:r>
        <w:rPr>
          <w:rFonts w:ascii="Arial" w:cs="Arial" w:hAnsi="Arial"/>
          <w:color w:val="auto"/>
        </w:rPr>
        <w:t>–</w:t>
      </w:r>
      <w:r>
        <w:rPr>
          <w:rFonts w:ascii="Arial" w:cs="Arial" w:hAnsi="Arial"/>
          <w:color w:val="auto"/>
        </w:rPr>
        <w:t xml:space="preserve"> </w:t>
      </w:r>
      <w:r>
        <w:rPr>
          <w:rFonts w:ascii="Arial" w:cs="Arial" w:hAnsi="Arial"/>
          <w:b/>
          <w:color w:val="auto"/>
        </w:rPr>
        <w:t>Keppel Singmarine Brasil</w:t>
      </w:r>
      <w:r>
        <w:rPr>
          <w:rFonts w:ascii="Arial" w:cs="Arial" w:hAnsi="Arial"/>
          <w:color w:val="auto"/>
        </w:rPr>
        <w:t xml:space="preserve"> </w:t>
      </w:r>
      <w:r>
        <w:rPr>
          <w:rFonts w:ascii="Arial" w:cs="Arial" w:hAnsi="Arial"/>
          <w:color w:val="auto"/>
        </w:rPr>
        <w:br w:type="textWrapping"/>
      </w:r>
      <w:r>
        <w:rPr>
          <w:rFonts w:ascii="Arial" w:cs="Arial" w:hAnsi="Arial"/>
          <w:color w:val="auto"/>
        </w:rPr>
        <w:t>Cargo: Encanador especializado</w:t>
      </w:r>
      <w:r>
        <w:rPr>
          <w:rFonts w:ascii="Arial" w:cs="Arial" w:hAnsi="Arial"/>
          <w:color w:val="auto"/>
        </w:rPr>
        <w:t>.</w:t>
      </w:r>
    </w:p>
    <w:p>
      <w:pPr>
        <w:pStyle w:val="ListParagraph"/>
        <w:spacing w:after="120" w:line="240" w:lineRule="auto"/>
        <w:ind w:left="284"/>
        <w:rPr>
          <w:rFonts w:ascii="Arial" w:cs="Arial" w:hAnsi="Arial"/>
          <w:color w:val="auto"/>
        </w:rPr>
      </w:pPr>
      <w:r>
        <w:rPr>
          <w:rFonts w:ascii="Arial" w:cs="Arial" w:hAnsi="Arial"/>
          <w:b/>
          <w:color w:val="auto"/>
        </w:rPr>
        <w:t xml:space="preserve"> </w:t>
      </w:r>
      <w:r>
        <w:rPr>
          <w:rFonts w:ascii="Arial" w:cs="Arial" w:hAnsi="Arial"/>
          <w:color w:val="auto"/>
        </w:rPr>
        <w:t>Principais atividades: Fabricação e montagem de redes de tubulação naval.</w:t>
      </w:r>
    </w:p>
    <w:p>
      <w:pPr>
        <w:pStyle w:val="Seo"/>
        <w:rPr>
          <w:rFonts w:ascii="Arial" w:cs="Arial" w:hAnsi="Arial"/>
          <w:color w:val="auto"/>
        </w:rPr>
      </w:pPr>
    </w:p>
    <w:p>
      <w:pPr>
        <w:pStyle w:val="Seo"/>
        <w:rPr>
          <w:rFonts w:ascii="Arial" w:cs="Arial" w:hAnsi="Arial"/>
          <w:b/>
          <w:color w:val="auto"/>
        </w:rPr>
      </w:pPr>
      <w:r>
        <w:rPr>
          <w:rFonts w:ascii="Arial" w:cs="Arial" w:hAnsi="Arial"/>
          <w:b/>
          <w:color w:val="auto"/>
        </w:rPr>
        <w:t>informações adicionais</w:t>
      </w:r>
    </w:p>
    <w:p>
      <w:pPr>
        <w:pStyle w:val="Seo"/>
        <w:rPr>
          <w:rFonts w:ascii="Arial" w:cs="Arial" w:hAnsi="Arial"/>
          <w:color w:val="auto"/>
        </w:rPr>
      </w:pPr>
      <w:r>
        <w:rPr>
          <w:rFonts w:ascii="Arial" w:cs="Arial" w:hAnsi="Arial"/>
          <w:color w:val="auto"/>
          <w:lang w:eastAsia="pt-BR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AutoShape 160" o:spid="_x0000_s1026" type="#_x0000_t32" style="position:absolute;margin-left:.3pt;margin-top:6.05pt;width:44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leDfmwIAAHgFAAAOAAAAZHJzL2Uyb0RvYy54bWysVE2PmzAQvVfqf7B8Z4GEhARtskqA9LJt V9qtenawAatgI9sJiar+946dQDfbS1VtIiF/zZs38559/3BqG3RkSnMpVji8CzBiopCUi2qFv73s vAVG2hBBSSMFW+Ez0/hh/fHDfd8lbCJr2VCmEIAInfTdCtfGdInv66JmLdF3smMCNkupWmJgqiqf KtIDetv4kyCY+71UtFOyYFrDanbZxGuHX5asMF/LUjODmhUGbsZ9lfvu7ddf35OkUqSreXGlQf6D RUu4gKQjVEYMQQfF/4JqeaGklqW5K2Try7LkBXM1QDVh8Kaa55p0zNUCzdHd2Cb9frDFl+OTQpyC diFGgrSg0eZgpEuNwrnrUN/pBA6m4knZGouTeO4eZfFDIyHTmoiKueMv5w6iQ9tT/ybETnQHefb9 Z0nhDIEMrl2nUrUWEhqBTk6V86gKOxlUwOJsPo+n8QyjYtjzSTIEdkqbT0y2yA5WWBtFeFWbVAoB 2ksVujTk+KiNpUWSIcBmFXLHm8ZZoBGoB+6TOAhchJYNp3bXntOq2qeNQkcCLtout3kauyJh5/Ux JQ+COrSaEZpfx4bw5jKG7I2weMwZ80IJZicDQ7cOFTvT/FwGy3yRLyIvmsxzLwqyzNvs0sib78J4 lk2zNM3CX5ZoGCU1p5QJy3UwcBj9m0GuV+livdHCY1f8W3TXPiB7y3SzmwVxNF14cTybetE0D7zt Ypd6mzQE3fJtus3fMM1d9fp9yI6ttKzkwTD1XNMeUW7dMJ0tJ+BqyuHCW2XhhxFpKnipCqMwUtJ8 56Z25rW2sxg3Wi8C+79qPaJfGjFoaGejCtfa/rQKNB/0dXfCXgP7OOlkL+n5SQ13Ba63C7o+Rfb9 eD2H8esHc/0bAAD//wMAUEsDBBQABgAIAAAAIQAluqAX2gAAAAYBAAAPAAAAZHJzL2Rvd25yZXYu eG1sTI5NS8NAEIbvgv9hGcGb3aRiqWk2RQpaPAi2Cr1OsmMSzc6G7KaN/94RD/U27wfvPPl6cp06 0hBazwbSWQKKuPK25drA+9vjzRJUiMgWO89k4JsCrIvLixwz60+8o+M+1kpGOGRooImxz7QOVUMO w8z3xJJ9+MFhFDnU2g54knHX6XmSLLTDluVDgz1tGqq+9qMzULrncTvtXl+q5nNzZ58wbQ/b1Jjr q+lhBSrSFM9l+MUXdCiEqfQj26A6AwvpiTtPQUm6vL+Vo/wzdJHr//jFDwAAAP//AwBQSwECLQAU AAYACAAAACEAtoM4kv4AAADhAQAAEwAAAAAAAAAAAAAAAAAAAAAAW0NvbnRlbnRfVHlwZXNdLnht bFBLAQItABQABgAIAAAAIQA4/SH/1gAAAJQBAAALAAAAAAAAAAAAAAAAAC8BAABfcmVscy8ucmVs c1BLAQItABQABgAIAAAAIQDpleDfmwIAAHgFAAAOAAAAAAAAAAAAAAAAAC4CAABkcnMvZTJvRG9j LnhtbFBLAQItABQABgAIAAAAIQAluqAX2gAAAAYBAAAPAAAAAAAAAAAAAAAAAPUEAABkcnMvZG93 bnJldi54bWxQSwUGAAAAAAQABADzAAAA/AUAAAAA " strokecolor="#b9bec7" strokeweight="1pt">
            <w10:wrap side="both" anchorx="margin" anchory="page"/>
            <o:lock/>
          </v:shape>
        </w:pict>
      </w:r>
    </w:p>
    <w:p>
      <w:pPr>
        <w:pStyle w:val="Seo"/>
        <w:rPr>
          <w:rFonts w:ascii="Arial" w:cs="Arial" w:hAnsi="Arial"/>
          <w:color w:val="auto"/>
        </w:rPr>
      </w:pPr>
    </w:p>
    <w:p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cs="Arial" w:hAnsi="Arial"/>
          <w:color w:val="auto"/>
        </w:rPr>
      </w:pPr>
      <w:r>
        <w:rPr>
          <w:rFonts w:ascii="Arial" w:cs="Arial" w:hAnsi="Arial"/>
          <w:color w:val="auto"/>
        </w:rPr>
        <w:t>Facilidade para interpretar desenhos isométricos, arranjogramas e diagramas.</w:t>
      </w:r>
    </w:p>
    <w:p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cs="Arial" w:hAnsi="Arial"/>
          <w:color w:val="auto"/>
        </w:rPr>
      </w:pPr>
      <w:r>
        <w:rPr>
          <w:rFonts w:ascii="Arial" w:cs="Arial" w:hAnsi="Arial"/>
          <w:color w:val="auto"/>
        </w:rPr>
        <w:t>Experiência em fabricação de peças curvadas em máquinas, bem como utilização de ferramentas de precisão.</w:t>
      </w:r>
      <w:r>
        <w:rPr>
          <w:rFonts w:ascii="Arial" w:cs="Arial" w:hAnsi="Arial"/>
          <w:color w:val="auto"/>
        </w:rPr>
        <w:t xml:space="preserve"> (paquímetro, transferido</w:t>
      </w:r>
      <w:r>
        <w:rPr>
          <w:rFonts w:ascii="Arial" w:cs="Arial" w:hAnsi="Arial"/>
          <w:color w:val="auto"/>
        </w:rPr>
        <w:t>r de graus, esquadro combinado, etc)</w:t>
      </w:r>
    </w:p>
    <w:p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cs="Arial" w:hAnsi="Arial"/>
          <w:color w:val="auto"/>
        </w:rPr>
      </w:pPr>
      <w:r>
        <w:rPr>
          <w:rFonts w:ascii="Arial" w:cs="Arial" w:hAnsi="Arial"/>
          <w:color w:val="auto"/>
        </w:rPr>
        <w:t>Conhecimento das normas técnicas para fabricação de peças (chanfro, nariz e abertura para solda).</w:t>
      </w:r>
    </w:p>
    <w:p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cs="Arial" w:hAnsi="Arial"/>
          <w:color w:val="auto"/>
        </w:rPr>
      </w:pPr>
      <w:r>
        <w:rPr>
          <w:rFonts w:ascii="Arial" w:cs="Arial" w:hAnsi="Arial"/>
          <w:color w:val="auto"/>
        </w:rPr>
        <w:t>Conhecimento das normas técnicas para conexões, válvulas e procedimentos de montagem.</w:t>
      </w:r>
    </w:p>
    <w:p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Arial" w:cs="Arial" w:hAnsi="Arial"/>
          <w:color w:val="auto"/>
        </w:rPr>
      </w:pPr>
      <w:r>
        <w:rPr>
          <w:rFonts w:ascii="Arial" w:cs="Arial" w:hAnsi="Arial"/>
          <w:color w:val="auto"/>
        </w:rPr>
        <w:t xml:space="preserve">Manuseio de soldas nos processos TIG, MIG-MAG e eletrodo revestido para fixação de conexões soldáveis. </w:t>
      </w:r>
    </w:p>
    <w:p>
      <w:pPr>
        <w:jc w:val="both"/>
        <w:rPr>
          <w:rFonts w:ascii="Arial" w:cs="Arial" w:hAnsi="Arial"/>
        </w:rPr>
      </w:pPr>
    </w:p>
    <w:sectPr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Georgia"/>
    <w:panose1 w:val="02040604050505020304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lang w:val="pt-BR" w:eastAsia="pt-BR"/>
      </w:rPr>
      <w:pict>
        <v:oval id="Oval 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4A25E6D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9L/w8CQMAAFkGAAAOAAAAZHJzL2Uyb0RvYy54bWysVU2P0zAQvSPxHyzfs0matGmjzaJumgAS X9KCOLux01g4drDdTRfEf2fstKWFC0L0EM3Y4/G85zfT2xeHXqBHpg1XssDxTYQRk42iXO4K/Olj HSwxMpZISoSSrMBPzOAXd8+f3Y5DzmaqU4IyjSCJNPk4FLizdsjD0DQd64m5UQOTsNkq3RMLrt6F VJMRsvcinEXRIhyVpoNWDTMGVjfTJr7z+duWNfZ92xpmkSgw1Gb9V/vv1n3Du1uS7zQZOt4cyyD/ UEVPuIRLz6k2xBK01/yPVD1vtDKqtTeN6kPVtrxhHgOgiaPf0Dx0ZGAeC5BjhjNN5v+lbd49ftCI U3g7jCTp4YnePxKBFo6ZcTA5BDwMH7TDZoY3qvlikFRlR+SOrbVWY8cIhXpiFx9eHXCOgaNoO75V FBKTvVWepEOre9QKPrxyB11qIAId/Ks8nV+FHSxqYHEVpyk8XQM7k+luIrlL4o4O2tiXTPXIGQVm AvIaxxrJyeMbY6foU5RblqrmQsA6yYVEY4GTZRy5G/oBeKBb4Q8bJTh1gS7O6N22FBoBNQWuq+Ui yTxg2LkM02ovqU/saKmOtiVcTDaULaTLx7w0p+rAO1gw/Tpg9rL5vopW1bJapkE6W1RBGm02wbou 02BRx9l8k2zKchP/cIXGad5xSpl0tZ4kHKd/J5FjM03iO4v4CtM19DrbzLw2AMpFWHhdhn8gQHUN aV3PoyxNlkGWzZMgTaoouF/WZbAu48Uiq+7L++o3SJWnyfwfVGfOXVVqb5l+6OiIKHeySefZCjqA cpgNSZIt56sFRkTsYKg1VmOklf3Mbec70inU5bhiJq5ndVJPshNDRyapzCP4nZQyachzc75+Yuqk Bued3/MI/heXQPlJKb7TXHNNTbpV9AkaDYr0PQTzGIxO6W8YjTDbCmy+7olmGInXEpr12FHWO4B8 BuLXlzvbyx0iG0hVYAuEeLO00wDdD5rvOrhp6mGp1tDgLfcd55p/qgrqdw7ML4/kOGvdgLz0fdSv f4S7nwAAAP//AwBQSwMEFAAGAAgAAAAhAGBnqJLYAAAAAwEAAA8AAABkcnMvZG93bnJldi54bWxM j0FLxEAMhe+C/2GI4M2dqlW0drpIRVDwoFX0mu3EdrCTKZ3sbvXXO6sHveQRXnjvS7mc/aA2NEUX 2MDxIgNF3AbruDPw8nx7dAEqCrLFITAZ+KQIy2p/r8TChi0/0aaRTqUQjgUa6EXGQuvY9uQxLsJI nLz3MHmUtE6dthNuU7gf9EmWnWuPjlNDjyPVPbUfzdobeKDMneo3cfn9483rV33Z3NVntTGHB/P1 FSihWf6OYYef0KFKTKuwZhvVYCA9Ij9z5+U5qNWv6qrU/9mrbwAAAP//AwBQSwECLQAUAAYACAAA ACEAtoM4kv4AAADhAQAAEwAAAAAAAAAAAAAAAAAAAAAAW0NvbnRlbnRfVHlwZXNdLnhtbFBLAQIt ABQABgAIAAAAIQA4/SH/1gAAAJQBAAALAAAAAAAAAAAAAAAAAC8BAABfcmVscy8ucmVsc1BLAQIt ABQABgAIAAAAIQC9L/w8CQMAAFkGAAAOAAAAAAAAAAAAAAAAAC4CAABkcnMvZTJvRG9jLnhtbFBL AQItABQABgAIAAAAIQBgZ6iS2AAAAAMBAAAPAAAAAAAAAAAAAAAAAGMFAABkcnMvZG93bnJldi54 bWxQSwUGAAAAAAQABADzAAAAaAYAAAAA ">
          <v:stroke linestyle="thinThin"/>
          <w10:wrap type="none" side="both" anchorx="page" anchory="page"/>
          <v:path/>
          <o:lock/>
          <w10:anchorlock/>
          <v:shadow color="#1f2f3f" opacity=".5" offset=",3pt"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/>
    </w:pPr>
    <w:r>
      <w:rPr>
        <w:sz w:val="16"/>
      </w:rPr>
      <w:t>[Escolha a data]</w:t>
    </w:r>
    <w:r>
      <w:rPr>
        <w:lang w:val="pt-BR" w:eastAsia="pt-BR"/>
      </w:rPr>
      <w:pict>
        <v:shapetype id="_x0000_t32" coordsize="21600,21600" o:oned="t" filled="f" o:spt="32" path="m,l21600,21600e" w14:anchorId="4765D8FB">
          <w10:wrap side="both" anchorx="page" anchory="page"/>
          <v:path fillok="f" arrowok="t" o:connecttype="none"/>
          <o:lock/>
        </v:shapetype>
        <v:shape id="AutoShape 5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spid="_x0000_s1026" strokecolor="#fe8637" strokeweight="1pt" type="#_x0000_t3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k6SNIgIAAD0EAAAOAAAAZHJzL2Uyb0RvYy54bWysU02P2yAQvVfqf0DcE9tZbz6sOKuVnfSy bSPt9gcQwDEqBgQkTlT1v3fASZRtL1XVCwww8+bNzGP5dOokOnLrhFYlzsYpRlxRzYTal/jb22Y0 x8h5ohiRWvESn7nDT6uPH5a9KfhEt1oybhGAKFf0psSt96ZIEkdb3hE31oYreGy07YiHo90nzJIe 0DuZTNJ0mvTaMmM15c7BbT084lXEbxpO/demcdwjWWLg5uNq47oLa7JakmJviWkFvdAg/8CiI0JB 0htUTTxBByv+gOoEtdrpxo+p7hLdNILyWANUk6W/VfPaEsNjLdAcZ25tcv8Pln45bi0SrMQTjBTp YETPB69jZvQY2tMbV4BXpbY2FEhP6tW8aPrdIaWrlqg9j85vZwOxWYhI3oWEgzOQZNd/1gx8CODH Xp0a2wVI6AI6xZGcbyPhJ4/ocEnhNkvnizydxnklpLhGGuv8J647FIwSO2+J2Le+0krB5LXNYh5y fHE+8CLFNSCkVXojpIwCkAr1kGQyS9MY4bQULLwGP2f3u0padCSgoc16Pn2YxSrh5d7N6oNiEa3l hK0vtidCDjZklyrgQWnA52INIvmxSBfr+Xqej/LJdD3K07oePW+qfDTdZLPH+qGuqjr7GahledEK xrgK7K6CzfK/E8Tl6wxSu0n21ofkPXpsGJC97pF0nG0Y5yCMnWbnrb3OHDQanS//KXyC+zPY979+ 9QsAAP//AwBQSwMEFAAGAAgAAAAhAHuOANHhAAAADgEAAA8AAABkcnMvZG93bnJldi54bWxMj0FP wzAMhe9I/IfISNy2tMDKWppOExMcOMGYNHHzmtAWEqdqsq3793jiADc/++n5feVidFYczBA6TwrS aQLCUO11R42CzfvTZA4iRCSN1pNRcDIBFtXlRYmF9kd6M4d1bASHUChQQRtjX0gZ6tY4DFPfG+Lb px8cRpZDI/WARw53Vt4kSSYddsQfWuzNY2vq7/XeKfh43jq6fZH3r6e7r5Vd5ZlbIip1fTUuH0BE M8Y/M5zrc3WouNPO70kHYVmns4xhooJJOmOIs+V3teMpy/M5yKqU/zGqHwAAAP//AwBQSwECLQAU AAYACAAAACEAtoM4kv4AAADhAQAAEwAAAAAAAAAAAAAAAAAAAAAAW0NvbnRlbnRfVHlwZXNdLnht bFBLAQItABQABgAIAAAAIQA4/SH/1gAAAJQBAAALAAAAAAAAAAAAAAAAAC8BAABfcmVscy8ucmVs c1BLAQItABQABgAIAAAAIQCNk6SNIgIAAD0EAAAOAAAAAAAAAAAAAAAAAC4CAABkcnMvZTJvRG9j LnhtbFBLAQItABQABgAIAAAAIQB7jgDR4QAAAA4BAAAPAAAAAAAAAAAAAAAAAHwEAABkcnMvZG93 bnJldi54bWxQSwUGAAAAAAQABADzAAAAigUAAAAA ">
          <w10:wrap side="both" anchorx="page" anchory="page"/>
          <o: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singleLevel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multiLevelType w:val="singleLevel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multiLevelType w:val="singleLevel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multiLevelType w:val="single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singleLevel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5">
    <w:multiLevelType w:val="singleLevel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>
    <w:multiLevelType w:val="singleLevel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7">
    <w:multiLevelType w:val="single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multiLevelType w:val="singleLevel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multiLevelType w:val="singleLevel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>
    <w:multiLevelType w:val="singleLevel"/>
    <w:lvl w:ilvl="0">
      <w:start w:val="1"/>
      <w:numFmt w:val="bullet"/>
      <w:lvlText w:val=""/>
      <w:lvlJc w:val="left"/>
      <w:pPr>
        <w:ind w:left="245" w:hanging="245"/>
      </w:pPr>
      <w:rPr>
        <w:rFonts w:ascii="Symbol" w:cs="Symbol" w:hAnsi="Symbol"/>
        <w:color w:val="fe8637"/>
        <w:sz w:val="16"/>
      </w:rPr>
    </w:lvl>
  </w:abstractNum>
  <w:abstractNum w:abstractNumId="11">
    <w:multiLevelType w:val="multilevel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cs="Times New Roman" w:eastAsia="Times New Roman" w:hAnsi="Wingdings 2"/>
        <w:color w:val="fe8637"/>
        <w:sz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/>
        <w:color w:val="777c84"/>
        <w:sz w:val="12"/>
      </w:rPr>
    </w:lvl>
  </w:abstractNum>
  <w:abstractNum w:abstractNumId="12">
    <w:multiLevelType w:val="multilevel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cs="Times New Roman" w:eastAsia="Times New Roman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color w:val="575f6d"/>
      </w:rPr>
    </w:lvl>
  </w:abstractNum>
  <w:abstractNum w:abstractNumId="13">
    <w:multiLevelType w:val="singleLevel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cs="Symbol" w:hAnsi="Symbol"/>
        <w:color w:val="fe8637"/>
        <w:sz w:val="16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/>
        <w:color w:val="fe8637"/>
        <w:sz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cs="Symbol" w:hAnsi="Symbol"/>
        <w:color w:val="fe8637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hideSpellingErrors/>
  <w:hideGrammaticalErrors/>
  <w:activeWritingStyle w:appName="MSWord" w:lang="pt-BR" w:vendorID="64" w:dllVersion="131078" w:nlCheck="1" w:checkStyle="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320ED"/>
    <w:rsid w:val="00133C1A"/>
    <w:rsid w:val="00162377"/>
    <w:rsid w:val="001638B8"/>
    <w:rsid w:val="00163F2A"/>
    <w:rsid w:val="001C1F58"/>
    <w:rsid w:val="002039BD"/>
    <w:rsid w:val="0024554C"/>
    <w:rsid w:val="005657D9"/>
    <w:rsid w:val="005B5FD3"/>
    <w:rsid w:val="005C6D12"/>
    <w:rsid w:val="005E0B47"/>
    <w:rsid w:val="005E1052"/>
    <w:rsid w:val="005E6BFC"/>
    <w:rsid w:val="00643462"/>
    <w:rsid w:val="00741D6E"/>
    <w:rsid w:val="00785BB5"/>
    <w:rsid w:val="00786656"/>
    <w:rsid w:val="007B5B22"/>
    <w:rsid w:val="0090355B"/>
    <w:rsid w:val="009967CD"/>
    <w:rsid w:val="009C3B99"/>
    <w:rsid w:val="00A17348"/>
    <w:rsid w:val="00A25CF8"/>
    <w:rsid w:val="00A3059E"/>
    <w:rsid w:val="00A43C17"/>
    <w:rsid w:val="00B30D63"/>
    <w:rsid w:val="00B501EE"/>
    <w:rsid w:val="00C42076"/>
    <w:rsid w:val="00C63A1A"/>
    <w:rsid w:val="00CC21DB"/>
    <w:rsid w:val="00D40C6E"/>
    <w:rsid w:val="00E874B9"/>
    <w:rsid w:val="00F26226"/>
    <w:rsid w:val="00FA3990"/>
    <w:rsid w:val="0FA29880"/>
    <w:rsid w:val="2FB635E2"/>
    <w:rsid w:val="4B409C6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/>
    <o:shapelayout v:ext="edit">
      <o:idmap v:ext="edit" data="1"/>
    </o:shapelayout>
  </w:shapeDefaults>
  <w:doNotEmbedSmartTags/>
  <w:decimalSymbol w:val=","/>
  <w:listSeparator w:val=";"/>
  <w14:docId w14:val="3906B391"/>
  <w15:docId w15:val="{D1929059-295D-9443-AA1D-6BBA40CF3945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cs="Century Schoolbook" w:eastAsia="Century Schoolbook" w:hAnsi="Century Schoolbook"/>
        <w:lang w:val="pt-BR" w:bidi="ar-SA" w:eastAsia="ja-JP"/>
      </w:rPr>
    </w:rPrDefault>
    <w:pPrDefault/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5b9bd5" w:themeColor="accent1"/>
    </w:rPr>
  </w:style>
  <w:style w:type="paragraph" w:styleId="Heading3">
    <w:name w:val="Heading 3"/>
    <w:basedOn w:val="Normal"/>
    <w:next w:val="Normal"/>
    <w:uiPriority w:val="9"/>
    <w:semiHidden w:val="on"/>
    <w:unhideWhenUsed w:val="on"/>
    <w:unhideWhenUsed w:val="on"/>
    <w:pPr>
      <w:spacing w:after="0"/>
    </w:pPr>
    <w:rPr>
      <w:spacing w:val="5"/>
      <w:sz w:val="24"/>
    </w:rPr>
  </w:style>
  <w:style w:type="character" w:styleId="IntenseReference">
    <w:name w:val="Intense Reference"/>
    <w:uiPriority w:val="32"/>
    <w:qFormat w:val="on"/>
    <w:rPr>
      <w:b/>
      <w:caps/>
      <w:color w:val="3667c3"/>
      <w:spacing w:val="5"/>
      <w:sz w:val="18"/>
    </w:rPr>
  </w:style>
  <w:style w:type="paragraph" w:customStyle="1" w:styleId="NomedoDestinatrio">
    <w:name w:val="Nome do Destinatário"/>
    <w:basedOn w:val="Normal"/>
    <w:uiPriority w:val="3"/>
    <w:qFormat w:val="on"/>
    <w:pPr>
      <w:spacing w:before="480" w:after="0" w:line="240" w:lineRule="auto"/>
      <w:contextualSpacing w:val="on"/>
    </w:pPr>
    <w:rPr>
      <w:b/>
    </w:rPr>
  </w:style>
  <w:style w:type="character" w:styleId="SubtleReference">
    <w:name w:val="Subtle Reference"/>
    <w:uiPriority w:val="31"/>
    <w:qFormat w:val="on"/>
    <w:rPr>
      <w:b/>
      <w:i/>
      <w:color w:val="3667c3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Ttulo8Char">
    <w:name w:val="Título 8 Char"/>
    <w:link w:val="Heading8"/>
    <w:uiPriority w:val="9"/>
    <w:semiHidden w:val="on"/>
    <w:rPr>
      <w:b/>
      <w:color w:val="3667c3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1f4f77" w:themeColor="accent1" w:themeShade="7f"/>
    </w:rPr>
  </w:style>
  <w:style w:type="character" w:customStyle="1" w:styleId="Ttulo4Char">
    <w:name w:val="Título 4 Char"/>
    <w:link w:val="Heading4"/>
    <w:uiPriority w:val="9"/>
    <w:semiHidden w:val="on"/>
    <w:rPr>
      <w:rFonts w:ascii="Century Schoolbook" w:cs="Times New Roman" w:eastAsia="Times New Roman" w:hAnsi="Century Schoolbook"/>
      <w:color w:val="e65b01"/>
    </w:rPr>
  </w:style>
  <w:style w:type="paragraph" w:styleId="Quote">
    <w:name w:val="Quote"/>
    <w:basedOn w:val="Normal"/>
    <w:uiPriority w:val="29"/>
    <w:qFormat w:val="on"/>
    <w:rPr>
      <w:rFonts w:eastAsia="Century Schoolbook"/>
      <w:i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5b9bd5" w:themeColor="accent1"/>
    </w:rPr>
  </w:style>
  <w:style w:type="table" w:styleId="TableGrid">
    <w:name w:val="Table Grid"/>
    <w:basedOn w:val="NormalTable"/>
    <w:uiPriority w:val="1"/>
    <w:rPr>
      <w:rFonts w:cs="Times New Roman" w:eastAsia="Times New Roman"/>
    </w:rPr>
    <w:tblPr>
      <w:tblBorders>
        <w:top w:val="single" w:color="000000" w:sz="4"/>
        <w:left w:val="single" w:color="000000" w:sz="4"/>
        <w:bottom w:val="single" w:color="000000" w:sz="4"/>
        <w:right w:val="single" w:color="000000" w:sz="4"/>
        <w:insideH w:val="single" w:color="000000" w:sz="4"/>
        <w:insideV w:val="single" w:color="000000" w:sz="4"/>
      </w:tblBorders>
    </w:tbl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character" w:customStyle="1" w:styleId="CitaoChar">
    <w:name w:val="Citação Char"/>
    <w:link w:val="Quote"/>
    <w:uiPriority w:val="29"/>
    <w:rPr>
      <w:i/>
      <w:color w:val="414751"/>
      <w:sz w:val="20"/>
    </w:rPr>
  </w:style>
  <w:style w:type="paragraph" w:styleId="Salutation">
    <w:name w:val="Salutation"/>
    <w:basedOn w:val="NormalIndent"/>
    <w:next w:val="Normal"/>
    <w:link w:val="SaudaoChar"/>
    <w:uiPriority w:val="4"/>
    <w:unhideWhenUsed w:val="on"/>
    <w:qFormat w:val="on"/>
    <w:unhideWhenUsed w:val="on"/>
    <w:pPr>
      <w:ind w:left="0"/>
    </w:pPr>
    <w:rPr>
      <w:rFonts w:eastAsia="Century Schoolbook"/>
      <w:b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2e77b4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paragraph" w:styleId="IntenseQuote">
    <w:name w:val="Intense Quote"/>
    <w:basedOn w:val="Quote"/>
    <w:uiPriority w:val="30"/>
    <w:qFormat w:val="on"/>
    <w:pPr>
      <w:pBdr>
        <w:bottom w:val="double" w:color="fe8637" w:sz="4"/>
      </w:pBdr>
      <w:spacing w:line="300" w:lineRule="auto"/>
      <w:ind w:left="936" w:right="936"/>
    </w:pPr>
    <w:rPr>
      <w:i w:val="off"/>
      <w:color w:val="e65b01"/>
    </w:rPr>
  </w:style>
  <w:style w:type="character" w:styleId="PlaceholderText">
    <w:name w:val="Placeholder Text"/>
    <w:uiPriority w:val="99"/>
    <w:unhideWhenUsed w:val="on"/>
    <w:unhideWhenUsed w:val="on"/>
    <w:rPr>
      <w:color w:val="808080"/>
    </w:rPr>
  </w:style>
  <w:style w:type="character" w:customStyle="1" w:styleId="TextodebaloChar">
    <w:name w:val="Texto de balão Char"/>
    <w:link w:val="BalloonText"/>
    <w:uiPriority w:val="99"/>
    <w:semiHidden w:val="on"/>
    <w:rPr>
      <w:rFonts w:cs="Times New Roman" w:eastAsia="Times New Roman" w:hAnsi="Tahoma"/>
      <w:color w:val="414751"/>
      <w:sz w:val="16"/>
      <w:lang w:val="pt-BR"/>
    </w:rPr>
  </w:style>
  <w:style w:type="character" w:customStyle="1" w:styleId="Heading5Char">
    <w:name w:val="Heading 5 Char"/>
    <w:basedOn w:val="DefaultParagraphFont"/>
    <w:uiPriority w:val="9"/>
    <w:rPr>
      <w:rFonts w:asciiTheme="majorHAnsi" w:cstheme="majorBidi" w:eastAsiaTheme="majorEastAsia" w:hAnsiTheme="majorHAnsi"/>
      <w:color w:val="1f4f77" w:themeColor="accent1" w:themeShade="7f"/>
    </w:rPr>
  </w:style>
  <w:style w:type="character" w:customStyle="1" w:styleId="CabealhoChar">
    <w:name w:val="Cabeçalho Char"/>
    <w:link w:val="Header"/>
    <w:uiPriority w:val="99"/>
    <w:semiHidden w:val="on"/>
    <w:rPr>
      <w:color w:val="414751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paragraph" w:styleId="Title">
    <w:name w:val="Title"/>
    <w:basedOn w:val="Normal"/>
    <w:uiPriority w:val="10"/>
    <w:rPr>
      <w:smallCaps/>
      <w:color w:val="fe8637"/>
      <w:spacing w:val="10"/>
      <w:sz w:val="48"/>
    </w:rPr>
  </w:style>
  <w:style w:type="character" w:customStyle="1" w:styleId="Ttulo3Char">
    <w:name w:val="Título 3 Char"/>
    <w:link w:val="Heading3"/>
    <w:uiPriority w:val="9"/>
    <w:semiHidden w:val="on"/>
    <w:rPr>
      <w:rFonts w:ascii="Century Schoolbook" w:cs="Times New Roman" w:eastAsia="Times New Roman" w:hAnsi="Century Schoolbook"/>
      <w:color w:val="414751"/>
      <w:spacing w:val="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3Char">
    <w:name w:val="Heading 3 Char"/>
    <w:basedOn w:val="DefaultParagraphFont"/>
    <w:uiPriority w:val="9"/>
    <w:rPr>
      <w:rFonts w:asciiTheme="majorHAnsi" w:cstheme="majorBidi" w:eastAsiaTheme="majorEastAsia" w:hAnsiTheme="majorHAnsi"/>
      <w:b/>
      <w:color w:val="5b9bd5" w:themeColor="accent1"/>
    </w:rPr>
  </w:style>
  <w:style w:type="paragraph" w:customStyle="1" w:styleId="Seo">
    <w:name w:val="Seção"/>
    <w:basedOn w:val="Normal"/>
    <w:uiPriority w:val="2"/>
    <w:qFormat w:val="on"/>
    <w:pPr>
      <w:spacing w:before="200" w:after="0" w:line="240" w:lineRule="auto"/>
      <w:contextualSpacing w:val="on"/>
    </w:pPr>
    <w:rPr>
      <w:caps/>
      <w:color w:val="575f6d"/>
      <w:spacing w:val="10"/>
    </w:rPr>
  </w:style>
  <w:style w:type="paragraph" w:customStyle="1" w:styleId="NomedaEmpresa">
    <w:name w:val="Nome da Empresa"/>
    <w:basedOn w:val="Normal"/>
    <w:uiPriority w:val="4"/>
    <w:qFormat w:val="on"/>
    <w:rPr>
      <w:color w:val="ffffff"/>
      <w:spacing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Heading8Char">
    <w:name w:val="Heading 8 Char"/>
    <w:basedOn w:val="DefaultParagraphFont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customStyle="1" w:styleId="DataChar">
    <w:name w:val="Data Char"/>
    <w:link w:val="Date"/>
    <w:uiPriority w:val="99"/>
    <w:rPr>
      <w:rFonts w:cs="Times New Roman" w:eastAsia="Times New Roman"/>
      <w:b/>
      <w:color w:val="fe8637"/>
      <w:sz w:val="20"/>
      <w:lang w:val="pt-BR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1f4f77" w:themeColor="accent1" w:themeShade="7f"/>
    </w:rPr>
  </w:style>
  <w:style w:type="numbering" w:customStyle="1" w:styleId="ListacomMarcadores">
    <w:name w:val="Lista com Marcadores"/>
    <w:uiPriority w:val="99"/>
    <w:pPr>
      <w:numPr>
        <w:numId w:val="0"/>
      </w:numPr>
    </w:p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5b9bd5" w:themeColor="accent1"/>
      <w:sz w:val="26"/>
    </w:rPr>
  </w:style>
  <w:style w:type="character" w:customStyle="1" w:styleId="Ttulo2Char">
    <w:name w:val="Título 2 Char"/>
    <w:link w:val="Heading2"/>
    <w:uiPriority w:val="9"/>
    <w:semiHidden w:val="on"/>
    <w:rPr>
      <w:rFonts w:ascii="Century Schoolbook" w:cs="Times New Roman" w:eastAsia="Times New Roman" w:hAnsi="Century Schoolbook"/>
      <w:color w:val="414751"/>
      <w:sz w:val="28"/>
    </w:rPr>
  </w:style>
  <w:style w:type="paragraph" w:styleId="NoSpacing">
    <w:name w:val="No Spacing"/>
    <w:uiPriority w:val="1"/>
    <w:unhideWhenUsed w:val="on"/>
    <w:qFormat w:val="on"/>
    <w:unhideWhenUsed w:val="on"/>
    <w:rPr>
      <w:rFonts w:cs="Times New Roman" w:eastAsia="Times New Roman"/>
      <w:color w:val="414751"/>
      <w:lang w:eastAsia="en-US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Caption">
    <w:name w:val="Caption"/>
    <w:basedOn w:val="Normal"/>
    <w:next w:val="Normal"/>
    <w:uiPriority w:val="99"/>
    <w:semiHidden w:val="on"/>
    <w:pPr>
      <w:spacing w:line="240" w:lineRule="auto"/>
      <w:jc w:val="right"/>
    </w:pPr>
    <w:rPr>
      <w:b/>
      <w:color w:val="e65b01"/>
      <w:sz w:val="16"/>
    </w:rPr>
  </w:style>
  <w:style w:type="paragraph" w:styleId="Heading8">
    <w:name w:val="Heading 8"/>
    <w:basedOn w:val="Normal"/>
    <w:next w:val="Normal"/>
    <w:uiPriority w:val="9"/>
    <w:semiHidden w:val="on"/>
    <w:unhideWhenUsed w:val="on"/>
    <w:unhideWhenUsed w:val="on"/>
    <w:pPr>
      <w:spacing w:after="0"/>
    </w:pPr>
    <w:rPr>
      <w:rFonts w:eastAsia="Century Schoolbook"/>
      <w:b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  <w:pPr>
      <w:spacing w:after="200" w:line="276" w:lineRule="auto"/>
    </w:pPr>
    <w:rPr>
      <w:rFonts w:cs="Times New Roman" w:eastAsia="Times New Roman"/>
      <w:color w:val="414751"/>
      <w:lang w:eastAsia="en-US"/>
    </w:rPr>
  </w:style>
  <w:style w:type="character" w:customStyle="1" w:styleId="Ttulo9Char">
    <w:name w:val="Título 9 Char"/>
    <w:link w:val="Heading9"/>
    <w:uiPriority w:val="9"/>
    <w:semiHidden w:val="on"/>
    <w:rPr>
      <w:b/>
      <w:i/>
      <w:color w:val="3667c3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customStyle="1" w:styleId="BarraLateral">
    <w:name w:val="Barra Lateral"/>
    <w:basedOn w:val="Normal"/>
    <w:uiPriority w:val="2"/>
    <w:semiHidden w:val="on"/>
    <w:unhideWhenUsed w:val="on"/>
    <w:unhideWhenUsed w:val="on"/>
    <w:pPr>
      <w:spacing w:line="300" w:lineRule="auto"/>
    </w:pPr>
    <w:rPr>
      <w:b/>
      <w:color w:val="e65b01"/>
      <w:sz w:val="16"/>
    </w:rPr>
  </w:style>
  <w:style w:type="character" w:styleId="Strong">
    <w:name w:val="Strong"/>
    <w:uiPriority w:val="8"/>
    <w:qFormat w:val="on"/>
    <w:rPr>
      <w:b/>
    </w:rPr>
  </w:style>
  <w:style w:type="paragraph" w:customStyle="1" w:styleId="EndereodoRemetente">
    <w:name w:val="Endereço do Remetente"/>
    <w:basedOn w:val="Normal"/>
    <w:uiPriority w:val="2"/>
    <w:qFormat w:val="on"/>
    <w:rPr>
      <w:color w:val="ffffff"/>
      <w:spacing w:val="20"/>
    </w:rPr>
  </w:style>
  <w:style w:type="character" w:styleId="IntenseEmphasis">
    <w:name w:val="Intense Emphasis"/>
    <w:uiPriority w:val="21"/>
    <w:qFormat w:val="on"/>
    <w:rPr>
      <w:i/>
      <w:caps/>
      <w:color w:val="e65b01"/>
      <w:spacing w:val="10"/>
      <w:sz w:val="1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RodapChar">
    <w:name w:val="Rodapé Char"/>
    <w:link w:val="Footer"/>
    <w:uiPriority w:val="99"/>
    <w:rPr>
      <w:color w:val="414751"/>
      <w:sz w:val="20"/>
    </w:rPr>
  </w:style>
  <w:style w:type="paragraph" w:styleId="Subtitle">
    <w:name w:val="Subtitle"/>
    <w:basedOn w:val="Normal"/>
    <w:next w:val="Normal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har">
    <w:name w:val="Título 5 Char"/>
    <w:link w:val="Heading5"/>
    <w:uiPriority w:val="9"/>
    <w:semiHidden w:val="on"/>
    <w:rPr>
      <w:i/>
      <w:color w:val="e65b01"/>
    </w:rPr>
  </w:style>
  <w:style w:type="character" w:styleId="SubtleEmphasis">
    <w:name w:val="Subtle Emphasis"/>
    <w:uiPriority w:val="19"/>
    <w:qFormat w:val="on"/>
    <w:rPr>
      <w:i/>
      <w:color w:val="e65b01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paragraph" w:customStyle="1" w:styleId="Marcador2">
    <w:name w:val="Marcador 2"/>
    <w:basedOn w:val="ListParagraph"/>
    <w:uiPriority w:val="37"/>
    <w:qFormat w:val="on"/>
    <w:pPr>
      <w:numPr>
        <w:ilvl w:val="1"/>
        <w:numId w:val="0"/>
      </w:numPr>
      <w:contextualSpacing w:val="on"/>
    </w:pPr>
    <w:rPr>
      <w:color w:val="auto"/>
    </w:rPr>
  </w:style>
  <w:style w:type="paragraph" w:styleId="Signature">
    <w:name w:val="Signature"/>
    <w:basedOn w:val="Closing"/>
    <w:link w:val="AssinaturaChar"/>
    <w:uiPriority w:val="99"/>
    <w:unhideWhenUsed w:val="on"/>
    <w:unhideWhenUsed w:val="on"/>
    <w:pPr>
      <w:spacing w:before="0" w:after="0"/>
      <w:contextualSpacing w:val="on"/>
    </w:pPr>
    <w:rPr>
      <w:rFonts w:eastAsia="Century Schoolbook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CitaoIntensaChar">
    <w:name w:val="Citação Intensa Char"/>
    <w:link w:val="IntenseQuote"/>
    <w:uiPriority w:val="30"/>
    <w:rPr>
      <w:color w:val="e65b01"/>
      <w:sz w:val="20"/>
    </w:rPr>
  </w:style>
  <w:style w:type="character" w:customStyle="1" w:styleId="Ttulo6Char">
    <w:name w:val="Título 6 Char"/>
    <w:link w:val="Heading6"/>
    <w:uiPriority w:val="9"/>
    <w:semiHidden w:val="on"/>
    <w:rPr>
      <w:b/>
      <w:color w:val="e65b0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5b9bd5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Closing">
    <w:name w:val="Closing"/>
    <w:basedOn w:val="NoSpacing"/>
    <w:link w:val="EncerramentoChar"/>
    <w:uiPriority w:val="5"/>
    <w:unhideWhenUsed w:val="on"/>
    <w:qFormat w:val="on"/>
    <w:unhideWhenUsed w:val="on"/>
    <w:pPr>
      <w:spacing w:before="960" w:after="960"/>
      <w:ind w:right="2520"/>
    </w:pPr>
    <w:rPr/>
  </w:style>
  <w:style w:type="character" w:customStyle="1" w:styleId="Ttulo7Char">
    <w:name w:val="Título 7 Char"/>
    <w:link w:val="Heading7"/>
    <w:uiPriority w:val="9"/>
    <w:semiHidden w:val="on"/>
    <w:rPr>
      <w:b/>
      <w:i/>
      <w:color w:val="e65b01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uiPriority w:val="30"/>
    <w:rPr>
      <w:b/>
      <w:i/>
      <w:color w:val="5b9bd5" w:themeColor="accent1"/>
    </w:rPr>
  </w:style>
  <w:style w:type="paragraph" w:styleId="NormalIndent">
    <w:name w:val="Normal Indent"/>
    <w:basedOn w:val="Normal"/>
    <w:uiPriority w:val="99"/>
    <w:unhideWhenUsed w:val="on"/>
    <w:unhideWhenUsed w:val="on"/>
    <w:pPr>
      <w:ind w:left="720"/>
    </w:pPr>
  </w:style>
  <w:style w:type="character" w:customStyle="1" w:styleId="Ttulo1Char">
    <w:name w:val="Título 1 Char"/>
    <w:link w:val="Heading1"/>
    <w:uiPriority w:val="9"/>
    <w:semiHidden w:val="on"/>
    <w:rPr>
      <w:rFonts w:ascii="Century Schoolbook" w:cs="Times New Roman" w:eastAsia="Times New Roman" w:hAnsi="Century Schoolbook"/>
      <w:smallCaps/>
      <w:color w:val="414751"/>
      <w:spacing w:val="5"/>
      <w:sz w:val="32"/>
    </w:rPr>
  </w:style>
  <w:style w:type="numbering" w:customStyle="1" w:styleId="ListaNumerada">
    <w:name w:val="Lista Numerada"/>
    <w:uiPriority w:val="99"/>
    <w:pPr>
      <w:numPr>
        <w:numId w:val="0"/>
      </w:numPr>
    </w:pPr>
  </w:style>
  <w:style w:type="paragraph" w:customStyle="1" w:styleId="EndereodoRemetente0">
    <w:name w:val="Endereço do Remetente0"/>
    <w:basedOn w:val="Normal"/>
    <w:uiPriority w:val="2"/>
    <w:qFormat w:val="on"/>
    <w:rPr>
      <w:color w:val="ffffff"/>
      <w:spacing w:val="20"/>
    </w:rPr>
  </w:style>
  <w:style w:type="paragraph" w:customStyle="1" w:styleId="Subseo">
    <w:name w:val="Subseção"/>
    <w:basedOn w:val="Normal"/>
    <w:uiPriority w:val="2"/>
    <w:qFormat w:val="on"/>
    <w:pPr>
      <w:spacing w:before="60" w:after="0"/>
      <w:contextualSpacing w:val="on"/>
    </w:pPr>
    <w:rPr>
      <w:b/>
      <w:color w:val="575f6d"/>
    </w:rPr>
  </w:style>
  <w:style w:type="paragraph" w:customStyle="1" w:styleId="Assunto">
    <w:name w:val="Assunto"/>
    <w:basedOn w:val="NormalIndent"/>
    <w:uiPriority w:val="7"/>
    <w:qFormat w:val="on"/>
    <w:pPr>
      <w:ind w:left="0"/>
    </w:pPr>
    <w:rPr>
      <w:b/>
      <w:color w:val="fe8637"/>
    </w:rPr>
  </w:style>
  <w:style w:type="character" w:customStyle="1" w:styleId="QuoteChar">
    <w:name w:val="Quote Char"/>
    <w:basedOn w:val="DefaultParagraphFont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BalloonText">
    <w:name w:val="Balloon Text"/>
    <w:basedOn w:val="Normal"/>
    <w:link w:val="TextodebaloChar"/>
    <w:uiPriority w:val="99"/>
    <w:semiHidden w:val="on"/>
    <w:unhideWhenUsed w:val="on"/>
    <w:unhideWhenUsed w:val="on"/>
    <w:pPr>
      <w:spacing w:after="0" w:line="240" w:lineRule="auto"/>
    </w:pPr>
    <w:rPr>
      <w:rFonts w:hAnsi="Tahoma"/>
      <w:sz w:val="16"/>
    </w:rPr>
  </w:style>
  <w:style w:type="paragraph" w:styleId="Header">
    <w:name w:val="Header"/>
    <w:basedOn w:val="Normal"/>
    <w:link w:val="CabealhoChar"/>
    <w:uiPriority w:val="99"/>
    <w:semiHidden w:val="on"/>
    <w:unhideWhenUsed w:val="on"/>
    <w:unhideWhenUsed w:val="on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2e77b4" w:themeColor="accent1" w:themeShade="bf"/>
      <w:sz w:val="28"/>
    </w:rPr>
  </w:style>
  <w:style w:type="character" w:customStyle="1" w:styleId="TitleChar">
    <w:name w:val="Title Char"/>
    <w:basedOn w:val="DefaultParagraphFont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paragraph" w:styleId="Heading5">
    <w:name w:val="Heading 5"/>
    <w:basedOn w:val="Normal"/>
    <w:next w:val="Normal"/>
    <w:uiPriority w:val="9"/>
    <w:semiHidden w:val="on"/>
    <w:unhideWhenUsed w:val="on"/>
    <w:unhideWhenUsed w:val="on"/>
    <w:pPr>
      <w:spacing w:after="0"/>
    </w:pPr>
    <w:rPr>
      <w:rFonts w:eastAsia="Century Schoolbook"/>
      <w:i/>
      <w:color w:val="e65b01"/>
    </w:rPr>
  </w:style>
  <w:style w:type="paragraph" w:styleId="Footer">
    <w:name w:val="Footer"/>
    <w:basedOn w:val="Normal"/>
    <w:link w:val="RodapChar"/>
    <w:uiPriority w:val="99"/>
    <w:unhideWhenUsed w:val="on"/>
    <w:unhideWhenUsed w:val="on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EndereodoDestinatrio">
    <w:name w:val="Endereço do Destinatário"/>
    <w:basedOn w:val="NoSpacing"/>
    <w:uiPriority w:val="3"/>
    <w:qFormat w:val="on"/>
    <w:pPr>
      <w:spacing w:after="480"/>
      <w:contextualSpacing w:val="on"/>
    </w:pPr>
  </w:style>
  <w:style w:type="paragraph" w:styleId="Date">
    <w:name w:val="Date"/>
    <w:basedOn w:val="Normal"/>
    <w:next w:val="Normal"/>
    <w:link w:val="DataChar"/>
    <w:uiPriority w:val="99"/>
    <w:unhideWhenUsed w:val="on"/>
    <w:unhideWhenUsed w:val="on"/>
    <w:rPr>
      <w:b/>
      <w:color w:val="fe8637"/>
    </w:rPr>
  </w:style>
  <w:style w:type="character" w:customStyle="1" w:styleId="SubttuloChar">
    <w:name w:val="Subtítulo Char"/>
    <w:uiPriority w:val="11"/>
    <w:rPr>
      <w:i/>
      <w:color w:val="575f6d"/>
      <w:spacing w:val="5"/>
      <w:sz w:val="24"/>
    </w:rPr>
  </w:style>
  <w:style w:type="paragraph" w:customStyle="1" w:styleId="Marcador1">
    <w:name w:val="Marcador 1"/>
    <w:basedOn w:val="ListParagraph"/>
    <w:uiPriority w:val="37"/>
    <w:qFormat w:val="on"/>
    <w:pPr>
      <w:numPr>
        <w:numId w:val="0"/>
      </w:numPr>
      <w:spacing w:after="0"/>
      <w:contextualSpacing w:val="on"/>
    </w:pPr>
    <w:rPr>
      <w:color w:val="auto"/>
    </w:rPr>
  </w:style>
  <w:style w:type="character" w:customStyle="1" w:styleId="SaudaoChar">
    <w:name w:val="Saudação Char"/>
    <w:link w:val="Salutation"/>
    <w:uiPriority w:val="4"/>
    <w:rPr>
      <w:b/>
      <w:color w:val="414751"/>
      <w:sz w:val="20"/>
    </w:rPr>
  </w:style>
  <w:style w:type="paragraph" w:styleId="ListBullet">
    <w:name w:val="List Bullet"/>
    <w:basedOn w:val="NormalIndent"/>
    <w:uiPriority w:val="99"/>
    <w:unhideWhenUsed w:val="on"/>
    <w:unhideWhenUsed w:val="on"/>
    <w:pPr>
      <w:numPr>
        <w:numId w:val="0"/>
      </w:numPr>
      <w:spacing w:after="0"/>
      <w:contextualSpacing w:val="on"/>
    </w:pPr>
    <w:rPr>
      <w:color w:val="575f6d"/>
    </w:rPr>
  </w:style>
  <w:style w:type="character" w:customStyle="1" w:styleId="TtuloChar">
    <w:name w:val="Título Char"/>
    <w:uiPriority w:val="10"/>
    <w:rPr>
      <w:rFonts w:ascii="Century Schoolbook" w:cs="Times New Roman" w:eastAsia="Times New Roman" w:hAnsi="Century Schoolbook"/>
      <w:smallCaps/>
      <w:color w:val="fe8637"/>
      <w:spacing w:val="10"/>
      <w:sz w:val="48"/>
    </w:rPr>
  </w:style>
  <w:style w:type="character" w:customStyle="1" w:styleId="AssinaturaChar">
    <w:name w:val="Assinatura Char"/>
    <w:link w:val="Signature"/>
    <w:uiPriority w:val="99"/>
    <w:rPr>
      <w:color w:val="414751"/>
      <w:sz w:val="20"/>
    </w:rPr>
  </w:style>
  <w:style w:type="character" w:customStyle="1" w:styleId="EncerramentoChar">
    <w:name w:val="Encerramento Char"/>
    <w:link w:val="Closing"/>
    <w:uiPriority w:val="5"/>
    <w:rPr>
      <w:rFonts w:cs="Times New Roman" w:eastAsia="Times New Roman"/>
      <w:color w:val="414751"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10" Type="http://schemas.openxmlformats.org/officeDocument/2006/relationships/fontTable" Target="fontTable.xml"/><Relationship Id="rId8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3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0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michael.oliveira.1994</cp:lastModifiedBy>
  <cp:revision>2</cp:revision>
  <dcterms:created xsi:type="dcterms:W3CDTF">2016-06-29T18:17:00Z</dcterms:created>
  <dcterms:modified xsi:type="dcterms:W3CDTF">2016-06-29T18:17:00Z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