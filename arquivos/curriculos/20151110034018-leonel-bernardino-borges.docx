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000000"/>
          <w:sz w:val="23"/>
        </w:rPr>
        <w:alias w:val="Nome do Currículo"/>
        <w:tag w:val="Nome do Currículo"/>
        <w:id w:val="1517890734"/>
        <w:placeholder>
          <w:docPart w:val="DC118D56003A41A883505AF8A39A88F0"/>
        </w:placeholder>
        <w:docPartList>
          <w:docPartGallery w:val="Quick Parts"/>
          <w:docPartCategory w:val=" Nome do Currículo"/>
        </w:docPartList>
      </w:sdtPr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/>
          </w:tblPr>
          <w:tblGrid>
            <w:gridCol w:w="2317"/>
            <w:gridCol w:w="7706"/>
          </w:tblGrid>
          <w:tr w:rsidR="006C223F">
            <w:trPr>
              <w:trHeight w:val="648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6C223F" w:rsidRDefault="006C223F">
                <w:pPr>
                  <w:pStyle w:val="NomePessoal"/>
                  <w:spacing w:line="240" w:lineRule="auto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6C223F" w:rsidRDefault="004613A6" w:rsidP="006A763E">
                <w:pPr>
                  <w:pStyle w:val="NomePessoal"/>
                  <w:spacing w:line="240" w:lineRule="auto"/>
                </w:pPr>
                <w:sdt>
                  <w:sdtPr>
                    <w:id w:val="169066309"/>
                    <w:placeholder>
                      <w:docPart w:val="D679CC9A1A014C9EAACDCE0C9C7B6EA3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6A763E">
                      <w:t>LEONEL BERNARDINO BORGES</w:t>
                    </w:r>
                  </w:sdtContent>
                </w:sdt>
              </w:p>
            </w:tc>
          </w:tr>
          <w:tr w:rsidR="006C223F">
            <w:trPr>
              <w:trHeight w:val="144"/>
              <w:jc w:val="center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6C223F" w:rsidRDefault="006C223F">
                <w:pPr>
                  <w:pStyle w:val="Data"/>
                  <w:framePr w:wrap="auto" w:hAnchor="text" w:xAlign="left" w:yAlign="inline"/>
                  <w:suppressOverlap w:val="0"/>
                </w:pPr>
              </w:p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C223F" w:rsidRDefault="006C223F">
                <w:pPr>
                  <w:spacing w:after="0"/>
                </w:pPr>
              </w:p>
            </w:tc>
          </w:tr>
          <w:tr w:rsidR="006C223F">
            <w:trPr>
              <w:trHeight w:val="257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6C223F" w:rsidRDefault="006C223F">
                <w:pPr>
                  <w:spacing w:after="0"/>
                  <w:jc w:val="center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6A763E" w:rsidRDefault="006A763E">
                <w:pPr>
                  <w:pStyle w:val="EndereodoRemetente0"/>
                </w:pPr>
                <w:r>
                  <w:t>En</w:t>
                </w:r>
                <w:r w:rsidR="00433D33">
                  <w:t>dereço:</w:t>
                </w:r>
                <w:r w:rsidR="00743246">
                  <w:t xml:space="preserve"> Rua Antonio Ageu de Lima, 30</w:t>
                </w:r>
              </w:p>
              <w:p w:rsidR="006A763E" w:rsidRDefault="00743246">
                <w:pPr>
                  <w:pStyle w:val="EndereodoRemetente0"/>
                </w:pPr>
                <w:r>
                  <w:t>Bairro: Bela Vista</w:t>
                </w:r>
                <w:r w:rsidR="006A763E">
                  <w:t xml:space="preserve">   </w:t>
                </w:r>
                <w:r>
                  <w:t xml:space="preserve">   Cidade: Vitória de Santo Antão</w:t>
                </w:r>
                <w:r w:rsidR="006A763E">
                  <w:t xml:space="preserve"> - PE</w:t>
                </w:r>
                <w:r w:rsidR="007B153C">
                  <w:br/>
                </w:r>
                <w:r w:rsidR="006A763E">
                  <w:t>Telefone: 081- 3523-0399</w:t>
                </w:r>
              </w:p>
              <w:p w:rsidR="006C223F" w:rsidRDefault="006A763E">
                <w:pPr>
                  <w:pStyle w:val="EndereodoRemetente0"/>
                </w:pPr>
                <w:r>
                  <w:t xml:space="preserve">Celular: 081 – </w:t>
                </w:r>
                <w:r w:rsidR="00743246">
                  <w:t>9</w:t>
                </w:r>
                <w:r>
                  <w:t>9108-1067</w:t>
                </w:r>
                <w:r w:rsidR="007B153C">
                  <w:br/>
                </w:r>
                <w:r>
                  <w:t>leobborges26@gmail.com</w:t>
                </w:r>
              </w:p>
              <w:p w:rsidR="006C223F" w:rsidRDefault="006C223F" w:rsidP="006A763E">
                <w:pPr>
                  <w:pStyle w:val="EndereodoRemetente0"/>
                </w:pPr>
              </w:p>
            </w:tc>
          </w:tr>
        </w:tbl>
        <w:p w:rsidR="006C223F" w:rsidRDefault="004613A6"/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348"/>
        <w:gridCol w:w="7674"/>
      </w:tblGrid>
      <w:tr w:rsidR="006C223F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223F" w:rsidRDefault="006C223F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A763E" w:rsidRDefault="006A763E">
            <w:pPr>
              <w:pStyle w:val="Seo"/>
              <w:spacing w:after="0"/>
            </w:pPr>
            <w:r>
              <w:t>documentação</w:t>
            </w:r>
          </w:p>
          <w:p w:rsidR="006A763E" w:rsidRDefault="006A763E">
            <w:pPr>
              <w:spacing w:after="0" w:line="240" w:lineRule="auto"/>
            </w:pPr>
            <w:r>
              <w:t>Documentação completa</w:t>
            </w:r>
          </w:p>
          <w:p w:rsidR="006A763E" w:rsidRDefault="006A763E">
            <w:pPr>
              <w:spacing w:after="0" w:line="240" w:lineRule="auto"/>
            </w:pPr>
            <w:r>
              <w:t>Carteira de Habilitação Categoria: B</w:t>
            </w:r>
          </w:p>
          <w:p w:rsidR="006C223F" w:rsidRDefault="007B153C" w:rsidP="006A763E">
            <w:pPr>
              <w:pStyle w:val="Seo"/>
              <w:spacing w:after="0"/>
            </w:pPr>
            <w:r>
              <w:t>Formação</w:t>
            </w:r>
          </w:p>
          <w:p w:rsidR="006C223F" w:rsidRDefault="006A763E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Ensino Médio Completo</w:t>
            </w:r>
          </w:p>
          <w:p w:rsidR="00743246" w:rsidRDefault="00743246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Curso Técnico em Eletrotécnica – Em andamento</w:t>
            </w:r>
          </w:p>
          <w:p w:rsidR="006C223F" w:rsidRPr="006A763E" w:rsidRDefault="006A763E" w:rsidP="006A763E">
            <w:pPr>
              <w:pStyle w:val="Seo"/>
              <w:spacing w:after="0"/>
            </w:pPr>
            <w:r>
              <w:t>experiência PROFISSIONAL</w:t>
            </w:r>
          </w:p>
          <w:p w:rsidR="006C223F" w:rsidRDefault="006A763E">
            <w:pPr>
              <w:spacing w:after="0" w:line="240" w:lineRule="auto"/>
            </w:pPr>
            <w:r>
              <w:t>Empresa: AVANTTI Terceirização e Serviços Ltda.</w:t>
            </w:r>
          </w:p>
          <w:p w:rsidR="006C223F" w:rsidRDefault="006A763E">
            <w:pPr>
              <w:pStyle w:val="Commarcadores"/>
              <w:numPr>
                <w:ilvl w:val="0"/>
                <w:numId w:val="0"/>
              </w:numPr>
              <w:spacing w:after="0" w:line="240" w:lineRule="auto"/>
            </w:pPr>
            <w:r>
              <w:t>Cargo Ocupado: Auxiliar de Produção</w:t>
            </w:r>
          </w:p>
          <w:p w:rsidR="006A763E" w:rsidRDefault="006A763E">
            <w:pPr>
              <w:pStyle w:val="Commarcadores"/>
              <w:numPr>
                <w:ilvl w:val="0"/>
                <w:numId w:val="0"/>
              </w:numPr>
              <w:spacing w:after="0" w:line="240" w:lineRule="auto"/>
            </w:pPr>
            <w:r>
              <w:t>Período: 6 meses</w:t>
            </w:r>
          </w:p>
          <w:p w:rsidR="006C223F" w:rsidRDefault="007B153C">
            <w:pPr>
              <w:pStyle w:val="Seo"/>
              <w:spacing w:after="0"/>
            </w:pPr>
            <w:r>
              <w:t>qualificações</w:t>
            </w:r>
          </w:p>
          <w:p w:rsidR="006C223F" w:rsidRDefault="006A763E" w:rsidP="006A763E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ind w:left="360"/>
            </w:pPr>
            <w:r>
              <w:t>Informática Básica</w:t>
            </w:r>
          </w:p>
          <w:p w:rsidR="006A763E" w:rsidRDefault="006A763E" w:rsidP="006A763E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ind w:left="360"/>
            </w:pPr>
            <w:r>
              <w:t>Caldeiraria – SENAI CABO (336H/A)</w:t>
            </w:r>
          </w:p>
          <w:p w:rsidR="006A763E" w:rsidRDefault="006A763E" w:rsidP="006A763E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ind w:left="360"/>
            </w:pPr>
            <w:r>
              <w:t>Formação de Vigilantes – Security Center (160H/A)</w:t>
            </w:r>
          </w:p>
          <w:p w:rsidR="006A763E" w:rsidRDefault="006A763E" w:rsidP="006A763E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ind w:left="360"/>
            </w:pPr>
            <w:r>
              <w:t>Soldagem Eletroudo Revestido (SMAW), MAG (GMAW), com conhecimentos em arame tubular, TIG (GTAW) – SENAI CABO (336H/A)</w:t>
            </w:r>
          </w:p>
          <w:p w:rsidR="006A763E" w:rsidRDefault="006A763E" w:rsidP="006A763E">
            <w:pPr>
              <w:pStyle w:val="Commarcadores"/>
              <w:numPr>
                <w:ilvl w:val="0"/>
                <w:numId w:val="0"/>
              </w:numPr>
              <w:spacing w:after="0" w:line="240" w:lineRule="auto"/>
              <w:ind w:left="360"/>
            </w:pPr>
            <w:r>
              <w:t>Operador de Empilhadeira – SENAI MANGUEIRA (24H/A)</w:t>
            </w:r>
          </w:p>
        </w:tc>
      </w:tr>
    </w:tbl>
    <w:p w:rsidR="006C223F" w:rsidRDefault="006C223F"/>
    <w:sectPr w:rsidR="006C223F" w:rsidSect="006C223F">
      <w:headerReference w:type="default" r:id="rId9"/>
      <w:footerReference w:type="default" r:id="rId10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4A0" w:rsidRDefault="007B04A0">
      <w:pPr>
        <w:spacing w:after="0" w:line="240" w:lineRule="auto"/>
      </w:pPr>
      <w:r>
        <w:separator/>
      </w:r>
    </w:p>
  </w:endnote>
  <w:endnote w:type="continuationSeparator" w:id="0">
    <w:p w:rsidR="007B04A0" w:rsidRDefault="007B0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23F" w:rsidRDefault="006C223F"/>
  <w:p w:rsidR="006C223F" w:rsidRDefault="007B153C">
    <w:pPr>
      <w:pStyle w:val="Rodapmpar"/>
    </w:pPr>
    <w:r>
      <w:t xml:space="preserve">Página </w:t>
    </w:r>
    <w:r w:rsidR="004613A6" w:rsidRPr="004613A6">
      <w:fldChar w:fldCharType="begin"/>
    </w:r>
    <w:r>
      <w:instrText>PAGE   \* MERGEFORMAT</w:instrText>
    </w:r>
    <w:r w:rsidR="004613A6" w:rsidRPr="004613A6">
      <w:fldChar w:fldCharType="separate"/>
    </w:r>
    <w:r>
      <w:rPr>
        <w:sz w:val="24"/>
        <w:szCs w:val="24"/>
      </w:rPr>
      <w:t>1</w:t>
    </w:r>
    <w:r w:rsidR="004613A6">
      <w:rPr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4A0" w:rsidRDefault="007B04A0">
      <w:pPr>
        <w:spacing w:after="0" w:line="240" w:lineRule="auto"/>
      </w:pPr>
      <w:r>
        <w:separator/>
      </w:r>
    </w:p>
  </w:footnote>
  <w:footnote w:type="continuationSeparator" w:id="0">
    <w:p w:rsidR="007B04A0" w:rsidRDefault="007B0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Autor"/>
      <w:id w:val="5384246"/>
      <w:placeholder>
        <w:docPart w:val="1257E305330E4ECBB3A9E96C3E7B3A8D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6C223F" w:rsidRDefault="006A763E">
        <w:pPr>
          <w:pStyle w:val="Cabealhompar"/>
        </w:pPr>
        <w:r>
          <w:t>LEONEL BERNARDINO BORGES</w:t>
        </w:r>
      </w:p>
    </w:sdtContent>
  </w:sdt>
  <w:p w:rsidR="006C223F" w:rsidRDefault="006C223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Commarcador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Commarcador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Commarcador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Commarcador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Commarcador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Recuo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DateAndTime/>
  <w:attachedTemplate r:id="rId1"/>
  <w:defaultTabStop w:val="720"/>
  <w:hyphenationZone w:val="420"/>
  <w:drawingGridHorizontalSpacing w:val="115"/>
  <w:displayHorizontalDrawingGridEvery w:val="2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7B153C"/>
    <w:rsid w:val="00433D33"/>
    <w:rsid w:val="004613A6"/>
    <w:rsid w:val="006A763E"/>
    <w:rsid w:val="006C223F"/>
    <w:rsid w:val="00743246"/>
    <w:rsid w:val="007B04A0"/>
    <w:rsid w:val="007B153C"/>
    <w:rsid w:val="00D96C73"/>
    <w:rsid w:val="00FD0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kern w:val="24"/>
        <w:sz w:val="23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23F"/>
    <w:pPr>
      <w:spacing w:after="180" w:line="264" w:lineRule="auto"/>
    </w:p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6C223F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6C223F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6C223F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6C223F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6C223F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6C223F"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6C223F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6C223F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6C223F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6C223F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o">
    <w:name w:val="Quote"/>
    <w:basedOn w:val="Normal"/>
    <w:link w:val="CitaoChar"/>
    <w:uiPriority w:val="29"/>
    <w:qFormat/>
    <w:rsid w:val="006C223F"/>
    <w:rPr>
      <w:i/>
      <w:smallCaps/>
      <w:color w:val="775F55" w:themeColor="text2"/>
      <w:spacing w:val="6"/>
    </w:rPr>
  </w:style>
  <w:style w:type="character" w:customStyle="1" w:styleId="CitaoChar">
    <w:name w:val="Citação Char"/>
    <w:basedOn w:val="Fontepargpadro"/>
    <w:link w:val="Citao"/>
    <w:uiPriority w:val="29"/>
    <w:rsid w:val="006C223F"/>
    <w:rPr>
      <w:rFonts w:cs="Times New Roman"/>
      <w:i/>
      <w:smallCaps/>
      <w:color w:val="775F55" w:themeColor="text2"/>
      <w:spacing w:val="6"/>
      <w:sz w:val="23"/>
      <w:szCs w:val="23"/>
    </w:rPr>
  </w:style>
  <w:style w:type="paragraph" w:customStyle="1" w:styleId="Seo">
    <w:name w:val="Seção"/>
    <w:basedOn w:val="Normal"/>
    <w:uiPriority w:val="2"/>
    <w:qFormat/>
    <w:rsid w:val="006C223F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o">
    <w:name w:val="Subseção"/>
    <w:basedOn w:val="Normal"/>
    <w:uiPriority w:val="3"/>
    <w:qFormat/>
    <w:rsid w:val="006C223F"/>
    <w:pPr>
      <w:spacing w:after="40"/>
    </w:pPr>
    <w:rPr>
      <w:b/>
      <w:color w:val="94B6D2" w:themeColor="accent1"/>
      <w:spacing w:val="30"/>
      <w:sz w:val="24"/>
    </w:rPr>
  </w:style>
  <w:style w:type="paragraph" w:styleId="Commarcadores">
    <w:name w:val="List Bullet"/>
    <w:basedOn w:val="Normal"/>
    <w:uiPriority w:val="36"/>
    <w:unhideWhenUsed/>
    <w:qFormat/>
    <w:rsid w:val="006C223F"/>
    <w:pPr>
      <w:numPr>
        <w:numId w:val="21"/>
      </w:numPr>
    </w:pPr>
    <w:rPr>
      <w:sz w:val="24"/>
    </w:rPr>
  </w:style>
  <w:style w:type="character" w:styleId="TextodoEspaoReservado">
    <w:name w:val="Placeholder Text"/>
    <w:basedOn w:val="Fontepargpadro"/>
    <w:uiPriority w:val="99"/>
    <w:unhideWhenUsed/>
    <w:rsid w:val="006C223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223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223F"/>
    <w:rPr>
      <w:rFonts w:ascii="Tahoma" w:hAnsi="Tahoma" w:cs="Tahoma"/>
      <w:sz w:val="16"/>
      <w:szCs w:val="16"/>
    </w:rPr>
  </w:style>
  <w:style w:type="paragraph" w:styleId="Textoembloco">
    <w:name w:val="Block Text"/>
    <w:aliases w:val="Citação em Bloco"/>
    <w:uiPriority w:val="40"/>
    <w:rsid w:val="006C223F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FFFFFF" w:themeColor="background1"/>
      <w:sz w:val="28"/>
      <w:szCs w:val="28"/>
    </w:rPr>
  </w:style>
  <w:style w:type="character" w:styleId="TtulodoLivro">
    <w:name w:val="Book Title"/>
    <w:basedOn w:val="Fontepargpadro"/>
    <w:uiPriority w:val="33"/>
    <w:qFormat/>
    <w:rsid w:val="006C223F"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egenda">
    <w:name w:val="caption"/>
    <w:basedOn w:val="Normal"/>
    <w:next w:val="Normal"/>
    <w:uiPriority w:val="35"/>
    <w:unhideWhenUsed/>
    <w:rsid w:val="006C223F"/>
    <w:rPr>
      <w:b/>
      <w:bCs/>
      <w:caps/>
      <w:sz w:val="16"/>
      <w:szCs w:val="16"/>
    </w:rPr>
  </w:style>
  <w:style w:type="character" w:styleId="nfase">
    <w:name w:val="Emphasis"/>
    <w:uiPriority w:val="20"/>
    <w:qFormat/>
    <w:rsid w:val="006C223F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Rodap">
    <w:name w:val="footer"/>
    <w:basedOn w:val="Normal"/>
    <w:link w:val="RodapChar"/>
    <w:uiPriority w:val="99"/>
    <w:unhideWhenUsed/>
    <w:rsid w:val="006C223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6C223F"/>
    <w:rPr>
      <w:rFonts w:cs="Times New Roman"/>
      <w:sz w:val="23"/>
      <w:szCs w:val="23"/>
    </w:rPr>
  </w:style>
  <w:style w:type="paragraph" w:styleId="Cabealho">
    <w:name w:val="header"/>
    <w:basedOn w:val="Normal"/>
    <w:link w:val="CabealhoChar"/>
    <w:uiPriority w:val="99"/>
    <w:unhideWhenUsed/>
    <w:rsid w:val="006C223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C223F"/>
    <w:rPr>
      <w:rFonts w:cs="Times New Roman"/>
      <w:sz w:val="23"/>
      <w:szCs w:val="23"/>
    </w:rPr>
  </w:style>
  <w:style w:type="character" w:customStyle="1" w:styleId="Ttulo1Char">
    <w:name w:val="Título 1 Char"/>
    <w:basedOn w:val="Fontepargpadro"/>
    <w:link w:val="Ttulo1"/>
    <w:uiPriority w:val="9"/>
    <w:semiHidden/>
    <w:rsid w:val="006C223F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223F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223F"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223F"/>
    <w:rPr>
      <w:rFonts w:cs="Times New Roman"/>
      <w:caps/>
      <w:spacing w:val="1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223F"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223F"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223F"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223F"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223F"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6C223F"/>
    <w:rPr>
      <w:color w:val="F7B615" w:themeColor="hyperlink"/>
      <w:u w:val="single"/>
    </w:rPr>
  </w:style>
  <w:style w:type="character" w:styleId="nfaseIntensa">
    <w:name w:val="Intense Emphasis"/>
    <w:basedOn w:val="Fontepargpadro"/>
    <w:uiPriority w:val="21"/>
    <w:qFormat/>
    <w:rsid w:val="006C223F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oIntensa">
    <w:name w:val="Intense Quote"/>
    <w:basedOn w:val="Normal"/>
    <w:link w:val="CitaoIntensaChar"/>
    <w:uiPriority w:val="30"/>
    <w:qFormat/>
    <w:rsid w:val="006C223F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223F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character" w:styleId="RefernciaIntensa">
    <w:name w:val="Intense Reference"/>
    <w:basedOn w:val="Fontepargpadro"/>
    <w:uiPriority w:val="32"/>
    <w:qFormat/>
    <w:rsid w:val="006C223F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6C223F"/>
    <w:pPr>
      <w:ind w:left="360" w:hanging="360"/>
    </w:pPr>
  </w:style>
  <w:style w:type="paragraph" w:styleId="Lista2">
    <w:name w:val="List 2"/>
    <w:basedOn w:val="Normal"/>
    <w:uiPriority w:val="99"/>
    <w:unhideWhenUsed/>
    <w:rsid w:val="006C223F"/>
    <w:pPr>
      <w:ind w:left="720" w:hanging="360"/>
    </w:pPr>
  </w:style>
  <w:style w:type="paragraph" w:styleId="Commarcadores2">
    <w:name w:val="List Bullet 2"/>
    <w:basedOn w:val="Normal"/>
    <w:uiPriority w:val="36"/>
    <w:unhideWhenUsed/>
    <w:qFormat/>
    <w:rsid w:val="006C223F"/>
    <w:pPr>
      <w:numPr>
        <w:numId w:val="22"/>
      </w:numPr>
    </w:pPr>
    <w:rPr>
      <w:color w:val="94B6D2" w:themeColor="accent1"/>
    </w:rPr>
  </w:style>
  <w:style w:type="paragraph" w:styleId="Commarcadores3">
    <w:name w:val="List Bullet 3"/>
    <w:basedOn w:val="Normal"/>
    <w:uiPriority w:val="36"/>
    <w:unhideWhenUsed/>
    <w:qFormat/>
    <w:rsid w:val="006C223F"/>
    <w:pPr>
      <w:numPr>
        <w:numId w:val="23"/>
      </w:numPr>
    </w:pPr>
    <w:rPr>
      <w:color w:val="DD8047" w:themeColor="accent2"/>
    </w:rPr>
  </w:style>
  <w:style w:type="paragraph" w:styleId="Commarcadores4">
    <w:name w:val="List Bullet 4"/>
    <w:basedOn w:val="Normal"/>
    <w:uiPriority w:val="36"/>
    <w:unhideWhenUsed/>
    <w:qFormat/>
    <w:rsid w:val="006C223F"/>
    <w:pPr>
      <w:numPr>
        <w:numId w:val="24"/>
      </w:numPr>
    </w:pPr>
    <w:rPr>
      <w:caps/>
      <w:spacing w:val="4"/>
    </w:rPr>
  </w:style>
  <w:style w:type="paragraph" w:styleId="Commarcadores5">
    <w:name w:val="List Bullet 5"/>
    <w:basedOn w:val="Normal"/>
    <w:uiPriority w:val="36"/>
    <w:unhideWhenUsed/>
    <w:qFormat/>
    <w:rsid w:val="006C223F"/>
    <w:pPr>
      <w:numPr>
        <w:numId w:val="25"/>
      </w:numPr>
    </w:pPr>
  </w:style>
  <w:style w:type="paragraph" w:styleId="PargrafodaLista">
    <w:name w:val="List Paragraph"/>
    <w:basedOn w:val="Normal"/>
    <w:uiPriority w:val="34"/>
    <w:unhideWhenUsed/>
    <w:qFormat/>
    <w:rsid w:val="006C223F"/>
    <w:pPr>
      <w:ind w:left="720"/>
      <w:contextualSpacing/>
    </w:pPr>
  </w:style>
  <w:style w:type="numbering" w:customStyle="1" w:styleId="EstilodeListaMediano">
    <w:name w:val="Estilo de Lista Mediano"/>
    <w:uiPriority w:val="99"/>
    <w:rsid w:val="006C223F"/>
    <w:pPr>
      <w:numPr>
        <w:numId w:val="11"/>
      </w:numPr>
    </w:pPr>
  </w:style>
  <w:style w:type="paragraph" w:styleId="SemEspaamento">
    <w:name w:val="No Spacing"/>
    <w:basedOn w:val="Normal"/>
    <w:uiPriority w:val="99"/>
    <w:qFormat/>
    <w:rsid w:val="006C223F"/>
    <w:pPr>
      <w:spacing w:after="0" w:line="240" w:lineRule="auto"/>
    </w:pPr>
  </w:style>
  <w:style w:type="paragraph" w:styleId="Recuonormal">
    <w:name w:val="Normal Indent"/>
    <w:basedOn w:val="Normal"/>
    <w:uiPriority w:val="99"/>
    <w:unhideWhenUsed/>
    <w:rsid w:val="006C223F"/>
    <w:pPr>
      <w:numPr>
        <w:numId w:val="27"/>
      </w:numPr>
      <w:spacing w:line="300" w:lineRule="auto"/>
      <w:contextualSpacing/>
    </w:pPr>
  </w:style>
  <w:style w:type="paragraph" w:customStyle="1" w:styleId="NomePessoal">
    <w:name w:val="Nome Pessoal"/>
    <w:basedOn w:val="Normal"/>
    <w:uiPriority w:val="1"/>
    <w:qFormat/>
    <w:rsid w:val="006C223F"/>
    <w:pPr>
      <w:spacing w:after="0"/>
    </w:pPr>
    <w:rPr>
      <w:color w:val="FFFFFF" w:themeColor="background1"/>
      <w:sz w:val="40"/>
    </w:rPr>
  </w:style>
  <w:style w:type="paragraph" w:customStyle="1" w:styleId="EndereodoRemetente">
    <w:name w:val="Endereço do Remetente"/>
    <w:basedOn w:val="SemEspaamento"/>
    <w:uiPriority w:val="4"/>
    <w:qFormat/>
    <w:rsid w:val="006C223F"/>
    <w:pPr>
      <w:spacing w:before="240"/>
      <w:contextualSpacing/>
    </w:pPr>
    <w:rPr>
      <w:color w:val="775F55" w:themeColor="text2"/>
    </w:rPr>
  </w:style>
  <w:style w:type="character" w:styleId="Forte">
    <w:name w:val="Strong"/>
    <w:uiPriority w:val="22"/>
    <w:qFormat/>
    <w:rsid w:val="006C223F"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har"/>
    <w:uiPriority w:val="11"/>
    <w:rsid w:val="006C223F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C223F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nfaseSutil">
    <w:name w:val="Subtle Emphasis"/>
    <w:basedOn w:val="Fontepargpadro"/>
    <w:uiPriority w:val="19"/>
    <w:qFormat/>
    <w:rsid w:val="006C223F"/>
    <w:rPr>
      <w:rFonts w:asciiTheme="minorHAnsi" w:hAnsiTheme="minorHAnsi"/>
      <w:i/>
      <w:sz w:val="23"/>
    </w:rPr>
  </w:style>
  <w:style w:type="character" w:styleId="RefernciaSutil">
    <w:name w:val="Subtle Reference"/>
    <w:basedOn w:val="Fontepargpadro"/>
    <w:uiPriority w:val="31"/>
    <w:qFormat/>
    <w:rsid w:val="006C223F"/>
    <w:rPr>
      <w:rFonts w:asciiTheme="minorHAnsi" w:hAnsiTheme="minorHAnsi"/>
      <w:b/>
      <w:i/>
      <w:color w:val="775F55" w:themeColor="text2"/>
      <w:sz w:val="23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C223F"/>
    <w:pPr>
      <w:ind w:left="220" w:hanging="220"/>
    </w:pPr>
  </w:style>
  <w:style w:type="paragraph" w:styleId="Ttulo">
    <w:name w:val="Title"/>
    <w:basedOn w:val="Normal"/>
    <w:link w:val="TtuloChar"/>
    <w:uiPriority w:val="10"/>
    <w:rsid w:val="006C223F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6C223F"/>
    <w:rPr>
      <w:rFonts w:cs="Times New Roman"/>
      <w:color w:val="775F55" w:themeColor="text2"/>
      <w:sz w:val="72"/>
      <w:szCs w:val="72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6C223F"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6C223F"/>
    <w:pPr>
      <w:tabs>
        <w:tab w:val="right" w:leader="dot" w:pos="8630"/>
      </w:tabs>
      <w:spacing w:after="40" w:line="240" w:lineRule="auto"/>
      <w:ind w:left="144"/>
    </w:p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6C223F"/>
    <w:pPr>
      <w:tabs>
        <w:tab w:val="right" w:leader="dot" w:pos="8630"/>
      </w:tabs>
      <w:spacing w:after="40" w:line="240" w:lineRule="auto"/>
      <w:ind w:left="288"/>
    </w:p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6C223F"/>
    <w:pPr>
      <w:tabs>
        <w:tab w:val="right" w:leader="dot" w:pos="8630"/>
      </w:tabs>
      <w:spacing w:after="40" w:line="240" w:lineRule="auto"/>
      <w:ind w:left="432"/>
    </w:p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6C223F"/>
    <w:pPr>
      <w:tabs>
        <w:tab w:val="right" w:leader="dot" w:pos="8630"/>
      </w:tabs>
      <w:spacing w:after="40" w:line="240" w:lineRule="auto"/>
      <w:ind w:left="576"/>
    </w:p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6C223F"/>
    <w:pPr>
      <w:tabs>
        <w:tab w:val="right" w:leader="dot" w:pos="8630"/>
      </w:tabs>
      <w:spacing w:after="40" w:line="240" w:lineRule="auto"/>
      <w:ind w:left="720"/>
    </w:p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6C223F"/>
    <w:pPr>
      <w:tabs>
        <w:tab w:val="right" w:leader="dot" w:pos="8630"/>
      </w:tabs>
      <w:spacing w:after="40" w:line="240" w:lineRule="auto"/>
      <w:ind w:left="864"/>
    </w:p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6C223F"/>
    <w:pPr>
      <w:tabs>
        <w:tab w:val="right" w:leader="dot" w:pos="8630"/>
      </w:tabs>
      <w:spacing w:after="40" w:line="240" w:lineRule="auto"/>
      <w:ind w:left="1008"/>
    </w:p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6C223F"/>
    <w:pPr>
      <w:tabs>
        <w:tab w:val="right" w:leader="dot" w:pos="8630"/>
      </w:tabs>
      <w:spacing w:after="40" w:line="240" w:lineRule="auto"/>
      <w:ind w:left="1152"/>
    </w:pPr>
  </w:style>
  <w:style w:type="paragraph" w:styleId="Data">
    <w:name w:val="Date"/>
    <w:basedOn w:val="SemEspaamento"/>
    <w:next w:val="Normal"/>
    <w:link w:val="DataChar"/>
    <w:uiPriority w:val="99"/>
    <w:unhideWhenUsed/>
    <w:rsid w:val="006C223F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aChar">
    <w:name w:val="Data Char"/>
    <w:basedOn w:val="Fontepargpadro"/>
    <w:link w:val="Data"/>
    <w:uiPriority w:val="99"/>
    <w:rsid w:val="006C223F"/>
    <w:rPr>
      <w:rFonts w:cs="Times New Roman"/>
      <w:b/>
      <w:color w:val="FFFFFF" w:themeColor="background1"/>
      <w:sz w:val="23"/>
      <w:szCs w:val="23"/>
    </w:rPr>
  </w:style>
  <w:style w:type="paragraph" w:customStyle="1" w:styleId="RodapPar">
    <w:name w:val="Rodapé Par"/>
    <w:basedOn w:val="Normal"/>
    <w:uiPriority w:val="39"/>
    <w:semiHidden/>
    <w:unhideWhenUsed/>
    <w:qFormat/>
    <w:rsid w:val="006C223F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Rodapmpar">
    <w:name w:val="Rodapé Ímpar"/>
    <w:basedOn w:val="Normal"/>
    <w:unhideWhenUsed/>
    <w:qFormat/>
    <w:rsid w:val="006C223F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CabealhoPar">
    <w:name w:val="Cabeçalho Par"/>
    <w:basedOn w:val="SemEspaamento"/>
    <w:uiPriority w:val="39"/>
    <w:semiHidden/>
    <w:unhideWhenUsed/>
    <w:qFormat/>
    <w:rsid w:val="006C223F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Cabealhompar">
    <w:name w:val="Cabeçalho Ímpar"/>
    <w:basedOn w:val="SemEspaamento"/>
    <w:unhideWhenUsed/>
    <w:qFormat/>
    <w:rsid w:val="006C223F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EndereodoRemetente0">
    <w:name w:val="Endereço do Remetente"/>
    <w:basedOn w:val="SemEspaamento"/>
    <w:uiPriority w:val="2"/>
    <w:unhideWhenUsed/>
    <w:qFormat/>
    <w:rsid w:val="006C223F"/>
  </w:style>
  <w:style w:type="paragraph" w:customStyle="1" w:styleId="NomedaEmpresa">
    <w:name w:val="Nome da Empresa"/>
    <w:basedOn w:val="Normal"/>
    <w:uiPriority w:val="4"/>
    <w:qFormat/>
    <w:rsid w:val="006C223F"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RE\TS1017730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C118D56003A41A883505AF8A39A88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BA6952-648B-4AEE-A045-A824822F5A03}"/>
      </w:docPartPr>
      <w:docPartBody>
        <w:p w:rsidR="00F86292" w:rsidRDefault="008645A0">
          <w:pPr>
            <w:pStyle w:val="DC118D56003A41A883505AF8A39A88F0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D679CC9A1A014C9EAACDCE0C9C7B6E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B614BA-7326-4C64-8706-46D5793F8489}"/>
      </w:docPartPr>
      <w:docPartBody>
        <w:p w:rsidR="00F86292" w:rsidRDefault="008645A0">
          <w:pPr>
            <w:pStyle w:val="D679CC9A1A014C9EAACDCE0C9C7B6EA3"/>
          </w:pPr>
          <w:r>
            <w:t>[Digite seu nome]</w:t>
          </w:r>
        </w:p>
      </w:docPartBody>
    </w:docPart>
    <w:docPart>
      <w:docPartPr>
        <w:name w:val="1257E305330E4ECBB3A9E96C3E7B3A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172939-51A1-4FFC-9852-39B47DE1CA68}"/>
      </w:docPartPr>
      <w:docPartBody>
        <w:p w:rsidR="00F86292" w:rsidRDefault="008645A0">
          <w:pPr>
            <w:pStyle w:val="1257E305330E4ECBB3A9E96C3E7B3A8D"/>
          </w:pPr>
          <w:r>
            <w:t>[Digite o nome do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645A0"/>
    <w:rsid w:val="008645A0"/>
    <w:rsid w:val="00E824A9"/>
    <w:rsid w:val="00F86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2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F86292"/>
    <w:rPr>
      <w:color w:val="808080"/>
    </w:rPr>
  </w:style>
  <w:style w:type="paragraph" w:customStyle="1" w:styleId="DC118D56003A41A883505AF8A39A88F0">
    <w:name w:val="DC118D56003A41A883505AF8A39A88F0"/>
    <w:rsid w:val="00F86292"/>
  </w:style>
  <w:style w:type="paragraph" w:customStyle="1" w:styleId="D679CC9A1A014C9EAACDCE0C9C7B6EA3">
    <w:name w:val="D679CC9A1A014C9EAACDCE0C9C7B6EA3"/>
    <w:rsid w:val="00F86292"/>
  </w:style>
  <w:style w:type="paragraph" w:customStyle="1" w:styleId="F919CBD22984436EAD3DD82DB0801809">
    <w:name w:val="F919CBD22984436EAD3DD82DB0801809"/>
    <w:rsid w:val="00F86292"/>
  </w:style>
  <w:style w:type="paragraph" w:customStyle="1" w:styleId="9B2DDD0C33734989B871D29EF24F5D56">
    <w:name w:val="9B2DDD0C33734989B871D29EF24F5D56"/>
    <w:rsid w:val="00F86292"/>
  </w:style>
  <w:style w:type="paragraph" w:customStyle="1" w:styleId="A8ECEE88D95A4072B5E51B3330C7169B">
    <w:name w:val="A8ECEE88D95A4072B5E51B3330C7169B"/>
    <w:rsid w:val="00F86292"/>
  </w:style>
  <w:style w:type="paragraph" w:customStyle="1" w:styleId="CACC9A047F7C47BAAE3CF3D95FD40529">
    <w:name w:val="CACC9A047F7C47BAAE3CF3D95FD40529"/>
    <w:rsid w:val="00F86292"/>
  </w:style>
  <w:style w:type="paragraph" w:customStyle="1" w:styleId="64B640ACD762423BB4313C6DE70FDA19">
    <w:name w:val="64B640ACD762423BB4313C6DE70FDA19"/>
    <w:rsid w:val="00F86292"/>
  </w:style>
  <w:style w:type="paragraph" w:customStyle="1" w:styleId="3AA375DFB9554E08B5AA864A98A122CB">
    <w:name w:val="3AA375DFB9554E08B5AA864A98A122CB"/>
    <w:rsid w:val="00F86292"/>
  </w:style>
  <w:style w:type="paragraph" w:customStyle="1" w:styleId="0DDB7352014B4E71AF38ADCC11E0978C">
    <w:name w:val="0DDB7352014B4E71AF38ADCC11E0978C"/>
    <w:rsid w:val="00F86292"/>
  </w:style>
  <w:style w:type="paragraph" w:customStyle="1" w:styleId="E3E45AF6709B40B2BBD71C128F680F0D">
    <w:name w:val="E3E45AF6709B40B2BBD71C128F680F0D"/>
    <w:rsid w:val="00F86292"/>
  </w:style>
  <w:style w:type="paragraph" w:customStyle="1" w:styleId="4744375DC18142958DB37802CD27DF2C">
    <w:name w:val="4744375DC18142958DB37802CD27DF2C"/>
    <w:rsid w:val="00F86292"/>
  </w:style>
  <w:style w:type="paragraph" w:customStyle="1" w:styleId="C67E728060E1468EA20D7F0FB67C6B41">
    <w:name w:val="C67E728060E1468EA20D7F0FB67C6B41"/>
    <w:rsid w:val="00F86292"/>
  </w:style>
  <w:style w:type="paragraph" w:customStyle="1" w:styleId="3AA92CD52CA74E4392E228EA924E7349">
    <w:name w:val="3AA92CD52CA74E4392E228EA924E7349"/>
    <w:rsid w:val="00F86292"/>
  </w:style>
  <w:style w:type="paragraph" w:customStyle="1" w:styleId="7DF399D3EBAF49BDB7A6002AC9EE095A">
    <w:name w:val="7DF399D3EBAF49BDB7A6002AC9EE095A"/>
    <w:rsid w:val="00F86292"/>
  </w:style>
  <w:style w:type="paragraph" w:customStyle="1" w:styleId="A554A7185599486399422F8B51601299">
    <w:name w:val="A554A7185599486399422F8B51601299"/>
    <w:rsid w:val="00F86292"/>
  </w:style>
  <w:style w:type="paragraph" w:customStyle="1" w:styleId="6A72F2571F35416590A028D51BBAA5F6">
    <w:name w:val="6A72F2571F35416590A028D51BBAA5F6"/>
    <w:rsid w:val="00F86292"/>
  </w:style>
  <w:style w:type="paragraph" w:customStyle="1" w:styleId="1A88513A49394C94BB765CAE4A2F6E95">
    <w:name w:val="1A88513A49394C94BB765CAE4A2F6E95"/>
    <w:rsid w:val="00F86292"/>
  </w:style>
  <w:style w:type="paragraph" w:customStyle="1" w:styleId="1257E305330E4ECBB3A9E96C3E7B3A8D">
    <w:name w:val="1257E305330E4ECBB3A9E96C3E7B3A8D"/>
    <w:rsid w:val="00F8629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B13346DD-087B-4402-8690-87717BC5C7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TS101773071</Template>
  <TotalTime>44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 BERNARDINO BORGES</dc:creator>
  <cp:lastModifiedBy>HTY</cp:lastModifiedBy>
  <cp:revision>6</cp:revision>
  <cp:lastPrinted>2015-11-10T17:34:00Z</cp:lastPrinted>
  <dcterms:created xsi:type="dcterms:W3CDTF">2014-06-27T12:31:00Z</dcterms:created>
  <dcterms:modified xsi:type="dcterms:W3CDTF">2015-11-10T17:35:00Z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