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DC" w:rsidRPr="00160FC0" w:rsidRDefault="00943E9E" w:rsidP="00AB32F9">
      <w:pPr>
        <w:rPr>
          <w:rFonts w:ascii="Bodoni MT" w:hAnsi="Bodoni MT" w:cs="Mongolian Baiti"/>
          <w:b/>
          <w:i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397D8BD" wp14:editId="0362BF41">
            <wp:simplePos x="0" y="0"/>
            <wp:positionH relativeFrom="column">
              <wp:posOffset>4262755</wp:posOffset>
            </wp:positionH>
            <wp:positionV relativeFrom="paragraph">
              <wp:posOffset>168275</wp:posOffset>
            </wp:positionV>
            <wp:extent cx="1030605" cy="1275080"/>
            <wp:effectExtent l="0" t="0" r="0" b="1270"/>
            <wp:wrapNone/>
            <wp:docPr id="2" name="Imagem 2" descr="C:\Users\jf\Pictures\img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\Pictures\img4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2F9">
        <w:rPr>
          <w:rFonts w:ascii="Bodoni MT" w:hAnsi="Bodoni MT" w:cs="Mongolian Baiti"/>
          <w:b/>
          <w:i/>
          <w:sz w:val="48"/>
          <w:szCs w:val="48"/>
        </w:rPr>
        <w:t xml:space="preserve">Renê Manoel dos Santos </w:t>
      </w:r>
      <w:bookmarkStart w:id="0" w:name="_GoBack"/>
      <w:bookmarkEnd w:id="0"/>
    </w:p>
    <w:p w:rsidR="004353A3" w:rsidRDefault="004353A3" w:rsidP="00AB32F9"/>
    <w:p w:rsidR="004353A3" w:rsidRPr="00AB32F9" w:rsidRDefault="004353A3" w:rsidP="00AB32F9">
      <w:r w:rsidRPr="00AB32F9">
        <w:t>Br</w:t>
      </w:r>
      <w:r w:rsidR="00AB32F9">
        <w:t>asileiro, Casado, Nascido em: 28/03/1984</w:t>
      </w:r>
      <w:r w:rsidRPr="00AB32F9">
        <w:t>.</w:t>
      </w:r>
    </w:p>
    <w:p w:rsidR="004353A3" w:rsidRPr="00A402CA" w:rsidRDefault="004353A3" w:rsidP="00AB32F9">
      <w:r w:rsidRPr="00AB32F9">
        <w:t xml:space="preserve">End. Rua </w:t>
      </w:r>
      <w:r w:rsidR="00AB32F9">
        <w:t>Manoel dias Simões</w:t>
      </w:r>
      <w:r w:rsidRPr="00AB32F9">
        <w:t xml:space="preserve">, n° </w:t>
      </w:r>
      <w:r w:rsidR="00AB32F9">
        <w:t>72</w:t>
      </w:r>
      <w:r w:rsidRPr="00AB32F9">
        <w:t>.</w:t>
      </w:r>
      <w:r w:rsidR="00A402CA" w:rsidRPr="00A402CA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353A3" w:rsidRPr="00AB32F9" w:rsidRDefault="004353A3" w:rsidP="00AB32F9">
      <w:r w:rsidRPr="00AB32F9">
        <w:t xml:space="preserve">Bairro: </w:t>
      </w:r>
      <w:r w:rsidR="00AB32F9">
        <w:t>Conceição</w:t>
      </w:r>
      <w:r w:rsidRPr="00AB32F9">
        <w:t>.</w:t>
      </w:r>
    </w:p>
    <w:p w:rsidR="004353A3" w:rsidRPr="00AB32F9" w:rsidRDefault="00AB32F9" w:rsidP="00AB32F9">
      <w:r>
        <w:t>Moreno – PE</w:t>
      </w:r>
      <w:r w:rsidR="004353A3" w:rsidRPr="00AB32F9">
        <w:t>.</w:t>
      </w:r>
    </w:p>
    <w:p w:rsidR="004353A3" w:rsidRPr="00AB32F9" w:rsidRDefault="004353A3" w:rsidP="00AB32F9">
      <w:r w:rsidRPr="00AB32F9">
        <w:t xml:space="preserve">CEP: </w:t>
      </w:r>
      <w:r w:rsidR="00AB32F9">
        <w:t>54.800.000</w:t>
      </w:r>
    </w:p>
    <w:p w:rsidR="004353A3" w:rsidRPr="00AB32F9" w:rsidRDefault="004353A3" w:rsidP="00AB32F9">
      <w:r w:rsidRPr="00AB32F9">
        <w:t>Contatos: (</w:t>
      </w:r>
      <w:r w:rsidR="00AB32F9">
        <w:t>8</w:t>
      </w:r>
      <w:r w:rsidR="00160FC0" w:rsidRPr="00AB32F9">
        <w:t xml:space="preserve">1) </w:t>
      </w:r>
      <w:r w:rsidR="00AB32F9">
        <w:t>98703-0745 / 98861-6778</w:t>
      </w:r>
    </w:p>
    <w:p w:rsidR="004353A3" w:rsidRDefault="004353A3" w:rsidP="00AB32F9"/>
    <w:p w:rsidR="004353A3" w:rsidRDefault="004353A3" w:rsidP="00AB32F9"/>
    <w:p w:rsidR="004353A3" w:rsidRDefault="004353A3" w:rsidP="004353A3">
      <w:pPr>
        <w:rPr>
          <w:b/>
        </w:rPr>
      </w:pPr>
      <w:r w:rsidRPr="004353A3">
        <w:rPr>
          <w:b/>
        </w:rPr>
        <w:t xml:space="preserve">PERFIL PROFISSIONAL </w:t>
      </w:r>
    </w:p>
    <w:p w:rsidR="004353A3" w:rsidRPr="004353A3" w:rsidRDefault="004353A3" w:rsidP="004353A3">
      <w:pPr>
        <w:rPr>
          <w:b/>
        </w:rPr>
      </w:pPr>
    </w:p>
    <w:p w:rsidR="004353A3" w:rsidRPr="004353A3" w:rsidRDefault="004353A3" w:rsidP="00943E9E">
      <w:pPr>
        <w:ind w:left="708"/>
        <w:jc w:val="both"/>
        <w:rPr>
          <w:i/>
        </w:rPr>
      </w:pPr>
      <w:r w:rsidRPr="004353A3">
        <w:rPr>
          <w:i/>
        </w:rPr>
        <w:t>Atuar com responsabilidade e determinação visando um bom relacionamento e</w:t>
      </w:r>
      <w:proofErr w:type="gramStart"/>
      <w:r w:rsidRPr="004353A3">
        <w:rPr>
          <w:i/>
        </w:rPr>
        <w:t xml:space="preserve">  </w:t>
      </w:r>
      <w:proofErr w:type="gramEnd"/>
      <w:r w:rsidRPr="004353A3">
        <w:rPr>
          <w:i/>
        </w:rPr>
        <w:t xml:space="preserve">trabalho em equipe </w:t>
      </w:r>
      <w:r w:rsidR="00943E9E">
        <w:rPr>
          <w:i/>
        </w:rPr>
        <w:t xml:space="preserve">cumprindo com </w:t>
      </w:r>
      <w:r w:rsidRPr="004353A3">
        <w:rPr>
          <w:i/>
        </w:rPr>
        <w:t xml:space="preserve"> as metas e crescendo com a referida empresa.</w:t>
      </w:r>
    </w:p>
    <w:p w:rsidR="004353A3" w:rsidRPr="004353A3" w:rsidRDefault="004353A3" w:rsidP="004353A3"/>
    <w:p w:rsidR="004353A3" w:rsidRDefault="004353A3" w:rsidP="004353A3">
      <w:pPr>
        <w:rPr>
          <w:b/>
        </w:rPr>
      </w:pPr>
      <w:r w:rsidRPr="004353A3">
        <w:rPr>
          <w:b/>
        </w:rPr>
        <w:t>ESCOLARIDADE</w:t>
      </w:r>
    </w:p>
    <w:p w:rsidR="004353A3" w:rsidRPr="004353A3" w:rsidRDefault="004353A3" w:rsidP="004353A3">
      <w:pPr>
        <w:rPr>
          <w:b/>
        </w:rPr>
      </w:pPr>
    </w:p>
    <w:p w:rsidR="004353A3" w:rsidRPr="004353A3" w:rsidRDefault="004353A3" w:rsidP="00AB32F9">
      <w:pPr>
        <w:ind w:left="708"/>
        <w:rPr>
          <w:i/>
        </w:rPr>
      </w:pPr>
      <w:r>
        <w:rPr>
          <w:i/>
        </w:rPr>
        <w:t xml:space="preserve">Ensino </w:t>
      </w:r>
      <w:r w:rsidR="00AB32F9">
        <w:rPr>
          <w:i/>
        </w:rPr>
        <w:t xml:space="preserve">Médio Completo </w:t>
      </w:r>
    </w:p>
    <w:p w:rsidR="004353A3" w:rsidRPr="004353A3" w:rsidRDefault="004353A3" w:rsidP="004353A3">
      <w:pPr>
        <w:rPr>
          <w:b/>
        </w:rPr>
      </w:pPr>
    </w:p>
    <w:p w:rsidR="004353A3" w:rsidRPr="004353A3" w:rsidRDefault="004353A3" w:rsidP="004353A3">
      <w:pPr>
        <w:rPr>
          <w:i/>
        </w:rPr>
      </w:pPr>
    </w:p>
    <w:p w:rsidR="004353A3" w:rsidRPr="004353A3" w:rsidRDefault="004353A3" w:rsidP="004353A3">
      <w:pPr>
        <w:rPr>
          <w:b/>
        </w:rPr>
      </w:pPr>
      <w:r w:rsidRPr="004353A3">
        <w:rPr>
          <w:b/>
        </w:rPr>
        <w:t xml:space="preserve">DOCUMENTAÇÃO </w:t>
      </w:r>
    </w:p>
    <w:p w:rsidR="004353A3" w:rsidRDefault="004353A3" w:rsidP="004353A3">
      <w:pPr>
        <w:rPr>
          <w:b/>
        </w:rPr>
      </w:pPr>
    </w:p>
    <w:p w:rsidR="004353A3" w:rsidRDefault="004353A3" w:rsidP="004353A3">
      <w:pPr>
        <w:ind w:left="708"/>
        <w:rPr>
          <w:i/>
        </w:rPr>
      </w:pPr>
      <w:r>
        <w:rPr>
          <w:i/>
        </w:rPr>
        <w:t xml:space="preserve">CNH: Cat. </w:t>
      </w:r>
      <w:r w:rsidRPr="00AB32F9">
        <w:rPr>
          <w:b/>
          <w:i/>
          <w:color w:val="FF0000"/>
        </w:rPr>
        <w:t>AB</w:t>
      </w:r>
    </w:p>
    <w:p w:rsidR="004353A3" w:rsidRDefault="004353A3" w:rsidP="004353A3">
      <w:pPr>
        <w:ind w:left="708"/>
        <w:rPr>
          <w:i/>
        </w:rPr>
      </w:pPr>
      <w:r>
        <w:rPr>
          <w:i/>
        </w:rPr>
        <w:t>Todos os documentos encontram-se regularizados.</w:t>
      </w:r>
    </w:p>
    <w:p w:rsidR="004353A3" w:rsidRPr="004353A3" w:rsidRDefault="004353A3" w:rsidP="004353A3">
      <w:pPr>
        <w:rPr>
          <w:i/>
        </w:rPr>
      </w:pPr>
    </w:p>
    <w:p w:rsidR="004353A3" w:rsidRPr="004353A3" w:rsidRDefault="004353A3" w:rsidP="004353A3">
      <w:pPr>
        <w:rPr>
          <w:b/>
        </w:rPr>
      </w:pPr>
    </w:p>
    <w:p w:rsidR="004353A3" w:rsidRPr="004353A3" w:rsidRDefault="004353A3" w:rsidP="004353A3">
      <w:pPr>
        <w:rPr>
          <w:b/>
        </w:rPr>
      </w:pPr>
      <w:r w:rsidRPr="004353A3">
        <w:rPr>
          <w:b/>
        </w:rPr>
        <w:t>EXPERIÊNCIA PROFISSIONAL</w:t>
      </w:r>
    </w:p>
    <w:p w:rsidR="004353A3" w:rsidRDefault="004353A3" w:rsidP="004353A3">
      <w:pPr>
        <w:rPr>
          <w:i/>
        </w:rPr>
      </w:pPr>
    </w:p>
    <w:p w:rsidR="004353A3" w:rsidRDefault="004353A3" w:rsidP="004353A3">
      <w:pPr>
        <w:ind w:left="708"/>
        <w:rPr>
          <w:i/>
        </w:rPr>
      </w:pPr>
      <w:r>
        <w:rPr>
          <w:i/>
        </w:rPr>
        <w:t xml:space="preserve">Empresa: </w:t>
      </w:r>
      <w:r w:rsidR="00AB32F9">
        <w:rPr>
          <w:i/>
        </w:rPr>
        <w:t xml:space="preserve">Construtora </w:t>
      </w:r>
      <w:proofErr w:type="spellStart"/>
      <w:r w:rsidR="00AB32F9">
        <w:rPr>
          <w:i/>
        </w:rPr>
        <w:t>Viero</w:t>
      </w:r>
      <w:proofErr w:type="spellEnd"/>
      <w:r w:rsidR="00AB32F9">
        <w:rPr>
          <w:i/>
        </w:rPr>
        <w:t xml:space="preserve"> </w:t>
      </w:r>
    </w:p>
    <w:p w:rsidR="004353A3" w:rsidRDefault="004353A3" w:rsidP="004353A3">
      <w:pPr>
        <w:ind w:left="708"/>
        <w:rPr>
          <w:i/>
        </w:rPr>
      </w:pPr>
      <w:r>
        <w:rPr>
          <w:i/>
        </w:rPr>
        <w:t>Função:</w:t>
      </w:r>
      <w:r w:rsidR="00AB32F9">
        <w:rPr>
          <w:i/>
        </w:rPr>
        <w:t xml:space="preserve"> Ajudante de Pedreiro </w:t>
      </w:r>
    </w:p>
    <w:p w:rsidR="004353A3" w:rsidRDefault="004353A3" w:rsidP="004353A3">
      <w:pPr>
        <w:ind w:left="708"/>
        <w:rPr>
          <w:i/>
        </w:rPr>
      </w:pPr>
      <w:r>
        <w:rPr>
          <w:i/>
        </w:rPr>
        <w:t xml:space="preserve">Período: </w:t>
      </w:r>
      <w:r w:rsidR="00AB32F9">
        <w:rPr>
          <w:i/>
        </w:rPr>
        <w:t xml:space="preserve">06 Meses </w:t>
      </w:r>
    </w:p>
    <w:p w:rsidR="00AB32F9" w:rsidRPr="004353A3" w:rsidRDefault="00AB32F9" w:rsidP="004353A3">
      <w:pPr>
        <w:ind w:left="708"/>
        <w:rPr>
          <w:i/>
        </w:rPr>
      </w:pPr>
    </w:p>
    <w:p w:rsidR="00AB32F9" w:rsidRDefault="00AB32F9" w:rsidP="00AB32F9">
      <w:pPr>
        <w:ind w:left="708"/>
        <w:rPr>
          <w:i/>
        </w:rPr>
      </w:pPr>
      <w:r>
        <w:rPr>
          <w:i/>
        </w:rPr>
        <w:t>Empresa: Estaleiro Atlântico Sul</w:t>
      </w:r>
      <w:proofErr w:type="gramStart"/>
      <w:r>
        <w:rPr>
          <w:i/>
        </w:rPr>
        <w:t xml:space="preserve">  </w:t>
      </w:r>
    </w:p>
    <w:p w:rsidR="00AB32F9" w:rsidRDefault="00AB32F9" w:rsidP="00AB32F9">
      <w:pPr>
        <w:ind w:left="708"/>
        <w:rPr>
          <w:i/>
        </w:rPr>
      </w:pPr>
      <w:proofErr w:type="gramEnd"/>
      <w:r>
        <w:rPr>
          <w:i/>
        </w:rPr>
        <w:t>Função: Soldador</w:t>
      </w:r>
      <w:proofErr w:type="gramStart"/>
      <w:r>
        <w:rPr>
          <w:i/>
        </w:rPr>
        <w:t xml:space="preserve">  </w:t>
      </w:r>
    </w:p>
    <w:p w:rsidR="00AB32F9" w:rsidRPr="004353A3" w:rsidRDefault="00AB32F9" w:rsidP="00AB32F9">
      <w:pPr>
        <w:ind w:left="708"/>
        <w:rPr>
          <w:i/>
        </w:rPr>
      </w:pPr>
      <w:proofErr w:type="gramEnd"/>
      <w:r>
        <w:rPr>
          <w:i/>
        </w:rPr>
        <w:t xml:space="preserve">Período: </w:t>
      </w:r>
      <w:proofErr w:type="gramStart"/>
      <w:r>
        <w:rPr>
          <w:i/>
        </w:rPr>
        <w:t>6</w:t>
      </w:r>
      <w:proofErr w:type="gramEnd"/>
      <w:r>
        <w:rPr>
          <w:i/>
        </w:rPr>
        <w:t xml:space="preserve"> Ano e 03 Meses  </w:t>
      </w:r>
    </w:p>
    <w:p w:rsidR="00AB32F9" w:rsidRDefault="00AB32F9" w:rsidP="00AB32F9">
      <w:pPr>
        <w:rPr>
          <w:b/>
        </w:rPr>
      </w:pPr>
    </w:p>
    <w:p w:rsidR="004353A3" w:rsidRDefault="004353A3" w:rsidP="004353A3">
      <w:pPr>
        <w:rPr>
          <w:b/>
        </w:rPr>
      </w:pPr>
    </w:p>
    <w:sectPr w:rsidR="004353A3" w:rsidSect="00160FC0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Bodoni Bk BT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F9"/>
    <w:rsid w:val="00160FC0"/>
    <w:rsid w:val="004353A3"/>
    <w:rsid w:val="00930448"/>
    <w:rsid w:val="00943E9E"/>
    <w:rsid w:val="00A402CA"/>
    <w:rsid w:val="00AA67DC"/>
    <w:rsid w:val="00AB32F9"/>
    <w:rsid w:val="00B507E3"/>
    <w:rsid w:val="00F8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A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53A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53A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53A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53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53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53A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53A3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53A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53A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3A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353A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53A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53A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53A3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53A3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53A3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53A3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53A3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53A3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4353A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4353A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53A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4353A3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4353A3"/>
    <w:rPr>
      <w:b/>
      <w:bCs/>
    </w:rPr>
  </w:style>
  <w:style w:type="character" w:styleId="nfase">
    <w:name w:val="Emphasis"/>
    <w:basedOn w:val="Fontepargpadro"/>
    <w:uiPriority w:val="20"/>
    <w:qFormat/>
    <w:rsid w:val="004353A3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4353A3"/>
    <w:rPr>
      <w:szCs w:val="32"/>
    </w:rPr>
  </w:style>
  <w:style w:type="paragraph" w:styleId="PargrafodaLista">
    <w:name w:val="List Paragraph"/>
    <w:basedOn w:val="Normal"/>
    <w:uiPriority w:val="34"/>
    <w:qFormat/>
    <w:rsid w:val="004353A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353A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4353A3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53A3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53A3"/>
    <w:rPr>
      <w:b/>
      <w:i/>
      <w:sz w:val="24"/>
    </w:rPr>
  </w:style>
  <w:style w:type="character" w:styleId="nfaseSutil">
    <w:name w:val="Subtle Emphasis"/>
    <w:uiPriority w:val="19"/>
    <w:qFormat/>
    <w:rsid w:val="004353A3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4353A3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4353A3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4353A3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4353A3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53A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A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53A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53A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53A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53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53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53A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53A3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53A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53A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3A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353A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53A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53A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53A3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53A3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53A3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53A3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53A3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53A3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4353A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4353A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53A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4353A3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4353A3"/>
    <w:rPr>
      <w:b/>
      <w:bCs/>
    </w:rPr>
  </w:style>
  <w:style w:type="character" w:styleId="nfase">
    <w:name w:val="Emphasis"/>
    <w:basedOn w:val="Fontepargpadro"/>
    <w:uiPriority w:val="20"/>
    <w:qFormat/>
    <w:rsid w:val="004353A3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4353A3"/>
    <w:rPr>
      <w:szCs w:val="32"/>
    </w:rPr>
  </w:style>
  <w:style w:type="paragraph" w:styleId="PargrafodaLista">
    <w:name w:val="List Paragraph"/>
    <w:basedOn w:val="Normal"/>
    <w:uiPriority w:val="34"/>
    <w:qFormat/>
    <w:rsid w:val="004353A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353A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4353A3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53A3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53A3"/>
    <w:rPr>
      <w:b/>
      <w:i/>
      <w:sz w:val="24"/>
    </w:rPr>
  </w:style>
  <w:style w:type="character" w:styleId="nfaseSutil">
    <w:name w:val="Subtle Emphasis"/>
    <w:uiPriority w:val="19"/>
    <w:qFormat/>
    <w:rsid w:val="004353A3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4353A3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4353A3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4353A3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4353A3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53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t%20Informatica%20ATUALIZADA\CURRICULUM%202012.1\06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06</Template>
  <TotalTime>1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</dc:creator>
  <cp:lastModifiedBy>jf</cp:lastModifiedBy>
  <cp:revision>2</cp:revision>
  <cp:lastPrinted>2015-08-31T11:52:00Z</cp:lastPrinted>
  <dcterms:created xsi:type="dcterms:W3CDTF">2015-09-05T13:03:00Z</dcterms:created>
  <dcterms:modified xsi:type="dcterms:W3CDTF">2015-09-05T13:03:00Z</dcterms:modified>
</cp:coreProperties>
</file>