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62" w:rsidRDefault="008E3E62">
      <w:pPr>
        <w:jc w:val="center"/>
        <w:rPr>
          <w:b/>
        </w:rPr>
      </w:pPr>
      <w:r>
        <w:rPr>
          <w:b/>
          <w:sz w:val="32"/>
          <w:szCs w:val="32"/>
        </w:rPr>
        <w:t xml:space="preserve">                                             </w:t>
      </w:r>
    </w:p>
    <w:p w:rsidR="008E3E62" w:rsidRDefault="008E3E62">
      <w:pPr>
        <w:jc w:val="center"/>
        <w:rPr>
          <w:sz w:val="32"/>
          <w:szCs w:val="32"/>
        </w:rPr>
      </w:pPr>
      <w:r>
        <w:rPr>
          <w:b/>
        </w:rPr>
        <w:t xml:space="preserve">                                                                                               </w:t>
      </w:r>
    </w:p>
    <w:p w:rsidR="008E3E62" w:rsidRDefault="008E3E62">
      <w:r>
        <w:rPr>
          <w:sz w:val="32"/>
          <w:szCs w:val="32"/>
        </w:rPr>
        <w:t xml:space="preserve">                                              </w:t>
      </w:r>
      <w:proofErr w:type="spellStart"/>
      <w:r>
        <w:rPr>
          <w:sz w:val="32"/>
          <w:szCs w:val="32"/>
        </w:rPr>
        <w:t>Lidiórni</w:t>
      </w:r>
      <w:proofErr w:type="spellEnd"/>
      <w:r>
        <w:rPr>
          <w:sz w:val="32"/>
          <w:szCs w:val="32"/>
        </w:rPr>
        <w:t xml:space="preserve"> Eric </w:t>
      </w:r>
      <w:proofErr w:type="spellStart"/>
      <w:r>
        <w:rPr>
          <w:sz w:val="32"/>
          <w:szCs w:val="32"/>
        </w:rPr>
        <w:t>Becher</w:t>
      </w:r>
      <w:proofErr w:type="spellEnd"/>
    </w:p>
    <w:p w:rsidR="008E3E62" w:rsidRDefault="008E3E62"/>
    <w:p w:rsidR="008E3E62" w:rsidRDefault="008E3E62">
      <w:pPr>
        <w:rPr>
          <w:b/>
        </w:rPr>
      </w:pPr>
    </w:p>
    <w:p w:rsidR="008E3E62" w:rsidRDefault="008E3E62">
      <w:pPr>
        <w:rPr>
          <w:b/>
        </w:rPr>
      </w:pPr>
      <w:r>
        <w:rPr>
          <w:b/>
        </w:rPr>
        <w:t>Telefone</w:t>
      </w:r>
      <w:r>
        <w:t>:</w:t>
      </w:r>
      <w:proofErr w:type="gramStart"/>
      <w:r w:rsidR="004D12BC">
        <w:t xml:space="preserve"> </w:t>
      </w:r>
      <w:r>
        <w:t xml:space="preserve">  (</w:t>
      </w:r>
      <w:proofErr w:type="gramEnd"/>
      <w:r>
        <w:t xml:space="preserve">47) 9959-4217                                          </w:t>
      </w:r>
      <w:r w:rsidR="004D12BC">
        <w:t xml:space="preserve">  </w:t>
      </w:r>
      <w:r>
        <w:t xml:space="preserve">   </w:t>
      </w:r>
      <w:r>
        <w:rPr>
          <w:b/>
        </w:rPr>
        <w:t>Data Nascimento</w:t>
      </w:r>
      <w:r>
        <w:t xml:space="preserve">: 14/06/1980                                      </w:t>
      </w:r>
    </w:p>
    <w:p w:rsidR="008E3E62" w:rsidRDefault="008E3E62">
      <w:pPr>
        <w:rPr>
          <w:b/>
        </w:rPr>
      </w:pPr>
      <w:r>
        <w:rPr>
          <w:b/>
        </w:rPr>
        <w:t>Cidade</w:t>
      </w:r>
      <w:r>
        <w:t xml:space="preserve">:  </w:t>
      </w:r>
      <w:r w:rsidR="004D12BC">
        <w:t xml:space="preserve">   </w:t>
      </w:r>
      <w:r>
        <w:t>Balneário Camboriú–</w:t>
      </w:r>
      <w:proofErr w:type="spellStart"/>
      <w:r>
        <w:t>Sc</w:t>
      </w:r>
      <w:proofErr w:type="spellEnd"/>
      <w:r>
        <w:rPr>
          <w:b/>
        </w:rPr>
        <w:t xml:space="preserve">                                  Estado Civil:</w:t>
      </w:r>
      <w:r>
        <w:t xml:space="preserve"> Solteiro</w:t>
      </w:r>
    </w:p>
    <w:p w:rsidR="008E3E62" w:rsidRDefault="008E3E62">
      <w:pPr>
        <w:rPr>
          <w:b/>
        </w:rPr>
      </w:pPr>
      <w:r>
        <w:rPr>
          <w:b/>
        </w:rPr>
        <w:t>Endereço</w:t>
      </w:r>
      <w:r>
        <w:t xml:space="preserve">: Rua Terceira Avenida </w:t>
      </w:r>
      <w:r w:rsidR="004D12BC">
        <w:t>1667 Centro</w:t>
      </w:r>
      <w:r>
        <w:t xml:space="preserve">            </w:t>
      </w:r>
      <w:r w:rsidR="004D12BC">
        <w:t xml:space="preserve">   </w:t>
      </w:r>
      <w:r>
        <w:t xml:space="preserve"> </w:t>
      </w:r>
      <w:r>
        <w:rPr>
          <w:b/>
        </w:rPr>
        <w:t>CNH</w:t>
      </w:r>
      <w:r>
        <w:t xml:space="preserve">:  Categoria B </w:t>
      </w:r>
      <w:r w:rsidR="00072BB8">
        <w:t>(carro próprio)</w:t>
      </w:r>
      <w:r>
        <w:t xml:space="preserve">                                                         </w:t>
      </w:r>
    </w:p>
    <w:p w:rsidR="00B55A43" w:rsidRDefault="008E3E62">
      <w:pPr>
        <w:rPr>
          <w:color w:val="0070C0"/>
        </w:rPr>
      </w:pPr>
      <w:r>
        <w:rPr>
          <w:b/>
        </w:rPr>
        <w:t>E-mail</w:t>
      </w:r>
      <w:r>
        <w:t xml:space="preserve">:  </w:t>
      </w:r>
      <w:r w:rsidR="004D12BC">
        <w:t xml:space="preserve">   </w:t>
      </w:r>
      <w:r w:rsidR="004D12BC" w:rsidRPr="004D12BC">
        <w:rPr>
          <w:color w:val="0070C0"/>
        </w:rPr>
        <w:t>lidiorni@gmail.com</w:t>
      </w:r>
      <w:r w:rsidRPr="004D12BC">
        <w:rPr>
          <w:color w:val="0070C0"/>
        </w:rPr>
        <w:t xml:space="preserve">      </w:t>
      </w:r>
    </w:p>
    <w:p w:rsidR="008E3E62" w:rsidRDefault="008E3E62">
      <w:pPr>
        <w:rPr>
          <w:b/>
        </w:rPr>
      </w:pPr>
      <w:r w:rsidRPr="004D12BC">
        <w:rPr>
          <w:color w:val="0070C0"/>
        </w:rPr>
        <w:t xml:space="preserve">                                                                                            </w:t>
      </w:r>
    </w:p>
    <w:p w:rsidR="008E3E62" w:rsidRDefault="008E3E62" w:rsidP="004D12BC">
      <w:pPr>
        <w:jc w:val="both"/>
      </w:pPr>
      <w:r>
        <w:rPr>
          <w:b/>
        </w:rPr>
        <w:t>Formação</w:t>
      </w:r>
      <w:r>
        <w:t>:</w:t>
      </w:r>
      <w:r w:rsidR="00072BB8">
        <w:rPr>
          <w:b/>
        </w:rPr>
        <w:t xml:space="preserve"> </w:t>
      </w:r>
      <w:r w:rsidR="00072BB8">
        <w:t xml:space="preserve">Superior completo em </w:t>
      </w:r>
      <w:r w:rsidR="004D12BC">
        <w:t>Logística</w:t>
      </w:r>
      <w:r w:rsidR="00683A28">
        <w:t xml:space="preserve">: </w:t>
      </w:r>
      <w:r w:rsidR="00BE772A">
        <w:t xml:space="preserve">Centro Universitário </w:t>
      </w:r>
      <w:proofErr w:type="spellStart"/>
      <w:r w:rsidR="00683A28">
        <w:t>Uniasselvi</w:t>
      </w:r>
      <w:proofErr w:type="spellEnd"/>
      <w:r w:rsidR="00E6588E">
        <w:t xml:space="preserve"> (conclusão </w:t>
      </w:r>
      <w:r w:rsidR="004D12BC">
        <w:t>05/04/2014</w:t>
      </w:r>
      <w:r w:rsidR="0022145C">
        <w:t>)</w:t>
      </w:r>
    </w:p>
    <w:p w:rsidR="008E3E62" w:rsidRDefault="008E3E62"/>
    <w:p w:rsidR="008E3E62" w:rsidRPr="00E5242D" w:rsidRDefault="008E3E62">
      <w:r>
        <w:t xml:space="preserve"> </w:t>
      </w:r>
      <w:r>
        <w:rPr>
          <w:b/>
        </w:rPr>
        <w:t>Objetivos</w:t>
      </w:r>
      <w:r w:rsidR="00E5242D">
        <w:t xml:space="preserve">: </w:t>
      </w:r>
      <w:r w:rsidR="003B3A74">
        <w:t>A</w:t>
      </w:r>
      <w:r w:rsidR="00E6588E">
        <w:t>tuar em toda a área que envolva logística administrativa e operacional.</w:t>
      </w:r>
    </w:p>
    <w:p w:rsidR="008E3E62" w:rsidRDefault="008E3E62">
      <w:pPr>
        <w:rPr>
          <w:b/>
        </w:rPr>
      </w:pPr>
    </w:p>
    <w:p w:rsidR="008E3E62" w:rsidRDefault="008E3E62">
      <w:r>
        <w:rPr>
          <w:b/>
        </w:rPr>
        <w:t xml:space="preserve">Cursos Profissionalizantes e Conhecimentos em Informática </w:t>
      </w:r>
    </w:p>
    <w:p w:rsidR="008E3E62" w:rsidRDefault="00F86A66">
      <w:r>
        <w:t xml:space="preserve">Fundamentos de Logística: Senai </w:t>
      </w:r>
      <w:proofErr w:type="spellStart"/>
      <w:r>
        <w:t>Ead</w:t>
      </w:r>
      <w:proofErr w:type="spellEnd"/>
    </w:p>
    <w:p w:rsidR="008E3E62" w:rsidRDefault="00B44CC1">
      <w:r>
        <w:t>Técnicas Administrativas e Recursos Humanos</w:t>
      </w:r>
      <w:r w:rsidR="008E3E62">
        <w:t>:  Microcamp Informática</w:t>
      </w:r>
    </w:p>
    <w:p w:rsidR="008E3E62" w:rsidRDefault="00E5242D">
      <w:pPr>
        <w:rPr>
          <w:lang w:val="en-US"/>
        </w:rPr>
      </w:pPr>
      <w:proofErr w:type="gramStart"/>
      <w:r>
        <w:t>Internet :</w:t>
      </w:r>
      <w:proofErr w:type="gramEnd"/>
      <w:r>
        <w:t xml:space="preserve"> </w:t>
      </w:r>
      <w:r w:rsidR="008E3E62">
        <w:t xml:space="preserve">  </w:t>
      </w:r>
      <w:proofErr w:type="spellStart"/>
      <w:r w:rsidR="008E3E62">
        <w:t>Cedaspy</w:t>
      </w:r>
      <w:proofErr w:type="spellEnd"/>
      <w:r w:rsidR="008E3E62">
        <w:t xml:space="preserve"> Informática</w:t>
      </w:r>
    </w:p>
    <w:p w:rsidR="008E3E62" w:rsidRDefault="008E3E62">
      <w:pPr>
        <w:rPr>
          <w:lang w:val="en-US"/>
        </w:rPr>
      </w:pPr>
      <w:r>
        <w:rPr>
          <w:lang w:val="en-US"/>
        </w:rPr>
        <w:t>Win</w:t>
      </w:r>
      <w:r w:rsidR="00AD1FF2">
        <w:rPr>
          <w:lang w:val="en-US"/>
        </w:rPr>
        <w:t xml:space="preserve">dows </w:t>
      </w:r>
      <w:r w:rsidR="00B44CC1">
        <w:rPr>
          <w:lang w:val="en-US"/>
        </w:rPr>
        <w:t>V</w:t>
      </w:r>
      <w:r w:rsidR="00072BB8">
        <w:rPr>
          <w:lang w:val="en-US"/>
        </w:rPr>
        <w:t xml:space="preserve">ista, Windows 7, 2000, XP e 8: </w:t>
      </w:r>
      <w:r>
        <w:rPr>
          <w:lang w:val="en-US"/>
        </w:rPr>
        <w:t xml:space="preserve"> </w:t>
      </w:r>
      <w:r w:rsidR="00E5242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Microcamp</w:t>
      </w:r>
      <w:proofErr w:type="spellEnd"/>
      <w:r w:rsidR="00AD1FF2">
        <w:rPr>
          <w:lang w:val="en-US"/>
        </w:rPr>
        <w:t xml:space="preserve"> </w:t>
      </w:r>
      <w:r w:rsidR="00E5242D">
        <w:rPr>
          <w:lang w:val="en-US"/>
        </w:rPr>
        <w:t xml:space="preserve"> </w:t>
      </w:r>
      <w:proofErr w:type="spellStart"/>
      <w:r w:rsidR="00B44CC1">
        <w:rPr>
          <w:lang w:val="en-US"/>
        </w:rPr>
        <w:t>I</w:t>
      </w:r>
      <w:r w:rsidR="00AD1FF2">
        <w:rPr>
          <w:lang w:val="en-US"/>
        </w:rPr>
        <w:t>nformática</w:t>
      </w:r>
      <w:proofErr w:type="spellEnd"/>
      <w:proofErr w:type="gramEnd"/>
    </w:p>
    <w:p w:rsidR="008E3E62" w:rsidRDefault="008E3E62">
      <w:pPr>
        <w:rPr>
          <w:lang w:val="en-US"/>
        </w:rPr>
      </w:pPr>
      <w:r>
        <w:rPr>
          <w:lang w:val="en-US"/>
        </w:rPr>
        <w:t>Excel, Word, Ext</w:t>
      </w:r>
      <w:r w:rsidR="00F86A66">
        <w:rPr>
          <w:lang w:val="en-US"/>
        </w:rPr>
        <w:t xml:space="preserve">reme </w:t>
      </w:r>
      <w:proofErr w:type="spellStart"/>
      <w:r w:rsidR="00F86A66">
        <w:rPr>
          <w:lang w:val="en-US"/>
        </w:rPr>
        <w:t>Manneger</w:t>
      </w:r>
      <w:proofErr w:type="spellEnd"/>
      <w:r w:rsidR="00F86A66">
        <w:rPr>
          <w:lang w:val="en-US"/>
        </w:rPr>
        <w:t xml:space="preserve">, Kit5, </w:t>
      </w:r>
      <w:proofErr w:type="spellStart"/>
      <w:r w:rsidR="00F86A66">
        <w:rPr>
          <w:lang w:val="en-US"/>
        </w:rPr>
        <w:t>Digitação</w:t>
      </w:r>
      <w:proofErr w:type="spellEnd"/>
      <w:r w:rsidR="00F86A66">
        <w:rPr>
          <w:lang w:val="en-US"/>
        </w:rPr>
        <w:t>.</w:t>
      </w:r>
    </w:p>
    <w:p w:rsidR="008E3E62" w:rsidRDefault="007F5CFE" w:rsidP="00AD1FF2">
      <w:pPr>
        <w:jc w:val="both"/>
        <w:rPr>
          <w:lang w:val="en-US"/>
        </w:rPr>
      </w:pPr>
      <w:proofErr w:type="spellStart"/>
      <w:r>
        <w:rPr>
          <w:lang w:val="en-US"/>
        </w:rPr>
        <w:t>Sistema</w:t>
      </w:r>
      <w:r w:rsidR="00E6588E">
        <w:rPr>
          <w:lang w:val="en-US"/>
        </w:rPr>
        <w:t>s</w:t>
      </w:r>
      <w:proofErr w:type="spellEnd"/>
      <w:r w:rsidR="00F86A66">
        <w:rPr>
          <w:lang w:val="en-US"/>
        </w:rPr>
        <w:t>:</w:t>
      </w:r>
      <w:r w:rsidR="00965780">
        <w:rPr>
          <w:lang w:val="en-US"/>
        </w:rPr>
        <w:t xml:space="preserve"> WMS, ERP</w:t>
      </w:r>
      <w:r w:rsidR="00072BB8">
        <w:rPr>
          <w:lang w:val="en-US"/>
        </w:rPr>
        <w:t xml:space="preserve">, </w:t>
      </w:r>
      <w:proofErr w:type="spellStart"/>
      <w:r w:rsidR="00072BB8">
        <w:rPr>
          <w:lang w:val="en-US"/>
        </w:rPr>
        <w:t>Protheus</w:t>
      </w:r>
      <w:proofErr w:type="spellEnd"/>
      <w:r w:rsidR="00072BB8">
        <w:rPr>
          <w:lang w:val="en-US"/>
        </w:rPr>
        <w:t>, Totvs</w:t>
      </w:r>
      <w:r w:rsidR="00965780">
        <w:rPr>
          <w:lang w:val="en-US"/>
        </w:rPr>
        <w:t xml:space="preserve"> </w:t>
      </w:r>
    </w:p>
    <w:p w:rsidR="008E3E62" w:rsidRDefault="008E3E62">
      <w:pPr>
        <w:rPr>
          <w:lang w:val="en-US"/>
        </w:rPr>
      </w:pPr>
    </w:p>
    <w:p w:rsidR="008E3E62" w:rsidRDefault="008E3E62">
      <w:pPr>
        <w:rPr>
          <w:b/>
        </w:rPr>
      </w:pPr>
      <w:r>
        <w:rPr>
          <w:b/>
        </w:rPr>
        <w:t>Experiência Profissional</w:t>
      </w:r>
    </w:p>
    <w:p w:rsidR="008E3E62" w:rsidRDefault="008E3E62">
      <w:pPr>
        <w:rPr>
          <w:b/>
        </w:rPr>
      </w:pPr>
    </w:p>
    <w:p w:rsidR="00AD1FF2" w:rsidRDefault="008C48FB">
      <w:pPr>
        <w:rPr>
          <w:b/>
        </w:rPr>
      </w:pPr>
      <w:r>
        <w:rPr>
          <w:b/>
        </w:rPr>
        <w:t xml:space="preserve">Empresa: </w:t>
      </w:r>
      <w:proofErr w:type="spellStart"/>
      <w:r w:rsidRPr="004D12BC">
        <w:t>Guepardo</w:t>
      </w:r>
      <w:proofErr w:type="spellEnd"/>
      <w:r w:rsidRPr="004D12BC">
        <w:t xml:space="preserve"> Importadora e Exportadora </w:t>
      </w:r>
      <w:r w:rsidR="0076568E">
        <w:t>S.A</w:t>
      </w:r>
    </w:p>
    <w:p w:rsidR="008C48FB" w:rsidRDefault="007F5CFE">
      <w:r w:rsidRPr="007F5CFE">
        <w:t>Cidade:</w:t>
      </w:r>
      <w:r>
        <w:t xml:space="preserve">    </w:t>
      </w:r>
      <w:r w:rsidRPr="007F5CFE">
        <w:t xml:space="preserve"> </w:t>
      </w:r>
      <w:proofErr w:type="spellStart"/>
      <w:r w:rsidRPr="007F5CFE">
        <w:t>Balneario</w:t>
      </w:r>
      <w:proofErr w:type="spellEnd"/>
      <w:r w:rsidRPr="007F5CFE">
        <w:t xml:space="preserve"> </w:t>
      </w:r>
      <w:proofErr w:type="spellStart"/>
      <w:r w:rsidRPr="007F5CFE">
        <w:t>Camboriu</w:t>
      </w:r>
      <w:proofErr w:type="spellEnd"/>
      <w:r w:rsidRPr="007F5CFE">
        <w:t>/</w:t>
      </w:r>
      <w:proofErr w:type="spellStart"/>
      <w:r w:rsidRPr="007F5CFE">
        <w:t>Sc</w:t>
      </w:r>
      <w:proofErr w:type="spellEnd"/>
    </w:p>
    <w:p w:rsidR="005A5A92" w:rsidRDefault="007F5CFE" w:rsidP="005A5A92">
      <w:r>
        <w:t>Função:</w:t>
      </w:r>
      <w:r w:rsidRPr="007F5CFE">
        <w:t xml:space="preserve"> </w:t>
      </w:r>
      <w:r w:rsidR="004D12BC">
        <w:t xml:space="preserve">  </w:t>
      </w:r>
      <w:r w:rsidR="00C45A92">
        <w:t>Assistente de Logística:</w:t>
      </w:r>
    </w:p>
    <w:p w:rsidR="00C45A92" w:rsidRDefault="005A5A92" w:rsidP="005A5A92">
      <w:r>
        <w:t xml:space="preserve">Faturamento da plataforma E-commerce, gestão </w:t>
      </w:r>
      <w:r w:rsidR="00592D59">
        <w:t>de pedidos e</w:t>
      </w:r>
      <w:r w:rsidR="00C45A92">
        <w:t xml:space="preserve"> estoque dos produtos (físico e sistema)</w:t>
      </w:r>
      <w:r w:rsidR="00072BB8">
        <w:t xml:space="preserve"> endereçamento de itens,</w:t>
      </w:r>
      <w:r w:rsidR="00C45A92">
        <w:t xml:space="preserve"> </w:t>
      </w:r>
      <w:r>
        <w:t>emissão de notas fiscais de venda, troca e devoluções, emissão de etiq</w:t>
      </w:r>
      <w:r w:rsidR="00E24482">
        <w:t>uetas para o setor de expedição</w:t>
      </w:r>
      <w:bookmarkStart w:id="0" w:name="_GoBack"/>
      <w:bookmarkEnd w:id="0"/>
      <w:r w:rsidR="00F86A66">
        <w:t>,</w:t>
      </w:r>
      <w:r w:rsidR="00592D59">
        <w:t xml:space="preserve"> carregamento de dados nos leitores para separação,</w:t>
      </w:r>
      <w:r w:rsidR="00C45A92">
        <w:t xml:space="preserve"> </w:t>
      </w:r>
      <w:r w:rsidR="006073A3">
        <w:t xml:space="preserve">atendimento telefônico e pessoal </w:t>
      </w:r>
      <w:r w:rsidR="00F86A66">
        <w:t>ao cliente interno e externo,</w:t>
      </w:r>
      <w:r>
        <w:t xml:space="preserve"> cotação e negociação</w:t>
      </w:r>
      <w:r w:rsidR="00F86A66">
        <w:t xml:space="preserve"> de fretes com transportadoras,</w:t>
      </w:r>
      <w:r>
        <w:t xml:space="preserve"> compra de materiais para área de logística e demais setores, cadastro de transportadoras, fornecedores e demais </w:t>
      </w:r>
      <w:r w:rsidR="00F86A66">
        <w:t>documentos</w:t>
      </w:r>
      <w:r>
        <w:t xml:space="preserve">, </w:t>
      </w:r>
      <w:r w:rsidR="00370E64">
        <w:t>apoio ao inventário e setor operacional quando necessário.</w:t>
      </w:r>
    </w:p>
    <w:p w:rsidR="00AD1FF2" w:rsidRDefault="00C45A92" w:rsidP="005A5A92">
      <w:r>
        <w:t xml:space="preserve">Suporte de clientes via sac. </w:t>
      </w:r>
      <w:r w:rsidR="00072BB8">
        <w:t xml:space="preserve">(Assistência </w:t>
      </w:r>
      <w:r w:rsidR="005A5A92">
        <w:t xml:space="preserve">de garantia) </w:t>
      </w:r>
      <w:r>
        <w:t xml:space="preserve">de trocas e devoluções, </w:t>
      </w:r>
      <w:r w:rsidR="005A5A92">
        <w:t xml:space="preserve">análise de produtos de </w:t>
      </w:r>
      <w:r w:rsidR="00072BB8">
        <w:t>logística reversa para garantia.</w:t>
      </w:r>
    </w:p>
    <w:p w:rsidR="004D12BC" w:rsidRDefault="004D12BC">
      <w:pPr>
        <w:rPr>
          <w:b/>
        </w:rPr>
      </w:pPr>
      <w:r>
        <w:t xml:space="preserve">Período: </w:t>
      </w:r>
      <w:r w:rsidR="0022145C">
        <w:t>09/10/2014 à</w:t>
      </w:r>
      <w:r w:rsidR="00647FFC">
        <w:t xml:space="preserve"> 28/11/2015</w:t>
      </w:r>
    </w:p>
    <w:p w:rsidR="00AD1FF2" w:rsidRDefault="00AD1FF2">
      <w:pPr>
        <w:rPr>
          <w:b/>
        </w:rPr>
      </w:pPr>
    </w:p>
    <w:p w:rsidR="008E3E62" w:rsidRDefault="008E3E62">
      <w:r>
        <w:rPr>
          <w:b/>
        </w:rPr>
        <w:t>Empresa</w:t>
      </w:r>
      <w:r>
        <w:t xml:space="preserve">: </w:t>
      </w:r>
      <w:r w:rsidR="006C3703">
        <w:t xml:space="preserve">HMS </w:t>
      </w:r>
      <w:proofErr w:type="gramStart"/>
      <w:r w:rsidR="006C3703">
        <w:t xml:space="preserve">Logística  </w:t>
      </w:r>
      <w:proofErr w:type="spellStart"/>
      <w:r w:rsidR="006C3703">
        <w:t>Ltda</w:t>
      </w:r>
      <w:proofErr w:type="spellEnd"/>
      <w:proofErr w:type="gramEnd"/>
    </w:p>
    <w:p w:rsidR="008E3E62" w:rsidRDefault="008E3E62">
      <w:r>
        <w:t xml:space="preserve">Cidade:     </w:t>
      </w:r>
      <w:proofErr w:type="spellStart"/>
      <w:r w:rsidR="006C3703">
        <w:t>Itajai</w:t>
      </w:r>
      <w:proofErr w:type="spellEnd"/>
      <w:r>
        <w:t>/</w:t>
      </w:r>
      <w:proofErr w:type="spellStart"/>
      <w:r>
        <w:t>Sc</w:t>
      </w:r>
      <w:proofErr w:type="spellEnd"/>
    </w:p>
    <w:p w:rsidR="00677117" w:rsidRDefault="008E3E62" w:rsidP="006C3703">
      <w:r>
        <w:t xml:space="preserve">Função:  </w:t>
      </w:r>
      <w:r w:rsidR="006C3703" w:rsidRPr="00295067">
        <w:t xml:space="preserve">Conferente/ administrativo; </w:t>
      </w:r>
      <w:r w:rsidR="00CD2A60" w:rsidRPr="00295067">
        <w:rPr>
          <w:color w:val="000000"/>
          <w:lang w:eastAsia="pt-BR"/>
        </w:rPr>
        <w:t>Supervisão</w:t>
      </w:r>
      <w:r w:rsidR="00677117">
        <w:rPr>
          <w:color w:val="000000"/>
          <w:lang w:eastAsia="pt-BR"/>
        </w:rPr>
        <w:t xml:space="preserve"> de todo o processo de descarga e</w:t>
      </w:r>
      <w:r w:rsidR="00CD2A60" w:rsidRPr="00295067">
        <w:rPr>
          <w:color w:val="000000"/>
          <w:lang w:eastAsia="pt-BR"/>
        </w:rPr>
        <w:t xml:space="preserve"> carga de mercadorias seguindo padronização da empresa, conferência, movimentação e armazenagem.</w:t>
      </w:r>
      <w:r w:rsidR="006C3703" w:rsidRPr="00295067">
        <w:t xml:space="preserve"> </w:t>
      </w:r>
      <w:r w:rsidR="00D66204">
        <w:t xml:space="preserve"> Endereçamento de itens para armazenagem via sistema, r</w:t>
      </w:r>
      <w:r w:rsidR="006C3703" w:rsidRPr="00295067">
        <w:t>ealização dos inventários físicos de estoque, separação e identificação dos produtos para atendimento de p</w:t>
      </w:r>
      <w:r w:rsidR="00295067">
        <w:t>edidos</w:t>
      </w:r>
      <w:r w:rsidR="00D66204">
        <w:t xml:space="preserve"> </w:t>
      </w:r>
      <w:r w:rsidR="00295067">
        <w:t xml:space="preserve">(produto, código, descrição, quantidade, valores, endereço do destinatário, </w:t>
      </w:r>
      <w:proofErr w:type="spellStart"/>
      <w:r w:rsidR="00295067">
        <w:t>cnpj</w:t>
      </w:r>
      <w:proofErr w:type="spellEnd"/>
      <w:r w:rsidR="00295067">
        <w:t xml:space="preserve"> e inscrição)</w:t>
      </w:r>
      <w:r w:rsidR="00CD2A60" w:rsidRPr="00295067">
        <w:t xml:space="preserve"> lançamentos de notas fiscais de entrada e saída,</w:t>
      </w:r>
      <w:r w:rsidR="006C3703" w:rsidRPr="00295067">
        <w:t xml:space="preserve"> confer</w:t>
      </w:r>
      <w:r w:rsidR="00CD2A60" w:rsidRPr="00295067">
        <w:t>ê</w:t>
      </w:r>
      <w:r w:rsidR="006C3703" w:rsidRPr="00295067">
        <w:t xml:space="preserve">ncia de notas com pedidos, emissão e </w:t>
      </w:r>
      <w:r w:rsidR="00CD2A60" w:rsidRPr="00295067">
        <w:t>conferência</w:t>
      </w:r>
      <w:r w:rsidR="006C3703" w:rsidRPr="00295067">
        <w:t xml:space="preserve"> de etiquetas</w:t>
      </w:r>
      <w:r w:rsidR="00CD2A60" w:rsidRPr="00295067">
        <w:t>, atualização de dados</w:t>
      </w:r>
      <w:r w:rsidR="00677117">
        <w:t xml:space="preserve"> no sistema </w:t>
      </w:r>
      <w:proofErr w:type="spellStart"/>
      <w:r w:rsidR="00677117">
        <w:t>wms</w:t>
      </w:r>
      <w:proofErr w:type="spellEnd"/>
      <w:r w:rsidR="00677117">
        <w:t>.</w:t>
      </w:r>
    </w:p>
    <w:p w:rsidR="00CD2A60" w:rsidRPr="00295067" w:rsidRDefault="00677117" w:rsidP="006C3703">
      <w:r>
        <w:t>Programa 5S.</w:t>
      </w:r>
    </w:p>
    <w:p w:rsidR="008E3E62" w:rsidRDefault="006C3703">
      <w:r w:rsidRPr="006C3703">
        <w:t> </w:t>
      </w:r>
      <w:r w:rsidR="00295067">
        <w:t xml:space="preserve">Período: 10/06/2013 à 14/12/2013 </w:t>
      </w:r>
    </w:p>
    <w:p w:rsidR="008E3E62" w:rsidRDefault="008E3E62">
      <w:pPr>
        <w:rPr>
          <w:b/>
        </w:rPr>
      </w:pPr>
    </w:p>
    <w:p w:rsidR="008E3E62" w:rsidRDefault="00B55A43">
      <w:r>
        <w:rPr>
          <w:b/>
        </w:rPr>
        <w:t>Empresa:</w:t>
      </w:r>
      <w:r w:rsidR="008E3E62">
        <w:t xml:space="preserve"> </w:t>
      </w:r>
      <w:proofErr w:type="spellStart"/>
      <w:r w:rsidR="008E3E62">
        <w:t>Biomedical</w:t>
      </w:r>
      <w:proofErr w:type="spellEnd"/>
      <w:r w:rsidR="008E3E62">
        <w:t xml:space="preserve"> </w:t>
      </w:r>
      <w:proofErr w:type="spellStart"/>
      <w:r w:rsidR="008E3E62">
        <w:t>Distribution</w:t>
      </w:r>
      <w:proofErr w:type="spellEnd"/>
      <w:r w:rsidR="008E3E62">
        <w:t xml:space="preserve"> Mercosul </w:t>
      </w:r>
      <w:proofErr w:type="spellStart"/>
      <w:r w:rsidR="008E3E62">
        <w:t>Ltda</w:t>
      </w:r>
      <w:proofErr w:type="spellEnd"/>
    </w:p>
    <w:p w:rsidR="008E3E62" w:rsidRDefault="008E3E62">
      <w:r>
        <w:t xml:space="preserve">Cidade:      </w:t>
      </w:r>
      <w:proofErr w:type="spellStart"/>
      <w:r>
        <w:t>Itajai</w:t>
      </w:r>
      <w:proofErr w:type="spellEnd"/>
      <w:r>
        <w:t>/</w:t>
      </w:r>
      <w:proofErr w:type="spellStart"/>
      <w:r>
        <w:t>Sc</w:t>
      </w:r>
      <w:proofErr w:type="spellEnd"/>
    </w:p>
    <w:p w:rsidR="00677117" w:rsidRDefault="008E3E62">
      <w:r>
        <w:t xml:space="preserve">Função:     Setor de expedição com emissão de </w:t>
      </w:r>
      <w:proofErr w:type="spellStart"/>
      <w:r>
        <w:t>ct</w:t>
      </w:r>
      <w:r w:rsidR="00B44CC1">
        <w:t>e</w:t>
      </w:r>
      <w:proofErr w:type="spellEnd"/>
      <w:r>
        <w:t xml:space="preserve">, romaneios, digitação e entrada de dados nos sistemas </w:t>
      </w:r>
      <w:r w:rsidR="007F5CFE">
        <w:t>de informação</w:t>
      </w:r>
      <w:r>
        <w:t xml:space="preserve">, acompanhamento e auxilio em carga e descarga de mercadorias, baixa no sistema de notas, conhecimento dos processos recebimento, conferência, adequação, armazenagem, inventário, manuseio </w:t>
      </w:r>
      <w:r w:rsidR="007F5CFE">
        <w:t>de documentos</w:t>
      </w:r>
      <w:r>
        <w:t xml:space="preserve"> </w:t>
      </w:r>
      <w:r w:rsidR="007F5CFE">
        <w:t>e mercadorias</w:t>
      </w:r>
      <w:r>
        <w:t xml:space="preserve"> seguindo procedime</w:t>
      </w:r>
      <w:r w:rsidR="00677117">
        <w:t>nto rotineiros e padronizados.</w:t>
      </w:r>
    </w:p>
    <w:p w:rsidR="008E3E62" w:rsidRDefault="008E3E62">
      <w:pPr>
        <w:rPr>
          <w:b/>
        </w:rPr>
      </w:pPr>
      <w:r>
        <w:t>Período: 08/11/2010 à 30/03/2012</w:t>
      </w:r>
    </w:p>
    <w:sectPr w:rsidR="008E3E62">
      <w:pgSz w:w="11906" w:h="16838"/>
      <w:pgMar w:top="360" w:right="926" w:bottom="35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17"/>
    <w:rsid w:val="000411F8"/>
    <w:rsid w:val="00057AA8"/>
    <w:rsid w:val="00072BB8"/>
    <w:rsid w:val="000E60DF"/>
    <w:rsid w:val="00101A98"/>
    <w:rsid w:val="001A0CB2"/>
    <w:rsid w:val="0022145C"/>
    <w:rsid w:val="002812B2"/>
    <w:rsid w:val="00295067"/>
    <w:rsid w:val="00356033"/>
    <w:rsid w:val="00370E64"/>
    <w:rsid w:val="00387E55"/>
    <w:rsid w:val="003B3A74"/>
    <w:rsid w:val="003E6387"/>
    <w:rsid w:val="00432BF6"/>
    <w:rsid w:val="004D12BC"/>
    <w:rsid w:val="004D7D84"/>
    <w:rsid w:val="00592D59"/>
    <w:rsid w:val="005A5A92"/>
    <w:rsid w:val="006073A3"/>
    <w:rsid w:val="00622539"/>
    <w:rsid w:val="00647FFC"/>
    <w:rsid w:val="00677117"/>
    <w:rsid w:val="00682F28"/>
    <w:rsid w:val="00683A28"/>
    <w:rsid w:val="00694563"/>
    <w:rsid w:val="006B7E00"/>
    <w:rsid w:val="006C3703"/>
    <w:rsid w:val="00720E1B"/>
    <w:rsid w:val="00736B04"/>
    <w:rsid w:val="0076568E"/>
    <w:rsid w:val="007838E6"/>
    <w:rsid w:val="007F5CFE"/>
    <w:rsid w:val="00833DDB"/>
    <w:rsid w:val="008346AD"/>
    <w:rsid w:val="008629A0"/>
    <w:rsid w:val="008C48FB"/>
    <w:rsid w:val="008E3E62"/>
    <w:rsid w:val="00902F2D"/>
    <w:rsid w:val="00965780"/>
    <w:rsid w:val="00A9545D"/>
    <w:rsid w:val="00AD1FF2"/>
    <w:rsid w:val="00B44CC1"/>
    <w:rsid w:val="00B55A43"/>
    <w:rsid w:val="00BE772A"/>
    <w:rsid w:val="00C45A92"/>
    <w:rsid w:val="00CD2A60"/>
    <w:rsid w:val="00D11E17"/>
    <w:rsid w:val="00D66204"/>
    <w:rsid w:val="00E01DD1"/>
    <w:rsid w:val="00E24482"/>
    <w:rsid w:val="00E5242D"/>
    <w:rsid w:val="00E6588E"/>
    <w:rsid w:val="00E858CA"/>
    <w:rsid w:val="00E9507D"/>
    <w:rsid w:val="00EC01C4"/>
    <w:rsid w:val="00F86A66"/>
    <w:rsid w:val="00F928F1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AE94401"/>
  <w15:chartTrackingRefBased/>
  <w15:docId w15:val="{3C2E5496-07F7-461D-B1B4-500826FD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iente\Meus%20documentos\Eric\curriculum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</Template>
  <TotalTime>39</TotalTime>
  <Pages>1</Pages>
  <Words>518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subject/>
  <dc:creator>.</dc:creator>
  <cp:keywords/>
  <cp:lastModifiedBy>kever keller</cp:lastModifiedBy>
  <cp:revision>8</cp:revision>
  <cp:lastPrinted>2010-03-17T19:16:00Z</cp:lastPrinted>
  <dcterms:created xsi:type="dcterms:W3CDTF">2016-06-28T01:18:00Z</dcterms:created>
  <dcterms:modified xsi:type="dcterms:W3CDTF">2016-07-28T16:16:00Z</dcterms:modified>
</cp:coreProperties>
</file>