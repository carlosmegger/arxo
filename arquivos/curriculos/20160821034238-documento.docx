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E7" w:rsidRDefault="00F1496F">
      <w:pPr>
        <w:pStyle w:val="Nome"/>
      </w:pPr>
      <w:r>
        <w:t xml:space="preserve">Everton Rodrigues da silva </w:t>
      </w:r>
    </w:p>
    <w:p w:rsidR="009D44E7" w:rsidRDefault="00F1496F">
      <w:pPr>
        <w:pStyle w:val="InformaesdeContato"/>
      </w:pPr>
      <w:r>
        <w:t>Endere</w:t>
      </w:r>
      <w:r w:rsidR="00A911F2">
        <w:t xml:space="preserve">ço: loteamento Conceição 2 </w:t>
      </w:r>
    </w:p>
    <w:p w:rsidR="00A911F2" w:rsidRDefault="00A911F2">
      <w:pPr>
        <w:pStyle w:val="InformaesdeContato"/>
      </w:pPr>
      <w:r>
        <w:t>E mail</w:t>
      </w:r>
      <w:r w:rsidR="00BC7BC8">
        <w:t xml:space="preserve">: </w:t>
      </w:r>
      <w:hyperlink r:id="rId8" w:history="1">
        <w:r w:rsidR="00BC7BC8" w:rsidRPr="00753DC7">
          <w:rPr>
            <w:rStyle w:val="Hyperlink"/>
          </w:rPr>
          <w:t>evertio.com@gmail.com</w:t>
        </w:r>
      </w:hyperlink>
    </w:p>
    <w:p w:rsidR="00BC7BC8" w:rsidRDefault="00BC7BC8">
      <w:pPr>
        <w:pStyle w:val="InformaesdeContato"/>
      </w:pPr>
      <w:r>
        <w:t>Telefone: 87827156</w:t>
      </w:r>
    </w:p>
    <w:sdt>
      <w:sdtPr>
        <w:id w:val="-1179423465"/>
        <w:placeholder>
          <w:docPart w:val="8BE5BA94AC3F3941A3514B74A80959FC"/>
        </w:placeholder>
        <w:temporary/>
        <w:showingPlcHdr/>
        <w15:appearance w15:val="hidden"/>
      </w:sdtPr>
      <w:sdtEndPr/>
      <w:sdtContent>
        <w:p w:rsidR="009D44E7" w:rsidRDefault="0056196A">
          <w:pPr>
            <w:pStyle w:val="Ttulo1"/>
          </w:pPr>
          <w:r>
            <w:rPr>
              <w:lang w:bidi="pt-BR"/>
            </w:rPr>
            <w:t>Objetivo</w:t>
          </w:r>
        </w:p>
      </w:sdtContent>
    </w:sdt>
    <w:p w:rsidR="00D00FC4" w:rsidRDefault="001366D5">
      <w:r>
        <w:t xml:space="preserve">Gostaria de </w:t>
      </w:r>
      <w:r w:rsidR="00F82BC4">
        <w:t xml:space="preserve">fazer parte </w:t>
      </w:r>
      <w:r w:rsidR="00D00FC4">
        <w:t>da equipe da empresa, tendo o objetivo crescer profissionalmente</w:t>
      </w:r>
    </w:p>
    <w:p w:rsidR="00D00FC4" w:rsidRPr="00F82BC4" w:rsidRDefault="00A10EED">
      <w:r>
        <w:t xml:space="preserve">E de maneira produtiva </w:t>
      </w:r>
      <w:r w:rsidR="00666111">
        <w:t xml:space="preserve">contribuído para o desenvolvimento da organização </w:t>
      </w:r>
      <w:r w:rsidR="00A65B56">
        <w:t>como um todo</w:t>
      </w:r>
    </w:p>
    <w:sdt>
      <w:sdtPr>
        <w:id w:val="1728489637"/>
        <w:placeholder>
          <w:docPart w:val="2F0059B7AFA0634F90144D201567ECF2"/>
        </w:placeholder>
        <w:temporary/>
        <w:showingPlcHdr/>
        <w15:appearance w15:val="hidden"/>
      </w:sdtPr>
      <w:sdtEndPr/>
      <w:sdtContent>
        <w:p w:rsidR="009D44E7" w:rsidRDefault="0056196A">
          <w:pPr>
            <w:pStyle w:val="Ttulo1"/>
          </w:pPr>
          <w:r>
            <w:rPr>
              <w:lang w:bidi="pt-BR"/>
            </w:rPr>
            <w:t>Experiência</w:t>
          </w:r>
        </w:p>
      </w:sdtContent>
    </w:sdt>
    <w:p w:rsidR="009D44E7" w:rsidRDefault="00A65B56">
      <w:r>
        <w:t xml:space="preserve">Autônomo </w:t>
      </w:r>
    </w:p>
    <w:p w:rsidR="00A65B56" w:rsidRDefault="00A65B56">
      <w:r>
        <w:t xml:space="preserve">Ajudante de garçom </w:t>
      </w:r>
    </w:p>
    <w:p w:rsidR="00A65B56" w:rsidRDefault="00A65B56">
      <w:r>
        <w:t xml:space="preserve">Auxiliar de serviços gerais </w:t>
      </w:r>
    </w:p>
    <w:p w:rsidR="00A65B56" w:rsidRDefault="00702BA2">
      <w:r>
        <w:t>Estoquista de mercado</w:t>
      </w:r>
    </w:p>
    <w:p w:rsidR="009D44E7" w:rsidRDefault="009D44E7"/>
    <w:p w:rsidR="009D44E7" w:rsidRDefault="009D44E7">
      <w:pPr>
        <w:pStyle w:val="Commarcadores"/>
      </w:pPr>
    </w:p>
    <w:sdt>
      <w:sdtPr>
        <w:id w:val="720946933"/>
        <w:placeholder>
          <w:docPart w:val="891D88192D47CF43BD87878F7B21CED0"/>
        </w:placeholder>
        <w:temporary/>
        <w:showingPlcHdr/>
        <w15:appearance w15:val="hidden"/>
      </w:sdtPr>
      <w:sdtEndPr/>
      <w:sdtContent>
        <w:p w:rsidR="009D44E7" w:rsidRDefault="0056196A">
          <w:pPr>
            <w:pStyle w:val="Ttulo1"/>
          </w:pPr>
          <w:r>
            <w:rPr>
              <w:lang w:bidi="pt-BR"/>
            </w:rPr>
            <w:t>Educação</w:t>
          </w:r>
        </w:p>
      </w:sdtContent>
    </w:sdt>
    <w:p w:rsidR="009D44E7" w:rsidRDefault="00702BA2">
      <w:r>
        <w:t xml:space="preserve">Conclui o ensino médio </w:t>
      </w:r>
    </w:p>
    <w:sdt>
      <w:sdtPr>
        <w:id w:val="520597245"/>
        <w:placeholder>
          <w:docPart w:val="FB2A32C7DDFA944A90E999F81CEC7407"/>
        </w:placeholder>
        <w:temporary/>
        <w:showingPlcHdr/>
        <w15:appearance w15:val="hidden"/>
      </w:sdtPr>
      <w:sdtEndPr/>
      <w:sdtContent>
        <w:p w:rsidR="009D44E7" w:rsidRDefault="0056196A">
          <w:pPr>
            <w:pStyle w:val="Ttulo1"/>
          </w:pPr>
          <w:r>
            <w:rPr>
              <w:lang w:bidi="pt-BR"/>
            </w:rPr>
            <w:t>Prêmios e Reconhecimentos</w:t>
          </w:r>
        </w:p>
      </w:sdtContent>
    </w:sdt>
    <w:p w:rsidR="009D44E7" w:rsidRDefault="009901B8">
      <w:pPr>
        <w:pStyle w:val="Commarcadores"/>
      </w:pPr>
      <w:r>
        <w:t xml:space="preserve">Melhor aluno no 3 ano letivo </w:t>
      </w:r>
    </w:p>
    <w:p w:rsidR="009901B8" w:rsidRDefault="009901B8">
      <w:pPr>
        <w:pStyle w:val="Commarcadores"/>
      </w:pPr>
      <w:r>
        <w:t>Funcionário do mês</w:t>
      </w:r>
      <w:bookmarkStart w:id="0" w:name="_GoBack"/>
      <w:bookmarkEnd w:id="0"/>
    </w:p>
    <w:sectPr w:rsidR="009901B8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F72" w:rsidRDefault="00760F72">
      <w:r>
        <w:rPr>
          <w:lang w:bidi="pt-BR"/>
        </w:rPr>
        <w:separator/>
      </w:r>
    </w:p>
  </w:endnote>
  <w:endnote w:type="continuationSeparator" w:id="0">
    <w:p w:rsidR="00760F72" w:rsidRDefault="00760F72"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E7" w:rsidRDefault="0056196A">
    <w:pPr>
      <w:pStyle w:val="Rodap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>
      <w:rPr>
        <w:noProof/>
        <w:lang w:bidi="pt-BR"/>
      </w:rPr>
      <w:t>2</w:t>
    </w:r>
    <w:r>
      <w:rPr>
        <w:noProof/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F72" w:rsidRDefault="00760F72">
      <w:r>
        <w:rPr>
          <w:lang w:bidi="pt-BR"/>
        </w:rPr>
        <w:separator/>
      </w:r>
    </w:p>
  </w:footnote>
  <w:footnote w:type="continuationSeparator" w:id="0">
    <w:p w:rsidR="00760F72" w:rsidRDefault="00760F72"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E7" w:rsidRDefault="0056196A">
    <w:r>
      <w:rPr>
        <w:noProof/>
        <w:lang w:eastAsia="pt-BR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58995AB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E7" w:rsidRDefault="0056196A">
    <w:r>
      <w:rPr>
        <w:noProof/>
        <w:lang w:eastAsia="pt-BR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upo 4" title="Quadro de página com gui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Quadro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v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44E7" w:rsidRDefault="009D44E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upo 4" o:spid="_x0000_s1026" alt="Título: Quadro de página com guia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">
              <v:shape id="Quadro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a Livre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9D44E7" w:rsidRDefault="009D44E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6F"/>
    <w:rsid w:val="001366D5"/>
    <w:rsid w:val="00141642"/>
    <w:rsid w:val="001E3869"/>
    <w:rsid w:val="0056196A"/>
    <w:rsid w:val="00666111"/>
    <w:rsid w:val="00702BA2"/>
    <w:rsid w:val="00760F72"/>
    <w:rsid w:val="007A3020"/>
    <w:rsid w:val="009901B8"/>
    <w:rsid w:val="009D44E7"/>
    <w:rsid w:val="00A10EED"/>
    <w:rsid w:val="00A65B56"/>
    <w:rsid w:val="00A911F2"/>
    <w:rsid w:val="00BC7BC8"/>
    <w:rsid w:val="00D00FC4"/>
    <w:rsid w:val="00F1496F"/>
    <w:rsid w:val="00F8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B51A6E"/>
  <w15:chartTrackingRefBased/>
  <w15:docId w15:val="{3F14BAAB-6873-E349-AFC9-DA095A47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196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esdeContato">
    <w:name w:val="Informações de Conta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Commarcador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RodapChar">
    <w:name w:val="Rodapé Char"/>
    <w:basedOn w:val="Fontepargpadro"/>
    <w:link w:val="Rodap"/>
    <w:uiPriority w:val="99"/>
    <w:rPr>
      <w:color w:val="0E0B05" w:themeColor="text2"/>
      <w:sz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e">
    <w:name w:val="Emphasis"/>
    <w:basedOn w:val="Fontepargpadro"/>
    <w:uiPriority w:val="20"/>
    <w:semiHidden/>
    <w:unhideWhenUsed/>
    <w:qFormat/>
    <w:rPr>
      <w:i w:val="0"/>
      <w:iCs/>
      <w:color w:val="E3AB47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Cs/>
      <w:sz w:val="2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Cs/>
      <w:color w:val="262626" w:themeColor="text1" w:themeTint="D9"/>
      <w:sz w:val="26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grafoda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aChar">
    <w:name w:val="Data Char"/>
    <w:basedOn w:val="Fontepargpadro"/>
    <w:link w:val="Data"/>
    <w:uiPriority w:val="99"/>
    <w:semiHidden/>
    <w:rPr>
      <w:color w:val="0E0B05" w:themeColor="text2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udaoChar">
    <w:name w:val="Saudação Char"/>
    <w:basedOn w:val="Fontepargpadro"/>
    <w:link w:val="Saudao"/>
    <w:uiPriority w:val="99"/>
    <w:semiHidden/>
    <w:rPr>
      <w:color w:val="0E0B05" w:themeColor="text2"/>
      <w:sz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ssinaturaChar">
    <w:name w:val="Assinatura Char"/>
    <w:basedOn w:val="Fontepargpadro"/>
    <w:link w:val="Assinatura"/>
    <w:uiPriority w:val="99"/>
    <w:semiHidden/>
    <w:rPr>
      <w:color w:val="0E0B05" w:themeColor="text2"/>
    </w:rPr>
  </w:style>
  <w:style w:type="character" w:styleId="Hyperlink">
    <w:name w:val="Hyperlink"/>
    <w:basedOn w:val="Fontepargpadro"/>
    <w:uiPriority w:val="99"/>
    <w:unhideWhenUsed/>
    <w:rsid w:val="00BC7BC8"/>
    <w:rPr>
      <w:color w:val="53C3C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ertio.com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22335D87-1083-4F4D-88E8-F53482DD33FD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E5BA94AC3F3941A3514B74A80959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5DFD48-26A1-7045-AD70-4056C07F0932}"/>
      </w:docPartPr>
      <w:docPartBody>
        <w:p w:rsidR="00000000" w:rsidRDefault="0039194E">
          <w:pPr>
            <w:pStyle w:val="8BE5BA94AC3F3941A3514B74A80959FC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2F0059B7AFA0634F90144D201567EC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FE77B4-10F4-124F-BF4B-48ADE29EC3BD}"/>
      </w:docPartPr>
      <w:docPartBody>
        <w:p w:rsidR="00000000" w:rsidRDefault="0039194E">
          <w:pPr>
            <w:pStyle w:val="2F0059B7AFA0634F90144D201567ECF2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891D88192D47CF43BD87878F7B21CE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763332-142E-0B4A-980E-6FFF4117B2B3}"/>
      </w:docPartPr>
      <w:docPartBody>
        <w:p w:rsidR="00000000" w:rsidRDefault="0039194E">
          <w:pPr>
            <w:pStyle w:val="891D88192D47CF43BD87878F7B21CED0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FB2A32C7DDFA944A90E999F81CEC74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5139B1-07B6-3E4E-84D3-92BD61566ADC}"/>
      </w:docPartPr>
      <w:docPartBody>
        <w:p w:rsidR="00000000" w:rsidRDefault="0039194E">
          <w:pPr>
            <w:pStyle w:val="FB2A32C7DDFA944A90E999F81CEC7407"/>
          </w:pPr>
          <w:r>
            <w:rPr>
              <w:lang w:bidi="pt-BR"/>
            </w:rPr>
            <w:t>Prêmios e Reconhecimentos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94E"/>
    <w:rsid w:val="0039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670C8BB3A51A0438B9E3DAD6818DCD9">
    <w:name w:val="4670C8BB3A51A0438B9E3DAD6818DCD9"/>
  </w:style>
  <w:style w:type="paragraph" w:customStyle="1" w:styleId="0BEADD16CEAD41469B0B46768D9235A3">
    <w:name w:val="0BEADD16CEAD41469B0B46768D9235A3"/>
  </w:style>
  <w:style w:type="paragraph" w:customStyle="1" w:styleId="8BE5BA94AC3F3941A3514B74A80959FC">
    <w:name w:val="8BE5BA94AC3F3941A3514B74A80959FC"/>
  </w:style>
  <w:style w:type="paragraph" w:customStyle="1" w:styleId="637621C847848649B3598B7F4ECF0952">
    <w:name w:val="637621C847848649B3598B7F4ECF0952"/>
  </w:style>
  <w:style w:type="paragraph" w:customStyle="1" w:styleId="2F0059B7AFA0634F90144D201567ECF2">
    <w:name w:val="2F0059B7AFA0634F90144D201567ECF2"/>
  </w:style>
  <w:style w:type="paragraph" w:customStyle="1" w:styleId="F416F53A15D465468D69DA4C50E1AD26">
    <w:name w:val="F416F53A15D465468D69DA4C50E1AD26"/>
  </w:style>
  <w:style w:type="paragraph" w:customStyle="1" w:styleId="B7A73AA8B060C149A7E2EBA6A7C90023">
    <w:name w:val="B7A73AA8B060C149A7E2EBA6A7C90023"/>
  </w:style>
  <w:style w:type="paragraph" w:styleId="Commarcadore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E55BDFBD7CC14A4486406E665105D223">
    <w:name w:val="E55BDFBD7CC14A4486406E665105D223"/>
  </w:style>
  <w:style w:type="paragraph" w:customStyle="1" w:styleId="891D88192D47CF43BD87878F7B21CED0">
    <w:name w:val="891D88192D47CF43BD87878F7B21CED0"/>
  </w:style>
  <w:style w:type="paragraph" w:customStyle="1" w:styleId="ACAD899AE9AB574095ADBC24AA0C1CE7">
    <w:name w:val="ACAD899AE9AB574095ADBC24AA0C1CE7"/>
  </w:style>
  <w:style w:type="paragraph" w:customStyle="1" w:styleId="FB2A32C7DDFA944A90E999F81CEC7407">
    <w:name w:val="FB2A32C7DDFA944A90E999F81CEC7407"/>
  </w:style>
  <w:style w:type="paragraph" w:customStyle="1" w:styleId="1990DAA7A02BAF4F8912C3A47F84C580">
    <w:name w:val="1990DAA7A02BAF4F8912C3A47F84C5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2ADD5-EC37-2545-BFD8-805DFD0B387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{22335D87-1083-4F4D-88E8-F53482DD33FD}tf50002018.dotx</Template>
  <TotalTime>12</TotalTime>
  <Pages>1</Pages>
  <Words>86</Words>
  <Characters>465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Autor</cp:lastModifiedBy>
  <cp:revision>13</cp:revision>
  <dcterms:created xsi:type="dcterms:W3CDTF">2016-08-20T20:21:00Z</dcterms:created>
  <dcterms:modified xsi:type="dcterms:W3CDTF">2016-08-20T20:33:00Z</dcterms:modified>
</cp:coreProperties>
</file>