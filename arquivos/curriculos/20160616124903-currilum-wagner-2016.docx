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B3A70" w14:textId="77777777" w:rsidR="002039BD" w:rsidRPr="001638B8" w:rsidRDefault="00900F46" w:rsidP="009118FE">
      <w:pPr>
        <w:tabs>
          <w:tab w:val="left" w:pos="9214"/>
        </w:tabs>
        <w:rPr>
          <w:rFonts w:ascii="Verdana" w:hAnsi="Verdana"/>
          <w:sz w:val="40"/>
          <w:szCs w:val="40"/>
        </w:rPr>
      </w:pPr>
      <w:bookmarkStart w:id="0" w:name="_GoBack"/>
      <w:bookmarkEnd w:id="0"/>
      <w:r>
        <w:rPr>
          <w:rFonts w:ascii="Verdana" w:hAnsi="Verdana"/>
          <w:sz w:val="40"/>
          <w:szCs w:val="40"/>
        </w:rPr>
        <w:t>Wagner Fernandes dos Santos</w:t>
      </w:r>
    </w:p>
    <w:p w14:paraId="0D95D79F" w14:textId="73AB6B1E" w:rsidR="00355A8E" w:rsidRDefault="008B6C97" w:rsidP="00355A8E">
      <w:pPr>
        <w:rPr>
          <w:rFonts w:ascii="Verdana" w:hAnsi="Verdana"/>
        </w:rPr>
      </w:pPr>
      <w:r>
        <w:rPr>
          <w:rFonts w:ascii="Verdana" w:eastAsia="Verdana" w:hAnsi="Verdana" w:cs="Verdana"/>
        </w:rPr>
        <w:t>Brasileiro, solteiro, 2</w:t>
      </w:r>
      <w:r w:rsidR="001F52A0">
        <w:rPr>
          <w:rFonts w:ascii="Verdana" w:eastAsia="Verdana" w:hAnsi="Verdana" w:cs="Verdana"/>
        </w:rPr>
        <w:t>9</w:t>
      </w:r>
      <w:r w:rsidR="07B43386" w:rsidRPr="07B43386">
        <w:rPr>
          <w:rFonts w:ascii="Verdana" w:eastAsia="Verdana" w:hAnsi="Verdana" w:cs="Verdana"/>
        </w:rPr>
        <w:t xml:space="preserve"> anos</w:t>
      </w:r>
      <w:r w:rsidR="00C411CA">
        <w:br/>
      </w:r>
      <w:r>
        <w:rPr>
          <w:rFonts w:ascii="Verdana" w:eastAsia="Verdana" w:hAnsi="Verdana" w:cs="Verdana"/>
        </w:rPr>
        <w:t xml:space="preserve">Rua </w:t>
      </w:r>
      <w:r w:rsidR="001F52A0">
        <w:rPr>
          <w:rFonts w:ascii="Verdana" w:eastAsia="Verdana" w:hAnsi="Verdana" w:cs="Verdana"/>
        </w:rPr>
        <w:t xml:space="preserve">Nelson Palamin </w:t>
      </w:r>
      <w:r>
        <w:rPr>
          <w:rFonts w:ascii="Verdana" w:eastAsia="Verdana" w:hAnsi="Verdana" w:cs="Verdana"/>
        </w:rPr>
        <w:t>N°</w:t>
      </w:r>
      <w:r w:rsidR="006078D2">
        <w:rPr>
          <w:rFonts w:ascii="Verdana" w:eastAsia="Verdana" w:hAnsi="Verdana" w:cs="Verdana"/>
        </w:rPr>
        <w:t xml:space="preserve"> </w:t>
      </w:r>
      <w:r w:rsidR="001F52A0">
        <w:rPr>
          <w:rFonts w:ascii="Verdana" w:eastAsia="Verdana" w:hAnsi="Verdana" w:cs="Verdana"/>
        </w:rPr>
        <w:t>12</w:t>
      </w:r>
      <w:r w:rsidR="00C411CA">
        <w:br/>
      </w:r>
      <w:r>
        <w:rPr>
          <w:rFonts w:ascii="Verdana" w:eastAsia="Verdana" w:hAnsi="Verdana" w:cs="Verdana"/>
        </w:rPr>
        <w:t>Jardim</w:t>
      </w:r>
      <w:r w:rsidR="001F52A0">
        <w:rPr>
          <w:rFonts w:ascii="Verdana" w:eastAsia="Verdana" w:hAnsi="Verdana" w:cs="Verdana"/>
        </w:rPr>
        <w:t xml:space="preserve">Novo Osasco </w:t>
      </w:r>
      <w:r w:rsidR="006078D2">
        <w:rPr>
          <w:rFonts w:ascii="Verdana" w:eastAsia="Verdana" w:hAnsi="Verdana" w:cs="Verdana"/>
        </w:rPr>
        <w:t>–</w:t>
      </w:r>
      <w:r w:rsidR="001F52A0">
        <w:rPr>
          <w:rFonts w:ascii="Verdana" w:eastAsia="Verdana" w:hAnsi="Verdana" w:cs="Verdana"/>
        </w:rPr>
        <w:t xml:space="preserve"> Osasco -  SP</w:t>
      </w:r>
      <w:r w:rsidR="006078D2">
        <w:rPr>
          <w:rFonts w:ascii="Verdana" w:eastAsia="Verdana" w:hAnsi="Verdana" w:cs="Verdana"/>
        </w:rPr>
        <w:t xml:space="preserve"> </w:t>
      </w:r>
      <w:r w:rsidR="001F52A0">
        <w:rPr>
          <w:rFonts w:ascii="Verdana" w:eastAsia="Verdana" w:hAnsi="Verdana" w:cs="Verdana"/>
        </w:rPr>
        <w:t xml:space="preserve">                                                                             </w:t>
      </w:r>
      <w:r w:rsidR="003B519E">
        <w:rPr>
          <w:rFonts w:ascii="Verdana" w:eastAsia="Verdana" w:hAnsi="Verdana" w:cs="Verdana"/>
        </w:rPr>
        <w:t xml:space="preserve">    </w:t>
      </w:r>
      <w:r w:rsidR="001F52A0">
        <w:rPr>
          <w:rFonts w:ascii="Verdana" w:eastAsia="Verdana" w:hAnsi="Verdana" w:cs="Verdana"/>
        </w:rPr>
        <w:t xml:space="preserve"> </w:t>
      </w:r>
      <w:r w:rsidR="00982240">
        <w:rPr>
          <w:rFonts w:ascii="Verdana" w:eastAsia="Verdana" w:hAnsi="Verdana" w:cs="Verdana"/>
        </w:rPr>
        <w:t>Telefone</w:t>
      </w:r>
      <w:r>
        <w:rPr>
          <w:rFonts w:ascii="Verdana" w:eastAsia="Verdana" w:hAnsi="Verdana" w:cs="Verdana"/>
        </w:rPr>
        <w:t>:</w:t>
      </w:r>
      <w:r w:rsidR="001F52A0">
        <w:rPr>
          <w:rFonts w:ascii="Verdana" w:eastAsia="Verdana" w:hAnsi="Verdana" w:cs="Verdana"/>
        </w:rPr>
        <w:t>T</w:t>
      </w:r>
      <w:r w:rsidR="003B519E">
        <w:rPr>
          <w:rFonts w:ascii="Verdana" w:eastAsia="Verdana" w:hAnsi="Verdana" w:cs="Verdana"/>
        </w:rPr>
        <w:t>IM</w:t>
      </w:r>
      <w:r w:rsidR="001F52A0">
        <w:rPr>
          <w:rFonts w:ascii="Verdana" w:eastAsia="Verdana" w:hAnsi="Verdana" w:cs="Verdana"/>
        </w:rPr>
        <w:t xml:space="preserve"> </w:t>
      </w:r>
      <w:r w:rsidR="07B43386" w:rsidRPr="07B43386">
        <w:rPr>
          <w:rFonts w:ascii="Verdana" w:eastAsia="Verdana" w:hAnsi="Verdana" w:cs="Verdana"/>
        </w:rPr>
        <w:t>(11) 94976-4113</w:t>
      </w:r>
      <w:r w:rsidR="009252AC">
        <w:rPr>
          <w:rFonts w:ascii="Verdana" w:eastAsia="Verdana" w:hAnsi="Verdana" w:cs="Verdana"/>
        </w:rPr>
        <w:t xml:space="preserve"> </w:t>
      </w:r>
      <w:r w:rsidR="003B519E">
        <w:rPr>
          <w:rFonts w:ascii="Verdana" w:eastAsia="Verdana" w:hAnsi="Verdana" w:cs="Verdana"/>
        </w:rPr>
        <w:t xml:space="preserve">TIM </w:t>
      </w:r>
      <w:r w:rsidR="009252AC">
        <w:rPr>
          <w:rFonts w:ascii="Verdana" w:eastAsia="Verdana" w:hAnsi="Verdana" w:cs="Verdana"/>
        </w:rPr>
        <w:t>(11) 9</w:t>
      </w:r>
      <w:r w:rsidR="003B519E">
        <w:rPr>
          <w:rFonts w:ascii="Verdana" w:eastAsia="Verdana" w:hAnsi="Verdana" w:cs="Verdana"/>
        </w:rPr>
        <w:t>8717-7432</w:t>
      </w:r>
      <w:r w:rsidR="07B43386" w:rsidRPr="07B43386">
        <w:rPr>
          <w:rFonts w:ascii="Verdana" w:eastAsia="Verdana" w:hAnsi="Verdana" w:cs="Verdana"/>
        </w:rPr>
        <w:t xml:space="preserve"> / E-mail: Voiceblack@live.com</w:t>
      </w:r>
      <w:r w:rsidR="00C411CA">
        <w:br/>
      </w:r>
    </w:p>
    <w:p w14:paraId="4B5F958D" w14:textId="77777777" w:rsidR="00355A8E" w:rsidRDefault="00355A8E" w:rsidP="00355A8E">
      <w:pPr>
        <w:rPr>
          <w:rFonts w:ascii="Verdana" w:hAnsi="Verdana"/>
        </w:rPr>
      </w:pPr>
    </w:p>
    <w:p w14:paraId="67DCBAE3" w14:textId="77777777" w:rsidR="00B30D63" w:rsidRDefault="001638B8" w:rsidP="001638B8">
      <w:pPr>
        <w:pStyle w:val="Seo"/>
        <w:rPr>
          <w:rFonts w:ascii="Verdana" w:hAnsi="Verdana"/>
        </w:rPr>
      </w:pPr>
      <w:r w:rsidRPr="002039BD">
        <w:rPr>
          <w:rFonts w:ascii="Verdana" w:hAnsi="Verdana"/>
        </w:rPr>
        <w:t>FORMAÇÃO</w:t>
      </w:r>
    </w:p>
    <w:p w14:paraId="237D80AA" w14:textId="77777777" w:rsidR="001638B8" w:rsidRPr="002039BD" w:rsidRDefault="00A279B6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879D115" wp14:editId="07777777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6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1D8E0AA4">
              <v:shapetype id="_x0000_t32" coordsize="21600,21600" o:oned="t" filled="f" o:spt="32" path="m,l21600,21600e" w14:anchorId="48C1D342">
                <v:path fillok="f" arrowok="t" o:connecttype="none"/>
                <o:lock v:ext="edit" shapetype="t"/>
              </v:shapetype>
              <v:shape id="AutoShape 164" style="position:absolute;margin-left:.3pt;margin-top:10.7pt;width:446.2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"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14:paraId="3503AAA8" w14:textId="14C0451B" w:rsidR="001638B8" w:rsidRDefault="008B6C97" w:rsidP="001638B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3</w:t>
      </w:r>
      <w:r w:rsidR="003B0A36">
        <w:rPr>
          <w:rFonts w:ascii="Verdana" w:hAnsi="Verdana"/>
        </w:rPr>
        <w:t>° S</w:t>
      </w:r>
      <w:r w:rsidRPr="003B0A36">
        <w:rPr>
          <w:rFonts w:ascii="Verdana" w:hAnsi="Verdana"/>
        </w:rPr>
        <w:t>emestre de Engenharia de Produção, Universidade Anhembi Morumbi.</w:t>
      </w:r>
    </w:p>
    <w:p w14:paraId="2F27D395" w14:textId="77777777" w:rsidR="003B0A36" w:rsidRPr="003B0A36" w:rsidRDefault="003B0A36" w:rsidP="003B0A36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14:paraId="1C53E812" w14:textId="77777777"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</w:t>
      </w:r>
      <w:r w:rsidR="0002401A">
        <w:rPr>
          <w:rFonts w:ascii="Verdana" w:hAnsi="Verdana"/>
        </w:rPr>
        <w:t xml:space="preserve"> PROFISSIONAL</w:t>
      </w:r>
    </w:p>
    <w:p w14:paraId="55094141" w14:textId="77777777" w:rsidR="00B30D63" w:rsidRPr="002039BD" w:rsidRDefault="00A279B6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72A276" wp14:editId="07777777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5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7C3D8FA8">
              <v:shape id="AutoShape 165" style="position:absolute;margin-left:.3pt;margin-top:10.7pt;width:446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" w14:anchorId="22A10090"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14:paraId="35C045D9" w14:textId="77777777" w:rsidR="00B30D63" w:rsidRDefault="005B5C65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5B5C65">
        <w:rPr>
          <w:rFonts w:ascii="Verdana" w:hAnsi="Verdana"/>
          <w:b/>
          <w:lang w:val="en-US"/>
        </w:rPr>
        <w:t>AMSTED MAXION</w:t>
      </w:r>
      <w:r w:rsidR="00B64746">
        <w:rPr>
          <w:rFonts w:ascii="Verdana" w:hAnsi="Verdana"/>
          <w:b/>
          <w:lang w:val="en-US"/>
        </w:rPr>
        <w:t xml:space="preserve"> S.A - 11/02/2008 a 07/07/</w:t>
      </w:r>
      <w:r w:rsidRPr="005B5C65">
        <w:rPr>
          <w:rFonts w:ascii="Verdana" w:hAnsi="Verdana"/>
          <w:b/>
          <w:lang w:val="en-US"/>
        </w:rPr>
        <w:t xml:space="preserve">2009 </w:t>
      </w:r>
      <w:r w:rsidRPr="008B6C97">
        <w:rPr>
          <w:rFonts w:ascii="Verdana" w:hAnsi="Verdana"/>
          <w:b/>
          <w:lang w:val="en-US"/>
        </w:rPr>
        <w:t>(Registrado</w:t>
      </w:r>
      <w:r w:rsidRPr="005B5C65">
        <w:rPr>
          <w:rFonts w:ascii="Verdana" w:hAnsi="Verdana"/>
          <w:b/>
          <w:lang w:val="en-US"/>
        </w:rPr>
        <w:t>).</w:t>
      </w:r>
      <w:r w:rsidRPr="005B5C65">
        <w:rPr>
          <w:rFonts w:ascii="Verdana" w:hAnsi="Verdana"/>
          <w:lang w:val="en-US"/>
        </w:rPr>
        <w:br/>
      </w:r>
      <w:r>
        <w:rPr>
          <w:rFonts w:ascii="Verdana" w:hAnsi="Verdana"/>
        </w:rPr>
        <w:t xml:space="preserve">Cargo: Moldador I </w:t>
      </w:r>
      <w:r w:rsidR="005657D9">
        <w:rPr>
          <w:rFonts w:ascii="Verdana" w:hAnsi="Verdana"/>
        </w:rPr>
        <w:br/>
        <w:t>Principais a</w:t>
      </w:r>
      <w:r w:rsidR="00BB7D71">
        <w:rPr>
          <w:rFonts w:ascii="Verdana" w:hAnsi="Verdana"/>
        </w:rPr>
        <w:t>tividades: Preparação</w:t>
      </w:r>
      <w:r>
        <w:rPr>
          <w:rFonts w:ascii="Verdana" w:hAnsi="Verdana"/>
        </w:rPr>
        <w:t xml:space="preserve"> e </w:t>
      </w:r>
      <w:r w:rsidR="00BB7D71">
        <w:rPr>
          <w:rFonts w:ascii="Verdana" w:hAnsi="Verdana"/>
        </w:rPr>
        <w:t>Confecção de moldes em</w:t>
      </w:r>
      <w:r>
        <w:rPr>
          <w:rFonts w:ascii="Verdana" w:hAnsi="Verdana"/>
        </w:rPr>
        <w:t xml:space="preserve"> areia, posicionar e ajustar os modelos, </w:t>
      </w:r>
      <w:r w:rsidR="00BB7D71">
        <w:rPr>
          <w:rFonts w:ascii="Verdana" w:hAnsi="Verdana"/>
        </w:rPr>
        <w:t xml:space="preserve">preenchimento de </w:t>
      </w:r>
      <w:r w:rsidRPr="005B5C65">
        <w:rPr>
          <w:rFonts w:ascii="Verdana" w:hAnsi="Verdana"/>
        </w:rPr>
        <w:t xml:space="preserve">caixas com areia, </w:t>
      </w:r>
      <w:r>
        <w:rPr>
          <w:rFonts w:ascii="Verdana" w:hAnsi="Verdana"/>
        </w:rPr>
        <w:t>pintar</w:t>
      </w:r>
      <w:r w:rsidR="009118FE">
        <w:rPr>
          <w:rFonts w:ascii="Verdana" w:hAnsi="Verdana"/>
        </w:rPr>
        <w:t xml:space="preserve">a de moldes com tinta à base de álcool, tudo </w:t>
      </w:r>
      <w:r w:rsidRPr="005B5C65">
        <w:rPr>
          <w:rFonts w:ascii="Verdana" w:hAnsi="Verdana"/>
        </w:rPr>
        <w:t>de acordo com a</w:t>
      </w:r>
      <w:r>
        <w:rPr>
          <w:rFonts w:ascii="Verdana" w:hAnsi="Verdana"/>
        </w:rPr>
        <w:t>s</w:t>
      </w:r>
      <w:r w:rsidRPr="005B5C65">
        <w:rPr>
          <w:rFonts w:ascii="Verdana" w:hAnsi="Verdana"/>
        </w:rPr>
        <w:t xml:space="preserve"> técnica</w:t>
      </w:r>
      <w:r>
        <w:rPr>
          <w:rFonts w:ascii="Verdana" w:hAnsi="Verdana"/>
        </w:rPr>
        <w:t>s</w:t>
      </w:r>
      <w:r w:rsidRPr="005B5C65">
        <w:rPr>
          <w:rFonts w:ascii="Verdana" w:hAnsi="Verdana"/>
        </w:rPr>
        <w:t xml:space="preserve"> de execução, para possibilitar a fundição de peças de ferro fu</w:t>
      </w:r>
      <w:r>
        <w:rPr>
          <w:rFonts w:ascii="Verdana" w:hAnsi="Verdana"/>
        </w:rPr>
        <w:t>ndido, aço, metais</w:t>
      </w:r>
      <w:r w:rsidRPr="005B5C65">
        <w:rPr>
          <w:rFonts w:ascii="Verdana" w:hAnsi="Verdana"/>
        </w:rPr>
        <w:t xml:space="preserve"> e ligas especiais</w:t>
      </w:r>
      <w:r w:rsidR="005657D9">
        <w:rPr>
          <w:rFonts w:ascii="Verdana" w:hAnsi="Verdana"/>
        </w:rPr>
        <w:t xml:space="preserve">. </w:t>
      </w:r>
    </w:p>
    <w:p w14:paraId="41E97EF7" w14:textId="77777777" w:rsidR="005657D9" w:rsidRDefault="00B64746" w:rsidP="005657D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lastRenderedPageBreak/>
        <w:t>EDER ROBERTO</w:t>
      </w:r>
      <w:r w:rsidR="00774943">
        <w:rPr>
          <w:rFonts w:ascii="Verdana" w:hAnsi="Verdana"/>
          <w:b/>
        </w:rPr>
        <w:t xml:space="preserve"> DIAS</w:t>
      </w:r>
      <w:r>
        <w:rPr>
          <w:rFonts w:ascii="Verdana" w:hAnsi="Verdana"/>
          <w:b/>
        </w:rPr>
        <w:t xml:space="preserve"> EPP – 04/08/2010 a 03/09/</w:t>
      </w:r>
      <w:r w:rsidR="009873A7">
        <w:rPr>
          <w:rFonts w:ascii="Verdana" w:hAnsi="Verdana"/>
          <w:b/>
        </w:rPr>
        <w:t>2010 (</w:t>
      </w:r>
      <w:r w:rsidR="00BB7D71">
        <w:rPr>
          <w:rFonts w:ascii="Verdana" w:hAnsi="Verdana"/>
          <w:b/>
        </w:rPr>
        <w:t>Registrado</w:t>
      </w:r>
      <w:r w:rsidR="009873A7">
        <w:rPr>
          <w:rFonts w:ascii="Verdana" w:hAnsi="Verdana"/>
          <w:b/>
        </w:rPr>
        <w:t>).</w:t>
      </w:r>
      <w:r w:rsidR="009873A7">
        <w:rPr>
          <w:rFonts w:ascii="Verdana" w:hAnsi="Verdana"/>
        </w:rPr>
        <w:br/>
        <w:t xml:space="preserve">Cargo: Auxiliar de </w:t>
      </w:r>
      <w:r w:rsidR="00BB7D71">
        <w:rPr>
          <w:rFonts w:ascii="Verdana" w:hAnsi="Verdana"/>
        </w:rPr>
        <w:t>Produção.</w:t>
      </w:r>
    </w:p>
    <w:p w14:paraId="5B81CC71" w14:textId="77777777" w:rsidR="005657D9" w:rsidRPr="005657D9" w:rsidRDefault="005657D9" w:rsidP="00D44ECB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Principais </w:t>
      </w:r>
      <w:r w:rsidR="009873A7">
        <w:rPr>
          <w:rFonts w:ascii="Verdana" w:hAnsi="Verdana"/>
        </w:rPr>
        <w:t xml:space="preserve">atividades: </w:t>
      </w:r>
      <w:r w:rsidR="009118FE">
        <w:rPr>
          <w:rFonts w:ascii="Verdana" w:hAnsi="Verdana"/>
        </w:rPr>
        <w:t>atuava</w:t>
      </w:r>
      <w:r w:rsidR="00D44ECB">
        <w:rPr>
          <w:rFonts w:ascii="Verdana" w:hAnsi="Verdana"/>
        </w:rPr>
        <w:t xml:space="preserve"> na</w:t>
      </w:r>
      <w:r w:rsidR="003F4933">
        <w:rPr>
          <w:rFonts w:ascii="Verdana" w:hAnsi="Verdana"/>
        </w:rPr>
        <w:t xml:space="preserve"> produção,</w:t>
      </w:r>
      <w:r w:rsidR="00D44ECB">
        <w:rPr>
          <w:rFonts w:ascii="Verdana" w:hAnsi="Verdana"/>
        </w:rPr>
        <w:t xml:space="preserve"> organização,</w:t>
      </w:r>
      <w:r w:rsidR="003F4933">
        <w:rPr>
          <w:rFonts w:ascii="Verdana" w:hAnsi="Verdana"/>
        </w:rPr>
        <w:t xml:space="preserve"> limpeza e enca</w:t>
      </w:r>
      <w:r w:rsidR="009118FE">
        <w:rPr>
          <w:rFonts w:ascii="Verdana" w:hAnsi="Verdana"/>
        </w:rPr>
        <w:t xml:space="preserve">ixotamento de peças automotivas e contribuindo para suprir as </w:t>
      </w:r>
      <w:r w:rsidR="00D44ECB">
        <w:rPr>
          <w:rFonts w:ascii="Verdana" w:hAnsi="Verdana"/>
        </w:rPr>
        <w:t>necessidades</w:t>
      </w:r>
      <w:r w:rsidR="009118FE">
        <w:rPr>
          <w:rFonts w:ascii="Verdana" w:hAnsi="Verdana"/>
        </w:rPr>
        <w:t xml:space="preserve"> da linha de </w:t>
      </w:r>
      <w:r w:rsidR="00D44ECB">
        <w:rPr>
          <w:rFonts w:ascii="Verdana" w:hAnsi="Verdana"/>
        </w:rPr>
        <w:t xml:space="preserve">produção.       </w:t>
      </w:r>
    </w:p>
    <w:p w14:paraId="6CD7047A" w14:textId="1F4761F9" w:rsidR="009A49AD" w:rsidRPr="009A49AD" w:rsidRDefault="008B6C97" w:rsidP="009A49AD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eastAsia="Verdana" w:hAnsi="Verdana" w:cs="Verdana"/>
          <w:b/>
          <w:bCs/>
        </w:rPr>
        <w:t xml:space="preserve">Metalsinter </w:t>
      </w:r>
      <w:r w:rsidR="006078D2">
        <w:rPr>
          <w:rFonts w:ascii="Verdana" w:eastAsia="Verdana" w:hAnsi="Verdana" w:cs="Verdana"/>
          <w:b/>
          <w:bCs/>
        </w:rPr>
        <w:t xml:space="preserve"> Ind. E Com. De </w:t>
      </w:r>
      <w:r w:rsidR="00C20845">
        <w:rPr>
          <w:rFonts w:ascii="Verdana" w:eastAsia="Verdana" w:hAnsi="Verdana" w:cs="Verdana"/>
          <w:b/>
          <w:bCs/>
        </w:rPr>
        <w:t>Filtros E Sinterizados Ltda – 02/12/ 2013 a 30/01/2015 (Registrado).</w:t>
      </w:r>
      <w:r w:rsidR="07B43386" w:rsidRPr="07B43386">
        <w:rPr>
          <w:rFonts w:ascii="Verdana" w:eastAsia="Verdana" w:hAnsi="Verdana" w:cs="Verdana"/>
          <w:b/>
          <w:bCs/>
        </w:rPr>
        <w:t xml:space="preserve">                                                                                                                                                    </w:t>
      </w:r>
    </w:p>
    <w:p w14:paraId="1463D994" w14:textId="2F10886F" w:rsidR="006078D2" w:rsidRDefault="006078D2" w:rsidP="009A49AD">
      <w:pPr>
        <w:pStyle w:val="PargrafodaLista"/>
        <w:spacing w:after="120" w:line="240" w:lineRule="auto"/>
        <w:ind w:left="284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Cargo: Auxiliar Financeiro.</w:t>
      </w:r>
    </w:p>
    <w:p w14:paraId="64190638" w14:textId="588850FF" w:rsidR="006078D2" w:rsidRDefault="006078D2" w:rsidP="009A49AD">
      <w:pPr>
        <w:pStyle w:val="PargrafodaLista"/>
        <w:spacing w:after="120" w:line="240" w:lineRule="auto"/>
        <w:ind w:left="284"/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</w:rPr>
        <w:t xml:space="preserve">Principais atividades: </w:t>
      </w:r>
      <w:r w:rsidRPr="006078D2">
        <w:rPr>
          <w:rFonts w:ascii="Verdana" w:eastAsia="Verdana" w:hAnsi="Verdana" w:cs="Verdana"/>
        </w:rPr>
        <w:t xml:space="preserve">Auxilia no levantamento e acompanhamento das transações financeiras, organiza documento de contas a pagar e a receber e controla fluxo de caixa, a fim de monitorar o </w:t>
      </w:r>
      <w:r w:rsidR="00AB6EEB">
        <w:rPr>
          <w:rFonts w:ascii="Verdana" w:eastAsia="Verdana" w:hAnsi="Verdana" w:cs="Verdana"/>
        </w:rPr>
        <w:t>orçamento</w:t>
      </w:r>
      <w:r w:rsidR="0022694A">
        <w:rPr>
          <w:rFonts w:ascii="Verdana" w:eastAsia="Verdana" w:hAnsi="Verdana" w:cs="Verdana"/>
        </w:rPr>
        <w:t xml:space="preserve"> </w:t>
      </w:r>
      <w:r w:rsidRPr="006078D2">
        <w:rPr>
          <w:rFonts w:ascii="Verdana" w:eastAsia="Verdana" w:hAnsi="Verdana" w:cs="Verdana"/>
        </w:rPr>
        <w:t>mensal</w:t>
      </w:r>
      <w:r w:rsidR="00C20845">
        <w:rPr>
          <w:rFonts w:ascii="Verdana" w:eastAsia="Verdana" w:hAnsi="Verdana" w:cs="Verdana"/>
        </w:rPr>
        <w:t>.</w:t>
      </w:r>
    </w:p>
    <w:p w14:paraId="60C58D34" w14:textId="559ECC32" w:rsidR="00B30D63" w:rsidRPr="009A49AD" w:rsidRDefault="07B43386" w:rsidP="009A49AD">
      <w:pPr>
        <w:pStyle w:val="PargrafodaLista"/>
        <w:spacing w:after="120" w:line="240" w:lineRule="auto"/>
        <w:ind w:left="284"/>
        <w:rPr>
          <w:rFonts w:ascii="Verdana" w:hAnsi="Verdana"/>
        </w:rPr>
      </w:pPr>
      <w:r w:rsidRPr="07B43386">
        <w:rPr>
          <w:rFonts w:ascii="Verdana" w:eastAsia="Verdana" w:hAnsi="Verdana" w:cs="Verdana"/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6F141E6" w14:textId="77777777"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complementares</w:t>
      </w:r>
    </w:p>
    <w:p w14:paraId="2D807295" w14:textId="77777777" w:rsidR="00B30D63" w:rsidRDefault="00A279B6" w:rsidP="00000BE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16C8D8" wp14:editId="07777777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4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1AB7720E">
              <v:shape id="AutoShape 166" style="position:absolute;margin-left:.3pt;margin-top:10.7pt;width:44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" w14:anchorId="711886CB"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14:paraId="31798098" w14:textId="77777777" w:rsidR="00B30D63" w:rsidRDefault="00FB6F1C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 complementar de Hidráulica e Pneumática I</w:t>
      </w:r>
      <w:r w:rsidR="00C411CA">
        <w:rPr>
          <w:rFonts w:ascii="Verdana" w:hAnsi="Verdana"/>
        </w:rPr>
        <w:t>ndustrial – SENAI Osasco</w:t>
      </w:r>
      <w:r>
        <w:rPr>
          <w:rFonts w:ascii="Verdana" w:hAnsi="Verdana"/>
        </w:rPr>
        <w:t>/ 60 horas (2011).</w:t>
      </w:r>
    </w:p>
    <w:p w14:paraId="2DF5B888" w14:textId="77777777" w:rsidR="00B30D63" w:rsidRDefault="00000BE3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Curso Complementar de Ajustador </w:t>
      </w:r>
      <w:r w:rsidR="00565799">
        <w:rPr>
          <w:rFonts w:ascii="Verdana" w:hAnsi="Verdana"/>
        </w:rPr>
        <w:t>Mecânico</w:t>
      </w:r>
      <w:r>
        <w:rPr>
          <w:rFonts w:ascii="Verdana" w:hAnsi="Verdana"/>
        </w:rPr>
        <w:t xml:space="preserve"> – SENAI </w:t>
      </w:r>
      <w:r w:rsidR="00565799">
        <w:rPr>
          <w:rFonts w:ascii="Verdana" w:hAnsi="Verdana"/>
        </w:rPr>
        <w:t>Osasco/ 240 horas (20</w:t>
      </w:r>
      <w:r>
        <w:rPr>
          <w:rFonts w:ascii="Verdana" w:hAnsi="Verdana"/>
        </w:rPr>
        <w:t>12</w:t>
      </w:r>
      <w:r w:rsidR="00B30D63">
        <w:rPr>
          <w:rFonts w:ascii="Verdana" w:hAnsi="Verdana"/>
        </w:rPr>
        <w:t>)</w:t>
      </w:r>
      <w:r w:rsidR="00FA3990">
        <w:rPr>
          <w:rFonts w:ascii="Verdana" w:hAnsi="Verdana"/>
        </w:rPr>
        <w:t>.</w:t>
      </w:r>
    </w:p>
    <w:p w14:paraId="66F0169D" w14:textId="77777777" w:rsidR="00B30D63" w:rsidRPr="001638B8" w:rsidRDefault="00B30D63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 Comp</w:t>
      </w:r>
      <w:r w:rsidR="00565799">
        <w:rPr>
          <w:rFonts w:ascii="Verdana" w:hAnsi="Verdana"/>
        </w:rPr>
        <w:t>lementar de Torneiro Mecânico</w:t>
      </w:r>
      <w:r w:rsidR="005B5C65">
        <w:rPr>
          <w:rFonts w:ascii="Verdana" w:hAnsi="Verdana"/>
        </w:rPr>
        <w:t>- SENAI Osasco/240 horas</w:t>
      </w:r>
      <w:r w:rsidR="00565799">
        <w:rPr>
          <w:rFonts w:ascii="Verdana" w:hAnsi="Verdana"/>
        </w:rPr>
        <w:t xml:space="preserve"> (2012</w:t>
      </w:r>
      <w:r>
        <w:rPr>
          <w:rFonts w:ascii="Verdana" w:hAnsi="Verdana"/>
        </w:rPr>
        <w:t>)</w:t>
      </w:r>
      <w:r w:rsidR="00FA3990">
        <w:rPr>
          <w:rFonts w:ascii="Verdana" w:hAnsi="Verdana"/>
        </w:rPr>
        <w:t>.</w:t>
      </w:r>
    </w:p>
    <w:p w14:paraId="433E8D65" w14:textId="77777777" w:rsidR="00FA3990" w:rsidRDefault="00FA3990" w:rsidP="00FA3990">
      <w:pPr>
        <w:pStyle w:val="Seo"/>
        <w:rPr>
          <w:rFonts w:ascii="Verdana" w:hAnsi="Verdana"/>
        </w:rPr>
      </w:pPr>
    </w:p>
    <w:p w14:paraId="797348AB" w14:textId="77777777" w:rsidR="00FA3990" w:rsidRDefault="00F26226" w:rsidP="00FA3990"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14:paraId="05684778" w14:textId="54F556F5" w:rsidR="00FA3990" w:rsidRDefault="00A279B6" w:rsidP="00FA3990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A5B2B1" wp14:editId="07777777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3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54322397">
              <v:shape id="AutoShape 167" style="position:absolute;margin-left:.3pt;margin-top:10.7pt;width:446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" w14:anchorId="4BFB4DFE">
                <w10:wrap anchorx="margin"/>
              </v:shape>
            </w:pict>
          </mc:Fallback>
        </mc:AlternateContent>
      </w:r>
    </w:p>
    <w:p w14:paraId="6315CE77" w14:textId="77777777" w:rsidR="009956A9" w:rsidRPr="002039BD" w:rsidRDefault="009956A9" w:rsidP="009956A9">
      <w:pPr>
        <w:pStyle w:val="Seo"/>
        <w:tabs>
          <w:tab w:val="left" w:pos="284"/>
          <w:tab w:val="left" w:pos="709"/>
        </w:tabs>
        <w:ind w:right="119"/>
        <w:rPr>
          <w:rFonts w:ascii="Verdana" w:hAnsi="Verdana"/>
        </w:rPr>
      </w:pPr>
    </w:p>
    <w:p w14:paraId="001FFA01" w14:textId="49999CFB" w:rsidR="005657D9" w:rsidRPr="005657D9" w:rsidRDefault="07B43386" w:rsidP="009956A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7B43386">
        <w:rPr>
          <w:rFonts w:ascii="Verdana" w:eastAsia="Verdana" w:hAnsi="Verdana" w:cs="Verdana"/>
        </w:rPr>
        <w:lastRenderedPageBreak/>
        <w:t>Disponibilidade</w:t>
      </w:r>
      <w:r w:rsidR="00D4261E">
        <w:rPr>
          <w:rFonts w:ascii="Verdana" w:eastAsia="Verdana" w:hAnsi="Verdana" w:cs="Verdana"/>
        </w:rPr>
        <w:t xml:space="preserve"> para exercer</w:t>
      </w:r>
      <w:r w:rsidR="009F7E18">
        <w:rPr>
          <w:rFonts w:ascii="Verdana" w:eastAsia="Verdana" w:hAnsi="Verdana" w:cs="Verdana"/>
        </w:rPr>
        <w:t xml:space="preserve"> tais</w:t>
      </w:r>
      <w:r w:rsidR="00D4261E">
        <w:rPr>
          <w:rFonts w:ascii="Verdana" w:eastAsia="Verdana" w:hAnsi="Verdana" w:cs="Verdana"/>
        </w:rPr>
        <w:t xml:space="preserve"> funções</w:t>
      </w:r>
      <w:r w:rsidR="009F7E18">
        <w:rPr>
          <w:rFonts w:ascii="Verdana" w:eastAsia="Verdana" w:hAnsi="Verdana" w:cs="Verdana"/>
        </w:rPr>
        <w:t xml:space="preserve"> que me curriculum se encaixa, e aberto para aprender novas funções na administrativa ou operacional. </w:t>
      </w:r>
    </w:p>
    <w:p w14:paraId="55E0600E" w14:textId="77777777" w:rsidR="009C3B99" w:rsidRDefault="009C3B99"/>
    <w:sectPr w:rsidR="009C3B99" w:rsidSect="009C3B99">
      <w:headerReference w:type="default" r:id="rId9"/>
      <w:footerReference w:type="default" r:id="rId10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2BF6B7" w14:textId="77777777" w:rsidR="00697B47" w:rsidRDefault="00697B47">
      <w:r>
        <w:separator/>
      </w:r>
    </w:p>
  </w:endnote>
  <w:endnote w:type="continuationSeparator" w:id="0">
    <w:p w14:paraId="1CF6F7E3" w14:textId="77777777" w:rsidR="00697B47" w:rsidRDefault="00697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6BE65" w14:textId="77777777" w:rsidR="009C3B99" w:rsidRDefault="009C3B99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C06CC2">
      <w:rPr>
        <w:noProof/>
      </w:rPr>
      <w:t>2</w:t>
    </w:r>
    <w:r>
      <w:fldChar w:fldCharType="end"/>
    </w:r>
    <w:r w:rsidR="00163F2A">
      <w:t xml:space="preserve"> </w:t>
    </w:r>
    <w:r w:rsidR="00A279B6" w:rsidRPr="009C3B99">
      <w:rPr>
        <w:noProof/>
        <w:lang w:eastAsia="pt-BR"/>
      </w:rPr>
      <mc:AlternateContent>
        <mc:Choice Requires="wps">
          <w:drawing>
            <wp:inline distT="0" distB="0" distL="0" distR="0" wp14:anchorId="001FFA01" wp14:editId="07777777">
              <wp:extent cx="91440" cy="91440"/>
              <wp:effectExtent l="19050" t="19050" r="22860" b="22860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a="http://schemas.openxmlformats.org/drawingml/2006/main" xmlns:a14="http://schemas.microsoft.com/office/drawing/2010/main">
          <w:pict w14:anchorId="55E0600E">
            <v:oval id="Oval 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fillcolor="#ff7d26" strokecolor="#fe8637" strokeweight="3pt" w14:anchorId="2D1AD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3D7B7C" w14:textId="77777777" w:rsidR="00697B47" w:rsidRDefault="00697B47">
      <w:r>
        <w:separator/>
      </w:r>
    </w:p>
  </w:footnote>
  <w:footnote w:type="continuationSeparator" w:id="0">
    <w:p w14:paraId="127353A5" w14:textId="77777777" w:rsidR="00697B47" w:rsidRDefault="00697B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E20C5" w14:textId="77777777"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A279B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4322397" wp14:editId="07777777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94060"/>
              <wp:effectExtent l="6350" t="13970" r="12700" b="7620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9406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001FFA01">
            <v:shapetype id="_x0000_t32" coordsize="21600,21600" o:oned="t" filled="f" o:spt="32" path="m,l21600,21600e" w14:anchorId="256726C4">
              <v:path fillok="f" arrowok="t" o:connecttype="none"/>
              <o:lock v:ext="edit" shapetype="t"/>
            </v:shapetype>
            <v:shape id="AutoShape 5" style="position:absolute;margin-left:578pt;margin-top:-7.9pt;width:0;height:857.8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spid="_x0000_s1026" strokecolor="#fe863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58E76273"/>
    <w:multiLevelType w:val="hybridMultilevel"/>
    <w:tmpl w:val="1E0AD130"/>
    <w:lvl w:ilvl="0" w:tplc="6160FC7E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>
    <w:nsid w:val="62D30227"/>
    <w:multiLevelType w:val="hybridMultilevel"/>
    <w:tmpl w:val="EFCCE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7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attachedTemplate r:id="rId1"/>
  <w:defaultTabStop w:val="709"/>
  <w:autoHyphenation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BD"/>
    <w:rsid w:val="00000BE3"/>
    <w:rsid w:val="0001584C"/>
    <w:rsid w:val="0002401A"/>
    <w:rsid w:val="00063EA2"/>
    <w:rsid w:val="001638B8"/>
    <w:rsid w:val="00163F2A"/>
    <w:rsid w:val="001F52A0"/>
    <w:rsid w:val="002039BD"/>
    <w:rsid w:val="00205353"/>
    <w:rsid w:val="0022694A"/>
    <w:rsid w:val="00227318"/>
    <w:rsid w:val="00234C9A"/>
    <w:rsid w:val="002B1D13"/>
    <w:rsid w:val="002E4AE0"/>
    <w:rsid w:val="002F6B72"/>
    <w:rsid w:val="00304E45"/>
    <w:rsid w:val="00332AF8"/>
    <w:rsid w:val="00355A8E"/>
    <w:rsid w:val="00365684"/>
    <w:rsid w:val="003B0A36"/>
    <w:rsid w:val="003B519E"/>
    <w:rsid w:val="003F4933"/>
    <w:rsid w:val="003F71CC"/>
    <w:rsid w:val="00501270"/>
    <w:rsid w:val="005641A9"/>
    <w:rsid w:val="00565799"/>
    <w:rsid w:val="005657D9"/>
    <w:rsid w:val="005B5C65"/>
    <w:rsid w:val="005B5FD3"/>
    <w:rsid w:val="005E6BFC"/>
    <w:rsid w:val="006078D2"/>
    <w:rsid w:val="00625462"/>
    <w:rsid w:val="00627E03"/>
    <w:rsid w:val="006361A0"/>
    <w:rsid w:val="00697B47"/>
    <w:rsid w:val="006D3FB5"/>
    <w:rsid w:val="006F2555"/>
    <w:rsid w:val="00741D6E"/>
    <w:rsid w:val="00765092"/>
    <w:rsid w:val="00774943"/>
    <w:rsid w:val="007D68A1"/>
    <w:rsid w:val="00825685"/>
    <w:rsid w:val="008B6C97"/>
    <w:rsid w:val="008C4810"/>
    <w:rsid w:val="00900F46"/>
    <w:rsid w:val="009118FE"/>
    <w:rsid w:val="009252AC"/>
    <w:rsid w:val="00982240"/>
    <w:rsid w:val="00984FB1"/>
    <w:rsid w:val="009873A7"/>
    <w:rsid w:val="009956A9"/>
    <w:rsid w:val="009967CD"/>
    <w:rsid w:val="009A49AD"/>
    <w:rsid w:val="009C3B99"/>
    <w:rsid w:val="009C4257"/>
    <w:rsid w:val="009F7E18"/>
    <w:rsid w:val="00A17348"/>
    <w:rsid w:val="00A25CF8"/>
    <w:rsid w:val="00A279B6"/>
    <w:rsid w:val="00A813B0"/>
    <w:rsid w:val="00A8407D"/>
    <w:rsid w:val="00A84A66"/>
    <w:rsid w:val="00AB6EEB"/>
    <w:rsid w:val="00B30D63"/>
    <w:rsid w:val="00B4494A"/>
    <w:rsid w:val="00B501EE"/>
    <w:rsid w:val="00B64746"/>
    <w:rsid w:val="00BB7D71"/>
    <w:rsid w:val="00C06CC2"/>
    <w:rsid w:val="00C20845"/>
    <w:rsid w:val="00C411CA"/>
    <w:rsid w:val="00C83317"/>
    <w:rsid w:val="00CC21DB"/>
    <w:rsid w:val="00D23B33"/>
    <w:rsid w:val="00D4261E"/>
    <w:rsid w:val="00D44ECB"/>
    <w:rsid w:val="00DD40F7"/>
    <w:rsid w:val="00E53F25"/>
    <w:rsid w:val="00E81ED3"/>
    <w:rsid w:val="00F26226"/>
    <w:rsid w:val="00F36019"/>
    <w:rsid w:val="00F57B52"/>
    <w:rsid w:val="00FA1A5E"/>
    <w:rsid w:val="00FA3990"/>
    <w:rsid w:val="00FB6F1C"/>
    <w:rsid w:val="00FF3D41"/>
    <w:rsid w:val="07B4338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  <w14:docId w14:val="15502DB3"/>
  <w15:chartTrackingRefBased/>
  <w15:docId w15:val="{08C7BE5D-E7DD-4E4A-A7C4-FDB785743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eastAsia="Century Schoolbook" w:hAnsi="Century Schoolbook" w:cs="Century Schoolbook"/>
        <w:lang w:val="pt-B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semiHidden="1" w:uiPriority="39" w:unhideWhenUsed="1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0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customStyle="1" w:styleId="apple-converted-space">
    <w:name w:val="apple-converted-space"/>
    <w:basedOn w:val="Fontepargpadro"/>
    <w:rsid w:val="00995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09AB7A52-1562-4741-BA55-9E439EDC3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1</TotalTime>
  <Pages>3</Pages>
  <Words>379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MAYARA</cp:lastModifiedBy>
  <cp:revision>2</cp:revision>
  <dcterms:created xsi:type="dcterms:W3CDTF">2016-06-16T15:48:00Z</dcterms:created>
  <dcterms:modified xsi:type="dcterms:W3CDTF">2016-06-16T15:48:00Z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