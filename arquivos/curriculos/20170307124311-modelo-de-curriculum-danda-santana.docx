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87AE2" w14:textId="2B3572BD" w:rsidR="002039BD" w:rsidRPr="001638B8" w:rsidRDefault="00297D9B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 wp14:anchorId="205C9090" wp14:editId="665D7A9B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0" t="27940" r="15240" b="32385"/>
                <wp:wrapSquare wrapText="bothSides"/>
                <wp:docPr id="7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78BD2"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">
                <v:rect id="Rectangle 147" o:spid="_x0000_s1027" style="position:absolute;left:9857;top:45;width:1512;height:16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f8LYvQAA&#10;ANoAAAAPAAAAZHJzL2Rvd25yZXYueG1sRE/LisIwFN0L/kO4grsxVVDGahQRRJnFiI8PuDTXptrc&#10;lCTa+veTxYDLw3kv152txYt8qBwrGI8yEMSF0xWXCq6X3dc3iBCRNdaOScGbAqxX/d4Sc+1aPtHr&#10;HEuRQjjkqMDE2ORShsKQxTByDXHibs5bjAn6UmqPbQq3tZxk2UxarDg1GGxoa6h4nJ9Wwd4Yuj15&#10;2r672c+v2d/94zj3Sg0H3WYBIlIXP+J/90ErSFvTlXQD5OoP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/f8LYvQAAANoAAAAPAAAAAAAAAAAAAAAAAJcCAABkcnMvZG93bnJldi54&#10;bWxQSwUGAAAAAAQABAD1AAAAgQMAAAAA&#10;" fillcolor="#a5a5a5" stroked="f" strokecolor="#bfb675">
                  <v:fill color2="#777c84" rotate="t" angle="-90" focus="100%" type="gradient"/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qaf88MAAADaAAAADwAAAGRycy9kb3ducmV2LnhtbESPQWsCMRSE70L/Q3gFL1KztSDt1uyi&#10;BUH00qqX3l43z83SzcuSxHX9941Q8DjMzDfMohxsK3ryoXGs4HmagSCunG64VnA8rJ9eQYSIrLF1&#10;TAquFKAsHkYLzLW78Bf1+1iLBOGQowITY5dLGSpDFsPUdcTJOzlvMSbpa6k9XhLctnKWZXNpseG0&#10;YLCjD0PV7/5sFezsy/Wn+1zx90lv2RhPtq8mSo0fh+U7iEhDvIf/2xut4A1uV9INkM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qmn/PDAAAA2gAAAA8AAAAAAAAAAAAA&#10;AAAAoQIAAGRycy9kb3ducmV2LnhtbFBLBQYAAAAABAAEAPkAAACRAwAAAAA=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ZY78UAAADbAAAADwAAAGRycy9kb3ducmV2LnhtbESPT2vCQBDF70K/wzIFb7qJSAmpayil&#10;QsFC/YfQ25Adk9jsbMhuNf32zkHwNsN7895vFsXgWnWhPjSeDaTTBBRx6W3DlYHDfjXJQIWIbLH1&#10;TAb+KUCxfBotMLf+ylu67GKlJIRDjgbqGLtc61DW5DBMfUcs2sn3DqOsfaVtj1cJd62eJcmLdtiw&#10;NNTY0XtN5e/uzxnItm791aXDJvtov8s5rc/HH9obM34e3l5BRRriw3y//rSCL/Tyiwygl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gZY78UAAADbAAAADwAAAAAAAAAA&#10;AAAAAAChAgAAZHJzL2Rvd25yZXYueG1sUEsFBgAAAAAEAAQA+QAAAJMDAAAAAA==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iesb4AAADbAAAADwAAAGRycy9kb3ducmV2LnhtbERPy6rCMBDdC/5DGMGNaKpwpVSjiKC4&#10;9YHrsRnbYjOJTdTq199cuOBuDuc582VravGkxleWFYxHCQji3OqKCwWn42aYgvABWWNtmRS8ycNy&#10;0e3MMdP2xXt6HkIhYgj7DBWUIbhMSp+XZNCPrCOO3NU2BkOETSF1g68Ybmo5SZKpNFhxbCjR0bqk&#10;/HZ4GAVH53hwKmR1TzeXe7L9OV/qz0Spfq9dzUAEasNX/O/e6Th/DH+/xAPk4h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YeJ6xvgAAANsAAAAPAAAAAAAAAAAAAAAAAKEC&#10;AABkcnMvZG93bnJldi54bWxQSwUGAAAAAAQABAD5AAAAjAMAAAAA&#10;" strokecolor="#c8cace" strokeweight="4.5pt"/>
                <w10:wrap type="square" anchorx="page" anchory="page"/>
              </v:group>
            </w:pict>
          </mc:Fallback>
        </mc:AlternateContent>
      </w:r>
      <w:r w:rsidR="005B33E3">
        <w:rPr>
          <w:rFonts w:ascii="Verdana" w:hAnsi="Verdana"/>
          <w:sz w:val="40"/>
          <w:szCs w:val="40"/>
        </w:rPr>
        <w:t>Maria Rosângela Barros Santana</w:t>
      </w:r>
      <w:r w:rsidR="00D97600">
        <w:rPr>
          <w:rFonts w:ascii="Verdana" w:hAnsi="Verdana"/>
          <w:sz w:val="40"/>
          <w:szCs w:val="40"/>
        </w:rPr>
        <w:t xml:space="preserve">    </w:t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A22B011" wp14:editId="18E39E12">
            <wp:simplePos x="0" y="0"/>
            <wp:positionH relativeFrom="margin">
              <wp:posOffset>4518660</wp:posOffset>
            </wp:positionH>
            <wp:positionV relativeFrom="paragraph">
              <wp:posOffset>4445</wp:posOffset>
            </wp:positionV>
            <wp:extent cx="1085850" cy="1476375"/>
            <wp:effectExtent l="0" t="0" r="6350" b="0"/>
            <wp:wrapSquare wrapText="bothSides"/>
            <wp:docPr id="167" name="Imagem 167" descr="IMG_0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IMG_096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F05">
        <w:rPr>
          <w:rFonts w:ascii="Verdana" w:hAnsi="Verdana"/>
          <w:sz w:val="40"/>
          <w:szCs w:val="40"/>
        </w:rPr>
        <w:t xml:space="preserve">                                            </w:t>
      </w:r>
    </w:p>
    <w:p w14:paraId="0D2F1914" w14:textId="77777777" w:rsidR="001638B8" w:rsidRPr="00C47740" w:rsidRDefault="00D81FC2" w:rsidP="00494F05">
      <w:pPr>
        <w:rPr>
          <w:rFonts w:ascii="Arial" w:hAnsi="Arial" w:cs="Arial"/>
          <w:color w:val="auto"/>
          <w:sz w:val="22"/>
          <w:szCs w:val="22"/>
        </w:rPr>
      </w:pPr>
      <w:r w:rsidRPr="00C47740">
        <w:rPr>
          <w:rFonts w:ascii="Arial" w:hAnsi="Arial" w:cs="Arial"/>
          <w:sz w:val="22"/>
          <w:szCs w:val="22"/>
        </w:rPr>
        <w:t>Brasileiro</w:t>
      </w:r>
      <w:r w:rsidR="005B33E3" w:rsidRPr="00C47740">
        <w:rPr>
          <w:rFonts w:ascii="Arial" w:hAnsi="Arial" w:cs="Arial"/>
          <w:sz w:val="22"/>
          <w:szCs w:val="22"/>
        </w:rPr>
        <w:t>,solteira,21</w:t>
      </w:r>
      <w:r w:rsidR="001638B8" w:rsidRPr="00C47740">
        <w:rPr>
          <w:rFonts w:ascii="Arial" w:hAnsi="Arial" w:cs="Arial"/>
          <w:sz w:val="22"/>
          <w:szCs w:val="22"/>
        </w:rPr>
        <w:t xml:space="preserve"> anos</w:t>
      </w:r>
      <w:r w:rsidR="006A69CC" w:rsidRPr="00C47740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</w:t>
      </w:r>
      <w:r w:rsidR="005B33E3" w:rsidRPr="00C47740">
        <w:rPr>
          <w:rFonts w:ascii="Arial" w:hAnsi="Arial" w:cs="Arial"/>
          <w:sz w:val="22"/>
          <w:szCs w:val="22"/>
        </w:rPr>
        <w:t xml:space="preserve"> Rua Domingos Fernandes</w:t>
      </w:r>
      <w:r w:rsidR="006A69CC" w:rsidRPr="00C47740">
        <w:rPr>
          <w:rFonts w:ascii="Arial" w:hAnsi="Arial" w:cs="Arial"/>
          <w:sz w:val="22"/>
          <w:szCs w:val="22"/>
        </w:rPr>
        <w:t>,</w:t>
      </w:r>
      <w:r w:rsidR="005B33E3" w:rsidRPr="00C47740">
        <w:rPr>
          <w:rFonts w:ascii="Arial" w:hAnsi="Arial" w:cs="Arial"/>
          <w:sz w:val="22"/>
          <w:szCs w:val="22"/>
        </w:rPr>
        <w:t xml:space="preserve"> bloco 128 AP 405</w:t>
      </w:r>
      <w:r w:rsidR="005B33E3" w:rsidRPr="00C47740">
        <w:rPr>
          <w:rFonts w:ascii="Arial" w:hAnsi="Arial" w:cs="Arial"/>
          <w:sz w:val="22"/>
          <w:szCs w:val="22"/>
        </w:rPr>
        <w:br/>
        <w:t>Marcos Freire – Jaboatão dos Guararapes – PE</w:t>
      </w:r>
      <w:r w:rsidR="003920A4" w:rsidRPr="00C47740">
        <w:rPr>
          <w:rFonts w:ascii="Arial" w:hAnsi="Arial" w:cs="Arial"/>
          <w:sz w:val="22"/>
          <w:szCs w:val="22"/>
        </w:rPr>
        <w:t xml:space="preserve">                                                        </w:t>
      </w:r>
      <w:r w:rsidR="005B5FD3" w:rsidRPr="00C47740">
        <w:rPr>
          <w:rFonts w:ascii="Arial" w:hAnsi="Arial" w:cs="Arial"/>
          <w:sz w:val="22"/>
          <w:szCs w:val="22"/>
        </w:rPr>
        <w:t xml:space="preserve">Telefone: </w:t>
      </w:r>
      <w:r w:rsidR="005B33E3" w:rsidRPr="00C47740">
        <w:rPr>
          <w:rFonts w:ascii="Arial" w:hAnsi="Arial" w:cs="Arial"/>
          <w:sz w:val="22"/>
          <w:szCs w:val="22"/>
        </w:rPr>
        <w:t>(81) 996373609</w:t>
      </w:r>
      <w:r w:rsidR="001638B8" w:rsidRPr="00C47740">
        <w:rPr>
          <w:rFonts w:ascii="Arial" w:hAnsi="Arial" w:cs="Arial"/>
          <w:sz w:val="22"/>
          <w:szCs w:val="22"/>
        </w:rPr>
        <w:t xml:space="preserve"> </w:t>
      </w:r>
      <w:r w:rsidR="006A69CC" w:rsidRPr="00C47740">
        <w:rPr>
          <w:rFonts w:ascii="Arial" w:hAnsi="Arial" w:cs="Arial"/>
          <w:sz w:val="22"/>
          <w:szCs w:val="22"/>
        </w:rPr>
        <w:t xml:space="preserve">/ (81) 987189474      </w:t>
      </w:r>
      <w:r w:rsidR="003920A4" w:rsidRPr="00C47740">
        <w:rPr>
          <w:rFonts w:ascii="Arial" w:hAnsi="Arial" w:cs="Arial"/>
          <w:sz w:val="22"/>
          <w:szCs w:val="22"/>
        </w:rPr>
        <w:t xml:space="preserve">                        </w:t>
      </w:r>
      <w:r w:rsidR="006A69CC" w:rsidRPr="00C47740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5B5FD3" w:rsidRPr="00C47740">
        <w:rPr>
          <w:rFonts w:ascii="Arial" w:hAnsi="Arial" w:cs="Arial"/>
          <w:sz w:val="22"/>
          <w:szCs w:val="22"/>
        </w:rPr>
        <w:t>E-mail:</w:t>
      </w:r>
      <w:r w:rsidR="005B33E3" w:rsidRPr="00C47740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7B1AF5" w:rsidRPr="00C47740">
          <w:rPr>
            <w:rStyle w:val="Hiperlink"/>
            <w:rFonts w:ascii="Arial" w:hAnsi="Arial" w:cs="Arial"/>
            <w:color w:val="auto"/>
            <w:sz w:val="22"/>
            <w:szCs w:val="22"/>
            <w:u w:val="none"/>
          </w:rPr>
          <w:t>rosangela9818494@hotmail.com</w:t>
        </w:r>
      </w:hyperlink>
      <w:r w:rsidR="005D2A40" w:rsidRPr="00C47740">
        <w:rPr>
          <w:rFonts w:ascii="Arial" w:hAnsi="Arial" w:cs="Arial"/>
          <w:color w:val="auto"/>
          <w:sz w:val="22"/>
          <w:szCs w:val="22"/>
        </w:rPr>
        <w:t xml:space="preserve">                                      </w:t>
      </w:r>
      <w:r w:rsidR="001638B8" w:rsidRPr="00C47740">
        <w:rPr>
          <w:rFonts w:ascii="Arial" w:hAnsi="Arial" w:cs="Arial"/>
          <w:color w:val="auto"/>
          <w:sz w:val="22"/>
          <w:szCs w:val="22"/>
        </w:rPr>
        <w:br/>
      </w:r>
      <w:r w:rsidR="005D2A40" w:rsidRPr="00C47740">
        <w:rPr>
          <w:rFonts w:ascii="Arial" w:hAnsi="Arial" w:cs="Arial"/>
          <w:color w:val="auto"/>
          <w:sz w:val="22"/>
          <w:szCs w:val="22"/>
        </w:rPr>
        <w:t xml:space="preserve">         </w:t>
      </w:r>
    </w:p>
    <w:p w14:paraId="62E1DA2C" w14:textId="77777777"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14:paraId="0D7BB5E2" w14:textId="07C272D0" w:rsidR="001638B8" w:rsidRDefault="00297D9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C94827" wp14:editId="547AD82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6510" t="13335" r="31115" b="24765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AF7B9"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" strokecolor="#b9bec7" strokeweight="1pt">
                <v:shadow opacity="49150f"/>
                <w10:wrap anchorx="margin"/>
              </v:shape>
            </w:pict>
          </mc:Fallback>
        </mc:AlternateContent>
      </w:r>
    </w:p>
    <w:p w14:paraId="5DFD6828" w14:textId="77777777" w:rsidR="006A69CC" w:rsidRPr="00C47740" w:rsidRDefault="006A69CC" w:rsidP="006A69CC">
      <w:pPr>
        <w:spacing w:after="0" w:line="240" w:lineRule="auto"/>
        <w:jc w:val="both"/>
        <w:rPr>
          <w:rFonts w:ascii="Arial" w:eastAsia="Verdana" w:hAnsi="Arial" w:cs="Arial"/>
          <w:color w:val="575F6D"/>
          <w:spacing w:val="10"/>
          <w:sz w:val="22"/>
          <w:szCs w:val="22"/>
        </w:rPr>
      </w:pPr>
      <w:r w:rsidRPr="00C47740">
        <w:rPr>
          <w:rFonts w:ascii="Arial" w:eastAsia="Verdana" w:hAnsi="Arial" w:cs="Arial"/>
          <w:color w:val="575F6D"/>
          <w:spacing w:val="10"/>
          <w:sz w:val="22"/>
          <w:szCs w:val="22"/>
        </w:rPr>
        <w:t>Desempenhar com responsabilidade e competência toda e qualquer atividade que me for imposta pela mesma, mas sempre buscando o desenvolvimento profissional.</w:t>
      </w:r>
    </w:p>
    <w:p w14:paraId="5D91A431" w14:textId="77777777" w:rsidR="001638B8" w:rsidRPr="00C47740" w:rsidRDefault="001638B8" w:rsidP="001638B8">
      <w:pPr>
        <w:pStyle w:val="Seo"/>
        <w:rPr>
          <w:rFonts w:ascii="Arial" w:hAnsi="Arial" w:cs="Arial"/>
          <w:sz w:val="22"/>
          <w:szCs w:val="22"/>
        </w:rPr>
      </w:pPr>
    </w:p>
    <w:p w14:paraId="3754C797" w14:textId="77777777"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14:paraId="4A79B2E3" w14:textId="5EC15ED1" w:rsidR="001638B8" w:rsidRPr="002039BD" w:rsidRDefault="00297D9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E1E10D" wp14:editId="0FEBA90F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6510" t="8890" r="31115" b="29210"/>
                <wp:wrapNone/>
                <wp:docPr id="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4C9C5"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" strokecolor="#b9bec7" strokeweight="1pt">
                <v:shadow opacity="49150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39D08FCC" w14:textId="77777777" w:rsidR="001638B8" w:rsidRPr="00C47740" w:rsidRDefault="00E5781E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C47740">
        <w:rPr>
          <w:rFonts w:ascii="Arial" w:hAnsi="Arial" w:cs="Arial"/>
          <w:sz w:val="22"/>
          <w:szCs w:val="22"/>
        </w:rPr>
        <w:t>Graduada em Recursos Humanos – FACOTTUR, conclusão em 2015</w:t>
      </w:r>
    </w:p>
    <w:p w14:paraId="11295D14" w14:textId="77777777" w:rsidR="001638B8" w:rsidRPr="00D81FC2" w:rsidRDefault="001638B8" w:rsidP="006A69CC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7AE4852E" w14:textId="77777777"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14:paraId="2BD62967" w14:textId="06E4439B" w:rsidR="00B30D63" w:rsidRPr="002039BD" w:rsidRDefault="00297D9B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83843E" wp14:editId="28D823DB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6510" t="8890" r="31115" b="29210"/>
                <wp:wrapNone/>
                <wp:docPr id="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752C5"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" strokecolor="#b9bec7" strokeweight="1pt">
                <v:shadow opacity="49150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51FF1947" w14:textId="77777777" w:rsidR="00D81FC2" w:rsidRPr="00C47740" w:rsidRDefault="00A536B4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b/>
          <w:sz w:val="22"/>
          <w:szCs w:val="22"/>
        </w:rPr>
      </w:pPr>
      <w:r w:rsidRPr="00C47740">
        <w:rPr>
          <w:rFonts w:ascii="Arial" w:hAnsi="Arial" w:cs="Arial"/>
          <w:b/>
          <w:sz w:val="22"/>
          <w:szCs w:val="22"/>
        </w:rPr>
        <w:t>ULTRAGAZ 2012 a 2013 –</w:t>
      </w:r>
      <w:r w:rsidR="00422E84" w:rsidRPr="00C47740">
        <w:rPr>
          <w:rFonts w:ascii="Arial" w:hAnsi="Arial" w:cs="Arial"/>
          <w:b/>
          <w:sz w:val="22"/>
          <w:szCs w:val="22"/>
        </w:rPr>
        <w:t xml:space="preserve"> </w:t>
      </w:r>
      <w:r w:rsidR="00422E84" w:rsidRPr="00C47740">
        <w:rPr>
          <w:rFonts w:ascii="Arial" w:hAnsi="Arial" w:cs="Arial"/>
          <w:sz w:val="22"/>
          <w:szCs w:val="22"/>
        </w:rPr>
        <w:t>Duração de</w:t>
      </w:r>
      <w:r w:rsidR="00422E84" w:rsidRPr="00C47740">
        <w:rPr>
          <w:rFonts w:ascii="Arial" w:hAnsi="Arial" w:cs="Arial"/>
          <w:b/>
          <w:sz w:val="22"/>
          <w:szCs w:val="22"/>
        </w:rPr>
        <w:t xml:space="preserve"> </w:t>
      </w:r>
      <w:r w:rsidR="00422E84" w:rsidRPr="00C47740">
        <w:rPr>
          <w:rFonts w:ascii="Arial" w:hAnsi="Arial" w:cs="Arial"/>
          <w:sz w:val="22"/>
          <w:szCs w:val="22"/>
        </w:rPr>
        <w:t>1 ano</w:t>
      </w:r>
      <w:r w:rsidR="005657D9" w:rsidRPr="00C47740">
        <w:rPr>
          <w:rFonts w:ascii="Arial" w:hAnsi="Arial" w:cs="Arial"/>
          <w:sz w:val="22"/>
          <w:szCs w:val="22"/>
        </w:rPr>
        <w:br/>
        <w:t>Cargo:</w:t>
      </w:r>
      <w:r w:rsidR="004E158D" w:rsidRPr="00C47740">
        <w:rPr>
          <w:rFonts w:ascii="Arial" w:hAnsi="Arial" w:cs="Arial"/>
          <w:sz w:val="22"/>
          <w:szCs w:val="22"/>
        </w:rPr>
        <w:t xml:space="preserve"> Estagiária</w:t>
      </w:r>
      <w:r w:rsidR="004E158D" w:rsidRPr="00C47740">
        <w:rPr>
          <w:rFonts w:ascii="Arial" w:hAnsi="Arial" w:cs="Arial"/>
          <w:sz w:val="22"/>
          <w:szCs w:val="22"/>
        </w:rPr>
        <w:br/>
        <w:t>Principais atividades: atender e anotar pedidos dos clientes.</w:t>
      </w:r>
    </w:p>
    <w:p w14:paraId="42798FDC" w14:textId="12C8D589" w:rsidR="00D81FC2" w:rsidRPr="00C47740" w:rsidRDefault="00A536B4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b/>
          <w:sz w:val="22"/>
          <w:szCs w:val="22"/>
        </w:rPr>
      </w:pPr>
      <w:r w:rsidRPr="00C47740">
        <w:rPr>
          <w:rFonts w:ascii="Arial" w:hAnsi="Arial" w:cs="Arial"/>
          <w:b/>
          <w:sz w:val="22"/>
          <w:szCs w:val="22"/>
        </w:rPr>
        <w:t xml:space="preserve">MAURA LIMA </w:t>
      </w:r>
      <w:r w:rsidR="004E158D" w:rsidRPr="00C47740">
        <w:rPr>
          <w:rFonts w:ascii="Arial" w:hAnsi="Arial" w:cs="Arial"/>
          <w:b/>
          <w:sz w:val="22"/>
          <w:szCs w:val="22"/>
        </w:rPr>
        <w:t>2013</w:t>
      </w:r>
      <w:r w:rsidRPr="00C47740">
        <w:rPr>
          <w:rFonts w:ascii="Arial" w:hAnsi="Arial" w:cs="Arial"/>
          <w:b/>
          <w:sz w:val="22"/>
          <w:szCs w:val="22"/>
        </w:rPr>
        <w:t xml:space="preserve"> –</w:t>
      </w:r>
      <w:r w:rsidR="00422E84" w:rsidRPr="00C47740">
        <w:rPr>
          <w:rFonts w:ascii="Arial" w:hAnsi="Arial" w:cs="Arial"/>
          <w:b/>
          <w:sz w:val="22"/>
          <w:szCs w:val="22"/>
        </w:rPr>
        <w:t xml:space="preserve"> </w:t>
      </w:r>
      <w:r w:rsidR="00422E84" w:rsidRPr="00C47740">
        <w:rPr>
          <w:rFonts w:ascii="Arial" w:hAnsi="Arial" w:cs="Arial"/>
          <w:sz w:val="22"/>
          <w:szCs w:val="22"/>
        </w:rPr>
        <w:t>Duração de 3 meses</w:t>
      </w:r>
      <w:r w:rsidR="004E158D" w:rsidRPr="00C47740">
        <w:rPr>
          <w:rFonts w:ascii="Arial" w:hAnsi="Arial" w:cs="Arial"/>
          <w:sz w:val="22"/>
          <w:szCs w:val="22"/>
        </w:rPr>
        <w:br/>
        <w:t xml:space="preserve">Cargo: </w:t>
      </w:r>
      <w:r w:rsidRPr="00C47740">
        <w:rPr>
          <w:rFonts w:ascii="Arial" w:hAnsi="Arial" w:cs="Arial"/>
          <w:sz w:val="22"/>
          <w:szCs w:val="22"/>
        </w:rPr>
        <w:t>Auxiliar de design</w:t>
      </w:r>
      <w:r w:rsidR="00C47740">
        <w:rPr>
          <w:rFonts w:ascii="Arial" w:hAnsi="Arial" w:cs="Arial"/>
          <w:sz w:val="22"/>
          <w:szCs w:val="22"/>
        </w:rPr>
        <w:t>er</w:t>
      </w:r>
      <w:r w:rsidRPr="00C47740">
        <w:rPr>
          <w:rFonts w:ascii="Arial" w:hAnsi="Arial" w:cs="Arial"/>
          <w:sz w:val="22"/>
          <w:szCs w:val="22"/>
        </w:rPr>
        <w:t xml:space="preserve"> de sobrancelhas</w:t>
      </w:r>
      <w:r w:rsidR="00D81FC2" w:rsidRPr="00C47740">
        <w:rPr>
          <w:rFonts w:ascii="Arial" w:hAnsi="Arial" w:cs="Arial"/>
          <w:sz w:val="22"/>
          <w:szCs w:val="22"/>
        </w:rPr>
        <w:br/>
        <w:t>Principais atividades:</w:t>
      </w:r>
      <w:r w:rsidRPr="00C47740">
        <w:rPr>
          <w:rFonts w:ascii="Arial" w:hAnsi="Arial" w:cs="Arial"/>
          <w:sz w:val="22"/>
          <w:szCs w:val="22"/>
        </w:rPr>
        <w:t xml:space="preserve"> acompanhar e fazer a avaliação do rosto de cada cliente,</w:t>
      </w:r>
      <w:r w:rsidR="000E6814">
        <w:rPr>
          <w:rFonts w:ascii="Arial" w:hAnsi="Arial" w:cs="Arial"/>
          <w:sz w:val="22"/>
          <w:szCs w:val="22"/>
        </w:rPr>
        <w:t xml:space="preserve"> marcar</w:t>
      </w:r>
      <w:r w:rsidR="00912868" w:rsidRPr="00C47740">
        <w:rPr>
          <w:rFonts w:ascii="Arial" w:hAnsi="Arial" w:cs="Arial"/>
          <w:sz w:val="22"/>
          <w:szCs w:val="22"/>
        </w:rPr>
        <w:t xml:space="preserve"> e</w:t>
      </w:r>
      <w:r w:rsidR="000E6814">
        <w:rPr>
          <w:rFonts w:ascii="Arial" w:hAnsi="Arial" w:cs="Arial"/>
          <w:sz w:val="22"/>
          <w:szCs w:val="22"/>
        </w:rPr>
        <w:t xml:space="preserve"> retirar pelos das sobrancelhas e </w:t>
      </w:r>
      <w:r w:rsidRPr="00C47740">
        <w:rPr>
          <w:rFonts w:ascii="Arial" w:hAnsi="Arial" w:cs="Arial"/>
          <w:sz w:val="22"/>
          <w:szCs w:val="22"/>
        </w:rPr>
        <w:t xml:space="preserve">cuidar da </w:t>
      </w:r>
      <w:r w:rsidR="000E6814">
        <w:rPr>
          <w:rFonts w:ascii="Arial" w:hAnsi="Arial" w:cs="Arial"/>
          <w:sz w:val="22"/>
          <w:szCs w:val="22"/>
        </w:rPr>
        <w:t xml:space="preserve">organização </w:t>
      </w:r>
      <w:r w:rsidRPr="00C47740">
        <w:rPr>
          <w:rFonts w:ascii="Arial" w:hAnsi="Arial" w:cs="Arial"/>
          <w:sz w:val="22"/>
          <w:szCs w:val="22"/>
        </w:rPr>
        <w:t>da sala</w:t>
      </w:r>
      <w:r w:rsidR="00912868" w:rsidRPr="00C47740">
        <w:rPr>
          <w:rFonts w:ascii="Arial" w:hAnsi="Arial" w:cs="Arial"/>
          <w:sz w:val="22"/>
          <w:szCs w:val="22"/>
        </w:rPr>
        <w:t>.</w:t>
      </w:r>
    </w:p>
    <w:p w14:paraId="4C90C74F" w14:textId="5C61F4B0" w:rsidR="00B30D63" w:rsidRPr="00370844" w:rsidRDefault="00912868" w:rsidP="0037084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C47740">
        <w:rPr>
          <w:rFonts w:ascii="Arial" w:hAnsi="Arial" w:cs="Arial"/>
          <w:b/>
          <w:sz w:val="22"/>
          <w:szCs w:val="22"/>
        </w:rPr>
        <w:t>Contax 2013 a 2016 –</w:t>
      </w:r>
      <w:r w:rsidR="00E5781E" w:rsidRPr="00C47740">
        <w:rPr>
          <w:rFonts w:ascii="Arial" w:hAnsi="Arial" w:cs="Arial"/>
          <w:b/>
          <w:sz w:val="22"/>
          <w:szCs w:val="22"/>
        </w:rPr>
        <w:t xml:space="preserve"> </w:t>
      </w:r>
      <w:r w:rsidR="00E5781E" w:rsidRPr="00C47740">
        <w:rPr>
          <w:rFonts w:ascii="Arial" w:hAnsi="Arial" w:cs="Arial"/>
          <w:sz w:val="22"/>
          <w:szCs w:val="22"/>
        </w:rPr>
        <w:t>Duração de 2 anos e 9 meses</w:t>
      </w:r>
      <w:r w:rsidR="00D81FC2" w:rsidRPr="00C47740">
        <w:rPr>
          <w:rFonts w:ascii="Arial" w:hAnsi="Arial" w:cs="Arial"/>
          <w:sz w:val="22"/>
          <w:szCs w:val="22"/>
        </w:rPr>
        <w:br/>
        <w:t>Cargo:</w:t>
      </w:r>
      <w:r w:rsidRPr="00C47740">
        <w:rPr>
          <w:rFonts w:ascii="Arial" w:hAnsi="Arial" w:cs="Arial"/>
          <w:sz w:val="22"/>
          <w:szCs w:val="22"/>
        </w:rPr>
        <w:t xml:space="preserve"> Atendente de telemarketing</w:t>
      </w:r>
      <w:r w:rsidR="00D81FC2" w:rsidRPr="00C47740">
        <w:rPr>
          <w:rFonts w:ascii="Arial" w:hAnsi="Arial" w:cs="Arial"/>
          <w:sz w:val="22"/>
          <w:szCs w:val="22"/>
        </w:rPr>
        <w:t xml:space="preserve"> </w:t>
      </w:r>
      <w:r w:rsidR="00D81FC2" w:rsidRPr="00C47740">
        <w:rPr>
          <w:rFonts w:ascii="Arial" w:hAnsi="Arial" w:cs="Arial"/>
          <w:sz w:val="22"/>
          <w:szCs w:val="22"/>
        </w:rPr>
        <w:br/>
        <w:t>Principais atividades:</w:t>
      </w:r>
      <w:r w:rsidRPr="00C47740">
        <w:rPr>
          <w:rFonts w:ascii="Arial" w:hAnsi="Arial" w:cs="Arial"/>
          <w:sz w:val="22"/>
          <w:szCs w:val="22"/>
        </w:rPr>
        <w:t xml:space="preserve"> </w:t>
      </w:r>
      <w:r w:rsidR="00422E84" w:rsidRPr="00C47740">
        <w:rPr>
          <w:rFonts w:ascii="Arial" w:hAnsi="Arial" w:cs="Arial"/>
          <w:sz w:val="22"/>
          <w:szCs w:val="22"/>
        </w:rPr>
        <w:t xml:space="preserve"> Atender a necessidade do </w:t>
      </w:r>
      <w:r w:rsidR="00C47740">
        <w:rPr>
          <w:rFonts w:ascii="Arial" w:hAnsi="Arial" w:cs="Arial"/>
          <w:sz w:val="22"/>
          <w:szCs w:val="22"/>
        </w:rPr>
        <w:t xml:space="preserve">cliente, </w:t>
      </w:r>
      <w:r w:rsidR="000E6814">
        <w:rPr>
          <w:rFonts w:ascii="Arial" w:hAnsi="Arial" w:cs="Arial"/>
          <w:sz w:val="22"/>
          <w:szCs w:val="22"/>
        </w:rPr>
        <w:t xml:space="preserve">fazer vendas </w:t>
      </w:r>
      <w:r w:rsidR="00782E11" w:rsidRPr="00C47740">
        <w:rPr>
          <w:rFonts w:ascii="Arial" w:hAnsi="Arial" w:cs="Arial"/>
          <w:sz w:val="22"/>
          <w:szCs w:val="22"/>
        </w:rPr>
        <w:t>de serviços e registrar as</w:t>
      </w:r>
      <w:r w:rsidR="00422E84" w:rsidRPr="00C47740">
        <w:rPr>
          <w:rFonts w:ascii="Arial" w:hAnsi="Arial" w:cs="Arial"/>
          <w:sz w:val="22"/>
          <w:szCs w:val="22"/>
        </w:rPr>
        <w:t xml:space="preserve"> informações</w:t>
      </w:r>
      <w:r w:rsidR="00E64764">
        <w:rPr>
          <w:rFonts w:ascii="Arial" w:hAnsi="Arial" w:cs="Arial"/>
          <w:sz w:val="22"/>
          <w:szCs w:val="22"/>
        </w:rPr>
        <w:t xml:space="preserve"> no computador.</w:t>
      </w:r>
      <w:r w:rsidR="00D81FC2" w:rsidRPr="00370844">
        <w:rPr>
          <w:rFonts w:ascii="Verdana" w:hAnsi="Verdana"/>
        </w:rPr>
        <w:br/>
      </w:r>
    </w:p>
    <w:p w14:paraId="693AFA1D" w14:textId="77777777"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14:paraId="169A1144" w14:textId="12F7CC69" w:rsidR="007031A9" w:rsidRPr="002039BD" w:rsidRDefault="00297D9B" w:rsidP="007031A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5142B" wp14:editId="3C0E7DAB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6510" t="8890" r="31115" b="29210"/>
                <wp:wrapNone/>
                <wp:docPr id="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FE73F"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" strokecolor="#b9bec7" strokeweight="1pt">
                <v:shadow opacity="49150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2F95124E" w14:textId="77777777" w:rsidR="00B30D63" w:rsidRDefault="00782E1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C47740">
        <w:rPr>
          <w:rFonts w:ascii="Arial" w:hAnsi="Arial" w:cs="Arial"/>
          <w:sz w:val="22"/>
          <w:szCs w:val="22"/>
        </w:rPr>
        <w:t>IPGN-</w:t>
      </w:r>
      <w:r w:rsidR="007479C7" w:rsidRPr="00C47740">
        <w:rPr>
          <w:rFonts w:ascii="Arial" w:hAnsi="Arial" w:cs="Arial"/>
          <w:sz w:val="22"/>
          <w:szCs w:val="22"/>
        </w:rPr>
        <w:t xml:space="preserve"> </w:t>
      </w:r>
      <w:r w:rsidRPr="00C47740">
        <w:rPr>
          <w:rFonts w:ascii="Arial" w:hAnsi="Arial" w:cs="Arial"/>
          <w:sz w:val="22"/>
          <w:szCs w:val="22"/>
        </w:rPr>
        <w:t>Iniciando Um Pequeno Grande Negócio</w:t>
      </w:r>
      <w:r w:rsidR="007479C7" w:rsidRPr="00C47740">
        <w:rPr>
          <w:rFonts w:ascii="Arial" w:hAnsi="Arial" w:cs="Arial"/>
          <w:sz w:val="22"/>
          <w:szCs w:val="22"/>
        </w:rPr>
        <w:t xml:space="preserve"> – EAD SEBRAE/ 30Hs</w:t>
      </w:r>
    </w:p>
    <w:p w14:paraId="34F4F4C8" w14:textId="5BA1419E" w:rsidR="00E64764" w:rsidRPr="00C47740" w:rsidRDefault="00E6476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 de sobrancelhas e henna </w:t>
      </w:r>
      <w:r w:rsidR="00F72390">
        <w:rPr>
          <w:rFonts w:ascii="Arial" w:hAnsi="Arial" w:cs="Arial"/>
          <w:sz w:val="22"/>
          <w:szCs w:val="22"/>
        </w:rPr>
        <w:t>– Senac/ 45Hs</w:t>
      </w:r>
    </w:p>
    <w:p w14:paraId="04EC0172" w14:textId="77777777" w:rsidR="00D81FC2" w:rsidRPr="00C47740" w:rsidRDefault="007479C7" w:rsidP="005D2A4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C47740">
        <w:rPr>
          <w:rFonts w:ascii="Arial" w:hAnsi="Arial" w:cs="Arial"/>
          <w:sz w:val="22"/>
          <w:szCs w:val="22"/>
        </w:rPr>
        <w:t>AE- Aprender a Empreender – EAD SEBRAE/ 16Hs</w:t>
      </w:r>
      <w:bookmarkStart w:id="0" w:name="_GoBack"/>
      <w:bookmarkEnd w:id="0"/>
    </w:p>
    <w:p w14:paraId="6D003459" w14:textId="77777777" w:rsidR="00D81FC2" w:rsidRPr="00C47740" w:rsidRDefault="007031A9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C47740">
        <w:rPr>
          <w:rFonts w:ascii="Arial" w:hAnsi="Arial" w:cs="Arial"/>
          <w:sz w:val="22"/>
          <w:szCs w:val="22"/>
        </w:rPr>
        <w:t xml:space="preserve">Qualidades e Serviços </w:t>
      </w:r>
      <w:r w:rsidRPr="00C47740">
        <w:rPr>
          <w:rFonts w:ascii="Arial" w:hAnsi="Arial" w:cs="Arial"/>
          <w:sz w:val="22"/>
          <w:szCs w:val="22"/>
        </w:rPr>
        <w:softHyphen/>
        <w:t>-</w:t>
      </w:r>
      <w:r w:rsidR="007479C7" w:rsidRPr="00C47740">
        <w:rPr>
          <w:rFonts w:ascii="Arial" w:hAnsi="Arial" w:cs="Arial"/>
          <w:sz w:val="22"/>
          <w:szCs w:val="22"/>
        </w:rPr>
        <w:t xml:space="preserve"> FGV online/ 15Hs</w:t>
      </w:r>
    </w:p>
    <w:p w14:paraId="3BE5348A" w14:textId="77777777" w:rsidR="007031A9" w:rsidRDefault="00D97600" w:rsidP="00D9760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C47740">
        <w:rPr>
          <w:rFonts w:ascii="Arial" w:hAnsi="Arial" w:cs="Arial"/>
          <w:sz w:val="22"/>
          <w:szCs w:val="22"/>
        </w:rPr>
        <w:t>Informática básica</w:t>
      </w:r>
    </w:p>
    <w:p w14:paraId="631D75DC" w14:textId="77777777" w:rsidR="00C47740" w:rsidRPr="00C47740" w:rsidRDefault="00C47740" w:rsidP="00D9760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Inglês básico</w:t>
      </w:r>
    </w:p>
    <w:p w14:paraId="7C3F700E" w14:textId="77777777" w:rsidR="00D97600" w:rsidRPr="00D97600" w:rsidRDefault="00D97600" w:rsidP="00D97600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28BAC1F2" w14:textId="77777777" w:rsidR="007031A9" w:rsidRPr="005657D9" w:rsidRDefault="007031A9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1FAF3A4E" w14:textId="77777777" w:rsidR="009C3B99" w:rsidRDefault="009C3B99"/>
    <w:sectPr w:rsidR="009C3B99" w:rsidSect="009C3B99">
      <w:headerReference w:type="default" r:id="rId10"/>
      <w:footerReference w:type="default" r:id="rId11"/>
      <w:footerReference w:type="first" r:id="rId12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5CC77" w14:textId="77777777" w:rsidR="00332E97" w:rsidRDefault="00332E97">
      <w:r>
        <w:separator/>
      </w:r>
    </w:p>
  </w:endnote>
  <w:endnote w:type="continuationSeparator" w:id="0">
    <w:p w14:paraId="334DDD98" w14:textId="77777777" w:rsidR="00332E97" w:rsidRDefault="0033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2A606" w14:textId="42CE1FE8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436077">
      <w:rPr>
        <w:noProof/>
      </w:rPr>
      <w:t>2</w:t>
    </w:r>
    <w:r>
      <w:fldChar w:fldCharType="end"/>
    </w:r>
    <w:r w:rsidR="00163F2A">
      <w:t xml:space="preserve"> </w:t>
    </w:r>
    <w:r w:rsidR="00297D9B" w:rsidRPr="009C3B99">
      <w:rPr>
        <w:noProof/>
        <w:lang w:eastAsia="pt-BR"/>
      </w:rPr>
      <mc:AlternateContent>
        <mc:Choice Requires="wps">
          <w:drawing>
            <wp:inline distT="0" distB="0" distL="0" distR="0" wp14:anchorId="3CCAA434" wp14:editId="3FA89E4F">
              <wp:extent cx="91440" cy="91440"/>
              <wp:effectExtent l="12700" t="12700" r="22860" b="22860"/>
              <wp:docPr id="1" name="Oval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46662" dir="3284183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0B9286EE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00C13" w14:textId="77777777" w:rsidR="007031A9" w:rsidRDefault="00D97600">
    <w:pPr>
      <w:pStyle w:val="Rodap"/>
    </w:pPr>
    <w:r>
      <w:t xml:space="preserve">                                                                                                                                    Grata pela atenção.</w:t>
    </w:r>
    <w:r w:rsidR="001B50B6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="007031A9">
      <w:t xml:space="preserve">  </w:t>
    </w:r>
    <w:r w:rsidR="001B50B6">
      <w:t xml:space="preserve">   </w:t>
    </w:r>
    <w:r w:rsidR="007031A9">
      <w:t xml:space="preserve">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2E98B" w14:textId="77777777" w:rsidR="00332E97" w:rsidRDefault="00332E97">
      <w:r>
        <w:separator/>
      </w:r>
    </w:p>
  </w:footnote>
  <w:footnote w:type="continuationSeparator" w:id="0">
    <w:p w14:paraId="616E2EBD" w14:textId="77777777" w:rsidR="00332E97" w:rsidRDefault="00332E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CB776" w14:textId="20FBA9DA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297D9B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6AF1CA" wp14:editId="5875243A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12700" t="13970" r="25400" b="2667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FCC348E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85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5EDF5FAD"/>
    <w:multiLevelType w:val="hybridMultilevel"/>
    <w:tmpl w:val="7E725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v:shadow color="gray" opacity="1" offset="2pt,2pt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0D6C68"/>
    <w:rsid w:val="000E6814"/>
    <w:rsid w:val="001638B8"/>
    <w:rsid w:val="00163F2A"/>
    <w:rsid w:val="001B50B6"/>
    <w:rsid w:val="002039BD"/>
    <w:rsid w:val="00267F10"/>
    <w:rsid w:val="00297D9B"/>
    <w:rsid w:val="00332E97"/>
    <w:rsid w:val="00370844"/>
    <w:rsid w:val="003920A4"/>
    <w:rsid w:val="00422E84"/>
    <w:rsid w:val="00436077"/>
    <w:rsid w:val="00494F05"/>
    <w:rsid w:val="004E158D"/>
    <w:rsid w:val="00533533"/>
    <w:rsid w:val="005657D9"/>
    <w:rsid w:val="005B33E3"/>
    <w:rsid w:val="005B5FD3"/>
    <w:rsid w:val="005D2A40"/>
    <w:rsid w:val="005E6BFC"/>
    <w:rsid w:val="006A40A3"/>
    <w:rsid w:val="006A69CC"/>
    <w:rsid w:val="007031A9"/>
    <w:rsid w:val="0073590D"/>
    <w:rsid w:val="00741D6E"/>
    <w:rsid w:val="007479C7"/>
    <w:rsid w:val="00782E11"/>
    <w:rsid w:val="007A57E9"/>
    <w:rsid w:val="007B1AF5"/>
    <w:rsid w:val="007E5690"/>
    <w:rsid w:val="008E2BD2"/>
    <w:rsid w:val="00912868"/>
    <w:rsid w:val="009967CD"/>
    <w:rsid w:val="009C3B99"/>
    <w:rsid w:val="00A17348"/>
    <w:rsid w:val="00A25CF8"/>
    <w:rsid w:val="00A30A24"/>
    <w:rsid w:val="00A536B4"/>
    <w:rsid w:val="00A96C14"/>
    <w:rsid w:val="00A96D0D"/>
    <w:rsid w:val="00AF009F"/>
    <w:rsid w:val="00B30D63"/>
    <w:rsid w:val="00B501EE"/>
    <w:rsid w:val="00C47740"/>
    <w:rsid w:val="00C93456"/>
    <w:rsid w:val="00CA42AC"/>
    <w:rsid w:val="00CC21DB"/>
    <w:rsid w:val="00D81FC2"/>
    <w:rsid w:val="00D97600"/>
    <w:rsid w:val="00E257C8"/>
    <w:rsid w:val="00E5781E"/>
    <w:rsid w:val="00E64764"/>
    <w:rsid w:val="00E8075B"/>
    <w:rsid w:val="00E94852"/>
    <w:rsid w:val="00F26226"/>
    <w:rsid w:val="00F72390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v:shadow color="gray" opacity="1" offset="2pt,2pt"/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363498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iperlink">
    <w:name w:val="Hyperlink"/>
    <w:uiPriority w:val="99"/>
    <w:unhideWhenUsed/>
    <w:rsid w:val="005D2A4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rosangela9818494@hotmail.com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C:\Arquivos de programas\Microsoft Office\Templates\1046\OrielLetter.Dotx</Template>
  <TotalTime>8</TotalTime>
  <Pages>2</Pages>
  <Words>265</Words>
  <Characters>1437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Links>
    <vt:vector size="6" baseType="variant">
      <vt:variant>
        <vt:i4>5898293</vt:i4>
      </vt:variant>
      <vt:variant>
        <vt:i4>0</vt:i4>
      </vt:variant>
      <vt:variant>
        <vt:i4>0</vt:i4>
      </vt:variant>
      <vt:variant>
        <vt:i4>5</vt:i4>
      </vt:variant>
      <vt:variant>
        <vt:lpwstr>mailto:rosangela9818494@hotmail.com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maria rosangela barros santana Danda</cp:lastModifiedBy>
  <cp:revision>4</cp:revision>
  <cp:lastPrinted>2016-12-02T17:52:00Z</cp:lastPrinted>
  <dcterms:created xsi:type="dcterms:W3CDTF">2016-12-02T17:37:00Z</dcterms:created>
  <dcterms:modified xsi:type="dcterms:W3CDTF">2016-12-02T17:54:00Z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