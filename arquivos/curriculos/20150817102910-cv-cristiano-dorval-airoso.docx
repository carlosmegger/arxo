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DE9" w:rsidRPr="004917A5" w:rsidRDefault="00586DE9" w:rsidP="004917A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color w:val="0000FF"/>
          <w:sz w:val="28"/>
          <w:szCs w:val="28"/>
        </w:rPr>
      </w:pPr>
      <w:r w:rsidRPr="004917A5">
        <w:rPr>
          <w:rFonts w:ascii="Verdana" w:hAnsi="Verdana" w:cs="Verdana"/>
          <w:b/>
          <w:color w:val="0000FF"/>
          <w:sz w:val="28"/>
          <w:szCs w:val="28"/>
        </w:rPr>
        <w:t>Cristiano Dorval Airoso</w:t>
      </w:r>
    </w:p>
    <w:p w:rsidR="00586DE9" w:rsidRPr="001644BA" w:rsidRDefault="00586DE9" w:rsidP="004917A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 w:rsidRPr="001644BA">
        <w:rPr>
          <w:rFonts w:ascii="Verdana" w:hAnsi="Verdana" w:cs="Verdana"/>
          <w:color w:val="000000"/>
          <w:sz w:val="18"/>
          <w:szCs w:val="18"/>
        </w:rPr>
        <w:t xml:space="preserve">Brasileiro                                                              </w:t>
      </w:r>
      <w:r>
        <w:rPr>
          <w:rFonts w:ascii="Verdana" w:hAnsi="Verdana" w:cs="Verdana"/>
          <w:color w:val="000000"/>
          <w:sz w:val="18"/>
          <w:szCs w:val="18"/>
        </w:rPr>
        <w:t xml:space="preserve">              </w:t>
      </w:r>
      <w:r w:rsidRPr="001644BA">
        <w:rPr>
          <w:rFonts w:ascii="Verdana" w:hAnsi="Verdana" w:cs="Verdana"/>
          <w:color w:val="000000"/>
          <w:sz w:val="18"/>
          <w:szCs w:val="18"/>
        </w:rPr>
        <w:t>Rua Domingos Rampelotti, 840</w:t>
      </w:r>
    </w:p>
    <w:p w:rsidR="00586DE9" w:rsidRPr="001644BA" w:rsidRDefault="00586DE9" w:rsidP="004917A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 w:rsidRPr="001644BA">
        <w:rPr>
          <w:rFonts w:ascii="Verdana" w:hAnsi="Verdana" w:cs="Verdana"/>
          <w:color w:val="000000"/>
          <w:sz w:val="18"/>
          <w:szCs w:val="18"/>
        </w:rPr>
        <w:t xml:space="preserve">Casado                                                                              </w:t>
      </w:r>
      <w:r>
        <w:rPr>
          <w:rFonts w:ascii="Verdana" w:hAnsi="Verdana" w:cs="Verdana"/>
          <w:color w:val="000000"/>
          <w:sz w:val="18"/>
          <w:szCs w:val="18"/>
        </w:rPr>
        <w:t xml:space="preserve">             </w:t>
      </w:r>
      <w:r w:rsidRPr="001644BA">
        <w:rPr>
          <w:rFonts w:ascii="Verdana" w:hAnsi="Verdana" w:cs="Verdana"/>
          <w:color w:val="000000"/>
          <w:sz w:val="18"/>
          <w:szCs w:val="18"/>
        </w:rPr>
        <w:t xml:space="preserve"> São Roque . Itajaí/SC</w:t>
      </w:r>
    </w:p>
    <w:p w:rsidR="00586DE9" w:rsidRPr="001644BA" w:rsidRDefault="00586DE9" w:rsidP="004917A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 w:rsidRPr="001644BA">
        <w:rPr>
          <w:rFonts w:ascii="Verdana" w:hAnsi="Verdana" w:cs="Verdana"/>
          <w:color w:val="000000"/>
          <w:sz w:val="18"/>
          <w:szCs w:val="18"/>
        </w:rPr>
        <w:t xml:space="preserve">29 anos                                                                                      </w:t>
      </w:r>
      <w:r>
        <w:rPr>
          <w:rFonts w:ascii="Verdana" w:hAnsi="Verdana" w:cs="Verdana"/>
          <w:color w:val="000000"/>
          <w:sz w:val="18"/>
          <w:szCs w:val="18"/>
        </w:rPr>
        <w:t xml:space="preserve">             </w:t>
      </w:r>
      <w:r w:rsidRPr="001644BA">
        <w:rPr>
          <w:rFonts w:ascii="Verdana" w:hAnsi="Verdana" w:cs="Verdana"/>
          <w:color w:val="000000"/>
          <w:sz w:val="18"/>
          <w:szCs w:val="18"/>
        </w:rPr>
        <w:t>CEP: 88317-600</w:t>
      </w:r>
    </w:p>
    <w:p w:rsidR="00586DE9" w:rsidRPr="001644BA" w:rsidRDefault="00586DE9" w:rsidP="004917A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 w:rsidRPr="001644BA">
        <w:rPr>
          <w:rFonts w:ascii="Verdana" w:hAnsi="Verdana" w:cs="Verdana"/>
          <w:color w:val="000000"/>
          <w:sz w:val="18"/>
          <w:szCs w:val="18"/>
        </w:rPr>
        <w:t xml:space="preserve">Cel.: 47-8401-2613                                                                </w:t>
      </w:r>
      <w:r>
        <w:rPr>
          <w:rFonts w:ascii="Verdana" w:hAnsi="Verdana" w:cs="Verdana"/>
          <w:color w:val="000000"/>
          <w:sz w:val="18"/>
          <w:szCs w:val="18"/>
        </w:rPr>
        <w:t xml:space="preserve">             </w:t>
      </w:r>
      <w:r w:rsidRPr="001644BA">
        <w:rPr>
          <w:rFonts w:ascii="Verdana" w:hAnsi="Verdana" w:cs="Verdana"/>
          <w:color w:val="000000"/>
          <w:sz w:val="18"/>
          <w:szCs w:val="18"/>
        </w:rPr>
        <w:t>Tel.: 47-3246-6173</w:t>
      </w:r>
    </w:p>
    <w:p w:rsidR="00586DE9" w:rsidRPr="001644BA" w:rsidRDefault="00586DE9" w:rsidP="004917A5">
      <w:pPr>
        <w:rPr>
          <w:rFonts w:ascii="ArialNegrito,Bold" w:hAnsi="ArialNegrito,Bold" w:cs="ArialNegrito,Bold"/>
          <w:b/>
          <w:bCs/>
          <w:color w:val="000000"/>
          <w:sz w:val="18"/>
          <w:szCs w:val="18"/>
        </w:rPr>
      </w:pPr>
      <w:r w:rsidRPr="001644BA">
        <w:rPr>
          <w:rFonts w:ascii="ArialNegrito,Bold" w:hAnsi="ArialNegrito,Bold" w:cs="ArialNegrito,Bold"/>
          <w:b/>
          <w:bCs/>
          <w:color w:val="000000"/>
          <w:sz w:val="18"/>
          <w:szCs w:val="18"/>
        </w:rPr>
        <w:t xml:space="preserve">                                                                                             </w:t>
      </w:r>
      <w:r>
        <w:rPr>
          <w:rFonts w:ascii="ArialNegrito,Bold" w:hAnsi="ArialNegrito,Bold" w:cs="ArialNegrito,Bold"/>
          <w:b/>
          <w:bCs/>
          <w:color w:val="000000"/>
          <w:sz w:val="18"/>
          <w:szCs w:val="18"/>
        </w:rPr>
        <w:t xml:space="preserve">                </w:t>
      </w:r>
      <w:r w:rsidRPr="001644BA">
        <w:rPr>
          <w:rFonts w:ascii="ArialNegrito,Bold" w:hAnsi="ArialNegrito,Bold" w:cs="ArialNegrito,Bold"/>
          <w:b/>
          <w:bCs/>
          <w:color w:val="000000"/>
          <w:sz w:val="18"/>
          <w:szCs w:val="18"/>
        </w:rPr>
        <w:t xml:space="preserve">E-mail: </w:t>
      </w:r>
      <w:hyperlink r:id="rId5" w:history="1">
        <w:r w:rsidRPr="0088568F">
          <w:rPr>
            <w:rStyle w:val="Hyperlink"/>
            <w:rFonts w:ascii="ArialNegrito,Bold" w:hAnsi="ArialNegrito,Bold" w:cs="ArialNegrito,Bold"/>
            <w:b/>
            <w:bCs/>
            <w:sz w:val="18"/>
            <w:szCs w:val="18"/>
          </w:rPr>
          <w:t>cristianoairoso@gmail.com</w:t>
        </w:r>
      </w:hyperlink>
    </w:p>
    <w:p w:rsidR="00586DE9" w:rsidRPr="004917A5" w:rsidRDefault="00586DE9" w:rsidP="004917A5">
      <w:pPr>
        <w:autoSpaceDE w:val="0"/>
        <w:autoSpaceDN w:val="0"/>
        <w:adjustRightInd w:val="0"/>
        <w:spacing w:after="0" w:line="240" w:lineRule="auto"/>
        <w:rPr>
          <w:rFonts w:ascii="ArialNegrito,Bold" w:hAnsi="ArialNegrito,Bold" w:cs="ArialNegrito,Bold"/>
          <w:b/>
          <w:bCs/>
          <w:color w:val="0000FF"/>
        </w:rPr>
      </w:pPr>
      <w:r w:rsidRPr="004917A5">
        <w:rPr>
          <w:rFonts w:ascii="ArialNegrito,Bold" w:hAnsi="ArialNegrito,Bold" w:cs="ArialNegrito,Bold"/>
          <w:b/>
          <w:bCs/>
          <w:color w:val="0000FF"/>
        </w:rPr>
        <w:t>Objetivo:</w:t>
      </w:r>
    </w:p>
    <w:p w:rsidR="00586DE9" w:rsidRPr="004917A5" w:rsidRDefault="00586DE9" w:rsidP="004917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 w:rsidRPr="004917A5">
        <w:rPr>
          <w:rFonts w:ascii="Verdana" w:hAnsi="Verdana" w:cs="Verdana"/>
          <w:color w:val="000000"/>
          <w:sz w:val="20"/>
          <w:szCs w:val="20"/>
        </w:rPr>
        <w:t>Área: Técnica/Administrativo,</w:t>
      </w:r>
    </w:p>
    <w:p w:rsidR="00586DE9" w:rsidRPr="004917A5" w:rsidRDefault="00586DE9" w:rsidP="004917A5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color w:val="000000"/>
          <w:sz w:val="16"/>
          <w:szCs w:val="16"/>
        </w:rPr>
      </w:pPr>
    </w:p>
    <w:p w:rsidR="00586DE9" w:rsidRPr="004917A5" w:rsidRDefault="00586DE9" w:rsidP="004917A5">
      <w:pPr>
        <w:autoSpaceDE w:val="0"/>
        <w:autoSpaceDN w:val="0"/>
        <w:adjustRightInd w:val="0"/>
        <w:spacing w:after="0" w:line="240" w:lineRule="auto"/>
        <w:rPr>
          <w:rFonts w:ascii="ArialNegrito,Bold" w:hAnsi="ArialNegrito,Bold" w:cs="ArialNegrito,Bold"/>
          <w:b/>
          <w:bCs/>
          <w:color w:val="0000FF"/>
        </w:rPr>
      </w:pPr>
      <w:r w:rsidRPr="004917A5">
        <w:rPr>
          <w:rFonts w:ascii="ArialNegrito,Bold" w:hAnsi="ArialNegrito,Bold" w:cs="ArialNegrito,Bold"/>
          <w:b/>
          <w:bCs/>
          <w:color w:val="0000FF"/>
        </w:rPr>
        <w:t>Formação Acadêmica:</w:t>
      </w:r>
    </w:p>
    <w:p w:rsidR="00586DE9" w:rsidRDefault="00586DE9" w:rsidP="004917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 w:rsidRPr="004917A5">
        <w:rPr>
          <w:rFonts w:ascii="Verdana" w:hAnsi="Verdana" w:cs="Verdana"/>
          <w:color w:val="000000"/>
          <w:sz w:val="20"/>
          <w:szCs w:val="20"/>
        </w:rPr>
        <w:t>2° Gral Completo</w:t>
      </w:r>
    </w:p>
    <w:p w:rsidR="00586DE9" w:rsidRPr="004917A5" w:rsidRDefault="00586DE9" w:rsidP="004917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Superior Incompleto – Engenharia Elétrica</w:t>
      </w:r>
    </w:p>
    <w:p w:rsidR="00586DE9" w:rsidRPr="004917A5" w:rsidRDefault="00586DE9" w:rsidP="004917A5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color w:val="000000"/>
          <w:sz w:val="16"/>
          <w:szCs w:val="16"/>
        </w:rPr>
      </w:pPr>
    </w:p>
    <w:p w:rsidR="00586DE9" w:rsidRPr="004917A5" w:rsidRDefault="00586DE9" w:rsidP="004917A5">
      <w:pPr>
        <w:autoSpaceDE w:val="0"/>
        <w:autoSpaceDN w:val="0"/>
        <w:adjustRightInd w:val="0"/>
        <w:spacing w:after="0" w:line="240" w:lineRule="auto"/>
        <w:rPr>
          <w:rFonts w:ascii="ArialNegrito,Bold" w:hAnsi="ArialNegrito,Bold" w:cs="ArialNegrito,Bold"/>
          <w:b/>
          <w:bCs/>
          <w:color w:val="0000FF"/>
        </w:rPr>
      </w:pPr>
      <w:r w:rsidRPr="004917A5">
        <w:rPr>
          <w:rFonts w:ascii="ArialNegrito,Bold" w:hAnsi="ArialNegrito,Bold" w:cs="ArialNegrito,Bold"/>
          <w:b/>
          <w:bCs/>
          <w:color w:val="0000FF"/>
        </w:rPr>
        <w:t>Cursos:</w:t>
      </w:r>
    </w:p>
    <w:p w:rsidR="00586DE9" w:rsidRPr="00577660" w:rsidRDefault="00586DE9" w:rsidP="004917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 w:rsidRPr="00577660">
        <w:rPr>
          <w:rFonts w:ascii="Verdana" w:hAnsi="Verdana" w:cs="Verdana"/>
          <w:color w:val="000000"/>
          <w:sz w:val="18"/>
          <w:szCs w:val="18"/>
        </w:rPr>
        <w:t>Eletricista Naval- SENAI Eletricista Naval- EISA</w:t>
      </w:r>
    </w:p>
    <w:p w:rsidR="00586DE9" w:rsidRPr="00577660" w:rsidRDefault="00586DE9" w:rsidP="004917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 w:rsidRPr="00577660">
        <w:rPr>
          <w:rFonts w:ascii="Verdana" w:hAnsi="Verdana" w:cs="Verdana"/>
          <w:color w:val="000000"/>
          <w:sz w:val="18"/>
          <w:szCs w:val="18"/>
        </w:rPr>
        <w:t>Automação de processos industriais . WEG</w:t>
      </w:r>
    </w:p>
    <w:p w:rsidR="00586DE9" w:rsidRPr="00577660" w:rsidRDefault="00586DE9" w:rsidP="004917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 w:rsidRPr="00577660">
        <w:rPr>
          <w:rFonts w:ascii="Verdana" w:hAnsi="Verdana" w:cs="Verdana"/>
          <w:color w:val="000000"/>
          <w:sz w:val="18"/>
          <w:szCs w:val="18"/>
        </w:rPr>
        <w:t>Técnico em Informática - Elite Treinamento</w:t>
      </w:r>
    </w:p>
    <w:p w:rsidR="00586DE9" w:rsidRPr="00577660" w:rsidRDefault="00586DE9" w:rsidP="004917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 w:rsidRPr="00577660">
        <w:rPr>
          <w:rFonts w:ascii="Verdana" w:hAnsi="Verdana" w:cs="Verdana"/>
          <w:color w:val="000000"/>
          <w:sz w:val="18"/>
          <w:szCs w:val="18"/>
        </w:rPr>
        <w:t>Eletricista Instalador Industrial- SENAI</w:t>
      </w:r>
    </w:p>
    <w:p w:rsidR="00586DE9" w:rsidRPr="00577660" w:rsidRDefault="00586DE9" w:rsidP="004917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 w:rsidRPr="00577660">
        <w:rPr>
          <w:rFonts w:ascii="Verdana" w:hAnsi="Verdana" w:cs="Verdana"/>
          <w:color w:val="000000"/>
          <w:sz w:val="18"/>
          <w:szCs w:val="18"/>
        </w:rPr>
        <w:t>Eletricista Predial - SENAI</w:t>
      </w:r>
    </w:p>
    <w:p w:rsidR="00586DE9" w:rsidRPr="00577660" w:rsidRDefault="00586DE9" w:rsidP="004917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 w:rsidRPr="00577660">
        <w:rPr>
          <w:rFonts w:ascii="Verdana" w:hAnsi="Verdana" w:cs="Verdana"/>
          <w:color w:val="000000"/>
          <w:sz w:val="18"/>
          <w:szCs w:val="18"/>
        </w:rPr>
        <w:t>Departamento Pessoal . CONTARE Treinamentos</w:t>
      </w:r>
    </w:p>
    <w:p w:rsidR="00586DE9" w:rsidRPr="004917A5" w:rsidRDefault="00586DE9" w:rsidP="004917A5">
      <w:pPr>
        <w:autoSpaceDE w:val="0"/>
        <w:autoSpaceDN w:val="0"/>
        <w:adjustRightInd w:val="0"/>
        <w:spacing w:after="0" w:line="240" w:lineRule="auto"/>
        <w:rPr>
          <w:rFonts w:ascii="ArialNegrito,Bold" w:hAnsi="ArialNegrito,Bold" w:cs="ArialNegrito,Bold"/>
          <w:b/>
          <w:bCs/>
          <w:color w:val="0000FF"/>
        </w:rPr>
      </w:pPr>
    </w:p>
    <w:p w:rsidR="00586DE9" w:rsidRPr="004917A5" w:rsidRDefault="00586DE9" w:rsidP="004917A5">
      <w:pPr>
        <w:autoSpaceDE w:val="0"/>
        <w:autoSpaceDN w:val="0"/>
        <w:adjustRightInd w:val="0"/>
        <w:spacing w:after="0" w:line="240" w:lineRule="auto"/>
        <w:rPr>
          <w:rFonts w:ascii="ArialNegrito,Bold" w:hAnsi="ArialNegrito,Bold" w:cs="ArialNegrito,Bold"/>
          <w:b/>
          <w:bCs/>
          <w:color w:val="0000FF"/>
        </w:rPr>
      </w:pPr>
      <w:r w:rsidRPr="004917A5">
        <w:rPr>
          <w:rFonts w:ascii="ArialNegrito,Bold" w:hAnsi="ArialNegrito,Bold" w:cs="ArialNegrito,Bold"/>
          <w:b/>
          <w:bCs/>
          <w:color w:val="0000FF"/>
        </w:rPr>
        <w:t>Línguas Estrangeiras:</w:t>
      </w:r>
    </w:p>
    <w:p w:rsidR="00586DE9" w:rsidRPr="00577660" w:rsidRDefault="00586DE9" w:rsidP="004917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 w:rsidRPr="00577660">
        <w:rPr>
          <w:rFonts w:ascii="Verdana" w:hAnsi="Verdana" w:cs="Verdana"/>
          <w:color w:val="000000"/>
          <w:sz w:val="18"/>
          <w:szCs w:val="18"/>
        </w:rPr>
        <w:t>Inglês Básico . The Way</w:t>
      </w:r>
      <w:r>
        <w:rPr>
          <w:rFonts w:ascii="Verdana" w:hAnsi="Verdana" w:cs="Verdana"/>
          <w:color w:val="000000"/>
          <w:sz w:val="18"/>
          <w:szCs w:val="18"/>
        </w:rPr>
        <w:t xml:space="preserve"> – Intermediário em andamento</w:t>
      </w:r>
    </w:p>
    <w:p w:rsidR="00586DE9" w:rsidRPr="004917A5" w:rsidRDefault="00586DE9" w:rsidP="004917A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586DE9" w:rsidRPr="004917A5" w:rsidRDefault="00586DE9" w:rsidP="004917A5">
      <w:pPr>
        <w:autoSpaceDE w:val="0"/>
        <w:autoSpaceDN w:val="0"/>
        <w:adjustRightInd w:val="0"/>
        <w:spacing w:after="0" w:line="240" w:lineRule="auto"/>
        <w:rPr>
          <w:rFonts w:ascii="ArialNegrito,Bold" w:hAnsi="ArialNegrito,Bold" w:cs="ArialNegrito,Bold"/>
          <w:b/>
          <w:bCs/>
          <w:color w:val="0000FF"/>
        </w:rPr>
      </w:pPr>
      <w:r w:rsidRPr="004917A5">
        <w:rPr>
          <w:rFonts w:ascii="ArialNegrito,Bold" w:hAnsi="ArialNegrito,Bold" w:cs="ArialNegrito,Bold"/>
          <w:b/>
          <w:bCs/>
          <w:color w:val="0000FF"/>
        </w:rPr>
        <w:t>Perfil Profissional:</w:t>
      </w:r>
    </w:p>
    <w:p w:rsidR="00586DE9" w:rsidRPr="00577660" w:rsidRDefault="00586DE9" w:rsidP="004917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 w:rsidRPr="00577660">
        <w:rPr>
          <w:rFonts w:ascii="Verdana" w:hAnsi="Verdana" w:cs="Verdana"/>
          <w:color w:val="000000"/>
          <w:sz w:val="18"/>
          <w:szCs w:val="18"/>
        </w:rPr>
        <w:t>Comprometimento com realizações de metas e objetivos;</w:t>
      </w:r>
    </w:p>
    <w:p w:rsidR="00586DE9" w:rsidRPr="00577660" w:rsidRDefault="00586DE9" w:rsidP="004917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 w:rsidRPr="00577660">
        <w:rPr>
          <w:rFonts w:ascii="Verdana" w:hAnsi="Verdana" w:cs="Verdana"/>
          <w:color w:val="000000"/>
          <w:sz w:val="18"/>
          <w:szCs w:val="18"/>
        </w:rPr>
        <w:t>Ótimo relacionamento interpessoal;</w:t>
      </w:r>
    </w:p>
    <w:p w:rsidR="00586DE9" w:rsidRPr="00577660" w:rsidRDefault="00586DE9" w:rsidP="004917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 w:rsidRPr="00577660">
        <w:rPr>
          <w:rFonts w:ascii="Verdana" w:hAnsi="Verdana" w:cs="Verdana"/>
          <w:color w:val="000000"/>
          <w:sz w:val="18"/>
          <w:szCs w:val="18"/>
        </w:rPr>
        <w:t>Agilidade na tomada de decisão;</w:t>
      </w:r>
    </w:p>
    <w:p w:rsidR="00586DE9" w:rsidRPr="00577660" w:rsidRDefault="00586DE9" w:rsidP="00FE20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 w:rsidRPr="00577660">
        <w:rPr>
          <w:rFonts w:ascii="Verdana" w:hAnsi="Verdana" w:cs="Verdana"/>
          <w:color w:val="000000"/>
          <w:sz w:val="18"/>
          <w:szCs w:val="18"/>
        </w:rPr>
        <w:t>Pró-ativo;</w:t>
      </w:r>
    </w:p>
    <w:p w:rsidR="00586DE9" w:rsidRPr="004917A5" w:rsidRDefault="00586DE9" w:rsidP="004917A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586DE9" w:rsidRPr="004917A5" w:rsidRDefault="00586DE9" w:rsidP="004917A5">
      <w:pPr>
        <w:autoSpaceDE w:val="0"/>
        <w:autoSpaceDN w:val="0"/>
        <w:adjustRightInd w:val="0"/>
        <w:spacing w:after="0" w:line="240" w:lineRule="auto"/>
        <w:rPr>
          <w:rFonts w:ascii="ArialNegrito,Bold" w:hAnsi="ArialNegrito,Bold" w:cs="ArialNegrito,Bold"/>
          <w:b/>
          <w:bCs/>
          <w:color w:val="0000FF"/>
        </w:rPr>
      </w:pPr>
      <w:r w:rsidRPr="004917A5">
        <w:rPr>
          <w:rFonts w:ascii="ArialNegrito,Bold" w:hAnsi="ArialNegrito,Bold" w:cs="ArialNegrito,Bold"/>
          <w:b/>
          <w:bCs/>
          <w:color w:val="0000FF"/>
        </w:rPr>
        <w:t>Interesses</w:t>
      </w:r>
    </w:p>
    <w:p w:rsidR="00586DE9" w:rsidRPr="003C6D50" w:rsidRDefault="00586DE9" w:rsidP="003C6D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 xml:space="preserve">Manutenção elétrica </w:t>
      </w:r>
    </w:p>
    <w:p w:rsidR="00586DE9" w:rsidRDefault="00586DE9" w:rsidP="004917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Controle de Produção</w:t>
      </w:r>
    </w:p>
    <w:p w:rsidR="00586DE9" w:rsidRPr="00577660" w:rsidRDefault="00586DE9" w:rsidP="004917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 xml:space="preserve">Controle de Qualidade </w:t>
      </w:r>
      <w:bookmarkStart w:id="0" w:name="_GoBack"/>
      <w:bookmarkEnd w:id="0"/>
    </w:p>
    <w:p w:rsidR="00586DE9" w:rsidRDefault="00586DE9" w:rsidP="004917A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586DE9" w:rsidRDefault="00586DE9" w:rsidP="004917A5">
      <w:pPr>
        <w:autoSpaceDE w:val="0"/>
        <w:autoSpaceDN w:val="0"/>
        <w:adjustRightInd w:val="0"/>
        <w:spacing w:after="0" w:line="240" w:lineRule="auto"/>
        <w:rPr>
          <w:rFonts w:ascii="ArialNegrito,Bold" w:hAnsi="ArialNegrito,Bold" w:cs="ArialNegrito,Bold"/>
          <w:b/>
          <w:bCs/>
          <w:color w:val="0000FF"/>
        </w:rPr>
      </w:pPr>
      <w:r w:rsidRPr="004917A5">
        <w:rPr>
          <w:rFonts w:ascii="ArialNegrito,Bold" w:hAnsi="ArialNegrito,Bold" w:cs="ArialNegrito,Bold"/>
          <w:b/>
          <w:bCs/>
          <w:color w:val="0000FF"/>
        </w:rPr>
        <w:t>Experiências Profissionais:</w:t>
      </w:r>
    </w:p>
    <w:p w:rsidR="00586DE9" w:rsidRDefault="00586DE9" w:rsidP="004917A5">
      <w:pPr>
        <w:autoSpaceDE w:val="0"/>
        <w:autoSpaceDN w:val="0"/>
        <w:adjustRightInd w:val="0"/>
        <w:spacing w:after="0" w:line="240" w:lineRule="auto"/>
        <w:rPr>
          <w:rFonts w:ascii="ArialNegrito,Bold" w:hAnsi="ArialNegrito,Bold" w:cs="ArialNegrito,Bold"/>
          <w:b/>
          <w:bCs/>
          <w:color w:val="0000FF"/>
          <w:sz w:val="16"/>
          <w:szCs w:val="16"/>
        </w:rPr>
      </w:pPr>
    </w:p>
    <w:p w:rsidR="00586DE9" w:rsidRPr="004917A5" w:rsidRDefault="00586DE9" w:rsidP="004917A5">
      <w:pPr>
        <w:autoSpaceDE w:val="0"/>
        <w:autoSpaceDN w:val="0"/>
        <w:adjustRightInd w:val="0"/>
        <w:spacing w:after="0" w:line="240" w:lineRule="auto"/>
        <w:rPr>
          <w:rFonts w:ascii="ArialNegrito,Bold" w:hAnsi="ArialNegrito,Bold" w:cs="ArialNegrito,Bold"/>
          <w:b/>
          <w:bCs/>
          <w:color w:val="000000"/>
          <w:sz w:val="20"/>
          <w:szCs w:val="20"/>
        </w:rPr>
      </w:pPr>
      <w:r w:rsidRPr="004917A5">
        <w:rPr>
          <w:rFonts w:ascii="ArialNegrito,Bold" w:hAnsi="ArialNegrito,Bold" w:cs="ArialNegrito,Bold"/>
          <w:b/>
          <w:bCs/>
          <w:color w:val="000000"/>
          <w:sz w:val="20"/>
          <w:szCs w:val="20"/>
        </w:rPr>
        <w:t>ESTALEIRO NAVSHIP</w:t>
      </w:r>
    </w:p>
    <w:p w:rsidR="00586DE9" w:rsidRPr="004917A5" w:rsidRDefault="00586DE9" w:rsidP="004917A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 w:rsidRPr="004917A5">
        <w:rPr>
          <w:rFonts w:ascii="Verdana" w:hAnsi="Verdana" w:cs="Verdana"/>
          <w:color w:val="000000"/>
          <w:sz w:val="18"/>
          <w:szCs w:val="18"/>
        </w:rPr>
        <w:t>Período: 11/2012 . Atual</w:t>
      </w:r>
    </w:p>
    <w:p w:rsidR="00586DE9" w:rsidRPr="004917A5" w:rsidRDefault="00586DE9" w:rsidP="004917A5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18"/>
          <w:szCs w:val="18"/>
        </w:rPr>
      </w:pPr>
      <w:r w:rsidRPr="004917A5">
        <w:rPr>
          <w:rFonts w:ascii="Verdana" w:hAnsi="Verdana" w:cs="Verdana"/>
          <w:color w:val="000000"/>
          <w:sz w:val="18"/>
          <w:szCs w:val="18"/>
        </w:rPr>
        <w:t xml:space="preserve">Cargo: </w:t>
      </w:r>
      <w:r w:rsidRPr="004917A5">
        <w:rPr>
          <w:rFonts w:ascii="Verdana-Bold" w:hAnsi="Verdana-Bold" w:cs="Verdana-Bold"/>
          <w:b/>
          <w:bCs/>
          <w:color w:val="000000"/>
          <w:sz w:val="18"/>
          <w:szCs w:val="18"/>
        </w:rPr>
        <w:t>Supervisor de Elétrica</w:t>
      </w:r>
    </w:p>
    <w:p w:rsidR="00586DE9" w:rsidRPr="004917A5" w:rsidRDefault="00586DE9" w:rsidP="004917A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 w:rsidRPr="004917A5">
        <w:rPr>
          <w:rFonts w:ascii="Verdana" w:hAnsi="Verdana" w:cs="Verdana"/>
          <w:color w:val="000000"/>
          <w:sz w:val="18"/>
          <w:szCs w:val="18"/>
        </w:rPr>
        <w:t>Atividades:</w:t>
      </w:r>
    </w:p>
    <w:p w:rsidR="00586DE9" w:rsidRPr="004917A5" w:rsidRDefault="00586DE9" w:rsidP="004917A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 w:rsidRPr="004917A5">
        <w:rPr>
          <w:rFonts w:ascii="Verdana" w:hAnsi="Verdana" w:cs="Verdana"/>
          <w:color w:val="000000"/>
          <w:sz w:val="18"/>
          <w:szCs w:val="18"/>
        </w:rPr>
        <w:t>Gerenciamento do Grupo de encarregados de Elétrica Naval do segundo turno da</w:t>
      </w:r>
    </w:p>
    <w:p w:rsidR="00586DE9" w:rsidRPr="004917A5" w:rsidRDefault="00586DE9" w:rsidP="004917A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 w:rsidRPr="004917A5">
        <w:rPr>
          <w:rFonts w:ascii="Verdana" w:hAnsi="Verdana" w:cs="Verdana"/>
          <w:color w:val="000000"/>
          <w:sz w:val="18"/>
          <w:szCs w:val="18"/>
        </w:rPr>
        <w:t>empresa, na fabricação de novas embarcações</w:t>
      </w:r>
      <w:r>
        <w:rPr>
          <w:rFonts w:ascii="Verdana" w:hAnsi="Verdana" w:cs="Verdana"/>
          <w:color w:val="000000"/>
          <w:sz w:val="18"/>
          <w:szCs w:val="18"/>
        </w:rPr>
        <w:t>,</w:t>
      </w:r>
      <w:r w:rsidRPr="004917A5">
        <w:rPr>
          <w:rFonts w:ascii="Verdana" w:hAnsi="Verdana" w:cs="Verdana"/>
          <w:color w:val="000000"/>
          <w:sz w:val="18"/>
          <w:szCs w:val="18"/>
        </w:rPr>
        <w:t xml:space="preserve"> e</w:t>
      </w:r>
      <w:r>
        <w:rPr>
          <w:rFonts w:ascii="Verdana" w:hAnsi="Verdana" w:cs="Verdana"/>
          <w:color w:val="000000"/>
          <w:sz w:val="18"/>
          <w:szCs w:val="18"/>
        </w:rPr>
        <w:t>,</w:t>
      </w:r>
      <w:r w:rsidRPr="004917A5">
        <w:rPr>
          <w:rFonts w:ascii="Verdana" w:hAnsi="Verdana" w:cs="Verdana"/>
          <w:color w:val="000000"/>
          <w:sz w:val="18"/>
          <w:szCs w:val="18"/>
        </w:rPr>
        <w:t xml:space="preserve"> em reparos realizados no estaleiro;</w:t>
      </w:r>
    </w:p>
    <w:p w:rsidR="00586DE9" w:rsidRPr="004917A5" w:rsidRDefault="00586DE9" w:rsidP="004917A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 w:rsidRPr="004917A5">
        <w:rPr>
          <w:rFonts w:ascii="Verdana" w:hAnsi="Verdana" w:cs="Verdana"/>
          <w:color w:val="000000"/>
          <w:sz w:val="18"/>
          <w:szCs w:val="18"/>
        </w:rPr>
        <w:t>Procedimentos de contratação de eletricistas</w:t>
      </w:r>
    </w:p>
    <w:p w:rsidR="00586DE9" w:rsidRPr="004917A5" w:rsidRDefault="00586DE9" w:rsidP="004917A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 w:rsidRPr="004917A5">
        <w:rPr>
          <w:rFonts w:ascii="Verdana" w:hAnsi="Verdana" w:cs="Verdana"/>
          <w:color w:val="000000"/>
          <w:sz w:val="18"/>
          <w:szCs w:val="18"/>
        </w:rPr>
        <w:t>Palestras e treinamentos sobre, normas e padrões para Eletricistas;</w:t>
      </w:r>
    </w:p>
    <w:p w:rsidR="00586DE9" w:rsidRPr="004917A5" w:rsidRDefault="00586DE9" w:rsidP="004917A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 w:rsidRPr="004917A5">
        <w:rPr>
          <w:rFonts w:ascii="Verdana" w:hAnsi="Verdana" w:cs="Verdana"/>
          <w:color w:val="000000"/>
          <w:sz w:val="18"/>
          <w:szCs w:val="18"/>
        </w:rPr>
        <w:t>Planejamento da Produção Elétrica;</w:t>
      </w:r>
    </w:p>
    <w:p w:rsidR="00586DE9" w:rsidRDefault="00586DE9" w:rsidP="004917A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</w:rPr>
      </w:pPr>
    </w:p>
    <w:p w:rsidR="00586DE9" w:rsidRDefault="00586DE9" w:rsidP="004917A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</w:rPr>
      </w:pPr>
    </w:p>
    <w:p w:rsidR="00586DE9" w:rsidRDefault="00586DE9" w:rsidP="004917A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</w:rPr>
      </w:pPr>
    </w:p>
    <w:p w:rsidR="00586DE9" w:rsidRDefault="00586DE9" w:rsidP="004917A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</w:rPr>
      </w:pPr>
    </w:p>
    <w:p w:rsidR="00586DE9" w:rsidRDefault="00586DE9" w:rsidP="004917A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</w:rPr>
      </w:pPr>
    </w:p>
    <w:p w:rsidR="00586DE9" w:rsidRDefault="00586DE9" w:rsidP="004917A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</w:rPr>
      </w:pPr>
    </w:p>
    <w:p w:rsidR="00586DE9" w:rsidRDefault="00586DE9" w:rsidP="004917A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</w:rPr>
      </w:pPr>
    </w:p>
    <w:p w:rsidR="00586DE9" w:rsidRDefault="00586DE9" w:rsidP="004917A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</w:rPr>
      </w:pPr>
    </w:p>
    <w:p w:rsidR="00586DE9" w:rsidRDefault="00586DE9" w:rsidP="004917A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</w:rPr>
      </w:pPr>
    </w:p>
    <w:p w:rsidR="00586DE9" w:rsidRDefault="00586DE9" w:rsidP="004917A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</w:rPr>
      </w:pPr>
    </w:p>
    <w:p w:rsidR="00586DE9" w:rsidRDefault="00586DE9" w:rsidP="004917A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</w:rPr>
      </w:pPr>
    </w:p>
    <w:p w:rsidR="00586DE9" w:rsidRDefault="00586DE9" w:rsidP="004917A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</w:rPr>
      </w:pPr>
    </w:p>
    <w:p w:rsidR="00586DE9" w:rsidRDefault="00586DE9" w:rsidP="004917A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</w:rPr>
      </w:pPr>
    </w:p>
    <w:p w:rsidR="00586DE9" w:rsidRDefault="00586DE9" w:rsidP="004917A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</w:rPr>
      </w:pPr>
    </w:p>
    <w:p w:rsidR="00586DE9" w:rsidRDefault="00586DE9" w:rsidP="004917A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</w:rPr>
      </w:pPr>
    </w:p>
    <w:p w:rsidR="00586DE9" w:rsidRDefault="00586DE9" w:rsidP="004917A5">
      <w:pPr>
        <w:autoSpaceDE w:val="0"/>
        <w:autoSpaceDN w:val="0"/>
        <w:adjustRightInd w:val="0"/>
        <w:spacing w:after="0" w:line="240" w:lineRule="auto"/>
        <w:rPr>
          <w:rFonts w:ascii="ArialNegrito,Bold" w:hAnsi="ArialNegrito,Bold" w:cs="ArialNegrito,Bold"/>
          <w:b/>
          <w:bCs/>
          <w:color w:val="000000"/>
          <w:sz w:val="16"/>
          <w:szCs w:val="16"/>
        </w:rPr>
      </w:pPr>
    </w:p>
    <w:p w:rsidR="00586DE9" w:rsidRPr="00577660" w:rsidRDefault="00586DE9" w:rsidP="004917A5">
      <w:pPr>
        <w:autoSpaceDE w:val="0"/>
        <w:autoSpaceDN w:val="0"/>
        <w:adjustRightInd w:val="0"/>
        <w:spacing w:after="0" w:line="240" w:lineRule="auto"/>
        <w:rPr>
          <w:rFonts w:ascii="ArialNegrito,Bold" w:hAnsi="ArialNegrito,Bold" w:cs="ArialNegrito,Bold"/>
          <w:b/>
          <w:bCs/>
          <w:color w:val="000000"/>
          <w:sz w:val="20"/>
          <w:szCs w:val="20"/>
        </w:rPr>
      </w:pPr>
      <w:r w:rsidRPr="00577660">
        <w:rPr>
          <w:rFonts w:ascii="ArialNegrito,Bold" w:hAnsi="ArialNegrito,Bold" w:cs="ArialNegrito,Bold"/>
          <w:b/>
          <w:bCs/>
          <w:color w:val="000000"/>
          <w:sz w:val="20"/>
          <w:szCs w:val="20"/>
        </w:rPr>
        <w:t xml:space="preserve">NAVPOWER TÉCNOLOGIA NAVAL </w:t>
      </w:r>
    </w:p>
    <w:p w:rsidR="00586DE9" w:rsidRPr="00577660" w:rsidRDefault="00586DE9" w:rsidP="004917A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 w:rsidRPr="00577660">
        <w:rPr>
          <w:rFonts w:ascii="Verdana" w:hAnsi="Verdana" w:cs="Verdana"/>
          <w:color w:val="000000"/>
          <w:sz w:val="18"/>
          <w:szCs w:val="18"/>
        </w:rPr>
        <w:t>Período: 04/2010 . A 11/2012</w:t>
      </w:r>
    </w:p>
    <w:p w:rsidR="00586DE9" w:rsidRPr="00577660" w:rsidRDefault="00586DE9" w:rsidP="004917A5">
      <w:pPr>
        <w:autoSpaceDE w:val="0"/>
        <w:autoSpaceDN w:val="0"/>
        <w:adjustRightInd w:val="0"/>
        <w:spacing w:after="0" w:line="240" w:lineRule="auto"/>
        <w:rPr>
          <w:rFonts w:ascii="ArialNegrito,Bold" w:hAnsi="ArialNegrito,Bold" w:cs="ArialNegrito,Bold"/>
          <w:b/>
          <w:bCs/>
          <w:color w:val="000000"/>
          <w:sz w:val="18"/>
          <w:szCs w:val="18"/>
        </w:rPr>
      </w:pPr>
      <w:r w:rsidRPr="00577660">
        <w:rPr>
          <w:rFonts w:ascii="Verdana" w:hAnsi="Verdana" w:cs="Verdana"/>
          <w:color w:val="000000"/>
          <w:sz w:val="18"/>
          <w:szCs w:val="18"/>
        </w:rPr>
        <w:t xml:space="preserve">Cargo: </w:t>
      </w:r>
      <w:r w:rsidRPr="00577660">
        <w:rPr>
          <w:rFonts w:ascii="ArialNegrito,Bold" w:hAnsi="ArialNegrito,Bold" w:cs="ArialNegrito,Bold"/>
          <w:b/>
          <w:bCs/>
          <w:color w:val="000000"/>
          <w:sz w:val="18"/>
          <w:szCs w:val="18"/>
        </w:rPr>
        <w:t>Gerente Industrial</w:t>
      </w:r>
    </w:p>
    <w:p w:rsidR="00586DE9" w:rsidRPr="00577660" w:rsidRDefault="00586DE9" w:rsidP="004917A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 w:rsidRPr="00577660">
        <w:rPr>
          <w:rFonts w:ascii="Verdana" w:hAnsi="Verdana" w:cs="Verdana"/>
          <w:color w:val="000000"/>
          <w:sz w:val="18"/>
          <w:szCs w:val="18"/>
        </w:rPr>
        <w:t>Atividades:</w:t>
      </w:r>
    </w:p>
    <w:p w:rsidR="00586DE9" w:rsidRPr="00577660" w:rsidRDefault="00586DE9" w:rsidP="004917A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 w:rsidRPr="00577660">
        <w:rPr>
          <w:rFonts w:ascii="Verdana" w:hAnsi="Verdana" w:cs="Verdana"/>
          <w:color w:val="000000"/>
          <w:sz w:val="18"/>
          <w:szCs w:val="18"/>
        </w:rPr>
        <w:t xml:space="preserve">Orçamentos de Painéis e Projetos Elétricos para </w:t>
      </w:r>
      <w:r>
        <w:rPr>
          <w:rFonts w:ascii="Verdana" w:hAnsi="Verdana" w:cs="Verdana"/>
          <w:color w:val="000000"/>
          <w:sz w:val="18"/>
          <w:szCs w:val="18"/>
        </w:rPr>
        <w:t xml:space="preserve">industrias e </w:t>
      </w:r>
      <w:r w:rsidRPr="00577660">
        <w:rPr>
          <w:rFonts w:ascii="Verdana" w:hAnsi="Verdana" w:cs="Verdana"/>
          <w:color w:val="000000"/>
          <w:sz w:val="18"/>
          <w:szCs w:val="18"/>
        </w:rPr>
        <w:t>Embarcações,</w:t>
      </w:r>
    </w:p>
    <w:p w:rsidR="00586DE9" w:rsidRPr="00577660" w:rsidRDefault="00586DE9" w:rsidP="004917A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 w:rsidRPr="00577660">
        <w:rPr>
          <w:rFonts w:ascii="Verdana" w:hAnsi="Verdana" w:cs="Verdana"/>
          <w:color w:val="000000"/>
          <w:sz w:val="18"/>
          <w:szCs w:val="18"/>
        </w:rPr>
        <w:t>Projetos Navais: Elaboração de Projetos unifilares, Multifilares, Diagramas de</w:t>
      </w:r>
    </w:p>
    <w:p w:rsidR="00586DE9" w:rsidRPr="00577660" w:rsidRDefault="00586DE9" w:rsidP="004917A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 w:rsidRPr="00577660">
        <w:rPr>
          <w:rFonts w:ascii="Verdana" w:hAnsi="Verdana" w:cs="Verdana"/>
          <w:color w:val="000000"/>
          <w:sz w:val="18"/>
          <w:szCs w:val="18"/>
        </w:rPr>
        <w:t>interligações,</w:t>
      </w:r>
    </w:p>
    <w:p w:rsidR="00586DE9" w:rsidRPr="00577660" w:rsidRDefault="00586DE9" w:rsidP="004917A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 w:rsidRPr="00577660">
        <w:rPr>
          <w:rFonts w:ascii="Verdana" w:hAnsi="Verdana" w:cs="Verdana"/>
          <w:color w:val="000000"/>
          <w:sz w:val="18"/>
          <w:szCs w:val="18"/>
        </w:rPr>
        <w:t>Layout mecânico, Especificação de materiais, Lista de Materiais e Integração de sistemas.</w:t>
      </w:r>
    </w:p>
    <w:p w:rsidR="00586DE9" w:rsidRPr="00577660" w:rsidRDefault="00586DE9" w:rsidP="004917A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 w:rsidRPr="00577660">
        <w:rPr>
          <w:rFonts w:ascii="Verdana" w:hAnsi="Verdana" w:cs="Verdana"/>
          <w:color w:val="000000"/>
          <w:sz w:val="18"/>
          <w:szCs w:val="18"/>
        </w:rPr>
        <w:t>Gerenciamento de Projetos,</w:t>
      </w:r>
    </w:p>
    <w:p w:rsidR="00586DE9" w:rsidRPr="00577660" w:rsidRDefault="00586DE9" w:rsidP="004917A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 w:rsidRPr="00577660">
        <w:rPr>
          <w:rFonts w:ascii="Verdana" w:hAnsi="Verdana" w:cs="Verdana"/>
          <w:color w:val="000000"/>
          <w:sz w:val="18"/>
          <w:szCs w:val="18"/>
        </w:rPr>
        <w:t>Gerenciamento de Produção;</w:t>
      </w:r>
    </w:p>
    <w:p w:rsidR="00586DE9" w:rsidRPr="00577660" w:rsidRDefault="00586DE9" w:rsidP="004917A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 w:rsidRPr="00577660">
        <w:rPr>
          <w:rFonts w:ascii="Verdana" w:hAnsi="Verdana" w:cs="Verdana"/>
          <w:color w:val="000000"/>
          <w:sz w:val="18"/>
          <w:szCs w:val="18"/>
        </w:rPr>
        <w:t>Gerenciamento do Corpo Técnico (ASSISTÉC);</w:t>
      </w:r>
    </w:p>
    <w:p w:rsidR="00586DE9" w:rsidRPr="00577660" w:rsidRDefault="00586DE9" w:rsidP="004917A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 w:rsidRPr="00577660">
        <w:rPr>
          <w:rFonts w:ascii="Verdana" w:hAnsi="Verdana" w:cs="Verdana"/>
          <w:color w:val="000000"/>
          <w:sz w:val="18"/>
          <w:szCs w:val="18"/>
        </w:rPr>
        <w:t>Planejamento e Controle de Produção e Projetos;</w:t>
      </w:r>
    </w:p>
    <w:p w:rsidR="00586DE9" w:rsidRPr="00577660" w:rsidRDefault="00586DE9" w:rsidP="004917A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 w:rsidRPr="00577660">
        <w:rPr>
          <w:rFonts w:ascii="Verdana" w:hAnsi="Verdana" w:cs="Verdana"/>
          <w:color w:val="000000"/>
          <w:sz w:val="18"/>
          <w:szCs w:val="18"/>
        </w:rPr>
        <w:t>Projetos de Painéis Distribuidores, Demarradores e QEP;</w:t>
      </w:r>
    </w:p>
    <w:p w:rsidR="00586DE9" w:rsidRPr="00577660" w:rsidRDefault="00586DE9" w:rsidP="004917A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 w:rsidRPr="00577660">
        <w:rPr>
          <w:rFonts w:ascii="Verdana" w:hAnsi="Verdana" w:cs="Verdana"/>
          <w:color w:val="000000"/>
          <w:sz w:val="18"/>
          <w:szCs w:val="18"/>
        </w:rPr>
        <w:t>Uso de ferramentas da qualidade;</w:t>
      </w:r>
    </w:p>
    <w:p w:rsidR="00586DE9" w:rsidRPr="00577660" w:rsidRDefault="00586DE9" w:rsidP="004917A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 w:rsidRPr="00577660">
        <w:rPr>
          <w:rFonts w:ascii="Verdana" w:hAnsi="Verdana" w:cs="Verdana"/>
          <w:color w:val="000000"/>
          <w:sz w:val="18"/>
          <w:szCs w:val="18"/>
        </w:rPr>
        <w:t>Planejamento de orçamentos futuros.</w:t>
      </w:r>
    </w:p>
    <w:p w:rsidR="00586DE9" w:rsidRPr="00577660" w:rsidRDefault="00586DE9" w:rsidP="004917A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 w:rsidRPr="00577660">
        <w:rPr>
          <w:rFonts w:ascii="Verdana" w:hAnsi="Verdana" w:cs="Verdana"/>
          <w:color w:val="000000"/>
          <w:sz w:val="18"/>
          <w:szCs w:val="18"/>
        </w:rPr>
        <w:t xml:space="preserve">Projetos </w:t>
      </w:r>
      <w:r>
        <w:rPr>
          <w:rFonts w:ascii="Verdana" w:hAnsi="Verdana" w:cs="Verdana"/>
          <w:color w:val="000000"/>
          <w:sz w:val="18"/>
          <w:szCs w:val="18"/>
        </w:rPr>
        <w:t xml:space="preserve">elétricos de GMG </w:t>
      </w:r>
    </w:p>
    <w:p w:rsidR="00586DE9" w:rsidRDefault="00586DE9" w:rsidP="004917A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586DE9" w:rsidRPr="00577660" w:rsidRDefault="00586DE9" w:rsidP="004917A5">
      <w:pPr>
        <w:autoSpaceDE w:val="0"/>
        <w:autoSpaceDN w:val="0"/>
        <w:adjustRightInd w:val="0"/>
        <w:spacing w:after="0" w:line="240" w:lineRule="auto"/>
        <w:rPr>
          <w:rFonts w:ascii="ArialNegrito,Bold" w:hAnsi="ArialNegrito,Bold" w:cs="ArialNegrito,Bold"/>
          <w:b/>
          <w:bCs/>
          <w:color w:val="000000"/>
          <w:sz w:val="20"/>
          <w:szCs w:val="20"/>
        </w:rPr>
      </w:pPr>
      <w:r w:rsidRPr="00577660">
        <w:rPr>
          <w:rFonts w:ascii="ArialNegrito,Bold" w:hAnsi="ArialNegrito,Bold" w:cs="ArialNegrito,Bold"/>
          <w:b/>
          <w:bCs/>
          <w:color w:val="000000"/>
          <w:sz w:val="20"/>
          <w:szCs w:val="20"/>
        </w:rPr>
        <w:t>ESTALEIRO NAVSHIP</w:t>
      </w:r>
    </w:p>
    <w:p w:rsidR="00586DE9" w:rsidRPr="00577660" w:rsidRDefault="00586DE9" w:rsidP="004917A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 w:rsidRPr="00577660">
        <w:rPr>
          <w:rFonts w:ascii="Verdana" w:hAnsi="Verdana" w:cs="Verdana"/>
          <w:sz w:val="18"/>
          <w:szCs w:val="18"/>
        </w:rPr>
        <w:t>Período: 11/2006 A 03/2010</w:t>
      </w:r>
    </w:p>
    <w:p w:rsidR="00586DE9" w:rsidRPr="00577660" w:rsidRDefault="00586DE9" w:rsidP="004917A5">
      <w:pPr>
        <w:autoSpaceDE w:val="0"/>
        <w:autoSpaceDN w:val="0"/>
        <w:adjustRightInd w:val="0"/>
        <w:spacing w:after="0" w:line="240" w:lineRule="auto"/>
        <w:rPr>
          <w:rFonts w:ascii="ArialNegrito,Bold" w:hAnsi="ArialNegrito,Bold" w:cs="ArialNegrito,Bold"/>
          <w:b/>
          <w:bCs/>
          <w:sz w:val="18"/>
          <w:szCs w:val="18"/>
        </w:rPr>
      </w:pPr>
      <w:r w:rsidRPr="00577660">
        <w:rPr>
          <w:rFonts w:ascii="Verdana" w:hAnsi="Verdana" w:cs="Verdana"/>
          <w:sz w:val="18"/>
          <w:szCs w:val="18"/>
        </w:rPr>
        <w:t xml:space="preserve">Cargo: </w:t>
      </w:r>
      <w:r w:rsidRPr="00577660">
        <w:rPr>
          <w:rFonts w:ascii="ArialNegrito,Bold" w:hAnsi="ArialNegrito,Bold" w:cs="ArialNegrito,Bold"/>
          <w:b/>
          <w:bCs/>
          <w:sz w:val="18"/>
          <w:szCs w:val="18"/>
        </w:rPr>
        <w:t>Encarregado de Elétrica Naval</w:t>
      </w:r>
    </w:p>
    <w:p w:rsidR="00586DE9" w:rsidRPr="00577660" w:rsidRDefault="00586DE9" w:rsidP="004917A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 w:rsidRPr="00577660">
        <w:rPr>
          <w:rFonts w:ascii="Verdana" w:hAnsi="Verdana" w:cs="Verdana"/>
          <w:sz w:val="18"/>
          <w:szCs w:val="18"/>
        </w:rPr>
        <w:t>Atividades:</w:t>
      </w:r>
    </w:p>
    <w:p w:rsidR="00586DE9" w:rsidRPr="00577660" w:rsidRDefault="00586DE9" w:rsidP="0057766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 w:rsidRPr="00577660">
        <w:rPr>
          <w:rFonts w:ascii="Verdana" w:hAnsi="Verdana" w:cs="Verdana"/>
          <w:sz w:val="18"/>
          <w:szCs w:val="18"/>
        </w:rPr>
        <w:t>Coordenar o grupo de elétrica naval em passagem de cabos, conexões, testes e</w:t>
      </w:r>
    </w:p>
    <w:p w:rsidR="00586DE9" w:rsidRPr="00577660" w:rsidRDefault="00586DE9" w:rsidP="004917A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 w:rsidRPr="00577660">
        <w:rPr>
          <w:rFonts w:ascii="Verdana" w:hAnsi="Verdana" w:cs="Verdana"/>
          <w:sz w:val="18"/>
          <w:szCs w:val="18"/>
        </w:rPr>
        <w:t>acompanhamento no comissionamento dos seguintes sistemas:</w:t>
      </w:r>
    </w:p>
    <w:p w:rsidR="00586DE9" w:rsidRPr="00577660" w:rsidRDefault="00586DE9" w:rsidP="0057766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 w:rsidRPr="00577660">
        <w:rPr>
          <w:rFonts w:ascii="Verdana" w:hAnsi="Verdana" w:cs="Verdana"/>
          <w:sz w:val="18"/>
          <w:szCs w:val="18"/>
        </w:rPr>
        <w:t>Geração de energia elétrica,</w:t>
      </w:r>
    </w:p>
    <w:p w:rsidR="00586DE9" w:rsidRPr="00577660" w:rsidRDefault="00586DE9" w:rsidP="0057766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 w:rsidRPr="00577660">
        <w:rPr>
          <w:rFonts w:ascii="Verdana" w:hAnsi="Verdana" w:cs="Verdana"/>
          <w:sz w:val="18"/>
          <w:szCs w:val="18"/>
        </w:rPr>
        <w:t>Automação de sistemas,</w:t>
      </w:r>
    </w:p>
    <w:p w:rsidR="00586DE9" w:rsidRPr="00577660" w:rsidRDefault="00586DE9" w:rsidP="0057766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 w:rsidRPr="00577660">
        <w:rPr>
          <w:rFonts w:ascii="Verdana" w:hAnsi="Verdana" w:cs="Verdana"/>
          <w:sz w:val="18"/>
          <w:szCs w:val="18"/>
        </w:rPr>
        <w:t>Comunicação interna e externa,</w:t>
      </w:r>
    </w:p>
    <w:p w:rsidR="00586DE9" w:rsidRPr="00577660" w:rsidRDefault="00586DE9" w:rsidP="0057766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 w:rsidRPr="00577660">
        <w:rPr>
          <w:rFonts w:ascii="Verdana" w:hAnsi="Verdana" w:cs="Verdana"/>
          <w:sz w:val="18"/>
          <w:szCs w:val="18"/>
        </w:rPr>
        <w:t>Sistemas de navegação,</w:t>
      </w:r>
    </w:p>
    <w:p w:rsidR="00586DE9" w:rsidRPr="00577660" w:rsidRDefault="00586DE9" w:rsidP="0057766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 w:rsidRPr="00577660">
        <w:rPr>
          <w:rFonts w:ascii="Verdana" w:hAnsi="Verdana" w:cs="Verdana"/>
          <w:sz w:val="18"/>
          <w:szCs w:val="18"/>
        </w:rPr>
        <w:t>Ponte Integrada,</w:t>
      </w:r>
    </w:p>
    <w:p w:rsidR="00586DE9" w:rsidRPr="00577660" w:rsidRDefault="00586DE9" w:rsidP="0057766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 w:rsidRPr="00577660">
        <w:rPr>
          <w:rFonts w:ascii="Verdana" w:hAnsi="Verdana" w:cs="Verdana"/>
          <w:sz w:val="18"/>
          <w:szCs w:val="18"/>
        </w:rPr>
        <w:t>Eletrônicos,</w:t>
      </w:r>
    </w:p>
    <w:p w:rsidR="00586DE9" w:rsidRDefault="00586DE9" w:rsidP="0057766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</w:p>
    <w:p w:rsidR="00586DE9" w:rsidRPr="00577660" w:rsidRDefault="00586DE9" w:rsidP="00577660">
      <w:pPr>
        <w:autoSpaceDE w:val="0"/>
        <w:autoSpaceDN w:val="0"/>
        <w:adjustRightInd w:val="0"/>
        <w:spacing w:after="0" w:line="240" w:lineRule="auto"/>
        <w:rPr>
          <w:rFonts w:ascii="ArialNegrito,Bold" w:hAnsi="ArialNegrito,Bold" w:cs="ArialNegrito,Bold"/>
          <w:b/>
          <w:bCs/>
          <w:sz w:val="20"/>
          <w:szCs w:val="20"/>
        </w:rPr>
      </w:pPr>
      <w:r w:rsidRPr="00577660">
        <w:rPr>
          <w:rFonts w:ascii="ArialNegrito,Bold" w:hAnsi="ArialNegrito,Bold" w:cs="ArialNegrito,Bold"/>
          <w:b/>
          <w:bCs/>
          <w:sz w:val="20"/>
          <w:szCs w:val="20"/>
        </w:rPr>
        <w:t xml:space="preserve">ESE PROJETOS E SERVIÇOS </w:t>
      </w:r>
    </w:p>
    <w:p w:rsidR="00586DE9" w:rsidRPr="00577660" w:rsidRDefault="00586DE9" w:rsidP="0057766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 w:rsidRPr="00577660">
        <w:rPr>
          <w:rFonts w:ascii="Verdana" w:hAnsi="Verdana" w:cs="Verdana"/>
          <w:sz w:val="18"/>
          <w:szCs w:val="18"/>
        </w:rPr>
        <w:t>Período: 09/2005 A 10/2006</w:t>
      </w:r>
    </w:p>
    <w:p w:rsidR="00586DE9" w:rsidRPr="00577660" w:rsidRDefault="00586DE9" w:rsidP="00577660">
      <w:pPr>
        <w:autoSpaceDE w:val="0"/>
        <w:autoSpaceDN w:val="0"/>
        <w:adjustRightInd w:val="0"/>
        <w:spacing w:after="0" w:line="240" w:lineRule="auto"/>
        <w:rPr>
          <w:rFonts w:ascii="ArialNegrito,Bold" w:hAnsi="ArialNegrito,Bold" w:cs="ArialNegrito,Bold"/>
          <w:b/>
          <w:bCs/>
          <w:sz w:val="18"/>
          <w:szCs w:val="18"/>
        </w:rPr>
      </w:pPr>
      <w:r w:rsidRPr="00577660">
        <w:rPr>
          <w:rFonts w:ascii="Verdana" w:hAnsi="Verdana" w:cs="Verdana"/>
          <w:sz w:val="18"/>
          <w:szCs w:val="18"/>
        </w:rPr>
        <w:t xml:space="preserve">Cargo: </w:t>
      </w:r>
      <w:r w:rsidRPr="00577660">
        <w:rPr>
          <w:rFonts w:ascii="ArialNegrito,Bold" w:hAnsi="ArialNegrito,Bold" w:cs="ArialNegrito,Bold"/>
          <w:b/>
          <w:bCs/>
          <w:sz w:val="18"/>
          <w:szCs w:val="18"/>
        </w:rPr>
        <w:t>Eletricista</w:t>
      </w:r>
    </w:p>
    <w:p w:rsidR="00586DE9" w:rsidRPr="00577660" w:rsidRDefault="00586DE9" w:rsidP="0057766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 w:rsidRPr="00577660">
        <w:rPr>
          <w:rFonts w:ascii="Verdana" w:hAnsi="Verdana" w:cs="Verdana"/>
          <w:sz w:val="18"/>
          <w:szCs w:val="18"/>
        </w:rPr>
        <w:t>Atividades:</w:t>
      </w:r>
    </w:p>
    <w:p w:rsidR="00586DE9" w:rsidRPr="00577660" w:rsidRDefault="00586DE9" w:rsidP="0057766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 w:rsidRPr="00577660">
        <w:rPr>
          <w:rFonts w:ascii="Verdana" w:hAnsi="Verdana" w:cs="Verdana"/>
          <w:sz w:val="18"/>
          <w:szCs w:val="18"/>
        </w:rPr>
        <w:t>Instalações navais;</w:t>
      </w:r>
    </w:p>
    <w:p w:rsidR="00586DE9" w:rsidRPr="00577660" w:rsidRDefault="00586DE9" w:rsidP="0057766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 w:rsidRPr="00577660">
        <w:rPr>
          <w:rFonts w:ascii="Verdana" w:hAnsi="Verdana" w:cs="Verdana"/>
          <w:sz w:val="18"/>
          <w:szCs w:val="18"/>
        </w:rPr>
        <w:t>Instalações Prediais;</w:t>
      </w:r>
    </w:p>
    <w:p w:rsidR="00586DE9" w:rsidRPr="00577660" w:rsidRDefault="00586DE9" w:rsidP="0057766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 w:rsidRPr="00577660">
        <w:rPr>
          <w:rFonts w:ascii="Verdana" w:hAnsi="Verdana" w:cs="Verdana"/>
          <w:sz w:val="18"/>
          <w:szCs w:val="18"/>
        </w:rPr>
        <w:t>Teste dos Equipamentos em Geral;</w:t>
      </w:r>
    </w:p>
    <w:p w:rsidR="00586DE9" w:rsidRPr="00577660" w:rsidRDefault="00586DE9" w:rsidP="0057766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 w:rsidRPr="00577660">
        <w:rPr>
          <w:rFonts w:ascii="Verdana" w:hAnsi="Verdana" w:cs="Verdana"/>
          <w:sz w:val="18"/>
          <w:szCs w:val="18"/>
        </w:rPr>
        <w:t>Montagem de Painéis em Geral;</w:t>
      </w:r>
    </w:p>
    <w:p w:rsidR="00586DE9" w:rsidRPr="00577660" w:rsidRDefault="00586DE9" w:rsidP="0057766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Desenhista Cadista </w:t>
      </w:r>
    </w:p>
    <w:p w:rsidR="00586DE9" w:rsidRDefault="00586DE9" w:rsidP="0057766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</w:p>
    <w:p w:rsidR="00586DE9" w:rsidRPr="00577660" w:rsidRDefault="00586DE9" w:rsidP="00577660">
      <w:pPr>
        <w:autoSpaceDE w:val="0"/>
        <w:autoSpaceDN w:val="0"/>
        <w:adjustRightInd w:val="0"/>
        <w:spacing w:after="0" w:line="240" w:lineRule="auto"/>
        <w:rPr>
          <w:rFonts w:ascii="ArialNegrito,Bold" w:hAnsi="ArialNegrito,Bold" w:cs="ArialNegrito,Bold"/>
          <w:b/>
          <w:bCs/>
          <w:sz w:val="20"/>
          <w:szCs w:val="20"/>
        </w:rPr>
      </w:pPr>
      <w:r w:rsidRPr="00577660">
        <w:rPr>
          <w:rFonts w:ascii="ArialNegrito,Bold" w:hAnsi="ArialNegrito,Bold" w:cs="ArialNegrito,Bold"/>
          <w:b/>
          <w:bCs/>
          <w:sz w:val="20"/>
          <w:szCs w:val="20"/>
        </w:rPr>
        <w:t xml:space="preserve">ESTALEIRO ITAJAÍ S/A (EISA) </w:t>
      </w:r>
    </w:p>
    <w:p w:rsidR="00586DE9" w:rsidRPr="00577660" w:rsidRDefault="00586DE9" w:rsidP="0057766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 w:rsidRPr="00577660">
        <w:rPr>
          <w:rFonts w:ascii="Verdana" w:hAnsi="Verdana" w:cs="Verdana"/>
          <w:sz w:val="18"/>
          <w:szCs w:val="18"/>
        </w:rPr>
        <w:t>Período: 10/2004 A 08/2005</w:t>
      </w:r>
    </w:p>
    <w:p w:rsidR="00586DE9" w:rsidRPr="00577660" w:rsidRDefault="00586DE9" w:rsidP="00577660">
      <w:pPr>
        <w:autoSpaceDE w:val="0"/>
        <w:autoSpaceDN w:val="0"/>
        <w:adjustRightInd w:val="0"/>
        <w:spacing w:after="0" w:line="240" w:lineRule="auto"/>
        <w:rPr>
          <w:rFonts w:ascii="ArialNegrito,Bold" w:hAnsi="ArialNegrito,Bold" w:cs="ArialNegrito,Bold"/>
          <w:b/>
          <w:bCs/>
          <w:sz w:val="18"/>
          <w:szCs w:val="18"/>
        </w:rPr>
      </w:pPr>
      <w:r w:rsidRPr="00577660">
        <w:rPr>
          <w:rFonts w:ascii="Verdana" w:hAnsi="Verdana" w:cs="Verdana"/>
          <w:sz w:val="18"/>
          <w:szCs w:val="18"/>
        </w:rPr>
        <w:t xml:space="preserve">Cargo: </w:t>
      </w:r>
      <w:r w:rsidRPr="00577660">
        <w:rPr>
          <w:rFonts w:ascii="ArialNegrito,Bold" w:hAnsi="ArialNegrito,Bold" w:cs="ArialNegrito,Bold"/>
          <w:b/>
          <w:bCs/>
          <w:sz w:val="18"/>
          <w:szCs w:val="18"/>
        </w:rPr>
        <w:t>Meio Oficial de Elétrica Naval</w:t>
      </w:r>
    </w:p>
    <w:p w:rsidR="00586DE9" w:rsidRPr="00577660" w:rsidRDefault="00586DE9" w:rsidP="0057766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 w:rsidRPr="00577660">
        <w:rPr>
          <w:rFonts w:ascii="Verdana" w:hAnsi="Verdana" w:cs="Verdana"/>
          <w:sz w:val="18"/>
          <w:szCs w:val="18"/>
        </w:rPr>
        <w:t>Atividades:</w:t>
      </w:r>
    </w:p>
    <w:p w:rsidR="00586DE9" w:rsidRDefault="00586DE9" w:rsidP="0057766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 w:rsidRPr="00577660">
        <w:rPr>
          <w:rFonts w:ascii="Verdana" w:hAnsi="Verdana" w:cs="Verdana"/>
          <w:sz w:val="18"/>
          <w:szCs w:val="18"/>
        </w:rPr>
        <w:t>Passagem</w:t>
      </w:r>
      <w:r>
        <w:rPr>
          <w:rFonts w:ascii="Verdana" w:hAnsi="Verdana" w:cs="Verdana"/>
          <w:sz w:val="18"/>
          <w:szCs w:val="18"/>
        </w:rPr>
        <w:t xml:space="preserve"> e amarração</w:t>
      </w:r>
      <w:r w:rsidRPr="00577660">
        <w:rPr>
          <w:rFonts w:ascii="Verdana" w:hAnsi="Verdana" w:cs="Verdana"/>
          <w:sz w:val="18"/>
          <w:szCs w:val="18"/>
        </w:rPr>
        <w:t xml:space="preserve"> de Cabos</w:t>
      </w:r>
      <w:r>
        <w:rPr>
          <w:rFonts w:ascii="Verdana" w:hAnsi="Verdana" w:cs="Verdana"/>
          <w:sz w:val="18"/>
          <w:szCs w:val="18"/>
        </w:rPr>
        <w:t>, fechamento de MCT</w:t>
      </w:r>
      <w:r w:rsidRPr="00577660">
        <w:rPr>
          <w:rFonts w:ascii="Verdana" w:hAnsi="Verdana" w:cs="Verdana"/>
          <w:sz w:val="18"/>
          <w:szCs w:val="18"/>
        </w:rPr>
        <w:t xml:space="preserve"> e i</w:t>
      </w:r>
      <w:r>
        <w:rPr>
          <w:rFonts w:ascii="Verdana" w:hAnsi="Verdana" w:cs="Verdana"/>
          <w:sz w:val="18"/>
          <w:szCs w:val="18"/>
        </w:rPr>
        <w:t>nstalações de painéis;</w:t>
      </w:r>
    </w:p>
    <w:p w:rsidR="00586DE9" w:rsidRDefault="00586DE9" w:rsidP="0057766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586DE9" w:rsidRDefault="00586DE9" w:rsidP="00577660">
      <w:pPr>
        <w:autoSpaceDE w:val="0"/>
        <w:autoSpaceDN w:val="0"/>
        <w:adjustRightInd w:val="0"/>
        <w:spacing w:after="0" w:line="240" w:lineRule="auto"/>
        <w:rPr>
          <w:rFonts w:ascii="ArialNegrito,Bold" w:hAnsi="ArialNegrito,Bold" w:cs="ArialNegrito,Bold"/>
          <w:b/>
          <w:bCs/>
          <w:color w:val="0000FF"/>
          <w:sz w:val="16"/>
          <w:szCs w:val="16"/>
        </w:rPr>
      </w:pPr>
      <w:r w:rsidRPr="00577660">
        <w:rPr>
          <w:rFonts w:ascii="ArialNegrito,Bold" w:hAnsi="ArialNegrito,Bold" w:cs="ArialNegrito,Bold"/>
          <w:b/>
          <w:bCs/>
          <w:color w:val="0000FF"/>
        </w:rPr>
        <w:t>Cursor Complementares:</w:t>
      </w:r>
    </w:p>
    <w:p w:rsidR="00586DE9" w:rsidRPr="00577660" w:rsidRDefault="00586DE9" w:rsidP="0057766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 w:rsidRPr="00577660">
        <w:rPr>
          <w:rFonts w:ascii="Verdana" w:hAnsi="Verdana" w:cs="Verdana"/>
          <w:color w:val="000000"/>
          <w:sz w:val="18"/>
          <w:szCs w:val="18"/>
        </w:rPr>
        <w:t>Controladores de GMG DEIF: Treinamento de Controladores para grupo gerador de</w:t>
      </w:r>
    </w:p>
    <w:p w:rsidR="00586DE9" w:rsidRDefault="00586DE9" w:rsidP="0057766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 w:rsidRPr="00577660">
        <w:rPr>
          <w:rFonts w:ascii="Verdana" w:hAnsi="Verdana" w:cs="Verdana"/>
          <w:color w:val="000000"/>
          <w:sz w:val="18"/>
          <w:szCs w:val="18"/>
        </w:rPr>
        <w:t xml:space="preserve">Aplicação naval </w:t>
      </w:r>
      <w:r>
        <w:rPr>
          <w:rFonts w:ascii="Verdana" w:hAnsi="Verdana" w:cs="Verdana"/>
          <w:color w:val="000000"/>
          <w:sz w:val="18"/>
          <w:szCs w:val="18"/>
        </w:rPr>
        <w:t>–</w:t>
      </w:r>
      <w:r w:rsidRPr="00577660">
        <w:rPr>
          <w:rFonts w:ascii="Verdana" w:hAnsi="Verdana" w:cs="Verdana"/>
          <w:color w:val="000000"/>
          <w:sz w:val="18"/>
          <w:szCs w:val="18"/>
        </w:rPr>
        <w:t xml:space="preserve"> DEIF</w:t>
      </w:r>
    </w:p>
    <w:p w:rsidR="00586DE9" w:rsidRDefault="00586DE9" w:rsidP="001644B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 w:rsidRPr="001644BA">
        <w:rPr>
          <w:rFonts w:ascii="Verdana" w:hAnsi="Verdana" w:cs="Verdana"/>
          <w:color w:val="000000"/>
          <w:sz w:val="18"/>
          <w:szCs w:val="18"/>
        </w:rPr>
        <w:t xml:space="preserve">Regulador de Velocidade </w:t>
      </w:r>
      <w:r>
        <w:rPr>
          <w:rFonts w:ascii="Verdana" w:hAnsi="Verdana" w:cs="Verdana"/>
          <w:color w:val="000000"/>
          <w:sz w:val="18"/>
          <w:szCs w:val="18"/>
        </w:rPr>
        <w:t>–</w:t>
      </w:r>
      <w:r w:rsidRPr="001644BA">
        <w:rPr>
          <w:rFonts w:ascii="Verdana" w:hAnsi="Verdana" w:cs="Verdana"/>
          <w:color w:val="000000"/>
          <w:sz w:val="18"/>
          <w:szCs w:val="18"/>
        </w:rPr>
        <w:t xml:space="preserve"> GAC</w:t>
      </w:r>
    </w:p>
    <w:p w:rsidR="00586DE9" w:rsidRPr="001644BA" w:rsidRDefault="00586DE9" w:rsidP="001644B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 xml:space="preserve">Reguladores de tensão para geradores – GRAMEYER </w:t>
      </w:r>
    </w:p>
    <w:p w:rsidR="00586DE9" w:rsidRPr="001644BA" w:rsidRDefault="00586DE9" w:rsidP="0057766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 w:rsidRPr="00577660">
        <w:rPr>
          <w:rFonts w:ascii="Verdana" w:hAnsi="Verdana" w:cs="Verdana"/>
          <w:color w:val="000000"/>
          <w:sz w:val="18"/>
          <w:szCs w:val="18"/>
        </w:rPr>
        <w:t>Controladores de GMG COMAP: Treinamento de contr</w:t>
      </w:r>
      <w:r>
        <w:rPr>
          <w:rFonts w:ascii="Verdana" w:hAnsi="Verdana" w:cs="Verdana"/>
          <w:color w:val="000000"/>
          <w:sz w:val="18"/>
          <w:szCs w:val="18"/>
        </w:rPr>
        <w:t xml:space="preserve">oladores para grupos geradores - </w:t>
      </w:r>
      <w:r w:rsidRPr="001644BA">
        <w:rPr>
          <w:rFonts w:ascii="Verdana" w:hAnsi="Verdana" w:cs="Verdana"/>
          <w:color w:val="000000"/>
          <w:sz w:val="18"/>
          <w:szCs w:val="18"/>
        </w:rPr>
        <w:t xml:space="preserve">SERVINTEL INTERNATIONAL </w:t>
      </w:r>
    </w:p>
    <w:p w:rsidR="00586DE9" w:rsidRPr="001644BA" w:rsidRDefault="00586DE9" w:rsidP="0057766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 w:rsidRPr="00577660">
        <w:rPr>
          <w:rFonts w:ascii="Verdana" w:hAnsi="Verdana" w:cs="Verdana"/>
          <w:color w:val="000000"/>
          <w:sz w:val="18"/>
          <w:szCs w:val="18"/>
        </w:rPr>
        <w:t>CLP: Trei</w:t>
      </w:r>
      <w:r>
        <w:rPr>
          <w:rFonts w:ascii="Verdana" w:hAnsi="Verdana" w:cs="Verdana"/>
          <w:color w:val="000000"/>
          <w:sz w:val="18"/>
          <w:szCs w:val="18"/>
        </w:rPr>
        <w:t xml:space="preserve">namento para aplicação de CLP S7-1200 - </w:t>
      </w:r>
      <w:r w:rsidRPr="001644BA">
        <w:rPr>
          <w:rFonts w:ascii="Verdana" w:hAnsi="Verdana" w:cs="Verdana"/>
          <w:color w:val="000000"/>
          <w:sz w:val="18"/>
          <w:szCs w:val="18"/>
        </w:rPr>
        <w:t xml:space="preserve">SIEMENS . </w:t>
      </w:r>
      <w:r w:rsidRPr="001644BA">
        <w:rPr>
          <w:rFonts w:ascii="Verdana" w:hAnsi="Verdana" w:cs="Verdana"/>
          <w:color w:val="000000"/>
          <w:sz w:val="18"/>
          <w:szCs w:val="18"/>
          <w:lang w:val="en-US"/>
        </w:rPr>
        <w:t>PA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>NASONIC/ MATSUSHITA</w:t>
      </w:r>
    </w:p>
    <w:p w:rsidR="00586DE9" w:rsidRPr="00577660" w:rsidRDefault="00586DE9" w:rsidP="0057766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US"/>
        </w:rPr>
      </w:pPr>
      <w:r w:rsidRPr="00577660">
        <w:rPr>
          <w:rFonts w:ascii="Verdana" w:hAnsi="Verdana" w:cs="Verdana"/>
          <w:color w:val="000000"/>
          <w:sz w:val="18"/>
          <w:szCs w:val="18"/>
          <w:lang w:val="en-US"/>
        </w:rPr>
        <w:t>NR-10- NAVSHIP</w:t>
      </w:r>
    </w:p>
    <w:p w:rsidR="00586DE9" w:rsidRPr="00577660" w:rsidRDefault="00586DE9" w:rsidP="0057766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 w:rsidRPr="00577660">
        <w:rPr>
          <w:rFonts w:ascii="Verdana" w:hAnsi="Verdana" w:cs="Verdana"/>
          <w:color w:val="000000"/>
          <w:sz w:val="18"/>
          <w:szCs w:val="18"/>
        </w:rPr>
        <w:t>Eficiência Energética - SENAI</w:t>
      </w:r>
    </w:p>
    <w:p w:rsidR="00586DE9" w:rsidRPr="00577660" w:rsidRDefault="00586DE9" w:rsidP="0057766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 w:rsidRPr="00577660">
        <w:rPr>
          <w:rFonts w:ascii="Verdana" w:hAnsi="Verdana" w:cs="Verdana"/>
          <w:color w:val="000000"/>
          <w:sz w:val="18"/>
          <w:szCs w:val="18"/>
        </w:rPr>
        <w:t xml:space="preserve">Soldagem de Circuitos Eletrônicos, Cabos de Rede </w:t>
      </w:r>
      <w:r>
        <w:rPr>
          <w:rFonts w:ascii="Verdana" w:hAnsi="Verdana" w:cs="Verdana"/>
          <w:color w:val="000000"/>
          <w:sz w:val="18"/>
          <w:szCs w:val="18"/>
        </w:rPr>
        <w:t>–</w:t>
      </w:r>
      <w:r w:rsidRPr="00577660">
        <w:rPr>
          <w:rFonts w:ascii="Verdana" w:hAnsi="Verdana" w:cs="Verdana"/>
          <w:color w:val="000000"/>
          <w:sz w:val="18"/>
          <w:szCs w:val="18"/>
        </w:rPr>
        <w:t xml:space="preserve"> NAVSHIP</w:t>
      </w:r>
    </w:p>
    <w:p w:rsidR="00586DE9" w:rsidRDefault="00586DE9" w:rsidP="0057766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586DE9" w:rsidRDefault="00586DE9" w:rsidP="0057766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586DE9" w:rsidRDefault="00586DE9" w:rsidP="0057766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586DE9" w:rsidRPr="00577660" w:rsidRDefault="00586DE9" w:rsidP="00577660">
      <w:pPr>
        <w:autoSpaceDE w:val="0"/>
        <w:autoSpaceDN w:val="0"/>
        <w:adjustRightInd w:val="0"/>
        <w:spacing w:after="0" w:line="240" w:lineRule="auto"/>
        <w:jc w:val="right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6"/>
          <w:szCs w:val="16"/>
        </w:rPr>
        <w:t>Itajaí, 13/08</w:t>
      </w:r>
      <w:r w:rsidRPr="00577660">
        <w:rPr>
          <w:rFonts w:ascii="Verdana" w:hAnsi="Verdana" w:cs="Verdana"/>
          <w:b/>
          <w:sz w:val="16"/>
          <w:szCs w:val="16"/>
        </w:rPr>
        <w:t>/2015</w:t>
      </w:r>
    </w:p>
    <w:sectPr w:rsidR="00586DE9" w:rsidRPr="00577660" w:rsidSect="008E30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Negrito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343FC"/>
    <w:multiLevelType w:val="hybridMultilevel"/>
    <w:tmpl w:val="A9DE38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260A1B"/>
    <w:multiLevelType w:val="hybridMultilevel"/>
    <w:tmpl w:val="A1F81C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1467D6"/>
    <w:multiLevelType w:val="hybridMultilevel"/>
    <w:tmpl w:val="21BC71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17105E"/>
    <w:multiLevelType w:val="hybridMultilevel"/>
    <w:tmpl w:val="563C9C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103E17"/>
    <w:multiLevelType w:val="hybridMultilevel"/>
    <w:tmpl w:val="50927F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C80941"/>
    <w:multiLevelType w:val="hybridMultilevel"/>
    <w:tmpl w:val="5A8E6E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3674C6"/>
    <w:multiLevelType w:val="hybridMultilevel"/>
    <w:tmpl w:val="5A2CC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300F9F"/>
    <w:multiLevelType w:val="hybridMultilevel"/>
    <w:tmpl w:val="D57CAC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701A61"/>
    <w:multiLevelType w:val="hybridMultilevel"/>
    <w:tmpl w:val="49F0FB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7"/>
  </w:num>
  <w:num w:numId="5">
    <w:abstractNumId w:val="4"/>
  </w:num>
  <w:num w:numId="6">
    <w:abstractNumId w:val="5"/>
  </w:num>
  <w:num w:numId="7">
    <w:abstractNumId w:val="2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17A5"/>
    <w:rsid w:val="000B10FF"/>
    <w:rsid w:val="001644BA"/>
    <w:rsid w:val="003C6D50"/>
    <w:rsid w:val="004917A5"/>
    <w:rsid w:val="00577660"/>
    <w:rsid w:val="00586DE9"/>
    <w:rsid w:val="00587AB4"/>
    <w:rsid w:val="00594CE8"/>
    <w:rsid w:val="00751D86"/>
    <w:rsid w:val="007D4FEA"/>
    <w:rsid w:val="00817E6A"/>
    <w:rsid w:val="00876B9F"/>
    <w:rsid w:val="0088568F"/>
    <w:rsid w:val="008E3041"/>
    <w:rsid w:val="00926435"/>
    <w:rsid w:val="00A45C13"/>
    <w:rsid w:val="00B7299B"/>
    <w:rsid w:val="00CA181F"/>
    <w:rsid w:val="00D11386"/>
    <w:rsid w:val="00D42B79"/>
    <w:rsid w:val="00FA2B6D"/>
    <w:rsid w:val="00FE20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041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4917A5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4917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ristianoairos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113</TotalTime>
  <Pages>2</Pages>
  <Words>582</Words>
  <Characters>3148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cairoso</dc:creator>
  <cp:keywords/>
  <dc:description/>
  <cp:lastModifiedBy>cairoso</cp:lastModifiedBy>
  <cp:revision>9</cp:revision>
  <dcterms:created xsi:type="dcterms:W3CDTF">2015-05-29T19:33:00Z</dcterms:created>
  <dcterms:modified xsi:type="dcterms:W3CDTF">2015-08-18T01:28:00Z</dcterms:modified>
</cp:coreProperties>
</file>