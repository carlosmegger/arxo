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Nome do Currículo"/>
        <w:tag w:val="Nome do Currículo"/>
        <w:id w:val="-924265653"/>
        <w:placeholder>
          <w:docPart w:val="6D89F9DED5764D20B213254CFF694925"/>
        </w:placeholder>
        <w:docPartList>
          <w:docPartGallery w:val="Quick Parts"/>
          <w:docPartCategory w:val=" Nome do Currículo"/>
        </w:docPartList>
      </w:sdtPr>
      <w:sdtEndPr/>
      <w:sdtContent>
        <w:p w:rsidR="001C4969" w:rsidRPr="00BD010C" w:rsidRDefault="00BD010C" w:rsidP="00BD010C">
          <w:pPr>
            <w:rPr>
              <w:b/>
              <w:i/>
              <w:noProof/>
              <w:color w:val="675E47" w:themeColor="text2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3D48E929" wp14:editId="3125B1E5">
                <wp:simplePos x="0" y="0"/>
                <wp:positionH relativeFrom="column">
                  <wp:posOffset>3926840</wp:posOffset>
                </wp:positionH>
                <wp:positionV relativeFrom="paragraph">
                  <wp:posOffset>0</wp:posOffset>
                </wp:positionV>
                <wp:extent cx="1123950" cy="1544320"/>
                <wp:effectExtent l="0" t="0" r="0" b="0"/>
                <wp:wrapSquare wrapText="bothSides"/>
                <wp:docPr id="3" name="Imagem 3" descr="C:\Users\FamilyLima\Desktop\Imagem (3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FamilyLima\Desktop\Imagem (3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54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rPr>
                <w:b/>
                <w:i/>
                <w:color w:val="675E47" w:themeColor="text2"/>
                <w:sz w:val="36"/>
                <w:szCs w:val="36"/>
              </w:rPr>
              <w:alias w:val="Autor"/>
              <w:tag w:val=""/>
              <w:id w:val="1823003119"/>
              <w:placeholder>
                <w:docPart w:val="1C0A2342D2404E38943B66491BE0C9C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1C4969" w:rsidRPr="002F1B15">
                <w:rPr>
                  <w:b/>
                  <w:i/>
                  <w:color w:val="675E47" w:themeColor="text2"/>
                  <w:sz w:val="36"/>
                  <w:szCs w:val="36"/>
                </w:rPr>
                <w:t>José Matheus Carvalho de Lima</w:t>
              </w:r>
            </w:sdtContent>
          </w:sdt>
        </w:p>
        <w:sdt>
          <w:sdtPr>
            <w:rPr>
              <w:b/>
            </w:rPr>
            <w:alias w:val="Telefone"/>
            <w:tag w:val=""/>
            <w:id w:val="1357783703"/>
            <w:placeholder>
              <w:docPart w:val="E22F48D3354840CB8BF0353386F256A3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1C4969" w:rsidRPr="004C15B1" w:rsidRDefault="00FB5EE0">
              <w:pPr>
                <w:pStyle w:val="Telefone"/>
                <w:rPr>
                  <w:b/>
                </w:rPr>
              </w:pPr>
              <w:r w:rsidRPr="004C15B1">
                <w:rPr>
                  <w:b/>
                </w:rPr>
                <w:t>(</w:t>
              </w:r>
              <w:r w:rsidR="002A187C">
                <w:rPr>
                  <w:b/>
                </w:rPr>
                <w:t>81) 3145-0467 / (</w:t>
              </w:r>
              <w:r w:rsidR="00492278">
                <w:rPr>
                  <w:b/>
                </w:rPr>
                <w:t xml:space="preserve">81) </w:t>
              </w:r>
              <w:r w:rsidR="0054266E">
                <w:rPr>
                  <w:b/>
                </w:rPr>
                <w:t>9</w:t>
              </w:r>
              <w:r w:rsidR="00492278">
                <w:rPr>
                  <w:b/>
                </w:rPr>
                <w:t>8593-2385</w:t>
              </w:r>
            </w:p>
          </w:sdtContent>
        </w:sdt>
        <w:p w:rsidR="001C4969" w:rsidRDefault="001C4969">
          <w:pPr>
            <w:pStyle w:val="NomePessoal"/>
          </w:pPr>
        </w:p>
        <w:sdt>
          <w:sdtPr>
            <w:rPr>
              <w:b/>
              <w:color w:val="675E47" w:themeColor="text2"/>
              <w:sz w:val="24"/>
              <w:szCs w:val="24"/>
            </w:rPr>
            <w:alias w:val="Endereço de Email"/>
            <w:tag w:val=""/>
            <w:id w:val="527535243"/>
            <w:placeholder>
              <w:docPart w:val="680AF7A9320C4883AF6BEAB6A5F07EB7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1C4969" w:rsidRPr="001C4969" w:rsidRDefault="00FB5EE0">
              <w:pPr>
                <w:pStyle w:val="EndereodoRemetente"/>
                <w:rPr>
                  <w:sz w:val="24"/>
                  <w:szCs w:val="24"/>
                </w:rPr>
              </w:pPr>
              <w:r w:rsidRPr="00FB5EE0">
                <w:rPr>
                  <w:b/>
                  <w:color w:val="675E47" w:themeColor="text2"/>
                  <w:sz w:val="24"/>
                  <w:szCs w:val="24"/>
                </w:rPr>
                <w:t>E-Mail: josematheus1997@hotmail.com</w:t>
              </w:r>
            </w:p>
          </w:sdtContent>
        </w:sdt>
        <w:p w:rsidR="001C4969" w:rsidRDefault="00E64BA9">
          <w:pPr>
            <w:pStyle w:val="EndereodoRemetente"/>
            <w:rPr>
              <w:b/>
              <w:color w:val="675E47" w:themeColor="text2"/>
              <w:sz w:val="24"/>
              <w:szCs w:val="24"/>
            </w:rPr>
          </w:pPr>
          <w:sdt>
            <w:sdtPr>
              <w:rPr>
                <w:b/>
                <w:color w:val="675E47" w:themeColor="text2"/>
                <w:sz w:val="24"/>
                <w:szCs w:val="24"/>
              </w:rPr>
              <w:alias w:val="Endereço"/>
              <w:tag w:val=""/>
              <w:id w:val="539556739"/>
              <w:placeholder>
                <w:docPart w:val="D0FB7A6D5A304844B07A8980DF702F43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 w:rsidR="00FB5EE0" w:rsidRPr="00FB5EE0">
                <w:rPr>
                  <w:b/>
                  <w:color w:val="675E47" w:themeColor="text2"/>
                  <w:sz w:val="24"/>
                  <w:szCs w:val="24"/>
                </w:rPr>
                <w:t xml:space="preserve">Endereço: </w:t>
              </w:r>
              <w:r w:rsidR="002A187C">
                <w:rPr>
                  <w:b/>
                  <w:color w:val="675E47" w:themeColor="text2"/>
                  <w:sz w:val="24"/>
                  <w:szCs w:val="24"/>
                </w:rPr>
                <w:t>Rua Jornalista Célio Meira</w:t>
              </w:r>
              <w:r w:rsidR="00D320DB">
                <w:rPr>
                  <w:b/>
                  <w:color w:val="675E47" w:themeColor="text2"/>
                  <w:sz w:val="24"/>
                  <w:szCs w:val="24"/>
                </w:rPr>
                <w:t xml:space="preserve"> </w:t>
              </w:r>
              <w:r w:rsidR="002A187C">
                <w:rPr>
                  <w:b/>
                  <w:color w:val="675E47" w:themeColor="text2"/>
                  <w:sz w:val="24"/>
                  <w:szCs w:val="24"/>
                </w:rPr>
                <w:t>331 (A</w:t>
              </w:r>
              <w:r w:rsidR="001C4969" w:rsidRPr="00FB5EE0">
                <w:rPr>
                  <w:b/>
                  <w:color w:val="675E47" w:themeColor="text2"/>
                  <w:sz w:val="24"/>
                  <w:szCs w:val="24"/>
                </w:rPr>
                <w:t>)</w:t>
              </w:r>
              <w:r w:rsidR="00D320DB">
                <w:rPr>
                  <w:b/>
                  <w:color w:val="675E47" w:themeColor="text2"/>
                  <w:sz w:val="24"/>
                  <w:szCs w:val="24"/>
                </w:rPr>
                <w:t xml:space="preserve"> </w:t>
              </w:r>
            </w:sdtContent>
          </w:sdt>
          <w:r w:rsidR="008E2B08">
            <w:rPr>
              <w:b/>
              <w:color w:val="675E47" w:themeColor="text2"/>
              <w:sz w:val="24"/>
              <w:szCs w:val="24"/>
            </w:rPr>
            <w:t>–</w:t>
          </w:r>
          <w:r w:rsidR="00D320DB">
            <w:rPr>
              <w:b/>
              <w:color w:val="675E47" w:themeColor="text2"/>
              <w:sz w:val="24"/>
              <w:szCs w:val="24"/>
            </w:rPr>
            <w:t xml:space="preserve"> CAJÁ</w:t>
          </w:r>
        </w:p>
        <w:p w:rsidR="008E2B08" w:rsidRDefault="008E2B08">
          <w:pPr>
            <w:pStyle w:val="EndereodoRemetente"/>
            <w:rPr>
              <w:b/>
              <w:color w:val="675E47" w:themeColor="text2"/>
              <w:sz w:val="24"/>
              <w:szCs w:val="24"/>
            </w:rPr>
          </w:pPr>
          <w:r>
            <w:rPr>
              <w:b/>
              <w:color w:val="675E47" w:themeColor="text2"/>
              <w:sz w:val="24"/>
              <w:szCs w:val="24"/>
            </w:rPr>
            <w:t>Estado Civil: Solteiro</w:t>
          </w:r>
        </w:p>
        <w:p w:rsidR="008E2B08" w:rsidRPr="00D320DB" w:rsidRDefault="008E2B08">
          <w:pPr>
            <w:pStyle w:val="EndereodoRemetente"/>
            <w:rPr>
              <w:b/>
              <w:color w:val="675E47" w:themeColor="text2"/>
              <w:sz w:val="24"/>
              <w:szCs w:val="24"/>
            </w:rPr>
          </w:pPr>
          <w:r>
            <w:rPr>
              <w:b/>
              <w:color w:val="675E47" w:themeColor="text2"/>
              <w:sz w:val="24"/>
              <w:szCs w:val="24"/>
            </w:rPr>
            <w:t>Nacionalidade: Brasileiro</w:t>
          </w:r>
        </w:p>
        <w:p w:rsidR="00CF69D6" w:rsidRDefault="00E64BA9" w:rsidP="00D320DB">
          <w:pPr>
            <w:pStyle w:val="EndereodoRemetente"/>
          </w:pPr>
        </w:p>
      </w:sdtContent>
    </w:sdt>
    <w:p w:rsidR="00867A90" w:rsidRPr="00867A90" w:rsidRDefault="0042449D" w:rsidP="00867A90">
      <w:pPr>
        <w:pStyle w:val="TtulodeSeo"/>
        <w:numPr>
          <w:ilvl w:val="0"/>
          <w:numId w:val="6"/>
        </w:numPr>
        <w:rPr>
          <w:sz w:val="28"/>
          <w:szCs w:val="28"/>
        </w:rPr>
      </w:pPr>
      <w:r w:rsidRPr="001C4969">
        <w:rPr>
          <w:sz w:val="28"/>
          <w:szCs w:val="28"/>
        </w:rPr>
        <w:t>Objetivos</w:t>
      </w:r>
      <w:r w:rsidR="00867A90">
        <w:rPr>
          <w:sz w:val="28"/>
          <w:szCs w:val="28"/>
        </w:rPr>
        <w:t xml:space="preserve"> </w:t>
      </w:r>
    </w:p>
    <w:p w:rsidR="00CF69D6" w:rsidRPr="00FB5EE0" w:rsidRDefault="001C4969">
      <w:pPr>
        <w:rPr>
          <w:b/>
          <w:sz w:val="24"/>
          <w:szCs w:val="24"/>
        </w:rPr>
      </w:pPr>
      <w:r w:rsidRPr="00FB5EE0">
        <w:rPr>
          <w:b/>
          <w:sz w:val="24"/>
          <w:szCs w:val="24"/>
        </w:rPr>
        <w:t>Realizar diversas funções dentro da empresa, estando sempre apto a dar o meu melhor. Adquirir experiência é o principal dos meus objetivos, de tal fo</w:t>
      </w:r>
      <w:r w:rsidR="00B0720D">
        <w:rPr>
          <w:b/>
          <w:sz w:val="24"/>
          <w:szCs w:val="24"/>
        </w:rPr>
        <w:t>rma que, ao adquiri-la, pretendo desenvolver</w:t>
      </w:r>
      <w:r w:rsidRPr="00FB5EE0">
        <w:rPr>
          <w:b/>
          <w:sz w:val="24"/>
          <w:szCs w:val="24"/>
        </w:rPr>
        <w:t xml:space="preserve"> da melhor maneira possíve</w:t>
      </w:r>
      <w:r w:rsidR="00B0720D">
        <w:rPr>
          <w:b/>
          <w:sz w:val="24"/>
          <w:szCs w:val="24"/>
        </w:rPr>
        <w:t>l o meu papel dentro da função que possa ser concedida.</w:t>
      </w:r>
    </w:p>
    <w:p w:rsidR="00867A90" w:rsidRPr="00867A90" w:rsidRDefault="0042449D" w:rsidP="00867A90">
      <w:pPr>
        <w:pStyle w:val="TtulodeSeo"/>
        <w:numPr>
          <w:ilvl w:val="0"/>
          <w:numId w:val="6"/>
        </w:numPr>
        <w:rPr>
          <w:sz w:val="28"/>
          <w:szCs w:val="28"/>
        </w:rPr>
      </w:pPr>
      <w:r w:rsidRPr="001C4969">
        <w:rPr>
          <w:sz w:val="28"/>
          <w:szCs w:val="28"/>
        </w:rPr>
        <w:t>Educação</w:t>
      </w:r>
    </w:p>
    <w:p w:rsidR="00CF69D6" w:rsidRPr="00FB5EE0" w:rsidRDefault="002F7620">
      <w:pPr>
        <w:pStyle w:val="Subseo"/>
        <w:rPr>
          <w:b/>
          <w:i/>
          <w:color w:val="675E47" w:themeColor="text2"/>
          <w:sz w:val="24"/>
          <w:szCs w:val="24"/>
        </w:rPr>
      </w:pPr>
      <w:r w:rsidRPr="00FB5EE0">
        <w:rPr>
          <w:b/>
          <w:i/>
          <w:color w:val="675E47" w:themeColor="text2"/>
          <w:sz w:val="24"/>
          <w:szCs w:val="24"/>
        </w:rPr>
        <w:t>Colégio de Aplicação Bel. Mário Bezerra da silva</w:t>
      </w:r>
    </w:p>
    <w:p w:rsidR="008E2B08" w:rsidRDefault="008E2B08" w:rsidP="00FB5EE0">
      <w:pPr>
        <w:pStyle w:val="DatadaSubseo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Ensino Médio completo</w:t>
      </w:r>
    </w:p>
    <w:p w:rsidR="008E2B08" w:rsidRDefault="008E2B08" w:rsidP="008E2B08">
      <w:pPr>
        <w:pStyle w:val="Subseo"/>
        <w:rPr>
          <w:b/>
          <w:i/>
          <w:color w:val="675E47" w:themeColor="text2"/>
          <w:sz w:val="24"/>
          <w:szCs w:val="24"/>
        </w:rPr>
      </w:pPr>
    </w:p>
    <w:p w:rsidR="008E2B08" w:rsidRDefault="008E2B08" w:rsidP="008E2B08">
      <w:pPr>
        <w:pStyle w:val="Subseo"/>
        <w:rPr>
          <w:b/>
          <w:i/>
          <w:color w:val="675E47" w:themeColor="text2"/>
          <w:sz w:val="24"/>
          <w:szCs w:val="24"/>
        </w:rPr>
      </w:pPr>
      <w:r>
        <w:rPr>
          <w:b/>
          <w:i/>
          <w:color w:val="675E47" w:themeColor="text2"/>
          <w:sz w:val="24"/>
          <w:szCs w:val="24"/>
        </w:rPr>
        <w:t>Centro Universitário Maurício de Nassau</w:t>
      </w:r>
      <w:r w:rsidR="00807026">
        <w:rPr>
          <w:b/>
          <w:i/>
          <w:color w:val="675E47" w:themeColor="text2"/>
          <w:sz w:val="24"/>
          <w:szCs w:val="24"/>
        </w:rPr>
        <w:t xml:space="preserve"> - Recife</w:t>
      </w:r>
      <w:bookmarkStart w:id="0" w:name="_GoBack"/>
      <w:bookmarkEnd w:id="0"/>
      <w:r w:rsidR="003F35A8">
        <w:rPr>
          <w:b/>
          <w:i/>
          <w:color w:val="675E47" w:themeColor="text2"/>
          <w:sz w:val="24"/>
          <w:szCs w:val="24"/>
        </w:rPr>
        <w:t xml:space="preserve"> (ATUALMENTE)</w:t>
      </w:r>
    </w:p>
    <w:p w:rsidR="00867A90" w:rsidRPr="00867A90" w:rsidRDefault="00492278" w:rsidP="00867A90">
      <w:pPr>
        <w:pStyle w:val="DatadaSubseo"/>
        <w:spacing w:after="0"/>
        <w:rPr>
          <w:b/>
          <w:i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Cursando 3</w:t>
      </w:r>
      <w:r w:rsidR="009A5000">
        <w:rPr>
          <w:b/>
          <w:bCs/>
          <w:i/>
          <w:iCs/>
          <w:sz w:val="24"/>
          <w:szCs w:val="24"/>
        </w:rPr>
        <w:t xml:space="preserve">° Período de </w:t>
      </w:r>
      <w:r w:rsidR="001776AE">
        <w:rPr>
          <w:b/>
          <w:bCs/>
          <w:i/>
          <w:iCs/>
          <w:sz w:val="24"/>
          <w:szCs w:val="24"/>
        </w:rPr>
        <w:t>Engenharia</w:t>
      </w:r>
      <w:r w:rsidR="009A5000">
        <w:rPr>
          <w:b/>
          <w:bCs/>
          <w:i/>
          <w:iCs/>
          <w:sz w:val="24"/>
          <w:szCs w:val="24"/>
        </w:rPr>
        <w:t xml:space="preserve"> Civil</w:t>
      </w:r>
      <w:r w:rsidR="0042449D" w:rsidRPr="00BD010C">
        <w:rPr>
          <w:b/>
          <w:i/>
          <w:color w:val="A9A57C" w:themeColor="accent1"/>
          <w:sz w:val="24"/>
          <w:szCs w:val="24"/>
        </w:rPr>
        <w:t>|</w:t>
      </w:r>
      <w:r w:rsidR="0042449D" w:rsidRPr="00BD010C">
        <w:rPr>
          <w:b/>
          <w:i/>
          <w:sz w:val="24"/>
          <w:szCs w:val="24"/>
        </w:rPr>
        <w:t xml:space="preserve"> </w:t>
      </w:r>
      <w:r w:rsidR="008E2B08">
        <w:rPr>
          <w:b/>
          <w:i/>
          <w:sz w:val="24"/>
          <w:szCs w:val="24"/>
        </w:rPr>
        <w:t>Noturno</w:t>
      </w:r>
    </w:p>
    <w:p w:rsidR="00867A90" w:rsidRDefault="00867A90" w:rsidP="00867A90">
      <w:pPr>
        <w:pStyle w:val="TtulodeSe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Idiomas</w:t>
      </w:r>
    </w:p>
    <w:p w:rsidR="00867A90" w:rsidRPr="00867A90" w:rsidRDefault="00867A90" w:rsidP="00867A90">
      <w:pPr>
        <w:rPr>
          <w:b/>
          <w:bCs/>
          <w:i/>
          <w:iCs/>
          <w:sz w:val="24"/>
          <w:szCs w:val="24"/>
        </w:rPr>
      </w:pPr>
      <w:r>
        <w:rPr>
          <w:rStyle w:val="IntenseEmphasis"/>
          <w:sz w:val="24"/>
          <w:szCs w:val="24"/>
        </w:rPr>
        <w:t xml:space="preserve">Inglês básico </w:t>
      </w:r>
      <w:r w:rsidRPr="00BD010C">
        <w:rPr>
          <w:b/>
          <w:i/>
          <w:color w:val="A9A57C" w:themeColor="accent1"/>
          <w:sz w:val="24"/>
          <w:szCs w:val="24"/>
        </w:rPr>
        <w:t>|</w:t>
      </w:r>
      <w:r w:rsidR="009A5000">
        <w:rPr>
          <w:rStyle w:val="IntenseEmphasis"/>
          <w:sz w:val="24"/>
          <w:szCs w:val="24"/>
        </w:rPr>
        <w:t xml:space="preserve"> Espanhol Intermediário</w:t>
      </w:r>
    </w:p>
    <w:p w:rsidR="00867A90" w:rsidRPr="00867A90" w:rsidRDefault="0042449D" w:rsidP="00867A90">
      <w:pPr>
        <w:pStyle w:val="TtulodeSeo"/>
        <w:numPr>
          <w:ilvl w:val="0"/>
          <w:numId w:val="6"/>
        </w:numPr>
        <w:rPr>
          <w:sz w:val="28"/>
          <w:szCs w:val="28"/>
        </w:rPr>
      </w:pPr>
      <w:r w:rsidRPr="001C4969">
        <w:rPr>
          <w:sz w:val="28"/>
          <w:szCs w:val="28"/>
        </w:rPr>
        <w:t>Experiência</w:t>
      </w:r>
    </w:p>
    <w:p w:rsidR="00CF69D6" w:rsidRPr="00BD010C" w:rsidRDefault="008E2B08">
      <w:pPr>
        <w:spacing w:after="0"/>
        <w:rPr>
          <w:b/>
          <w:i/>
          <w:sz w:val="24"/>
          <w:szCs w:val="24"/>
        </w:rPr>
      </w:pPr>
      <w:r>
        <w:rPr>
          <w:rStyle w:val="IntenseEmphasis"/>
          <w:sz w:val="24"/>
          <w:szCs w:val="24"/>
        </w:rPr>
        <w:t>Au</w:t>
      </w:r>
      <w:r w:rsidR="00867A90">
        <w:rPr>
          <w:rStyle w:val="IntenseEmphasis"/>
          <w:sz w:val="24"/>
          <w:szCs w:val="24"/>
        </w:rPr>
        <w:t>xiliar em Departamento de Comunicação (DCM)</w:t>
      </w:r>
      <w:r w:rsidR="002F7620" w:rsidRPr="00BD010C">
        <w:rPr>
          <w:rStyle w:val="IntenseEmphasis"/>
          <w:sz w:val="24"/>
          <w:szCs w:val="24"/>
        </w:rPr>
        <w:t>;</w:t>
      </w:r>
      <w:r w:rsidR="0042449D" w:rsidRPr="00BD010C">
        <w:rPr>
          <w:rStyle w:val="IntenseEmphasis"/>
          <w:sz w:val="24"/>
          <w:szCs w:val="24"/>
        </w:rPr>
        <w:t xml:space="preserve"> </w:t>
      </w:r>
      <w:r w:rsidR="002F7620" w:rsidRPr="00BD010C">
        <w:rPr>
          <w:b/>
          <w:bCs/>
          <w:i/>
          <w:iCs/>
          <w:color w:val="000000"/>
          <w:sz w:val="24"/>
          <w:szCs w:val="24"/>
        </w:rPr>
        <w:t>04/04/2013</w:t>
      </w:r>
      <w:r w:rsidR="002F7620" w:rsidRPr="00BD010C">
        <w:rPr>
          <w:sz w:val="24"/>
          <w:szCs w:val="24"/>
        </w:rPr>
        <w:t xml:space="preserve"> – </w:t>
      </w:r>
      <w:r w:rsidR="002F7620" w:rsidRPr="00BD010C">
        <w:rPr>
          <w:b/>
          <w:i/>
          <w:sz w:val="24"/>
          <w:szCs w:val="24"/>
        </w:rPr>
        <w:t>10/06/2013</w:t>
      </w:r>
    </w:p>
    <w:p w:rsidR="002F7620" w:rsidRPr="00BD010C" w:rsidRDefault="008E2B08">
      <w:pPr>
        <w:spacing w:after="0"/>
        <w:rPr>
          <w:b/>
          <w:i/>
          <w:iCs/>
          <w:sz w:val="24"/>
          <w:szCs w:val="24"/>
        </w:rPr>
      </w:pPr>
      <w:r>
        <w:rPr>
          <w:b/>
          <w:i/>
          <w:sz w:val="24"/>
          <w:szCs w:val="24"/>
        </w:rPr>
        <w:t>Auxiliar no Centro Técnico de Informática</w:t>
      </w:r>
      <w:r w:rsidR="00867A90">
        <w:rPr>
          <w:b/>
          <w:i/>
          <w:sz w:val="24"/>
          <w:szCs w:val="24"/>
        </w:rPr>
        <w:t xml:space="preserve"> (CTI)</w:t>
      </w:r>
      <w:r w:rsidR="002F7620" w:rsidRPr="00BD010C">
        <w:rPr>
          <w:b/>
          <w:i/>
          <w:sz w:val="24"/>
          <w:szCs w:val="24"/>
        </w:rPr>
        <w:t>; 08/07/2013 – 20/10/2013</w:t>
      </w:r>
    </w:p>
    <w:p w:rsidR="00CF69D6" w:rsidRPr="00BD010C" w:rsidRDefault="002F7620">
      <w:pPr>
        <w:rPr>
          <w:b/>
          <w:color w:val="675E47" w:themeColor="text2"/>
          <w:sz w:val="24"/>
          <w:szCs w:val="24"/>
        </w:rPr>
      </w:pPr>
      <w:r w:rsidRPr="00BD010C">
        <w:rPr>
          <w:b/>
          <w:color w:val="675E47" w:themeColor="text2"/>
          <w:sz w:val="24"/>
          <w:szCs w:val="24"/>
        </w:rPr>
        <w:t>FAINTVISA (Faculdades Integradas da Vitória de Santo Antão)</w:t>
      </w:r>
      <w:r w:rsidR="0042449D" w:rsidRPr="00BD010C">
        <w:rPr>
          <w:b/>
          <w:color w:val="675E47" w:themeColor="text2"/>
          <w:sz w:val="24"/>
          <w:szCs w:val="24"/>
        </w:rPr>
        <w:t xml:space="preserve"> | </w:t>
      </w:r>
      <w:r w:rsidR="001C4CA0" w:rsidRPr="00BD010C">
        <w:rPr>
          <w:b/>
          <w:color w:val="675E47" w:themeColor="text2"/>
          <w:sz w:val="24"/>
          <w:szCs w:val="24"/>
        </w:rPr>
        <w:t>Bairro do CAJÁ, Loteamento São Vicente Ferrer</w:t>
      </w:r>
    </w:p>
    <w:p w:rsidR="00CF69D6" w:rsidRPr="001C4969" w:rsidRDefault="0042449D" w:rsidP="004C15B1">
      <w:pPr>
        <w:pStyle w:val="TtulodeSeo"/>
        <w:numPr>
          <w:ilvl w:val="0"/>
          <w:numId w:val="4"/>
        </w:numPr>
        <w:rPr>
          <w:sz w:val="28"/>
          <w:szCs w:val="28"/>
        </w:rPr>
      </w:pPr>
      <w:r w:rsidRPr="001C4969">
        <w:rPr>
          <w:sz w:val="28"/>
          <w:szCs w:val="28"/>
        </w:rPr>
        <w:t>Aptidões</w:t>
      </w:r>
    </w:p>
    <w:p w:rsidR="00CF69D6" w:rsidRPr="004C15B1" w:rsidRDefault="00FB5EE0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i/>
          <w:color w:val="auto"/>
          <w:sz w:val="24"/>
          <w:szCs w:val="24"/>
        </w:rPr>
      </w:pPr>
      <w:r w:rsidRPr="004C15B1">
        <w:rPr>
          <w:b/>
          <w:i/>
          <w:color w:val="auto"/>
          <w:sz w:val="24"/>
          <w:szCs w:val="24"/>
        </w:rPr>
        <w:t>Ser pontual</w:t>
      </w:r>
    </w:p>
    <w:p w:rsidR="00FB5EE0" w:rsidRPr="004C15B1" w:rsidRDefault="00FB5EE0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i/>
          <w:color w:val="auto"/>
          <w:sz w:val="24"/>
          <w:szCs w:val="24"/>
        </w:rPr>
      </w:pPr>
      <w:r w:rsidRPr="004C15B1">
        <w:rPr>
          <w:b/>
          <w:i/>
          <w:color w:val="auto"/>
          <w:sz w:val="24"/>
          <w:szCs w:val="24"/>
        </w:rPr>
        <w:t>Ser esforçado</w:t>
      </w:r>
      <w:r w:rsidR="00867A90">
        <w:rPr>
          <w:b/>
          <w:i/>
          <w:color w:val="auto"/>
          <w:sz w:val="24"/>
          <w:szCs w:val="24"/>
        </w:rPr>
        <w:t xml:space="preserve"> </w:t>
      </w:r>
    </w:p>
    <w:p w:rsidR="00FB5EE0" w:rsidRPr="004C15B1" w:rsidRDefault="00FB5EE0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i/>
          <w:color w:val="auto"/>
          <w:sz w:val="24"/>
          <w:szCs w:val="24"/>
        </w:rPr>
      </w:pPr>
      <w:r w:rsidRPr="004C15B1">
        <w:rPr>
          <w:b/>
          <w:i/>
          <w:color w:val="auto"/>
          <w:sz w:val="24"/>
          <w:szCs w:val="24"/>
        </w:rPr>
        <w:t>Ter</w:t>
      </w:r>
      <w:r w:rsidR="00B0720D">
        <w:rPr>
          <w:b/>
          <w:i/>
          <w:color w:val="auto"/>
          <w:sz w:val="24"/>
          <w:szCs w:val="24"/>
        </w:rPr>
        <w:t xml:space="preserve"> uma ótima</w:t>
      </w:r>
      <w:r w:rsidRPr="004C15B1">
        <w:rPr>
          <w:b/>
          <w:i/>
          <w:color w:val="auto"/>
          <w:sz w:val="24"/>
          <w:szCs w:val="24"/>
        </w:rPr>
        <w:t xml:space="preserve"> capacidade de comunicação</w:t>
      </w:r>
    </w:p>
    <w:p w:rsidR="00FB5EE0" w:rsidRPr="004C15B1" w:rsidRDefault="00FB5EE0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i/>
          <w:color w:val="auto"/>
          <w:sz w:val="24"/>
          <w:szCs w:val="24"/>
        </w:rPr>
      </w:pPr>
      <w:r w:rsidRPr="004C15B1">
        <w:rPr>
          <w:b/>
          <w:i/>
          <w:color w:val="auto"/>
          <w:sz w:val="24"/>
          <w:szCs w:val="24"/>
        </w:rPr>
        <w:t>Ser construtivo em ideias</w:t>
      </w:r>
    </w:p>
    <w:p w:rsidR="00CF69D6" w:rsidRPr="00867A90" w:rsidRDefault="004C15B1" w:rsidP="00867A90">
      <w:pPr>
        <w:pStyle w:val="ListParagraph"/>
        <w:numPr>
          <w:ilvl w:val="0"/>
          <w:numId w:val="4"/>
        </w:numPr>
        <w:spacing w:after="0"/>
        <w:ind w:left="288" w:hanging="288"/>
        <w:rPr>
          <w:b/>
          <w:i/>
          <w:color w:val="auto"/>
          <w:sz w:val="24"/>
          <w:szCs w:val="24"/>
        </w:rPr>
      </w:pPr>
      <w:r w:rsidRPr="004C15B1">
        <w:rPr>
          <w:b/>
          <w:i/>
          <w:color w:val="auto"/>
          <w:sz w:val="24"/>
          <w:szCs w:val="24"/>
        </w:rPr>
        <w:t>Ter cap</w:t>
      </w:r>
      <w:r w:rsidR="00867A90">
        <w:rPr>
          <w:b/>
          <w:i/>
          <w:color w:val="auto"/>
          <w:sz w:val="24"/>
          <w:szCs w:val="24"/>
        </w:rPr>
        <w:t>acidade de trabalhar em conjunto</w:t>
      </w:r>
    </w:p>
    <w:sectPr w:rsidR="00CF69D6" w:rsidRPr="00867A90" w:rsidSect="003F35A8">
      <w:headerReference w:type="even" r:id="rId12"/>
      <w:footerReference w:type="even" r:id="rId13"/>
      <w:footerReference w:type="default" r:id="rId14"/>
      <w:headerReference w:type="first" r:id="rId15"/>
      <w:pgSz w:w="11907" w:h="16839"/>
      <w:pgMar w:top="3061" w:right="1418" w:bottom="1134" w:left="1751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4BA9" w:rsidRDefault="00E64BA9">
      <w:pPr>
        <w:spacing w:after="0" w:line="240" w:lineRule="auto"/>
      </w:pPr>
      <w:r>
        <w:separator/>
      </w:r>
    </w:p>
  </w:endnote>
  <w:endnote w:type="continuationSeparator" w:id="0">
    <w:p w:rsidR="00E64BA9" w:rsidRDefault="00E6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D6" w:rsidRDefault="004244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445DF2B7" wp14:editId="63353F87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" fillcolor="#675e47 [3215]" stroked="f" strokeweight="2pt">
              <v:path arrowok="t"/>
              <v:textbox>
                <w:txbxContent>
                  <w:p w:rsidR="00CF69D6" w:rsidRDefault="00CF6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CD31136" wp14:editId="1847FF10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5="http://schemas.microsoft.com/office/word/2012/wordml"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" fillcolor="#a9a57c [3204]" stroked="f" strokeweight="2pt">
              <v:path arrowok="t"/>
              <v:textbox>
                <w:txbxContent>
                  <w:p w:rsidR="00CF69D6" w:rsidRDefault="00CF69D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D10D65E" wp14:editId="29FC878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188595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F69D6" w:rsidRDefault="0042449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54266E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Colchete Duplo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N4adBSRAgAAvAUAAA4AAAAAAAAAAAAAAAAALgIAAGRycy9lMm9Eb2MueG1sUEsBAi0A&#10;FAAGAAgAAAAhAKh1RBnaAAAAAwEAAA8AAAAAAAAAAAAAAAAA6wQAAGRycy9kb3ducmV2LnhtbFBL&#10;BQYAAAAABAAEAPMAAADyBQAAAAA=&#10;" filled="t" fillcolor="#a9a57c [3204]" strokecolor="white [3212]" strokeweight="1pt">
              <v:path arrowok="t"/>
              <v:textbox inset="0,,0">
                <w:txbxContent>
                  <w:p w:rsidR="00CF69D6" w:rsidRDefault="0042449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54266E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D6" w:rsidRDefault="0042449D"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anchorId="57E8F6ED" wp14:editId="1F55BF9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w14:anchorId="370605DD" id="Retângulo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37A49186" wp14:editId="3F6F90F4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" fillcolor="#675e47 [3215]" stroked="f" strokeweight="2pt">
              <v:path arrowok="t"/>
              <v:textbox>
                <w:txbxContent>
                  <w:p w:rsidR="00CF69D6" w:rsidRDefault="00CF6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3618C139" wp14:editId="6EB986B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5="http://schemas.microsoft.com/office/word/2012/wordml"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" fillcolor="#a9a57c [3204]" stroked="f" strokeweight="2pt">
              <v:path arrowok="t"/>
              <v:textbox>
                <w:txbxContent>
                  <w:p w:rsidR="00CF69D6" w:rsidRDefault="00CF69D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5E72009B" wp14:editId="568E2A53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6932930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8928100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Colchete Dupl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CF69D6" w:rsidRDefault="0042449D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instrText>PAGE    \* MERGEFORMAT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3F35A8">
                            <w:rPr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aYVjTJECAAC8BQAADgAAAAAAAAAAAAAAAAAuAgAAZHJzL2Uyb0RvYy54bWxQSwECLQAU&#10;AAYACAAAACEA4gJ6odkAAAADAQAADwAAAAAAAAAAAAAAAADrBAAAZHJzL2Rvd25yZXYueG1sUEsF&#10;BgAAAAAEAAQA8wAAAPEFAAAAAA==&#10;" filled="t" fillcolor="#a9a57c [3204]" strokecolor="white [3212]" strokeweight="1pt">
              <v:path arrowok="t"/>
              <v:textbox inset="0,,0">
                <w:txbxContent>
                  <w:p w:rsidR="00CF69D6" w:rsidRDefault="0042449D">
                    <w:pPr>
                      <w:jc w:val="center"/>
                      <w:rPr>
                        <w:color w:val="FFFFFF" w:themeColor="background1"/>
                        <w:sz w:val="24"/>
                        <w:szCs w:val="24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instrText>PAGE    \* MERGEFORMAT</w:instrTex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separate"/>
                    </w:r>
                    <w:r w:rsidR="003F35A8">
                      <w:rPr>
                        <w:noProof/>
                        <w:color w:val="FFFFFF" w:themeColor="background1"/>
                        <w:sz w:val="24"/>
                        <w:szCs w:val="24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4BA9" w:rsidRDefault="00E64BA9">
      <w:pPr>
        <w:spacing w:after="0" w:line="240" w:lineRule="auto"/>
      </w:pPr>
      <w:r>
        <w:separator/>
      </w:r>
    </w:p>
  </w:footnote>
  <w:footnote w:type="continuationSeparator" w:id="0">
    <w:p w:rsidR="00E64BA9" w:rsidRDefault="00E6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D6" w:rsidRDefault="0042449D">
    <w:pPr>
      <w:pStyle w:val="Header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6114D4A" wp14:editId="10CF08D2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680085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w14:anchorId="4DFED9C8" id="Retângulo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" fillcolor="white [2897]" stroked="f" strokeweight="2pt">
              <v:fill color2="#b2b2b2 [2241]" rotate="t" focusposition="13107f,.5" focussize="-13107f" colors="0 white;.75 white;1 #dadada" focus="100%" type="gradientRadial"/>
              <v:path arrowok="t"/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921A5B" wp14:editId="0D0A0C7F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264160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69D6" w:rsidRDefault="0042449D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Currículo: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" fillcolor="#675e47 [3215]" stroked="f" strokeweight=".5pt">
              <v:path arrowok="t"/>
              <v:textbox style="layout-flow:vertical;mso-layout-flow-alt:bottom-to-top">
                <w:txbxContent>
                  <w:p w:rsidR="00CF69D6" w:rsidRDefault="0042449D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Currículo: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58E2C4B" wp14:editId="4A461003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5="http://schemas.microsoft.com/office/word/2012/wordml">
          <w:pict>
            <v:rect id="Retângulo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" fillcolor="#a9a57c [3204]" stroked="f" strokeweight="2pt">
              <v:path arrowok="t"/>
              <v:textbox>
                <w:txbxContent>
                  <w:p w:rsidR="00CF69D6" w:rsidRDefault="00CF69D6"/>
                </w:txbxContent>
              </v:textbox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7CE129F7" wp14:editId="6513D1A1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Retângulo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" fillcolor="#675e47 [3215]" stroked="f" strokeweight="2pt">
              <v:path arrowok="t"/>
              <v:textbox>
                <w:txbxContent>
                  <w:p w:rsidR="00CF69D6" w:rsidRDefault="00CF6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9D6" w:rsidRPr="00BD010C" w:rsidRDefault="00BD010C" w:rsidP="00BD010C">
    <w:pPr>
      <w:pStyle w:val="IntenseQuote"/>
      <w:tabs>
        <w:tab w:val="left" w:pos="4020"/>
        <w:tab w:val="center" w:pos="4369"/>
      </w:tabs>
      <w:rPr>
        <w:sz w:val="52"/>
        <w:szCs w:val="52"/>
      </w:rPr>
    </w:pPr>
    <w:r w:rsidRPr="00BD010C">
      <w:rPr>
        <w:sz w:val="52"/>
        <w:szCs w:val="52"/>
      </w:rPr>
      <w:t>CURRÍCULO</w:t>
    </w:r>
    <w:r w:rsidRPr="00BD010C">
      <w:rPr>
        <w:sz w:val="52"/>
        <w:szCs w:val="52"/>
      </w:rPr>
      <w:tab/>
    </w:r>
    <w:r w:rsidR="0042449D" w:rsidRPr="00BD010C">
      <w:rPr>
        <w:sz w:val="52"/>
        <w:szCs w:val="52"/>
      </w:rPr>
      <w:t xml:space="preserve"> </w:t>
    </w:r>
    <w:r w:rsidR="0042449D" w:rsidRPr="00BD010C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FAA133" wp14:editId="7806DC58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5="http://schemas.microsoft.com/office/word/2012/wordml">
          <w:pict>
            <v:rect id="_x0000_s1035" style="position:absolute;left:0;text-align:left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" fillcolor="#675e47 [3215]" stroked="f" strokeweight="2pt">
              <v:path arrowok="t"/>
              <v:textbox>
                <w:txbxContent>
                  <w:p w:rsidR="00CF69D6" w:rsidRDefault="00CF69D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 w:rsidR="0042449D" w:rsidRPr="00BD010C">
      <w:rPr>
        <w:noProof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400C5D" wp14:editId="462710F2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6880225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8660765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F69D6" w:rsidRDefault="00CF69D6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 xmlns:w15="http://schemas.microsoft.com/office/word/2012/wordml">
          <w:pict>
            <v:rect id="_x0000_s1036" style="position:absolute;left:0;text-align:left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" fillcolor="#a9a57c [3204]" stroked="f" strokeweight="2pt">
              <v:path arrowok="t"/>
              <v:textbox>
                <w:txbxContent>
                  <w:p w:rsidR="00CF69D6" w:rsidRDefault="00CF69D6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F8B07FD"/>
    <w:multiLevelType w:val="hybridMultilevel"/>
    <w:tmpl w:val="7B363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A58AD"/>
    <w:multiLevelType w:val="hybridMultilevel"/>
    <w:tmpl w:val="705E2218"/>
    <w:lvl w:ilvl="0" w:tplc="B082FE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03F7E8F"/>
    <w:multiLevelType w:val="hybridMultilevel"/>
    <w:tmpl w:val="C0922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defaultTabStop w:val="720"/>
  <w:hyphenationZone w:val="4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620"/>
    <w:rsid w:val="001776AE"/>
    <w:rsid w:val="001C4969"/>
    <w:rsid w:val="001C4CA0"/>
    <w:rsid w:val="002A187C"/>
    <w:rsid w:val="002F1B15"/>
    <w:rsid w:val="002F7620"/>
    <w:rsid w:val="0034047B"/>
    <w:rsid w:val="003C1864"/>
    <w:rsid w:val="003F35A8"/>
    <w:rsid w:val="0042449D"/>
    <w:rsid w:val="00492278"/>
    <w:rsid w:val="004C15B1"/>
    <w:rsid w:val="0054266E"/>
    <w:rsid w:val="00677B85"/>
    <w:rsid w:val="006A4B72"/>
    <w:rsid w:val="0078026C"/>
    <w:rsid w:val="007D4957"/>
    <w:rsid w:val="00807026"/>
    <w:rsid w:val="0081241C"/>
    <w:rsid w:val="00816160"/>
    <w:rsid w:val="00867A90"/>
    <w:rsid w:val="008E2B08"/>
    <w:rsid w:val="009A5000"/>
    <w:rsid w:val="00B0720D"/>
    <w:rsid w:val="00BD010C"/>
    <w:rsid w:val="00C4227B"/>
    <w:rsid w:val="00C92A89"/>
    <w:rsid w:val="00CA082C"/>
    <w:rsid w:val="00CF69D6"/>
    <w:rsid w:val="00D320DB"/>
    <w:rsid w:val="00E60565"/>
    <w:rsid w:val="00E64BA9"/>
    <w:rsid w:val="00FB5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ilo1">
    <w:name w:val="Estilo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Ênfase Intensa de Subseção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o">
    <w:name w:val="Subseção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NomePessoal">
    <w:name w:val="Nome Pessoal"/>
    <w:basedOn w:val="Title"/>
    <w:link w:val="CaracteredeNomePessoal"/>
    <w:qFormat/>
    <w:rPr>
      <w:b/>
      <w:sz w:val="28"/>
      <w:szCs w:val="28"/>
    </w:rPr>
  </w:style>
  <w:style w:type="paragraph" w:customStyle="1" w:styleId="DatadaSubseo">
    <w:name w:val="Data da Subseção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elefone">
    <w:name w:val="Telefone"/>
    <w:basedOn w:val="NoSpacing"/>
    <w:qFormat/>
    <w:rPr>
      <w:sz w:val="24"/>
    </w:rPr>
  </w:style>
  <w:style w:type="paragraph" w:customStyle="1" w:styleId="EndereodoRemetente">
    <w:name w:val="Endereço do Remetente"/>
    <w:basedOn w:val="NoSpacing"/>
    <w:qFormat/>
    <w:pPr>
      <w:spacing w:line="274" w:lineRule="auto"/>
    </w:pPr>
    <w:rPr>
      <w:sz w:val="21"/>
    </w:rPr>
  </w:style>
  <w:style w:type="paragraph" w:customStyle="1" w:styleId="TextodaSubseo">
    <w:name w:val="Texto da Subseção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EndereodoDestinatrio">
    <w:name w:val="Endereço do Destinatário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CaracteredeNomePessoal">
    <w:name w:val="Caractere de Nome Pessoal"/>
    <w:basedOn w:val="TitleChar"/>
    <w:link w:val="NomePessoal"/>
    <w:rsid w:val="001C4969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32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Estilo1">
    <w:name w:val="Estilo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32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80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80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32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Ênfase Intensa de Subseção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o">
    <w:name w:val="Subseção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NomePessoal">
    <w:name w:val="Nome Pessoal"/>
    <w:basedOn w:val="Title"/>
    <w:link w:val="CaracteredeNomePessoal"/>
    <w:qFormat/>
    <w:rPr>
      <w:b/>
      <w:sz w:val="28"/>
      <w:szCs w:val="28"/>
    </w:rPr>
  </w:style>
  <w:style w:type="paragraph" w:customStyle="1" w:styleId="DatadaSubseo">
    <w:name w:val="Data da Subseção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Telefone">
    <w:name w:val="Telefone"/>
    <w:basedOn w:val="NoSpacing"/>
    <w:qFormat/>
    <w:rPr>
      <w:sz w:val="24"/>
    </w:rPr>
  </w:style>
  <w:style w:type="paragraph" w:customStyle="1" w:styleId="EndereodoRemetente">
    <w:name w:val="Endereço do Remetente"/>
    <w:basedOn w:val="NoSpacing"/>
    <w:qFormat/>
    <w:pPr>
      <w:spacing w:line="274" w:lineRule="auto"/>
    </w:pPr>
    <w:rPr>
      <w:sz w:val="21"/>
    </w:rPr>
  </w:style>
  <w:style w:type="paragraph" w:customStyle="1" w:styleId="TextodaSubseo">
    <w:name w:val="Texto da Subseção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EndereodoDestinatrio">
    <w:name w:val="Endereço do Destinatário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  <w:style w:type="character" w:customStyle="1" w:styleId="CaracteredeNomePessoal">
    <w:name w:val="Caractere de Nome Pessoal"/>
    <w:basedOn w:val="TitleChar"/>
    <w:link w:val="NomePessoal"/>
    <w:rsid w:val="001C4969"/>
    <w:rPr>
      <w:rFonts w:asciiTheme="majorHAnsi" w:eastAsiaTheme="majorEastAsia" w:hAnsiTheme="majorHAnsi" w:cstheme="majorBidi"/>
      <w:b/>
      <w:color w:val="675E47" w:themeColor="text2"/>
      <w:kern w:val="28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46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89F9DED5764D20B213254CFF69492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2BB600-BF16-49D0-BB10-F7A0A7E3596D}"/>
      </w:docPartPr>
      <w:docPartBody>
        <w:p w:rsidR="00FE26A3" w:rsidRDefault="008770E9">
          <w:pPr>
            <w:pStyle w:val="6D89F9DED5764D20B213254CFF694925"/>
          </w:pPr>
          <w:r>
            <w:rPr>
              <w:rStyle w:val="PlaceholderText"/>
            </w:rPr>
            <w:t>Escolha um bloco de construção.</w:t>
          </w:r>
        </w:p>
      </w:docPartBody>
    </w:docPart>
    <w:docPart>
      <w:docPartPr>
        <w:name w:val="1C0A2342D2404E38943B66491BE0C9C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3C7399-546D-4497-A534-D1146711DC74}"/>
      </w:docPartPr>
      <w:docPartBody>
        <w:p w:rsidR="00FE26A3" w:rsidRDefault="006C0FBB" w:rsidP="006C0FBB">
          <w:pPr>
            <w:pStyle w:val="1C0A2342D2404E38943B66491BE0C9C4"/>
          </w:pPr>
          <w:r>
            <w:rPr>
              <w:rStyle w:val="PlaceholderText"/>
            </w:rPr>
            <w:t>[Digite seu Nome]</w:t>
          </w:r>
        </w:p>
      </w:docPartBody>
    </w:docPart>
    <w:docPart>
      <w:docPartPr>
        <w:name w:val="E22F48D3354840CB8BF0353386F256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D60483C-7D5D-4C45-974B-7CA2FDAE6CB4}"/>
      </w:docPartPr>
      <w:docPartBody>
        <w:p w:rsidR="00FE26A3" w:rsidRDefault="006C0FBB" w:rsidP="006C0FBB">
          <w:pPr>
            <w:pStyle w:val="E22F48D3354840CB8BF0353386F256A3"/>
          </w:pPr>
          <w:r>
            <w:rPr>
              <w:rStyle w:val="PlaceholderText"/>
              <w:color w:val="000000"/>
            </w:rPr>
            <w:t>[Digite seu número de telefone]</w:t>
          </w:r>
        </w:p>
      </w:docPartBody>
    </w:docPart>
    <w:docPart>
      <w:docPartPr>
        <w:name w:val="680AF7A9320C4883AF6BEAB6A5F07E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DF5977-BB32-42D7-8952-7DCF9A57B6B4}"/>
      </w:docPartPr>
      <w:docPartBody>
        <w:p w:rsidR="00FE26A3" w:rsidRDefault="006C0FBB" w:rsidP="006C0FBB">
          <w:pPr>
            <w:pStyle w:val="680AF7A9320C4883AF6BEAB6A5F07EB7"/>
          </w:pPr>
          <w:r>
            <w:rPr>
              <w:rStyle w:val="PlaceholderText"/>
              <w:color w:val="000000"/>
            </w:rPr>
            <w:t>[Digite seu email]</w:t>
          </w:r>
        </w:p>
      </w:docPartBody>
    </w:docPart>
    <w:docPart>
      <w:docPartPr>
        <w:name w:val="D0FB7A6D5A304844B07A8980DF702F4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B74C81-E849-4A3D-BD66-54EB4D1DCDB9}"/>
      </w:docPartPr>
      <w:docPartBody>
        <w:p w:rsidR="00FE26A3" w:rsidRDefault="006C0FBB" w:rsidP="006C0FBB">
          <w:pPr>
            <w:pStyle w:val="D0FB7A6D5A304844B07A8980DF702F43"/>
          </w:pPr>
          <w:r>
            <w:rPr>
              <w:rStyle w:val="PlaceholderText"/>
              <w:color w:val="000000"/>
            </w:rPr>
            <w:t>[Digite seu endereço]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FBB"/>
    <w:rsid w:val="00052BF5"/>
    <w:rsid w:val="001F52C9"/>
    <w:rsid w:val="003D2638"/>
    <w:rsid w:val="005068B7"/>
    <w:rsid w:val="005C2E60"/>
    <w:rsid w:val="006C0FBB"/>
    <w:rsid w:val="00831959"/>
    <w:rsid w:val="008770E9"/>
    <w:rsid w:val="00E962D6"/>
    <w:rsid w:val="00FE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C0FBB"/>
    <w:rPr>
      <w:color w:val="808080"/>
    </w:rPr>
  </w:style>
  <w:style w:type="paragraph" w:customStyle="1" w:styleId="6D89F9DED5764D20B213254CFF694925">
    <w:name w:val="6D89F9DED5764D20B213254CFF694925"/>
  </w:style>
  <w:style w:type="paragraph" w:customStyle="1" w:styleId="FA4972BD2996408C98A282DF92FDE237">
    <w:name w:val="FA4972BD2996408C98A282DF92FDE237"/>
  </w:style>
  <w:style w:type="paragraph" w:customStyle="1" w:styleId="692B4020F9C34423AC56786CE328EF4A">
    <w:name w:val="692B4020F9C34423AC56786CE328EF4A"/>
  </w:style>
  <w:style w:type="paragraph" w:customStyle="1" w:styleId="4F9AC145CA9141A89A61D494E91D0787">
    <w:name w:val="4F9AC145CA9141A89A61D494E91D0787"/>
  </w:style>
  <w:style w:type="paragraph" w:customStyle="1" w:styleId="59B5D480A06B4A4B8B916CD6CA6D1EDE">
    <w:name w:val="59B5D480A06B4A4B8B916CD6CA6D1EDE"/>
  </w:style>
  <w:style w:type="paragraph" w:customStyle="1" w:styleId="987BA605AB9643AF8EB82ED92E232831">
    <w:name w:val="987BA605AB9643AF8EB82ED92E232831"/>
  </w:style>
  <w:style w:type="paragraph" w:customStyle="1" w:styleId="49073F8AD8EB45FB92E4CF345E9A33BD">
    <w:name w:val="49073F8AD8EB45FB92E4CF345E9A33BD"/>
  </w:style>
  <w:style w:type="paragraph" w:customStyle="1" w:styleId="30C16976F9864EAFBD29B8EDD27DEB56">
    <w:name w:val="30C16976F9864EAFBD29B8EDD27DEB56"/>
  </w:style>
  <w:style w:type="paragraph" w:customStyle="1" w:styleId="0AA14D505E1143249BDDF4CC00728774">
    <w:name w:val="0AA14D505E1143249BDDF4CC00728774"/>
  </w:style>
  <w:style w:type="paragraph" w:customStyle="1" w:styleId="498FC75FE5FC4C96AEC196C47C5FE849">
    <w:name w:val="498FC75FE5FC4C96AEC196C47C5FE849"/>
  </w:style>
  <w:style w:type="paragraph" w:customStyle="1" w:styleId="8BA12FFC0A83490190C23AE4D4A7DCCD">
    <w:name w:val="8BA12FFC0A83490190C23AE4D4A7DCCD"/>
  </w:style>
  <w:style w:type="paragraph" w:customStyle="1" w:styleId="023FCE4616034CF2B482A1D544927F62">
    <w:name w:val="023FCE4616034CF2B482A1D544927F62"/>
  </w:style>
  <w:style w:type="paragraph" w:customStyle="1" w:styleId="2745F25958314DF081CF94B59196A59E">
    <w:name w:val="2745F25958314DF081CF94B59196A59E"/>
  </w:style>
  <w:style w:type="paragraph" w:customStyle="1" w:styleId="16452184D3154935987189C2428F281E">
    <w:name w:val="16452184D3154935987189C2428F281E"/>
  </w:style>
  <w:style w:type="paragraph" w:customStyle="1" w:styleId="823D6AA1CD174EE182BC54850C7244DC">
    <w:name w:val="823D6AA1CD174EE182BC54850C7244DC"/>
  </w:style>
  <w:style w:type="paragraph" w:customStyle="1" w:styleId="9F9EE4D3E9DE444ABA458D7E3F1A3AF0">
    <w:name w:val="9F9EE4D3E9DE444ABA458D7E3F1A3AF0"/>
  </w:style>
  <w:style w:type="paragraph" w:customStyle="1" w:styleId="6E1BB89B0D58437EA9E67466E6A967DB">
    <w:name w:val="6E1BB89B0D58437EA9E67466E6A967DB"/>
  </w:style>
  <w:style w:type="paragraph" w:customStyle="1" w:styleId="CC32E2CDBB4F415882EA61DEE2D1DE4A">
    <w:name w:val="CC32E2CDBB4F415882EA61DEE2D1DE4A"/>
  </w:style>
  <w:style w:type="paragraph" w:customStyle="1" w:styleId="B56C6345FF214D29A5AE8ACC34B5569C">
    <w:name w:val="B56C6345FF214D29A5AE8ACC34B5569C"/>
  </w:style>
  <w:style w:type="paragraph" w:customStyle="1" w:styleId="C8E60E5733204E35809FBD811C4D750C">
    <w:name w:val="C8E60E5733204E35809FBD811C4D750C"/>
    <w:rsid w:val="006C0FBB"/>
  </w:style>
  <w:style w:type="paragraph" w:customStyle="1" w:styleId="1C0A2342D2404E38943B66491BE0C9C4">
    <w:name w:val="1C0A2342D2404E38943B66491BE0C9C4"/>
    <w:rsid w:val="006C0FBB"/>
  </w:style>
  <w:style w:type="paragraph" w:customStyle="1" w:styleId="E22F48D3354840CB8BF0353386F256A3">
    <w:name w:val="E22F48D3354840CB8BF0353386F256A3"/>
    <w:rsid w:val="006C0FBB"/>
  </w:style>
  <w:style w:type="paragraph" w:customStyle="1" w:styleId="680AF7A9320C4883AF6BEAB6A5F07EB7">
    <w:name w:val="680AF7A9320C4883AF6BEAB6A5F07EB7"/>
    <w:rsid w:val="006C0FBB"/>
  </w:style>
  <w:style w:type="paragraph" w:customStyle="1" w:styleId="D0FB7A6D5A304844B07A8980DF702F43">
    <w:name w:val="D0FB7A6D5A304844B07A8980DF702F43"/>
    <w:rsid w:val="006C0FBB"/>
  </w:style>
  <w:style w:type="paragraph" w:customStyle="1" w:styleId="8F466D503CAD4E31900C1D3740EA69C5">
    <w:name w:val="8F466D503CAD4E31900C1D3740EA69C5"/>
    <w:rsid w:val="006C0FB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C0FBB"/>
    <w:rPr>
      <w:color w:val="808080"/>
    </w:rPr>
  </w:style>
  <w:style w:type="paragraph" w:customStyle="1" w:styleId="6D89F9DED5764D20B213254CFF694925">
    <w:name w:val="6D89F9DED5764D20B213254CFF694925"/>
  </w:style>
  <w:style w:type="paragraph" w:customStyle="1" w:styleId="FA4972BD2996408C98A282DF92FDE237">
    <w:name w:val="FA4972BD2996408C98A282DF92FDE237"/>
  </w:style>
  <w:style w:type="paragraph" w:customStyle="1" w:styleId="692B4020F9C34423AC56786CE328EF4A">
    <w:name w:val="692B4020F9C34423AC56786CE328EF4A"/>
  </w:style>
  <w:style w:type="paragraph" w:customStyle="1" w:styleId="4F9AC145CA9141A89A61D494E91D0787">
    <w:name w:val="4F9AC145CA9141A89A61D494E91D0787"/>
  </w:style>
  <w:style w:type="paragraph" w:customStyle="1" w:styleId="59B5D480A06B4A4B8B916CD6CA6D1EDE">
    <w:name w:val="59B5D480A06B4A4B8B916CD6CA6D1EDE"/>
  </w:style>
  <w:style w:type="paragraph" w:customStyle="1" w:styleId="987BA605AB9643AF8EB82ED92E232831">
    <w:name w:val="987BA605AB9643AF8EB82ED92E232831"/>
  </w:style>
  <w:style w:type="paragraph" w:customStyle="1" w:styleId="49073F8AD8EB45FB92E4CF345E9A33BD">
    <w:name w:val="49073F8AD8EB45FB92E4CF345E9A33BD"/>
  </w:style>
  <w:style w:type="paragraph" w:customStyle="1" w:styleId="30C16976F9864EAFBD29B8EDD27DEB56">
    <w:name w:val="30C16976F9864EAFBD29B8EDD27DEB56"/>
  </w:style>
  <w:style w:type="paragraph" w:customStyle="1" w:styleId="0AA14D505E1143249BDDF4CC00728774">
    <w:name w:val="0AA14D505E1143249BDDF4CC00728774"/>
  </w:style>
  <w:style w:type="paragraph" w:customStyle="1" w:styleId="498FC75FE5FC4C96AEC196C47C5FE849">
    <w:name w:val="498FC75FE5FC4C96AEC196C47C5FE849"/>
  </w:style>
  <w:style w:type="paragraph" w:customStyle="1" w:styleId="8BA12FFC0A83490190C23AE4D4A7DCCD">
    <w:name w:val="8BA12FFC0A83490190C23AE4D4A7DCCD"/>
  </w:style>
  <w:style w:type="paragraph" w:customStyle="1" w:styleId="023FCE4616034CF2B482A1D544927F62">
    <w:name w:val="023FCE4616034CF2B482A1D544927F62"/>
  </w:style>
  <w:style w:type="paragraph" w:customStyle="1" w:styleId="2745F25958314DF081CF94B59196A59E">
    <w:name w:val="2745F25958314DF081CF94B59196A59E"/>
  </w:style>
  <w:style w:type="paragraph" w:customStyle="1" w:styleId="16452184D3154935987189C2428F281E">
    <w:name w:val="16452184D3154935987189C2428F281E"/>
  </w:style>
  <w:style w:type="paragraph" w:customStyle="1" w:styleId="823D6AA1CD174EE182BC54850C7244DC">
    <w:name w:val="823D6AA1CD174EE182BC54850C7244DC"/>
  </w:style>
  <w:style w:type="paragraph" w:customStyle="1" w:styleId="9F9EE4D3E9DE444ABA458D7E3F1A3AF0">
    <w:name w:val="9F9EE4D3E9DE444ABA458D7E3F1A3AF0"/>
  </w:style>
  <w:style w:type="paragraph" w:customStyle="1" w:styleId="6E1BB89B0D58437EA9E67466E6A967DB">
    <w:name w:val="6E1BB89B0D58437EA9E67466E6A967DB"/>
  </w:style>
  <w:style w:type="paragraph" w:customStyle="1" w:styleId="CC32E2CDBB4F415882EA61DEE2D1DE4A">
    <w:name w:val="CC32E2CDBB4F415882EA61DEE2D1DE4A"/>
  </w:style>
  <w:style w:type="paragraph" w:customStyle="1" w:styleId="B56C6345FF214D29A5AE8ACC34B5569C">
    <w:name w:val="B56C6345FF214D29A5AE8ACC34B5569C"/>
  </w:style>
  <w:style w:type="paragraph" w:customStyle="1" w:styleId="C8E60E5733204E35809FBD811C4D750C">
    <w:name w:val="C8E60E5733204E35809FBD811C4D750C"/>
    <w:rsid w:val="006C0FBB"/>
  </w:style>
  <w:style w:type="paragraph" w:customStyle="1" w:styleId="1C0A2342D2404E38943B66491BE0C9C4">
    <w:name w:val="1C0A2342D2404E38943B66491BE0C9C4"/>
    <w:rsid w:val="006C0FBB"/>
  </w:style>
  <w:style w:type="paragraph" w:customStyle="1" w:styleId="E22F48D3354840CB8BF0353386F256A3">
    <w:name w:val="E22F48D3354840CB8BF0353386F256A3"/>
    <w:rsid w:val="006C0FBB"/>
  </w:style>
  <w:style w:type="paragraph" w:customStyle="1" w:styleId="680AF7A9320C4883AF6BEAB6A5F07EB7">
    <w:name w:val="680AF7A9320C4883AF6BEAB6A5F07EB7"/>
    <w:rsid w:val="006C0FBB"/>
  </w:style>
  <w:style w:type="paragraph" w:customStyle="1" w:styleId="D0FB7A6D5A304844B07A8980DF702F43">
    <w:name w:val="D0FB7A6D5A304844B07A8980DF702F43"/>
    <w:rsid w:val="006C0FBB"/>
  </w:style>
  <w:style w:type="paragraph" w:customStyle="1" w:styleId="8F466D503CAD4E31900C1D3740EA69C5">
    <w:name w:val="8F466D503CAD4E31900C1D3740EA69C5"/>
    <w:rsid w:val="006C0F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Endereço: Rua Jornalista Célio Meira 331 (A) </CompanyAddress>
  <CompanyPhone>(81) 3145-0467 / (81) 98593-2385</CompanyPhone>
  <CompanyFax/>
  <CompanyEmail>E-Mail: josematheus1997@hotmail.com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1C8E3701-E418-4E26-8FEB-F8782967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AdjacencyResume.dotx</Template>
  <TotalTime>102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Matheus Carvalho de Lima</dc:creator>
  <cp:lastModifiedBy>vsvsfg gsgsdgsg</cp:lastModifiedBy>
  <cp:revision>25</cp:revision>
  <cp:lastPrinted>2015-08-04T17:50:00Z</cp:lastPrinted>
  <dcterms:created xsi:type="dcterms:W3CDTF">2014-04-05T20:29:00Z</dcterms:created>
  <dcterms:modified xsi:type="dcterms:W3CDTF">2016-04-01T06:09:00Z</dcterms:modified>
</cp:coreProperties>
</file>