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7C" w:rsidRDefault="00992E7C" w:rsidP="008A3397">
      <w:pPr>
        <w:pStyle w:val="SemEspaamento"/>
        <w:jc w:val="center"/>
        <w:rPr>
          <w:rFonts w:asciiTheme="majorHAnsi" w:hAnsiTheme="majorHAnsi"/>
          <w:b/>
          <w:bCs/>
          <w:noProof/>
          <w:sz w:val="44"/>
          <w:szCs w:val="44"/>
        </w:rPr>
      </w:pPr>
    </w:p>
    <w:p w:rsidR="00D15266" w:rsidRPr="009F07DF" w:rsidRDefault="00CE114F" w:rsidP="008A3397">
      <w:pPr>
        <w:pStyle w:val="SemEspaamento"/>
        <w:jc w:val="center"/>
        <w:rPr>
          <w:rStyle w:val="Forte"/>
          <w:rFonts w:asciiTheme="majorHAnsi" w:hAnsiTheme="majorHAnsi"/>
          <w:sz w:val="44"/>
          <w:szCs w:val="44"/>
        </w:rPr>
      </w:pPr>
      <w:r w:rsidRPr="00CE11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6.45pt;margin-top:33.55pt;width:85.4pt;height:113.85pt;z-index:251664384;mso-position-horizontal-relative:margin;mso-position-vertical-relative:margin" stroked="t" strokeweight="1pt">
            <v:imagedata r:id="rId6" o:title="3x4"/>
            <w10:wrap type="square" anchorx="margin" anchory="margin"/>
          </v:shape>
        </w:pict>
      </w:r>
      <w:r w:rsidR="00CD3464" w:rsidRPr="00CD3464">
        <w:rPr>
          <w:rFonts w:asciiTheme="majorHAnsi" w:hAnsiTheme="majorHAnsi"/>
          <w:b/>
          <w:bCs/>
          <w:noProof/>
          <w:sz w:val="44"/>
          <w:szCs w:val="44"/>
        </w:rPr>
        <w:t>Humberto Arimatéa Almeida de Assis</w:t>
      </w:r>
    </w:p>
    <w:p w:rsidR="00347A38" w:rsidRDefault="00347A38" w:rsidP="00531250">
      <w:pPr>
        <w:pStyle w:val="SemEspaamento"/>
        <w:jc w:val="center"/>
        <w:rPr>
          <w:rStyle w:val="Forte"/>
          <w:rFonts w:asciiTheme="majorHAnsi" w:hAnsiTheme="majorHAnsi"/>
          <w:sz w:val="26"/>
          <w:szCs w:val="28"/>
        </w:rPr>
      </w:pPr>
    </w:p>
    <w:p w:rsidR="004F1F4A" w:rsidRPr="009F07DF" w:rsidRDefault="004100B1" w:rsidP="00531250">
      <w:pPr>
        <w:pStyle w:val="SemEspaamento"/>
        <w:jc w:val="center"/>
        <w:rPr>
          <w:rStyle w:val="Forte"/>
          <w:rFonts w:asciiTheme="majorHAnsi" w:hAnsiTheme="majorHAnsi"/>
          <w:b w:val="0"/>
          <w:sz w:val="26"/>
          <w:szCs w:val="28"/>
        </w:rPr>
      </w:pPr>
      <w:r w:rsidRPr="009F07DF">
        <w:rPr>
          <w:rStyle w:val="Forte"/>
          <w:rFonts w:asciiTheme="majorHAnsi" w:hAnsiTheme="majorHAnsi"/>
          <w:sz w:val="26"/>
          <w:szCs w:val="28"/>
        </w:rPr>
        <w:t>End.:</w:t>
      </w:r>
      <w:r w:rsidR="005F1B62">
        <w:rPr>
          <w:rStyle w:val="Forte"/>
          <w:rFonts w:asciiTheme="majorHAnsi" w:hAnsiTheme="majorHAnsi"/>
          <w:b w:val="0"/>
          <w:sz w:val="26"/>
          <w:szCs w:val="28"/>
        </w:rPr>
        <w:t>Rua Cavalcante Meira n; 401</w:t>
      </w:r>
    </w:p>
    <w:p w:rsidR="003C083D" w:rsidRDefault="005F1B62" w:rsidP="003C083D">
      <w:pPr>
        <w:pStyle w:val="SemEspaamento"/>
        <w:jc w:val="center"/>
        <w:rPr>
          <w:rStyle w:val="Forte"/>
          <w:rFonts w:asciiTheme="majorHAnsi" w:hAnsiTheme="majorHAnsi"/>
          <w:b w:val="0"/>
          <w:sz w:val="26"/>
          <w:szCs w:val="28"/>
        </w:rPr>
      </w:pPr>
      <w:r>
        <w:rPr>
          <w:rStyle w:val="Forte"/>
          <w:rFonts w:asciiTheme="majorHAnsi" w:hAnsiTheme="majorHAnsi"/>
          <w:sz w:val="26"/>
          <w:szCs w:val="28"/>
        </w:rPr>
        <w:t xml:space="preserve">Bairro:  </w:t>
      </w:r>
      <w:r>
        <w:rPr>
          <w:rStyle w:val="Forte"/>
          <w:rFonts w:asciiTheme="majorHAnsi" w:hAnsiTheme="majorHAnsi"/>
          <w:b w:val="0"/>
          <w:sz w:val="26"/>
          <w:szCs w:val="28"/>
        </w:rPr>
        <w:t xml:space="preserve">Mangabeira – 4 </w:t>
      </w:r>
      <w:r w:rsidR="00A32BD0">
        <w:rPr>
          <w:rStyle w:val="Forte"/>
          <w:rFonts w:asciiTheme="majorHAnsi" w:hAnsiTheme="majorHAnsi"/>
          <w:b w:val="0"/>
          <w:sz w:val="26"/>
          <w:szCs w:val="28"/>
        </w:rPr>
        <w:t>-Joao Pessoa/PB</w:t>
      </w:r>
    </w:p>
    <w:p w:rsidR="004F1F4A" w:rsidRPr="009F07DF" w:rsidRDefault="00677BD0" w:rsidP="00531250">
      <w:pPr>
        <w:pStyle w:val="SemEspaamento"/>
        <w:jc w:val="center"/>
        <w:rPr>
          <w:rStyle w:val="Forte"/>
          <w:rFonts w:asciiTheme="majorHAnsi" w:hAnsiTheme="majorHAnsi"/>
          <w:sz w:val="26"/>
          <w:szCs w:val="28"/>
        </w:rPr>
      </w:pPr>
      <w:r w:rsidRPr="009F07DF">
        <w:rPr>
          <w:rStyle w:val="Forte"/>
          <w:rFonts w:asciiTheme="majorHAnsi" w:hAnsiTheme="majorHAnsi"/>
          <w:sz w:val="26"/>
          <w:szCs w:val="28"/>
        </w:rPr>
        <w:t>Fone:</w:t>
      </w:r>
      <w:r w:rsidRPr="009F07DF">
        <w:rPr>
          <w:rStyle w:val="Forte"/>
          <w:rFonts w:asciiTheme="majorHAnsi" w:hAnsiTheme="majorHAnsi"/>
          <w:b w:val="0"/>
          <w:sz w:val="26"/>
          <w:szCs w:val="28"/>
        </w:rPr>
        <w:t xml:space="preserve"> (83) </w:t>
      </w:r>
      <w:r w:rsidR="00BC5EBA">
        <w:rPr>
          <w:rStyle w:val="Forte"/>
          <w:rFonts w:asciiTheme="majorHAnsi" w:hAnsiTheme="majorHAnsi"/>
          <w:b w:val="0"/>
          <w:sz w:val="26"/>
          <w:szCs w:val="28"/>
        </w:rPr>
        <w:t>8851-5342 / 3032-1583</w:t>
      </w:r>
    </w:p>
    <w:p w:rsidR="000E0504" w:rsidRPr="009F07DF" w:rsidRDefault="000E0504" w:rsidP="00531250">
      <w:pPr>
        <w:pStyle w:val="SemEspaamento"/>
        <w:jc w:val="center"/>
        <w:rPr>
          <w:rStyle w:val="Forte"/>
          <w:rFonts w:asciiTheme="majorHAnsi" w:hAnsiTheme="majorHAnsi"/>
          <w:b w:val="0"/>
          <w:sz w:val="30"/>
          <w:szCs w:val="28"/>
        </w:rPr>
      </w:pPr>
    </w:p>
    <w:p w:rsidR="004100B1" w:rsidRDefault="004100B1" w:rsidP="00124363">
      <w:pPr>
        <w:pStyle w:val="SemEspaamento"/>
        <w:rPr>
          <w:rStyle w:val="Forte"/>
          <w:rFonts w:asciiTheme="majorHAnsi" w:hAnsiTheme="majorHAnsi"/>
          <w:b w:val="0"/>
          <w:sz w:val="30"/>
          <w:szCs w:val="28"/>
        </w:rPr>
      </w:pPr>
      <w:bookmarkStart w:id="0" w:name="_GoBack"/>
      <w:bookmarkEnd w:id="0"/>
    </w:p>
    <w:p w:rsidR="00531250" w:rsidRPr="00CC6736" w:rsidRDefault="00531250" w:rsidP="00347A38">
      <w:pPr>
        <w:pStyle w:val="Ttulo"/>
        <w:spacing w:after="0"/>
        <w:rPr>
          <w:rStyle w:val="Forte"/>
          <w:b w:val="0"/>
          <w:color w:val="1F497D" w:themeColor="text2"/>
          <w:sz w:val="32"/>
          <w:szCs w:val="32"/>
        </w:rPr>
      </w:pPr>
    </w:p>
    <w:p w:rsidR="00347A38" w:rsidRPr="003D3615" w:rsidRDefault="00347A38" w:rsidP="00347A38">
      <w:pPr>
        <w:pStyle w:val="Ttulo"/>
        <w:spacing w:after="0"/>
        <w:rPr>
          <w:rStyle w:val="Forte"/>
          <w:color w:val="1F497D" w:themeColor="text2"/>
          <w:sz w:val="32"/>
          <w:szCs w:val="32"/>
        </w:rPr>
      </w:pPr>
      <w:r w:rsidRPr="003D3615">
        <w:rPr>
          <w:rStyle w:val="Forte"/>
          <w:color w:val="1F497D" w:themeColor="text2"/>
          <w:sz w:val="32"/>
          <w:szCs w:val="32"/>
        </w:rPr>
        <w:t>DADOS PESSOAIS</w:t>
      </w:r>
    </w:p>
    <w:p w:rsidR="00347A38" w:rsidRDefault="00347A38" w:rsidP="00124363">
      <w:pPr>
        <w:pStyle w:val="SemEspaamento"/>
        <w:rPr>
          <w:rStyle w:val="Forte"/>
          <w:rFonts w:asciiTheme="majorHAnsi" w:hAnsiTheme="majorHAnsi"/>
          <w:b w:val="0"/>
          <w:sz w:val="30"/>
          <w:szCs w:val="28"/>
        </w:rPr>
      </w:pPr>
    </w:p>
    <w:p w:rsidR="00347A38" w:rsidRPr="009F07DF" w:rsidRDefault="00347A38" w:rsidP="00347A38">
      <w:pPr>
        <w:pStyle w:val="SemEspaamento"/>
        <w:rPr>
          <w:rStyle w:val="Forte"/>
          <w:rFonts w:asciiTheme="majorHAnsi" w:hAnsiTheme="majorHAnsi"/>
          <w:b w:val="0"/>
          <w:sz w:val="24"/>
          <w:szCs w:val="28"/>
        </w:rPr>
      </w:pPr>
      <w:r w:rsidRPr="009F07DF">
        <w:rPr>
          <w:rStyle w:val="Forte"/>
          <w:rFonts w:asciiTheme="majorHAnsi" w:hAnsiTheme="majorHAnsi"/>
          <w:sz w:val="24"/>
          <w:szCs w:val="28"/>
        </w:rPr>
        <w:t>Naturalidade:</w:t>
      </w:r>
      <w:r w:rsidR="00CD3464">
        <w:rPr>
          <w:rStyle w:val="Forte"/>
          <w:rFonts w:asciiTheme="majorHAnsi" w:hAnsiTheme="majorHAnsi"/>
          <w:b w:val="0"/>
          <w:sz w:val="24"/>
          <w:szCs w:val="28"/>
        </w:rPr>
        <w:t>Olinda</w:t>
      </w:r>
      <w:r w:rsidR="00AA6255">
        <w:rPr>
          <w:rStyle w:val="Forte"/>
          <w:rFonts w:asciiTheme="majorHAnsi" w:hAnsiTheme="majorHAnsi"/>
          <w:b w:val="0"/>
          <w:sz w:val="24"/>
          <w:szCs w:val="28"/>
        </w:rPr>
        <w:t>/</w:t>
      </w:r>
      <w:r w:rsidR="00CD3464">
        <w:rPr>
          <w:rStyle w:val="Forte"/>
          <w:rFonts w:asciiTheme="majorHAnsi" w:hAnsiTheme="majorHAnsi"/>
          <w:b w:val="0"/>
          <w:sz w:val="24"/>
          <w:szCs w:val="28"/>
        </w:rPr>
        <w:t>PE</w:t>
      </w:r>
    </w:p>
    <w:p w:rsidR="00347A38" w:rsidRDefault="00CD3464" w:rsidP="00347A38">
      <w:pPr>
        <w:pStyle w:val="SemEspaamento"/>
        <w:rPr>
          <w:rStyle w:val="Forte"/>
          <w:rFonts w:asciiTheme="majorHAnsi" w:hAnsiTheme="majorHAnsi"/>
          <w:sz w:val="24"/>
          <w:szCs w:val="28"/>
        </w:rPr>
      </w:pPr>
      <w:r>
        <w:rPr>
          <w:rStyle w:val="Forte"/>
          <w:rFonts w:asciiTheme="majorHAnsi" w:hAnsiTheme="majorHAnsi"/>
          <w:sz w:val="24"/>
          <w:szCs w:val="28"/>
        </w:rPr>
        <w:t xml:space="preserve">Data de Nascimento: </w:t>
      </w:r>
      <w:r>
        <w:rPr>
          <w:rStyle w:val="Forte"/>
          <w:rFonts w:asciiTheme="majorHAnsi" w:hAnsiTheme="majorHAnsi"/>
          <w:b w:val="0"/>
          <w:sz w:val="24"/>
          <w:szCs w:val="28"/>
        </w:rPr>
        <w:t>07/01/1983</w:t>
      </w:r>
    </w:p>
    <w:p w:rsidR="00347A38" w:rsidRPr="009F07DF" w:rsidRDefault="00347A38" w:rsidP="00347A38">
      <w:pPr>
        <w:pStyle w:val="SemEspaamento"/>
        <w:rPr>
          <w:rStyle w:val="Forte"/>
          <w:rFonts w:asciiTheme="majorHAnsi" w:hAnsiTheme="majorHAnsi"/>
          <w:b w:val="0"/>
          <w:sz w:val="24"/>
          <w:szCs w:val="28"/>
        </w:rPr>
      </w:pPr>
      <w:r w:rsidRPr="009F07DF">
        <w:rPr>
          <w:rStyle w:val="Forte"/>
          <w:rFonts w:asciiTheme="majorHAnsi" w:hAnsiTheme="majorHAnsi"/>
          <w:sz w:val="24"/>
          <w:szCs w:val="28"/>
        </w:rPr>
        <w:t>Estado Civil:</w:t>
      </w:r>
      <w:r w:rsidR="00CD3464">
        <w:rPr>
          <w:rStyle w:val="Forte"/>
          <w:rFonts w:asciiTheme="majorHAnsi" w:hAnsiTheme="majorHAnsi"/>
          <w:b w:val="0"/>
          <w:sz w:val="24"/>
          <w:szCs w:val="28"/>
        </w:rPr>
        <w:t>Solteiro</w:t>
      </w:r>
      <w:r w:rsidRPr="009F07DF">
        <w:rPr>
          <w:rStyle w:val="Forte"/>
          <w:rFonts w:asciiTheme="majorHAnsi" w:hAnsiTheme="majorHAnsi"/>
          <w:b w:val="0"/>
          <w:sz w:val="24"/>
          <w:szCs w:val="28"/>
        </w:rPr>
        <w:tab/>
      </w:r>
    </w:p>
    <w:p w:rsidR="00347A38" w:rsidRPr="00347A38" w:rsidRDefault="00347A38" w:rsidP="00347A38">
      <w:pPr>
        <w:pStyle w:val="SemEspaamento"/>
        <w:rPr>
          <w:rStyle w:val="Forte"/>
          <w:rFonts w:asciiTheme="majorHAnsi" w:hAnsiTheme="majorHAnsi"/>
          <w:sz w:val="24"/>
          <w:szCs w:val="24"/>
        </w:rPr>
      </w:pPr>
      <w:r w:rsidRPr="00347A38">
        <w:rPr>
          <w:rStyle w:val="Forte"/>
          <w:rFonts w:asciiTheme="majorHAnsi" w:hAnsiTheme="majorHAnsi"/>
          <w:sz w:val="24"/>
          <w:szCs w:val="24"/>
        </w:rPr>
        <w:t xml:space="preserve">Portador de Todos os Documentos Necessários  </w:t>
      </w:r>
    </w:p>
    <w:p w:rsidR="00347A38" w:rsidRPr="009F07DF" w:rsidRDefault="00347A38" w:rsidP="00124363">
      <w:pPr>
        <w:pStyle w:val="SemEspaamento"/>
        <w:rPr>
          <w:rStyle w:val="Forte"/>
          <w:rFonts w:asciiTheme="majorHAnsi" w:hAnsiTheme="majorHAnsi"/>
          <w:b w:val="0"/>
          <w:sz w:val="30"/>
          <w:szCs w:val="28"/>
        </w:rPr>
      </w:pPr>
    </w:p>
    <w:p w:rsidR="00AA6255" w:rsidRPr="005F2674" w:rsidRDefault="00CE114F" w:rsidP="00AA6255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3pt;margin-top:20.7pt;width:475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" strokecolor="#548dd4 [1951]"/>
        </w:pict>
      </w:r>
      <w:r w:rsidR="00AA6255">
        <w:rPr>
          <w:rFonts w:asciiTheme="majorHAnsi" w:hAnsiTheme="majorHAnsi"/>
          <w:b/>
          <w:color w:val="1F497D" w:themeColor="text2"/>
          <w:sz w:val="32"/>
          <w:szCs w:val="32"/>
        </w:rPr>
        <w:t>ESCOLARIDADE</w:t>
      </w:r>
    </w:p>
    <w:p w:rsidR="00AA6255" w:rsidRDefault="00AA6255" w:rsidP="00AA6255">
      <w:pPr>
        <w:pStyle w:val="SemEspaamento"/>
        <w:ind w:left="720"/>
        <w:rPr>
          <w:rStyle w:val="Forte"/>
          <w:b w:val="0"/>
          <w:sz w:val="28"/>
          <w:szCs w:val="28"/>
        </w:rPr>
      </w:pPr>
    </w:p>
    <w:p w:rsidR="00AA6255" w:rsidRPr="00CF6DDF" w:rsidRDefault="005F1B62" w:rsidP="00CF6DDF">
      <w:pPr>
        <w:pStyle w:val="SemEspaamento"/>
        <w:numPr>
          <w:ilvl w:val="0"/>
          <w:numId w:val="2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Ensino Tecnico</w:t>
      </w:r>
      <w:r w:rsidR="00CF6DDF">
        <w:rPr>
          <w:rStyle w:val="Forte"/>
          <w:b w:val="0"/>
          <w:sz w:val="28"/>
          <w:szCs w:val="28"/>
        </w:rPr>
        <w:t xml:space="preserve"> Completo</w:t>
      </w:r>
    </w:p>
    <w:p w:rsidR="00AA6255" w:rsidRDefault="00AA6255" w:rsidP="00AA6255">
      <w:pPr>
        <w:rPr>
          <w:rFonts w:asciiTheme="majorHAnsi" w:hAnsiTheme="majorHAnsi"/>
          <w:b/>
          <w:noProof/>
          <w:color w:val="1F497D" w:themeColor="text2"/>
          <w:sz w:val="32"/>
          <w:szCs w:val="32"/>
        </w:rPr>
      </w:pPr>
    </w:p>
    <w:p w:rsidR="00AA6255" w:rsidRPr="005F2674" w:rsidRDefault="00CE114F" w:rsidP="00AA6255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pict>
          <v:shape id="_x0000_s1029" type="#_x0000_t32" style="position:absolute;margin-left:-3pt;margin-top:20.7pt;width:475.9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" strokecolor="#548dd4 [1951]"/>
        </w:pict>
      </w:r>
      <w:r w:rsidR="00AA6255">
        <w:rPr>
          <w:rFonts w:asciiTheme="majorHAnsi" w:hAnsiTheme="majorHAnsi"/>
          <w:b/>
          <w:noProof/>
          <w:color w:val="1F497D" w:themeColor="text2"/>
          <w:sz w:val="32"/>
          <w:szCs w:val="32"/>
        </w:rPr>
        <w:t>CURSOS PROFISSIONALIZANTES</w:t>
      </w:r>
    </w:p>
    <w:p w:rsidR="00AA6255" w:rsidRDefault="00CF6DDF" w:rsidP="00AA6255">
      <w:pPr>
        <w:pStyle w:val="PargrafodaLista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Eletricista Predial e Residencial</w:t>
      </w:r>
      <w:r w:rsidR="00CC6736">
        <w:rPr>
          <w:rFonts w:asciiTheme="majorHAnsi" w:hAnsiTheme="majorHAnsi"/>
          <w:sz w:val="28"/>
          <w:szCs w:val="28"/>
        </w:rPr>
        <w:t>- [ Funetec ]</w:t>
      </w:r>
    </w:p>
    <w:p w:rsidR="00AA6255" w:rsidRDefault="00CF6DDF" w:rsidP="00AA6255">
      <w:pPr>
        <w:pStyle w:val="PargrafodaLista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Eletricista Industrial</w:t>
      </w:r>
      <w:r w:rsidR="00CC6736">
        <w:rPr>
          <w:rFonts w:asciiTheme="majorHAnsi" w:hAnsiTheme="majorHAnsi"/>
          <w:sz w:val="28"/>
          <w:szCs w:val="28"/>
        </w:rPr>
        <w:t>- [ Senai ]</w:t>
      </w:r>
    </w:p>
    <w:p w:rsidR="00CF6DDF" w:rsidRPr="005F1B62" w:rsidRDefault="00CC6736" w:rsidP="005F1B62">
      <w:pPr>
        <w:pStyle w:val="PargrafodaLista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NR 10- [ Cecprol ]</w:t>
      </w:r>
    </w:p>
    <w:p w:rsidR="00AA6255" w:rsidRDefault="00CC6736" w:rsidP="00CC6736">
      <w:pPr>
        <w:pStyle w:val="PargrafodaLista"/>
        <w:numPr>
          <w:ilvl w:val="0"/>
          <w:numId w:val="7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NR 35-[ Senai ]</w:t>
      </w:r>
    </w:p>
    <w:p w:rsidR="00CC6736" w:rsidRPr="005F1B62" w:rsidRDefault="00CC6736" w:rsidP="005F1B62">
      <w:pPr>
        <w:pStyle w:val="PargrafodaLista"/>
        <w:numPr>
          <w:ilvl w:val="0"/>
          <w:numId w:val="7"/>
        </w:num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Tecnic</w:t>
      </w:r>
      <w:r w:rsidR="00F24187">
        <w:rPr>
          <w:rFonts w:asciiTheme="majorHAnsi" w:hAnsiTheme="majorHAnsi"/>
          <w:noProof/>
          <w:sz w:val="28"/>
          <w:szCs w:val="28"/>
        </w:rPr>
        <w:t>o em Eletrotecnica</w:t>
      </w:r>
      <w:r>
        <w:rPr>
          <w:rFonts w:asciiTheme="majorHAnsi" w:hAnsiTheme="majorHAnsi"/>
          <w:noProof/>
          <w:sz w:val="28"/>
          <w:szCs w:val="28"/>
        </w:rPr>
        <w:t xml:space="preserve"> –[ Senai ]</w:t>
      </w:r>
    </w:p>
    <w:p w:rsidR="007C47E8" w:rsidRDefault="00CE114F" w:rsidP="007C47E8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pict>
          <v:shape id="AutoShape 4" o:spid="_x0000_s1028" type="#_x0000_t32" style="position:absolute;margin-left:-3pt;margin-top:20.7pt;width:475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" strokecolor="#548dd4 [1951]"/>
        </w:pict>
      </w:r>
      <w:r w:rsidR="00AA6255">
        <w:rPr>
          <w:rFonts w:asciiTheme="majorHAnsi" w:hAnsiTheme="majorHAnsi"/>
          <w:b/>
          <w:noProof/>
          <w:color w:val="1F497D" w:themeColor="text2"/>
          <w:sz w:val="32"/>
          <w:szCs w:val="32"/>
        </w:rPr>
        <w:t>EXPERIÊNCIAS PROFISSIONAIS</w:t>
      </w:r>
      <w:r w:rsidR="007C47E8">
        <w:rPr>
          <w:rFonts w:asciiTheme="majorHAnsi" w:hAnsiTheme="majorHAnsi"/>
          <w:b/>
          <w:color w:val="1F497D" w:themeColor="text2"/>
          <w:sz w:val="32"/>
          <w:szCs w:val="32"/>
        </w:rPr>
        <w:t xml:space="preserve">    </w:t>
      </w:r>
    </w:p>
    <w:p w:rsidR="007C47E8" w:rsidRPr="00CC6736" w:rsidRDefault="007C47E8" w:rsidP="00CC6736">
      <w:pPr>
        <w:pStyle w:val="PargrafodaLista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CC6736">
        <w:rPr>
          <w:rFonts w:asciiTheme="majorHAnsi" w:hAnsiTheme="majorHAnsi"/>
          <w:sz w:val="28"/>
          <w:szCs w:val="28"/>
        </w:rPr>
        <w:t>Empresa : IBRAPI:Industria Brasileira de Chapas S/A</w:t>
      </w:r>
    </w:p>
    <w:p w:rsidR="007C47E8" w:rsidRPr="007C47E8" w:rsidRDefault="00CC6736" w:rsidP="00CC6736">
      <w:pPr>
        <w:shd w:val="clear" w:color="auto" w:fill="FFFFFF" w:themeFill="background1"/>
        <w:spacing w:line="240" w:lineRule="auto"/>
        <w:ind w:left="2127"/>
        <w:rPr>
          <w:rFonts w:asciiTheme="majorHAnsi" w:hAnsiTheme="majorHAnsi"/>
          <w:b/>
          <w:noProof/>
          <w:color w:val="1F497D" w:themeColor="text2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Cargo :Eletricista</w:t>
      </w:r>
      <w:r w:rsidR="005F1B62">
        <w:rPr>
          <w:rFonts w:asciiTheme="majorHAnsi" w:hAnsiTheme="majorHAnsi"/>
          <w:sz w:val="28"/>
          <w:szCs w:val="28"/>
        </w:rPr>
        <w:t xml:space="preserve"> Manutenção</w:t>
      </w:r>
      <w:r>
        <w:rPr>
          <w:rFonts w:asciiTheme="majorHAnsi" w:hAnsiTheme="majorHAnsi"/>
          <w:sz w:val="28"/>
          <w:szCs w:val="28"/>
        </w:rPr>
        <w:t xml:space="preserve"> Industrial</w:t>
      </w:r>
    </w:p>
    <w:p w:rsidR="007C47E8" w:rsidRPr="00CC6736" w:rsidRDefault="007C47E8" w:rsidP="00CC6736">
      <w:pPr>
        <w:pStyle w:val="PargrafodaLista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CC6736">
        <w:rPr>
          <w:rFonts w:asciiTheme="majorHAnsi" w:hAnsiTheme="majorHAnsi"/>
          <w:sz w:val="28"/>
          <w:szCs w:val="28"/>
        </w:rPr>
        <w:t>Empresa : SOELE:Manutenção Eletrica em Geral</w:t>
      </w:r>
    </w:p>
    <w:p w:rsidR="007C47E8" w:rsidRDefault="00CC6736" w:rsidP="00CC6736">
      <w:pPr>
        <w:shd w:val="clear" w:color="auto" w:fill="FFFFFF" w:themeFill="background1"/>
        <w:spacing w:line="240" w:lineRule="auto"/>
        <w:ind w:left="2127"/>
        <w:rPr>
          <w:rFonts w:asciiTheme="majorHAnsi" w:hAnsiTheme="majorHAnsi"/>
          <w:b/>
          <w:noProof/>
          <w:color w:val="1F497D" w:themeColor="text2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Cargo :Eletricista Instalador</w:t>
      </w:r>
    </w:p>
    <w:p w:rsidR="007C47E8" w:rsidRDefault="007C47E8" w:rsidP="00CC6736">
      <w:pPr>
        <w:pStyle w:val="PargrafodaLista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CC6736">
        <w:rPr>
          <w:rFonts w:asciiTheme="majorHAnsi" w:hAnsiTheme="majorHAnsi"/>
          <w:sz w:val="28"/>
          <w:szCs w:val="28"/>
        </w:rPr>
        <w:t>Empresa : Construtora Josecom Ltda</w:t>
      </w:r>
    </w:p>
    <w:p w:rsidR="00CC6736" w:rsidRDefault="00CC6736" w:rsidP="00CC6736">
      <w:pPr>
        <w:pStyle w:val="PargrafodaLista"/>
        <w:spacing w:after="0" w:line="240" w:lineRule="auto"/>
        <w:ind w:left="2127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Cargo :Eletricista Auxiliar</w:t>
      </w:r>
    </w:p>
    <w:p w:rsidR="00CC6736" w:rsidRDefault="00CC6736" w:rsidP="00CC6736">
      <w:pPr>
        <w:pStyle w:val="PargrafodaLista"/>
        <w:spacing w:after="0" w:line="240" w:lineRule="auto"/>
        <w:ind w:left="2127"/>
        <w:rPr>
          <w:rFonts w:asciiTheme="majorHAnsi" w:hAnsiTheme="majorHAnsi"/>
          <w:sz w:val="28"/>
          <w:szCs w:val="28"/>
        </w:rPr>
      </w:pPr>
    </w:p>
    <w:p w:rsidR="00CC6736" w:rsidRDefault="00CC6736" w:rsidP="005F1B62">
      <w:pPr>
        <w:pStyle w:val="PargrafodaLista"/>
        <w:spacing w:after="0" w:line="240" w:lineRule="auto"/>
        <w:ind w:left="2127"/>
        <w:rPr>
          <w:rFonts w:asciiTheme="majorHAnsi" w:hAnsiTheme="majorHAnsi"/>
          <w:sz w:val="28"/>
          <w:szCs w:val="28"/>
        </w:rPr>
      </w:pPr>
    </w:p>
    <w:p w:rsidR="00CC6736" w:rsidRPr="00CC6736" w:rsidRDefault="00CC6736" w:rsidP="00CC6736">
      <w:pPr>
        <w:pStyle w:val="PargrafodaLista"/>
        <w:spacing w:after="0" w:line="240" w:lineRule="auto"/>
        <w:ind w:left="2127"/>
        <w:rPr>
          <w:rFonts w:asciiTheme="majorHAnsi" w:hAnsiTheme="majorHAnsi"/>
          <w:sz w:val="28"/>
          <w:szCs w:val="28"/>
        </w:rPr>
      </w:pPr>
    </w:p>
    <w:p w:rsidR="007C47E8" w:rsidRPr="00CC6736" w:rsidRDefault="00CC6736" w:rsidP="00CC6736">
      <w:pPr>
        <w:shd w:val="clear" w:color="auto" w:fill="FFFFFF" w:themeFill="background1"/>
        <w:spacing w:line="240" w:lineRule="auto"/>
        <w:ind w:left="1407"/>
        <w:rPr>
          <w:rFonts w:asciiTheme="majorHAnsi" w:hAnsiTheme="majorHAnsi"/>
          <w:noProof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t xml:space="preserve">           </w:t>
      </w:r>
    </w:p>
    <w:p w:rsidR="007C47E8" w:rsidRDefault="007C47E8" w:rsidP="007C47E8">
      <w:pPr>
        <w:tabs>
          <w:tab w:val="left" w:pos="1373"/>
        </w:tabs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7C47E8" w:rsidRDefault="007C47E8" w:rsidP="007C47E8">
      <w:pPr>
        <w:tabs>
          <w:tab w:val="left" w:pos="1373"/>
        </w:tabs>
        <w:spacing w:line="240" w:lineRule="auto"/>
        <w:rPr>
          <w:rFonts w:asciiTheme="majorHAnsi" w:hAnsiTheme="majorHAnsi"/>
          <w:b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color w:val="1F497D" w:themeColor="text2"/>
          <w:sz w:val="32"/>
          <w:szCs w:val="32"/>
        </w:rPr>
        <w:tab/>
      </w:r>
    </w:p>
    <w:p w:rsidR="007C47E8" w:rsidRPr="007C47E8" w:rsidRDefault="007C47E8" w:rsidP="007C47E8">
      <w:pPr>
        <w:tabs>
          <w:tab w:val="left" w:pos="1373"/>
        </w:tabs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7C47E8" w:rsidRPr="007C47E8" w:rsidRDefault="007C47E8" w:rsidP="007C47E8">
      <w:pPr>
        <w:rPr>
          <w:rFonts w:asciiTheme="majorHAnsi" w:hAnsiTheme="majorHAnsi"/>
          <w:b/>
          <w:noProof/>
          <w:color w:val="1F497D" w:themeColor="text2"/>
          <w:sz w:val="32"/>
          <w:szCs w:val="32"/>
        </w:rPr>
      </w:pPr>
      <w:r>
        <w:rPr>
          <w:rFonts w:asciiTheme="majorHAnsi" w:hAnsiTheme="majorHAnsi"/>
          <w:b/>
          <w:color w:val="1F497D" w:themeColor="text2"/>
          <w:sz w:val="32"/>
          <w:szCs w:val="32"/>
        </w:rPr>
        <w:lastRenderedPageBreak/>
        <w:t xml:space="preserve">                                                                  </w:t>
      </w:r>
    </w:p>
    <w:sectPr w:rsidR="007C47E8" w:rsidRPr="007C47E8" w:rsidSect="004100B1">
      <w:pgSz w:w="11906" w:h="16838"/>
      <w:pgMar w:top="284" w:right="991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67F"/>
    <w:multiLevelType w:val="hybridMultilevel"/>
    <w:tmpl w:val="9716A2A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765"/>
    <w:multiLevelType w:val="hybridMultilevel"/>
    <w:tmpl w:val="B4049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2954"/>
    <w:multiLevelType w:val="hybridMultilevel"/>
    <w:tmpl w:val="873463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3329"/>
    <w:multiLevelType w:val="hybridMultilevel"/>
    <w:tmpl w:val="C1067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449EA"/>
    <w:multiLevelType w:val="hybridMultilevel"/>
    <w:tmpl w:val="82B4C0E0"/>
    <w:lvl w:ilvl="0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328F4DE0"/>
    <w:multiLevelType w:val="hybridMultilevel"/>
    <w:tmpl w:val="9D7E66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54885"/>
    <w:multiLevelType w:val="hybridMultilevel"/>
    <w:tmpl w:val="8F1EDD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74DF"/>
    <w:multiLevelType w:val="hybridMultilevel"/>
    <w:tmpl w:val="4D763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537BB"/>
    <w:multiLevelType w:val="hybridMultilevel"/>
    <w:tmpl w:val="1384FDAC"/>
    <w:lvl w:ilvl="0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9FD6423"/>
    <w:multiLevelType w:val="hybridMultilevel"/>
    <w:tmpl w:val="BCB032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E18DB"/>
    <w:multiLevelType w:val="hybridMultilevel"/>
    <w:tmpl w:val="31C2646C"/>
    <w:lvl w:ilvl="0" w:tplc="0416000D">
      <w:start w:val="1"/>
      <w:numFmt w:val="bullet"/>
      <w:lvlText w:val=""/>
      <w:lvlJc w:val="left"/>
      <w:pPr>
        <w:ind w:left="21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1">
    <w:nsid w:val="75370B3A"/>
    <w:multiLevelType w:val="hybridMultilevel"/>
    <w:tmpl w:val="A4B2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20235"/>
    <w:multiLevelType w:val="hybridMultilevel"/>
    <w:tmpl w:val="B1BE7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F6451"/>
    <w:multiLevelType w:val="hybridMultilevel"/>
    <w:tmpl w:val="8B0CB3E0"/>
    <w:lvl w:ilvl="0" w:tplc="0416000D">
      <w:start w:val="1"/>
      <w:numFmt w:val="bullet"/>
      <w:lvlText w:val=""/>
      <w:lvlJc w:val="left"/>
      <w:pPr>
        <w:ind w:left="20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3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compat>
    <w:useFELayout/>
  </w:compat>
  <w:rsids>
    <w:rsidRoot w:val="008B5987"/>
    <w:rsid w:val="00010136"/>
    <w:rsid w:val="00014728"/>
    <w:rsid w:val="000223A4"/>
    <w:rsid w:val="00033085"/>
    <w:rsid w:val="0007145D"/>
    <w:rsid w:val="00073EAE"/>
    <w:rsid w:val="00082726"/>
    <w:rsid w:val="00096809"/>
    <w:rsid w:val="000C3C17"/>
    <w:rsid w:val="000E0504"/>
    <w:rsid w:val="000E7665"/>
    <w:rsid w:val="001132F1"/>
    <w:rsid w:val="00122DAE"/>
    <w:rsid w:val="00124363"/>
    <w:rsid w:val="00125184"/>
    <w:rsid w:val="00126957"/>
    <w:rsid w:val="00146997"/>
    <w:rsid w:val="0017603E"/>
    <w:rsid w:val="00197C91"/>
    <w:rsid w:val="001A7342"/>
    <w:rsid w:val="001F0009"/>
    <w:rsid w:val="001F3310"/>
    <w:rsid w:val="00224D93"/>
    <w:rsid w:val="00227871"/>
    <w:rsid w:val="002500D4"/>
    <w:rsid w:val="002505AB"/>
    <w:rsid w:val="002A30C4"/>
    <w:rsid w:val="002A562F"/>
    <w:rsid w:val="00301CAA"/>
    <w:rsid w:val="00305890"/>
    <w:rsid w:val="00332B42"/>
    <w:rsid w:val="00347A38"/>
    <w:rsid w:val="003642F5"/>
    <w:rsid w:val="00365DB6"/>
    <w:rsid w:val="00365F9E"/>
    <w:rsid w:val="00374CF8"/>
    <w:rsid w:val="00375BCD"/>
    <w:rsid w:val="003832DE"/>
    <w:rsid w:val="00386564"/>
    <w:rsid w:val="003C083D"/>
    <w:rsid w:val="003C0B79"/>
    <w:rsid w:val="003C2A57"/>
    <w:rsid w:val="003C5B9C"/>
    <w:rsid w:val="003D738E"/>
    <w:rsid w:val="003E0938"/>
    <w:rsid w:val="003F2948"/>
    <w:rsid w:val="00407C5A"/>
    <w:rsid w:val="004100B1"/>
    <w:rsid w:val="00434ACB"/>
    <w:rsid w:val="00441EB6"/>
    <w:rsid w:val="00494718"/>
    <w:rsid w:val="004964C9"/>
    <w:rsid w:val="004A2458"/>
    <w:rsid w:val="004A3332"/>
    <w:rsid w:val="004B72EC"/>
    <w:rsid w:val="004D579D"/>
    <w:rsid w:val="004D6F9E"/>
    <w:rsid w:val="004F1F4A"/>
    <w:rsid w:val="004F7125"/>
    <w:rsid w:val="00502765"/>
    <w:rsid w:val="00531250"/>
    <w:rsid w:val="00561AB0"/>
    <w:rsid w:val="005852A1"/>
    <w:rsid w:val="00595204"/>
    <w:rsid w:val="005C79B9"/>
    <w:rsid w:val="005D0403"/>
    <w:rsid w:val="005F1B62"/>
    <w:rsid w:val="005F2674"/>
    <w:rsid w:val="00605320"/>
    <w:rsid w:val="00616265"/>
    <w:rsid w:val="006302CB"/>
    <w:rsid w:val="0063497F"/>
    <w:rsid w:val="0063591C"/>
    <w:rsid w:val="00644C77"/>
    <w:rsid w:val="00647CBC"/>
    <w:rsid w:val="00661C02"/>
    <w:rsid w:val="00663187"/>
    <w:rsid w:val="006762DF"/>
    <w:rsid w:val="00677535"/>
    <w:rsid w:val="00677BD0"/>
    <w:rsid w:val="00680344"/>
    <w:rsid w:val="0068242E"/>
    <w:rsid w:val="00682EE5"/>
    <w:rsid w:val="006853CC"/>
    <w:rsid w:val="00692DC0"/>
    <w:rsid w:val="00692DFE"/>
    <w:rsid w:val="006933CC"/>
    <w:rsid w:val="006E6C52"/>
    <w:rsid w:val="006F1672"/>
    <w:rsid w:val="0070073D"/>
    <w:rsid w:val="007112D4"/>
    <w:rsid w:val="00725F4D"/>
    <w:rsid w:val="00734E7F"/>
    <w:rsid w:val="00751220"/>
    <w:rsid w:val="0077107B"/>
    <w:rsid w:val="00777574"/>
    <w:rsid w:val="007B4E2B"/>
    <w:rsid w:val="007C0696"/>
    <w:rsid w:val="007C47E8"/>
    <w:rsid w:val="007E7648"/>
    <w:rsid w:val="00800DD6"/>
    <w:rsid w:val="008120A6"/>
    <w:rsid w:val="00815BCF"/>
    <w:rsid w:val="008338D3"/>
    <w:rsid w:val="00847A06"/>
    <w:rsid w:val="008509FB"/>
    <w:rsid w:val="0086280A"/>
    <w:rsid w:val="00872754"/>
    <w:rsid w:val="00896D9A"/>
    <w:rsid w:val="008A3397"/>
    <w:rsid w:val="008A33CB"/>
    <w:rsid w:val="008B5987"/>
    <w:rsid w:val="008D107E"/>
    <w:rsid w:val="008D1DA9"/>
    <w:rsid w:val="008D2C0F"/>
    <w:rsid w:val="008E11B1"/>
    <w:rsid w:val="009038EC"/>
    <w:rsid w:val="00907039"/>
    <w:rsid w:val="009243AF"/>
    <w:rsid w:val="00942B38"/>
    <w:rsid w:val="00947CC4"/>
    <w:rsid w:val="00950E3B"/>
    <w:rsid w:val="00952F3E"/>
    <w:rsid w:val="00967364"/>
    <w:rsid w:val="00974AD0"/>
    <w:rsid w:val="00981D90"/>
    <w:rsid w:val="009837CA"/>
    <w:rsid w:val="0098750B"/>
    <w:rsid w:val="00992E7C"/>
    <w:rsid w:val="009B3B31"/>
    <w:rsid w:val="009B3B39"/>
    <w:rsid w:val="009D5B68"/>
    <w:rsid w:val="009D7173"/>
    <w:rsid w:val="009D7672"/>
    <w:rsid w:val="009F07DF"/>
    <w:rsid w:val="009F28A6"/>
    <w:rsid w:val="009F4C97"/>
    <w:rsid w:val="00A04C5F"/>
    <w:rsid w:val="00A07AB5"/>
    <w:rsid w:val="00A07D34"/>
    <w:rsid w:val="00A15B2C"/>
    <w:rsid w:val="00A17374"/>
    <w:rsid w:val="00A17E22"/>
    <w:rsid w:val="00A31D4B"/>
    <w:rsid w:val="00A32BD0"/>
    <w:rsid w:val="00A42DD4"/>
    <w:rsid w:val="00A45130"/>
    <w:rsid w:val="00A55E5F"/>
    <w:rsid w:val="00A61A26"/>
    <w:rsid w:val="00A65E77"/>
    <w:rsid w:val="00A726E2"/>
    <w:rsid w:val="00A81BC5"/>
    <w:rsid w:val="00A82DE5"/>
    <w:rsid w:val="00A83777"/>
    <w:rsid w:val="00A87D3C"/>
    <w:rsid w:val="00A96832"/>
    <w:rsid w:val="00A969B1"/>
    <w:rsid w:val="00AA6255"/>
    <w:rsid w:val="00AD06FE"/>
    <w:rsid w:val="00B0355B"/>
    <w:rsid w:val="00B15089"/>
    <w:rsid w:val="00B272B7"/>
    <w:rsid w:val="00B327F3"/>
    <w:rsid w:val="00B34F58"/>
    <w:rsid w:val="00B678F3"/>
    <w:rsid w:val="00B7525D"/>
    <w:rsid w:val="00B82C6A"/>
    <w:rsid w:val="00B86B87"/>
    <w:rsid w:val="00BA1F51"/>
    <w:rsid w:val="00BC5EBA"/>
    <w:rsid w:val="00BE2A71"/>
    <w:rsid w:val="00BF7F64"/>
    <w:rsid w:val="00C03BFC"/>
    <w:rsid w:val="00C164B0"/>
    <w:rsid w:val="00C16607"/>
    <w:rsid w:val="00C256D7"/>
    <w:rsid w:val="00C325B9"/>
    <w:rsid w:val="00C37EAF"/>
    <w:rsid w:val="00C451C9"/>
    <w:rsid w:val="00C60ED5"/>
    <w:rsid w:val="00C61185"/>
    <w:rsid w:val="00C8047F"/>
    <w:rsid w:val="00C83E2E"/>
    <w:rsid w:val="00CC0877"/>
    <w:rsid w:val="00CC39AB"/>
    <w:rsid w:val="00CC6736"/>
    <w:rsid w:val="00CD3464"/>
    <w:rsid w:val="00CD3B02"/>
    <w:rsid w:val="00CD7A71"/>
    <w:rsid w:val="00CE114F"/>
    <w:rsid w:val="00CE378B"/>
    <w:rsid w:val="00CE3BE7"/>
    <w:rsid w:val="00CF3561"/>
    <w:rsid w:val="00CF3A94"/>
    <w:rsid w:val="00CF45D7"/>
    <w:rsid w:val="00CF6DDF"/>
    <w:rsid w:val="00D12684"/>
    <w:rsid w:val="00D15266"/>
    <w:rsid w:val="00D35DAD"/>
    <w:rsid w:val="00D43CFF"/>
    <w:rsid w:val="00D76A08"/>
    <w:rsid w:val="00D9391F"/>
    <w:rsid w:val="00DA210C"/>
    <w:rsid w:val="00DC4373"/>
    <w:rsid w:val="00DC65EF"/>
    <w:rsid w:val="00DE47ED"/>
    <w:rsid w:val="00DF334F"/>
    <w:rsid w:val="00DF6A45"/>
    <w:rsid w:val="00E0250D"/>
    <w:rsid w:val="00E033B4"/>
    <w:rsid w:val="00E03557"/>
    <w:rsid w:val="00E343E6"/>
    <w:rsid w:val="00E41D63"/>
    <w:rsid w:val="00E439F9"/>
    <w:rsid w:val="00E5115A"/>
    <w:rsid w:val="00E6458E"/>
    <w:rsid w:val="00EA74C1"/>
    <w:rsid w:val="00EB3B88"/>
    <w:rsid w:val="00EC61DD"/>
    <w:rsid w:val="00ED67BB"/>
    <w:rsid w:val="00EE5BB2"/>
    <w:rsid w:val="00EF41FB"/>
    <w:rsid w:val="00F24187"/>
    <w:rsid w:val="00F307FC"/>
    <w:rsid w:val="00F35663"/>
    <w:rsid w:val="00F43C07"/>
    <w:rsid w:val="00F474D1"/>
    <w:rsid w:val="00F76BD8"/>
    <w:rsid w:val="00F84ED5"/>
    <w:rsid w:val="00F94BF7"/>
    <w:rsid w:val="00FA2E12"/>
    <w:rsid w:val="00FA3A16"/>
    <w:rsid w:val="00FA7C24"/>
    <w:rsid w:val="00FB175B"/>
    <w:rsid w:val="00FC5D46"/>
    <w:rsid w:val="00FD07BD"/>
    <w:rsid w:val="00FE1E0F"/>
    <w:rsid w:val="00FE4C24"/>
    <w:rsid w:val="00FE72B1"/>
    <w:rsid w:val="00FF0941"/>
    <w:rsid w:val="00FF284B"/>
    <w:rsid w:val="00FF6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0"/>
        <o:r id="V:Rule6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777"/>
  </w:style>
  <w:style w:type="paragraph" w:styleId="Ttulo1">
    <w:name w:val="heading 1"/>
    <w:basedOn w:val="Normal"/>
    <w:next w:val="Normal"/>
    <w:link w:val="Ttulo1Char"/>
    <w:uiPriority w:val="9"/>
    <w:qFormat/>
    <w:rsid w:val="0067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7B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77B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7BD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7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7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7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677B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677BD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e">
    <w:name w:val="Emphasis"/>
    <w:basedOn w:val="Fontepargpadro"/>
    <w:uiPriority w:val="20"/>
    <w:qFormat/>
    <w:rsid w:val="00677BD0"/>
    <w:rPr>
      <w:i/>
      <w:iCs/>
    </w:rPr>
  </w:style>
  <w:style w:type="character" w:styleId="Forte">
    <w:name w:val="Strong"/>
    <w:basedOn w:val="Fontepargpadro"/>
    <w:uiPriority w:val="22"/>
    <w:qFormat/>
    <w:rsid w:val="00677BD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0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338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38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F84E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7B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77B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7BD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7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7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7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677B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677BD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e">
    <w:name w:val="Emphasis"/>
    <w:basedOn w:val="Fontepargpadro"/>
    <w:uiPriority w:val="20"/>
    <w:qFormat/>
    <w:rsid w:val="00677BD0"/>
    <w:rPr>
      <w:i/>
      <w:iCs/>
    </w:rPr>
  </w:style>
  <w:style w:type="character" w:styleId="Forte">
    <w:name w:val="Strong"/>
    <w:basedOn w:val="Fontepargpadro"/>
    <w:uiPriority w:val="22"/>
    <w:qFormat/>
    <w:rsid w:val="00677BD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0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338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38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F84E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73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RICULOS\MOdelo%200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78AFD-276C-44BB-9C04-F41ACE83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01</Template>
  <TotalTime>105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27-02-2015</cp:lastModifiedBy>
  <cp:revision>16</cp:revision>
  <cp:lastPrinted>2013-09-27T20:37:00Z</cp:lastPrinted>
  <dcterms:created xsi:type="dcterms:W3CDTF">2015-02-19T18:18:00Z</dcterms:created>
  <dcterms:modified xsi:type="dcterms:W3CDTF">2015-10-27T13:58:00Z</dcterms:modified>
</cp:coreProperties>
</file>