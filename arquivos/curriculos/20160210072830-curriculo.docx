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377" w:rsidRDefault="00727377" w:rsidP="00D90103">
      <w:pPr>
        <w:pStyle w:val="Ttulo"/>
        <w:spacing w:before="120"/>
        <w:jc w:val="left"/>
      </w:pPr>
    </w:p>
    <w:p w:rsidR="007D4C68" w:rsidRPr="0027703D" w:rsidRDefault="007D4C68">
      <w:pPr>
        <w:pStyle w:val="Ttulo"/>
        <w:spacing w:before="120"/>
        <w:rPr>
          <w:sz w:val="28"/>
          <w:szCs w:val="28"/>
        </w:rPr>
      </w:pPr>
    </w:p>
    <w:p w:rsidR="00786EFA" w:rsidRPr="00E330F5" w:rsidRDefault="0081074E">
      <w:pPr>
        <w:spacing w:before="120"/>
        <w:jc w:val="center"/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4482430</wp:posOffset>
            </wp:positionH>
            <wp:positionV relativeFrom="paragraph">
              <wp:posOffset>164465</wp:posOffset>
            </wp:positionV>
            <wp:extent cx="1035387" cy="1380226"/>
            <wp:effectExtent l="38100" t="38100" r="31750" b="298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SCF174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387" cy="138022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D4C68" w:rsidRPr="00E330F5" w:rsidRDefault="004F066E">
      <w:pPr>
        <w:spacing w:before="120"/>
        <w:jc w:val="center"/>
      </w:pPr>
      <w:r>
        <w:t>Kleber Johny Carneiro Da Silva</w:t>
      </w:r>
    </w:p>
    <w:p w:rsidR="007D4C68" w:rsidRPr="00E330F5" w:rsidRDefault="007D4C68">
      <w:pPr>
        <w:pStyle w:val="Ttulo1"/>
        <w:pBdr>
          <w:bottom w:val="none" w:sz="0" w:space="0" w:color="auto"/>
        </w:pBdr>
        <w:jc w:val="center"/>
        <w:rPr>
          <w:b w:val="0"/>
          <w:bCs w:val="0"/>
        </w:rPr>
      </w:pPr>
      <w:r w:rsidRPr="00E330F5">
        <w:rPr>
          <w:b w:val="0"/>
          <w:bCs w:val="0"/>
        </w:rPr>
        <w:t>Brasileir</w:t>
      </w:r>
      <w:r w:rsidR="004F066E">
        <w:rPr>
          <w:b w:val="0"/>
          <w:bCs w:val="0"/>
        </w:rPr>
        <w:t>o</w:t>
      </w:r>
      <w:r w:rsidRPr="00E330F5">
        <w:rPr>
          <w:b w:val="0"/>
          <w:bCs w:val="0"/>
        </w:rPr>
        <w:t xml:space="preserve">, </w:t>
      </w:r>
      <w:r w:rsidR="004F066E">
        <w:rPr>
          <w:b w:val="0"/>
          <w:bCs w:val="0"/>
        </w:rPr>
        <w:t>Solteiro, nascido</w:t>
      </w:r>
      <w:r w:rsidR="00581E1A" w:rsidRPr="00E330F5">
        <w:rPr>
          <w:b w:val="0"/>
          <w:bCs w:val="0"/>
        </w:rPr>
        <w:t xml:space="preserve"> em </w:t>
      </w:r>
      <w:r w:rsidR="004F066E">
        <w:rPr>
          <w:b w:val="0"/>
          <w:bCs w:val="0"/>
        </w:rPr>
        <w:t>27/02/1995.</w:t>
      </w:r>
    </w:p>
    <w:p w:rsidR="007D4C68" w:rsidRPr="00E330F5" w:rsidRDefault="004F066E">
      <w:pPr>
        <w:jc w:val="center"/>
      </w:pPr>
      <w:proofErr w:type="gramStart"/>
      <w:r>
        <w:t>Professor Dionísio</w:t>
      </w:r>
      <w:proofErr w:type="gramEnd"/>
      <w:r>
        <w:t xml:space="preserve"> De Barros</w:t>
      </w:r>
      <w:r w:rsidR="00581E1A" w:rsidRPr="00E330F5">
        <w:t xml:space="preserve">, nº </w:t>
      </w:r>
      <w:r>
        <w:t>350</w:t>
      </w:r>
      <w:r w:rsidR="00286633">
        <w:t xml:space="preserve">, CEP: 55600-000 </w:t>
      </w:r>
    </w:p>
    <w:p w:rsidR="007D4C68" w:rsidRDefault="00AC4212">
      <w:pPr>
        <w:jc w:val="center"/>
      </w:pPr>
      <w:r>
        <w:t>Dois Terreiro</w:t>
      </w:r>
      <w:r w:rsidR="00AA0EAE">
        <w:t>-Vitória</w:t>
      </w:r>
      <w:r w:rsidR="002E18C1">
        <w:t>–</w:t>
      </w:r>
      <w:r w:rsidR="00581E1A" w:rsidRPr="00E330F5">
        <w:t xml:space="preserve"> PE</w:t>
      </w:r>
    </w:p>
    <w:p w:rsidR="002E18C1" w:rsidRPr="00E330F5" w:rsidRDefault="002E18C1">
      <w:pPr>
        <w:jc w:val="center"/>
      </w:pPr>
      <w:r>
        <w:t xml:space="preserve">E-mail: </w:t>
      </w:r>
      <w:r w:rsidR="004F066E">
        <w:t>kleber-winchester@hotmail.com</w:t>
      </w:r>
    </w:p>
    <w:p w:rsidR="007D4C68" w:rsidRPr="00E330F5" w:rsidRDefault="007D4C68">
      <w:pPr>
        <w:pStyle w:val="Ttulo"/>
        <w:rPr>
          <w:b w:val="0"/>
          <w:bCs w:val="0"/>
        </w:rPr>
      </w:pPr>
      <w:r w:rsidRPr="00E330F5">
        <w:rPr>
          <w:b w:val="0"/>
          <w:bCs w:val="0"/>
        </w:rPr>
        <w:t xml:space="preserve">Fone: (81) </w:t>
      </w:r>
      <w:r w:rsidR="001E5617">
        <w:rPr>
          <w:b w:val="0"/>
          <w:bCs w:val="0"/>
        </w:rPr>
        <w:t>9</w:t>
      </w:r>
      <w:r w:rsidR="004F066E">
        <w:rPr>
          <w:b w:val="0"/>
          <w:bCs w:val="0"/>
        </w:rPr>
        <w:t xml:space="preserve">9417-2728 </w:t>
      </w:r>
    </w:p>
    <w:p w:rsidR="007D4C68" w:rsidRPr="0027703D" w:rsidRDefault="007D4C68" w:rsidP="00876442">
      <w:pPr>
        <w:pStyle w:val="Ttulo2"/>
        <w:pBdr>
          <w:bottom w:val="thinThickSmallGap" w:sz="18" w:space="1" w:color="auto"/>
        </w:pBdr>
        <w:spacing w:before="120"/>
        <w:jc w:val="both"/>
        <w:rPr>
          <w:sz w:val="28"/>
          <w:szCs w:val="28"/>
        </w:rPr>
      </w:pPr>
      <w:r w:rsidRPr="0027703D">
        <w:rPr>
          <w:sz w:val="28"/>
          <w:szCs w:val="28"/>
        </w:rPr>
        <w:t>Objetivo</w:t>
      </w:r>
    </w:p>
    <w:p w:rsidR="00D1207F" w:rsidRPr="00D1207F" w:rsidRDefault="00D1207F" w:rsidP="00D1207F">
      <w:pPr>
        <w:jc w:val="both"/>
        <w:rPr>
          <w:bCs/>
          <w:iCs/>
          <w:color w:val="000000" w:themeColor="text1"/>
          <w:shd w:val="clear" w:color="auto" w:fill="FFFFFF"/>
        </w:rPr>
      </w:pPr>
      <w:r w:rsidRPr="00D1207F">
        <w:rPr>
          <w:bCs/>
          <w:iCs/>
          <w:color w:val="000000" w:themeColor="text1"/>
          <w:shd w:val="clear" w:color="auto" w:fill="FFFFFF"/>
        </w:rPr>
        <w:t>Fazer parte do quadro da empresa em questão, atuando de fo</w:t>
      </w:r>
      <w:r w:rsidR="00035348">
        <w:rPr>
          <w:bCs/>
          <w:iCs/>
          <w:color w:val="000000" w:themeColor="text1"/>
          <w:shd w:val="clear" w:color="auto" w:fill="FFFFFF"/>
        </w:rPr>
        <w:t>rma competente, correspondendo á</w:t>
      </w:r>
      <w:r w:rsidRPr="00D1207F">
        <w:rPr>
          <w:bCs/>
          <w:iCs/>
          <w:color w:val="000000" w:themeColor="text1"/>
          <w:shd w:val="clear" w:color="auto" w:fill="FFFFFF"/>
        </w:rPr>
        <w:t>s expectativas e superando-as conforme as oportunidades que me forem dadas.</w:t>
      </w:r>
    </w:p>
    <w:p w:rsidR="00D1207F" w:rsidRDefault="00D1207F" w:rsidP="00D1207F">
      <w:pPr>
        <w:rPr>
          <w:rFonts w:ascii="Arial" w:hAnsi="Arial" w:cs="Arial"/>
          <w:bCs/>
          <w:iCs/>
          <w:color w:val="000000" w:themeColor="text1"/>
          <w:shd w:val="clear" w:color="auto" w:fill="FFFFFF"/>
        </w:rPr>
      </w:pPr>
    </w:p>
    <w:p w:rsidR="007D4C68" w:rsidRPr="0027703D" w:rsidRDefault="007D4C68" w:rsidP="00876442">
      <w:pPr>
        <w:pStyle w:val="Ttulo2"/>
        <w:pBdr>
          <w:bottom w:val="thinThickSmallGap" w:sz="18" w:space="1" w:color="auto"/>
        </w:pBdr>
        <w:spacing w:before="120"/>
        <w:rPr>
          <w:sz w:val="28"/>
          <w:szCs w:val="28"/>
        </w:rPr>
      </w:pPr>
      <w:r w:rsidRPr="0027703D">
        <w:rPr>
          <w:sz w:val="28"/>
          <w:szCs w:val="28"/>
        </w:rPr>
        <w:t>Escolaridade</w:t>
      </w:r>
    </w:p>
    <w:p w:rsidR="00213476" w:rsidRPr="00E330F5" w:rsidRDefault="00213476" w:rsidP="00213476">
      <w:pPr>
        <w:numPr>
          <w:ilvl w:val="0"/>
          <w:numId w:val="1"/>
        </w:numPr>
        <w:spacing w:before="120"/>
        <w:ind w:left="357" w:hanging="357"/>
        <w:jc w:val="both"/>
        <w:rPr>
          <w:b/>
          <w:bCs/>
        </w:rPr>
      </w:pPr>
      <w:r w:rsidRPr="00E330F5">
        <w:rPr>
          <w:b/>
          <w:bCs/>
        </w:rPr>
        <w:t>Escola</w:t>
      </w:r>
      <w:r w:rsidR="00727377">
        <w:rPr>
          <w:b/>
          <w:bCs/>
        </w:rPr>
        <w:t xml:space="preserve"> Professor</w:t>
      </w:r>
      <w:r w:rsidR="00AA0EAE">
        <w:rPr>
          <w:b/>
          <w:bCs/>
        </w:rPr>
        <w:t>a Estadual</w:t>
      </w:r>
      <w:r w:rsidR="00035348">
        <w:rPr>
          <w:b/>
          <w:bCs/>
        </w:rPr>
        <w:t xml:space="preserve"> </w:t>
      </w:r>
      <w:r w:rsidR="00AA0EAE">
        <w:rPr>
          <w:b/>
          <w:bCs/>
        </w:rPr>
        <w:t>Amélia Coelho</w:t>
      </w:r>
    </w:p>
    <w:p w:rsidR="007D4C68" w:rsidRDefault="00213476" w:rsidP="00213476">
      <w:pPr>
        <w:ind w:firstLine="357"/>
        <w:jc w:val="both"/>
      </w:pPr>
      <w:r w:rsidRPr="00E330F5">
        <w:t>Ensino Médio</w:t>
      </w:r>
      <w:r w:rsidR="00EB3E18">
        <w:t>– Completo</w:t>
      </w:r>
    </w:p>
    <w:p w:rsidR="00EB3E18" w:rsidRPr="00E330F5" w:rsidRDefault="00AA0EAE" w:rsidP="00213476">
      <w:pPr>
        <w:ind w:firstLine="357"/>
        <w:jc w:val="both"/>
      </w:pPr>
      <w:r>
        <w:t>Período: 2013</w:t>
      </w:r>
    </w:p>
    <w:p w:rsidR="007D4C68" w:rsidRDefault="00AA0EAE">
      <w:pPr>
        <w:ind w:firstLine="357"/>
        <w:jc w:val="both"/>
      </w:pPr>
      <w:r>
        <w:t>Vitória de Santo Antão</w:t>
      </w:r>
      <w:r w:rsidR="008E1422" w:rsidRPr="00E330F5">
        <w:t>– PE</w:t>
      </w:r>
    </w:p>
    <w:p w:rsidR="00F07A21" w:rsidRPr="0027703D" w:rsidRDefault="00F07A21" w:rsidP="00F07A21">
      <w:pPr>
        <w:pStyle w:val="Ttulo4"/>
        <w:pBdr>
          <w:bottom w:val="thinThickSmallGap" w:sz="18" w:space="1" w:color="auto"/>
        </w:pBdr>
        <w:tabs>
          <w:tab w:val="clear" w:pos="360"/>
        </w:tabs>
        <w:spacing w:before="120"/>
        <w:ind w:left="0"/>
        <w:rPr>
          <w:szCs w:val="28"/>
        </w:rPr>
      </w:pPr>
      <w:r w:rsidRPr="0027703D">
        <w:rPr>
          <w:szCs w:val="28"/>
        </w:rPr>
        <w:t>Formação</w:t>
      </w:r>
    </w:p>
    <w:p w:rsidR="00F07A21" w:rsidRPr="00E330F5" w:rsidRDefault="00F07A21" w:rsidP="00F07A21">
      <w:pPr>
        <w:numPr>
          <w:ilvl w:val="0"/>
          <w:numId w:val="1"/>
        </w:numPr>
        <w:spacing w:before="120"/>
        <w:ind w:left="368" w:hanging="357"/>
        <w:jc w:val="both"/>
        <w:sectPr w:rsidR="00F07A21" w:rsidRPr="00E330F5" w:rsidSect="00F07A21">
          <w:type w:val="continuous"/>
          <w:pgSz w:w="11907" w:h="16840" w:code="9"/>
          <w:pgMar w:top="180" w:right="1701" w:bottom="360" w:left="1701" w:header="709" w:footer="709" w:gutter="0"/>
          <w:cols w:space="708"/>
          <w:docGrid w:linePitch="360"/>
        </w:sectPr>
      </w:pPr>
    </w:p>
    <w:p w:rsidR="004D1020" w:rsidRDefault="00286633" w:rsidP="003454A7">
      <w:pPr>
        <w:numPr>
          <w:ilvl w:val="0"/>
          <w:numId w:val="1"/>
        </w:numPr>
        <w:spacing w:before="120"/>
        <w:ind w:left="368" w:hanging="357"/>
      </w:pPr>
      <w:r>
        <w:lastRenderedPageBreak/>
        <w:t>Curso</w:t>
      </w:r>
      <w:r w:rsidR="004D1020">
        <w:t xml:space="preserve"> </w:t>
      </w:r>
      <w:r w:rsidR="00D964C4">
        <w:t>Técnico em Contabilidade</w:t>
      </w:r>
      <w:r w:rsidR="0027703D">
        <w:t>.</w:t>
      </w:r>
      <w:r w:rsidR="00D964C4">
        <w:t xml:space="preserve">                                                                      </w:t>
      </w:r>
      <w:r w:rsidR="0027703D">
        <w:t xml:space="preserve"> </w:t>
      </w:r>
      <w:r w:rsidR="00D964C4">
        <w:t xml:space="preserve">Instituição: Senac                                                                                                                                          Carga Horária: 870/Horas                                                                         </w:t>
      </w:r>
    </w:p>
    <w:p w:rsidR="00D964C4" w:rsidRDefault="00D964C4" w:rsidP="00D964C4">
      <w:pPr>
        <w:spacing w:before="120"/>
        <w:ind w:left="368"/>
      </w:pPr>
    </w:p>
    <w:p w:rsidR="001E5617" w:rsidRDefault="001E5617" w:rsidP="001E5617">
      <w:pPr>
        <w:numPr>
          <w:ilvl w:val="0"/>
          <w:numId w:val="1"/>
        </w:numPr>
        <w:spacing w:before="120"/>
        <w:ind w:left="368" w:hanging="357"/>
      </w:pPr>
      <w:r>
        <w:t>Curso Mec</w:t>
      </w:r>
      <w:r w:rsidR="00701DF8">
        <w:t xml:space="preserve">ânico De Manutenção De Tratores.                                              </w:t>
      </w:r>
      <w:r>
        <w:t xml:space="preserve">Instituição: </w:t>
      </w:r>
      <w:proofErr w:type="spellStart"/>
      <w:r>
        <w:t>Senar</w:t>
      </w:r>
      <w:proofErr w:type="spellEnd"/>
      <w:r w:rsidR="00701DF8">
        <w:t xml:space="preserve">                                                                                                                                             Carga Horária: 400/Horas</w:t>
      </w:r>
    </w:p>
    <w:p w:rsidR="001E5617" w:rsidRDefault="001E5617" w:rsidP="001E5617">
      <w:pPr>
        <w:pStyle w:val="PargrafodaLista"/>
      </w:pPr>
    </w:p>
    <w:p w:rsidR="00F07A21" w:rsidRPr="00E330F5" w:rsidRDefault="00F07A21" w:rsidP="00F07A21">
      <w:pPr>
        <w:numPr>
          <w:ilvl w:val="0"/>
          <w:numId w:val="1"/>
        </w:numPr>
        <w:spacing w:before="120"/>
        <w:ind w:left="368" w:hanging="357"/>
      </w:pPr>
      <w:r w:rsidRPr="00E330F5">
        <w:t>Curso Informática Básica</w:t>
      </w:r>
    </w:p>
    <w:p w:rsidR="00F07A21" w:rsidRPr="00E330F5" w:rsidRDefault="00F07A21" w:rsidP="00F07A21">
      <w:pPr>
        <w:tabs>
          <w:tab w:val="left" w:pos="360"/>
        </w:tabs>
        <w:ind w:left="360"/>
      </w:pPr>
      <w:r w:rsidRPr="00E330F5">
        <w:t xml:space="preserve">Instituição de ensino: </w:t>
      </w:r>
      <w:proofErr w:type="spellStart"/>
      <w:r w:rsidR="00D964C4">
        <w:t>Infoway</w:t>
      </w:r>
      <w:proofErr w:type="spellEnd"/>
    </w:p>
    <w:p w:rsidR="00F07A21" w:rsidRPr="00E330F5" w:rsidRDefault="00F07A21" w:rsidP="001E5617">
      <w:pPr>
        <w:tabs>
          <w:tab w:val="left" w:pos="360"/>
        </w:tabs>
        <w:ind w:left="360"/>
      </w:pPr>
      <w:r w:rsidRPr="00E330F5">
        <w:t xml:space="preserve">Período: </w:t>
      </w:r>
      <w:r w:rsidR="00286633">
        <w:t>8</w:t>
      </w:r>
      <w:r w:rsidRPr="00E330F5">
        <w:t xml:space="preserve"> meses</w:t>
      </w:r>
      <w:r w:rsidR="001E5617">
        <w:tab/>
      </w:r>
      <w:r w:rsidR="001E5617">
        <w:tab/>
      </w:r>
      <w:r w:rsidR="001E5617">
        <w:tab/>
      </w:r>
      <w:r w:rsidR="001E5617">
        <w:tab/>
      </w:r>
      <w:r w:rsidR="001E5617">
        <w:tab/>
      </w:r>
      <w:r w:rsidR="001E5617">
        <w:tab/>
      </w:r>
      <w:r w:rsidRPr="00E330F5">
        <w:t xml:space="preserve"> </w:t>
      </w:r>
    </w:p>
    <w:p w:rsidR="001E5617" w:rsidRPr="00E330F5" w:rsidRDefault="001E5617" w:rsidP="00F07A21">
      <w:pPr>
        <w:tabs>
          <w:tab w:val="left" w:pos="360"/>
        </w:tabs>
        <w:ind w:left="360"/>
      </w:pPr>
    </w:p>
    <w:p w:rsidR="007D4C68" w:rsidRPr="0027703D" w:rsidRDefault="007D4C68" w:rsidP="00876442">
      <w:pPr>
        <w:pStyle w:val="Ttulo4"/>
        <w:pBdr>
          <w:bottom w:val="thinThickSmallGap" w:sz="18" w:space="1" w:color="auto"/>
        </w:pBdr>
        <w:tabs>
          <w:tab w:val="clear" w:pos="360"/>
        </w:tabs>
        <w:spacing w:before="120"/>
        <w:ind w:left="0"/>
        <w:jc w:val="left"/>
        <w:rPr>
          <w:szCs w:val="28"/>
        </w:rPr>
      </w:pPr>
      <w:r w:rsidRPr="0027703D">
        <w:rPr>
          <w:szCs w:val="28"/>
        </w:rPr>
        <w:t>Experiência Profissional</w:t>
      </w:r>
    </w:p>
    <w:p w:rsidR="007D4C68" w:rsidRPr="00E330F5" w:rsidRDefault="007D4C68">
      <w:pPr>
        <w:numPr>
          <w:ilvl w:val="0"/>
          <w:numId w:val="1"/>
        </w:numPr>
        <w:spacing w:before="120"/>
        <w:ind w:left="368" w:hanging="357"/>
        <w:jc w:val="both"/>
        <w:sectPr w:rsidR="007D4C68" w:rsidRPr="00E330F5" w:rsidSect="00BE4848">
          <w:type w:val="continuous"/>
          <w:pgSz w:w="11907" w:h="16840" w:code="9"/>
          <w:pgMar w:top="180" w:right="1701" w:bottom="360" w:left="1701" w:header="709" w:footer="709" w:gutter="0"/>
          <w:cols w:space="708"/>
          <w:docGrid w:linePitch="360"/>
        </w:sectPr>
      </w:pPr>
    </w:p>
    <w:p w:rsidR="000F4F47" w:rsidRDefault="000F4F47" w:rsidP="000F4F47">
      <w:pPr>
        <w:tabs>
          <w:tab w:val="left" w:pos="360"/>
        </w:tabs>
        <w:spacing w:after="120"/>
        <w:jc w:val="both"/>
      </w:pPr>
    </w:p>
    <w:p w:rsidR="00701DF8" w:rsidRDefault="001E5617" w:rsidP="00035348">
      <w:pPr>
        <w:pStyle w:val="PargrafodaLista"/>
        <w:numPr>
          <w:ilvl w:val="0"/>
          <w:numId w:val="1"/>
        </w:numPr>
        <w:tabs>
          <w:tab w:val="left" w:pos="360"/>
        </w:tabs>
        <w:spacing w:after="120"/>
        <w:jc w:val="both"/>
      </w:pPr>
      <w:r>
        <w:t>Jovem Aprendiz</w:t>
      </w:r>
      <w:r w:rsidR="00701DF8">
        <w:t xml:space="preserve"> </w:t>
      </w:r>
      <w:r>
        <w:t>na</w:t>
      </w:r>
      <w:r w:rsidR="00701DF8">
        <w:t xml:space="preserve">: </w:t>
      </w:r>
      <w:r>
        <w:t>CIA. ALCOOQUÍMICA NACIONAL</w:t>
      </w:r>
    </w:p>
    <w:p w:rsidR="00035348" w:rsidRDefault="00701DF8" w:rsidP="00701DF8">
      <w:pPr>
        <w:pStyle w:val="PargrafodaLista"/>
        <w:spacing w:after="120"/>
        <w:ind w:left="360"/>
        <w:jc w:val="both"/>
      </w:pPr>
      <w:bookmarkStart w:id="0" w:name="_GoBack"/>
      <w:bookmarkEnd w:id="0"/>
      <w:r>
        <w:t xml:space="preserve">Período: 10 meses                                                                                                      </w:t>
      </w:r>
    </w:p>
    <w:p w:rsidR="00035348" w:rsidRDefault="00035348" w:rsidP="00035348">
      <w:pPr>
        <w:tabs>
          <w:tab w:val="left" w:pos="360"/>
        </w:tabs>
        <w:spacing w:after="120"/>
        <w:jc w:val="both"/>
      </w:pPr>
    </w:p>
    <w:p w:rsidR="007D4C68" w:rsidRPr="00E330F5" w:rsidRDefault="007D4C68" w:rsidP="00786EFA">
      <w:pPr>
        <w:pStyle w:val="Ttulo7"/>
        <w:jc w:val="right"/>
        <w:rPr>
          <w:color w:val="auto"/>
          <w:sz w:val="22"/>
        </w:rPr>
      </w:pPr>
    </w:p>
    <w:sectPr w:rsidR="007D4C68" w:rsidRPr="00E330F5" w:rsidSect="00F71177">
      <w:type w:val="continuous"/>
      <w:pgSz w:w="11907" w:h="16840" w:code="9"/>
      <w:pgMar w:top="360" w:right="1701" w:bottom="36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legro BT">
    <w:altName w:val="Gabriola"/>
    <w:charset w:val="00"/>
    <w:family w:val="decorative"/>
    <w:pitch w:val="variable"/>
    <w:sig w:usb0="00000001" w:usb1="00000000" w:usb2="00000000" w:usb3="00000000" w:csb0="0000001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15CD9"/>
    <w:multiLevelType w:val="hybridMultilevel"/>
    <w:tmpl w:val="93A473DC"/>
    <w:lvl w:ilvl="0" w:tplc="0416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C2564"/>
    <w:multiLevelType w:val="hybridMultilevel"/>
    <w:tmpl w:val="30244B6C"/>
    <w:lvl w:ilvl="0" w:tplc="0416000D">
      <w:start w:val="1"/>
      <w:numFmt w:val="bullet"/>
      <w:lvlText w:val=""/>
      <w:lvlJc w:val="left"/>
      <w:pPr>
        <w:tabs>
          <w:tab w:val="num" w:pos="1094"/>
        </w:tabs>
        <w:ind w:left="109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14"/>
        </w:tabs>
        <w:ind w:left="54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34"/>
        </w:tabs>
        <w:ind w:left="613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54"/>
        </w:tabs>
        <w:ind w:left="68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7D"/>
    <w:rsid w:val="000029D1"/>
    <w:rsid w:val="00017F5F"/>
    <w:rsid w:val="00035348"/>
    <w:rsid w:val="00074644"/>
    <w:rsid w:val="000F4F47"/>
    <w:rsid w:val="00102C54"/>
    <w:rsid w:val="00106A63"/>
    <w:rsid w:val="00125DFF"/>
    <w:rsid w:val="001943A1"/>
    <w:rsid w:val="001B0290"/>
    <w:rsid w:val="001E5617"/>
    <w:rsid w:val="00204F02"/>
    <w:rsid w:val="00213476"/>
    <w:rsid w:val="00274E95"/>
    <w:rsid w:val="00276C0E"/>
    <w:rsid w:val="0027703D"/>
    <w:rsid w:val="00286633"/>
    <w:rsid w:val="002B7FE6"/>
    <w:rsid w:val="002E18C1"/>
    <w:rsid w:val="002F30F8"/>
    <w:rsid w:val="002F45BE"/>
    <w:rsid w:val="003015FA"/>
    <w:rsid w:val="00323642"/>
    <w:rsid w:val="00323BB6"/>
    <w:rsid w:val="003454A7"/>
    <w:rsid w:val="00375BAD"/>
    <w:rsid w:val="00395BFA"/>
    <w:rsid w:val="003B22E9"/>
    <w:rsid w:val="003B2F79"/>
    <w:rsid w:val="003B5629"/>
    <w:rsid w:val="003E05A9"/>
    <w:rsid w:val="00407242"/>
    <w:rsid w:val="00452300"/>
    <w:rsid w:val="00454417"/>
    <w:rsid w:val="00496A71"/>
    <w:rsid w:val="00496D00"/>
    <w:rsid w:val="004D1020"/>
    <w:rsid w:val="004E6C48"/>
    <w:rsid w:val="004F066E"/>
    <w:rsid w:val="005155A0"/>
    <w:rsid w:val="0051627D"/>
    <w:rsid w:val="0056011D"/>
    <w:rsid w:val="00581E1A"/>
    <w:rsid w:val="00592172"/>
    <w:rsid w:val="005A5563"/>
    <w:rsid w:val="00692409"/>
    <w:rsid w:val="006D386C"/>
    <w:rsid w:val="006F6349"/>
    <w:rsid w:val="00701C95"/>
    <w:rsid w:val="00701DF8"/>
    <w:rsid w:val="007239CB"/>
    <w:rsid w:val="00727377"/>
    <w:rsid w:val="00786EFA"/>
    <w:rsid w:val="007B69F1"/>
    <w:rsid w:val="007D4C68"/>
    <w:rsid w:val="0081074E"/>
    <w:rsid w:val="0081407D"/>
    <w:rsid w:val="00825C70"/>
    <w:rsid w:val="00876442"/>
    <w:rsid w:val="008829BA"/>
    <w:rsid w:val="008C0A9C"/>
    <w:rsid w:val="008C595C"/>
    <w:rsid w:val="008E1422"/>
    <w:rsid w:val="00914C0F"/>
    <w:rsid w:val="00917CF1"/>
    <w:rsid w:val="00923F76"/>
    <w:rsid w:val="0096295D"/>
    <w:rsid w:val="009D30CA"/>
    <w:rsid w:val="00A647E5"/>
    <w:rsid w:val="00A73357"/>
    <w:rsid w:val="00AA0EAE"/>
    <w:rsid w:val="00AA5C18"/>
    <w:rsid w:val="00AA7B4D"/>
    <w:rsid w:val="00AC4212"/>
    <w:rsid w:val="00B02F0E"/>
    <w:rsid w:val="00B103A3"/>
    <w:rsid w:val="00B3106E"/>
    <w:rsid w:val="00B515E3"/>
    <w:rsid w:val="00BD37BA"/>
    <w:rsid w:val="00BE4848"/>
    <w:rsid w:val="00C165BF"/>
    <w:rsid w:val="00CC5916"/>
    <w:rsid w:val="00D0753C"/>
    <w:rsid w:val="00D1207F"/>
    <w:rsid w:val="00D656DB"/>
    <w:rsid w:val="00D90103"/>
    <w:rsid w:val="00D964C4"/>
    <w:rsid w:val="00E21277"/>
    <w:rsid w:val="00E330F5"/>
    <w:rsid w:val="00E50C96"/>
    <w:rsid w:val="00EB3E18"/>
    <w:rsid w:val="00EE50CC"/>
    <w:rsid w:val="00F02C3C"/>
    <w:rsid w:val="00F07A21"/>
    <w:rsid w:val="00F71177"/>
    <w:rsid w:val="00F7777B"/>
    <w:rsid w:val="00FC0668"/>
    <w:rsid w:val="00FC1546"/>
    <w:rsid w:val="00FD2E73"/>
    <w:rsid w:val="00FE53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34EF45F-789B-4177-9070-0BF5A15A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177"/>
    <w:rPr>
      <w:sz w:val="24"/>
      <w:szCs w:val="24"/>
    </w:rPr>
  </w:style>
  <w:style w:type="paragraph" w:styleId="Ttulo1">
    <w:name w:val="heading 1"/>
    <w:basedOn w:val="Normal"/>
    <w:next w:val="Normal"/>
    <w:qFormat/>
    <w:rsid w:val="00F71177"/>
    <w:pPr>
      <w:keepNext/>
      <w:pBdr>
        <w:bottom w:val="thinThickSmallGap" w:sz="24" w:space="1" w:color="auto"/>
      </w:pBdr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F71177"/>
    <w:pPr>
      <w:keepNext/>
      <w:pBdr>
        <w:bottom w:val="thinThickSmallGap" w:sz="24" w:space="1" w:color="auto"/>
      </w:pBdr>
      <w:outlineLvl w:val="1"/>
    </w:pPr>
    <w:rPr>
      <w:b/>
      <w:bCs/>
      <w:szCs w:val="21"/>
    </w:rPr>
  </w:style>
  <w:style w:type="paragraph" w:styleId="Ttulo3">
    <w:name w:val="heading 3"/>
    <w:basedOn w:val="Normal"/>
    <w:next w:val="Normal"/>
    <w:qFormat/>
    <w:rsid w:val="00F71177"/>
    <w:pPr>
      <w:keepNext/>
      <w:pBdr>
        <w:bottom w:val="thinThickSmallGap" w:sz="24" w:space="1" w:color="auto"/>
      </w:pBdr>
      <w:outlineLvl w:val="2"/>
    </w:pPr>
    <w:rPr>
      <w:b/>
      <w:bCs/>
      <w:sz w:val="28"/>
    </w:rPr>
  </w:style>
  <w:style w:type="paragraph" w:styleId="Ttulo4">
    <w:name w:val="heading 4"/>
    <w:basedOn w:val="Normal"/>
    <w:next w:val="Normal"/>
    <w:link w:val="Ttulo4Char"/>
    <w:qFormat/>
    <w:rsid w:val="00F71177"/>
    <w:pPr>
      <w:keepNext/>
      <w:pBdr>
        <w:bottom w:val="thinThickSmallGap" w:sz="24" w:space="1" w:color="auto"/>
      </w:pBdr>
      <w:tabs>
        <w:tab w:val="left" w:pos="360"/>
      </w:tabs>
      <w:ind w:left="360"/>
      <w:jc w:val="both"/>
      <w:outlineLvl w:val="3"/>
    </w:pPr>
    <w:rPr>
      <w:b/>
      <w:bCs/>
      <w:sz w:val="28"/>
      <w:szCs w:val="21"/>
    </w:rPr>
  </w:style>
  <w:style w:type="paragraph" w:styleId="Ttulo5">
    <w:name w:val="heading 5"/>
    <w:basedOn w:val="Normal"/>
    <w:next w:val="Normal"/>
    <w:qFormat/>
    <w:rsid w:val="00F71177"/>
    <w:pPr>
      <w:keepNext/>
      <w:pBdr>
        <w:bottom w:val="thinThickSmallGap" w:sz="24" w:space="1" w:color="000080"/>
      </w:pBdr>
      <w:spacing w:before="120"/>
      <w:ind w:left="357"/>
      <w:jc w:val="both"/>
      <w:outlineLvl w:val="4"/>
    </w:pPr>
    <w:rPr>
      <w:b/>
      <w:bCs/>
      <w:color w:val="000080"/>
      <w:sz w:val="28"/>
    </w:rPr>
  </w:style>
  <w:style w:type="paragraph" w:styleId="Ttulo6">
    <w:name w:val="heading 6"/>
    <w:basedOn w:val="Normal"/>
    <w:next w:val="Normal"/>
    <w:qFormat/>
    <w:rsid w:val="00F71177"/>
    <w:pPr>
      <w:keepNext/>
      <w:spacing w:before="120"/>
      <w:jc w:val="both"/>
      <w:outlineLvl w:val="5"/>
    </w:pPr>
    <w:rPr>
      <w:color w:val="000080"/>
      <w:sz w:val="28"/>
    </w:rPr>
  </w:style>
  <w:style w:type="paragraph" w:styleId="Ttulo7">
    <w:name w:val="heading 7"/>
    <w:basedOn w:val="Normal"/>
    <w:next w:val="Normal"/>
    <w:qFormat/>
    <w:rsid w:val="00F71177"/>
    <w:pPr>
      <w:keepNext/>
      <w:ind w:firstLine="374"/>
      <w:jc w:val="both"/>
      <w:outlineLvl w:val="6"/>
    </w:pPr>
    <w:rPr>
      <w:color w:val="000080"/>
      <w:sz w:val="28"/>
    </w:rPr>
  </w:style>
  <w:style w:type="paragraph" w:styleId="Ttulo8">
    <w:name w:val="heading 8"/>
    <w:basedOn w:val="Normal"/>
    <w:next w:val="Normal"/>
    <w:qFormat/>
    <w:rsid w:val="00F71177"/>
    <w:pPr>
      <w:keepNext/>
      <w:jc w:val="center"/>
      <w:outlineLvl w:val="7"/>
    </w:pPr>
    <w:rPr>
      <w:rFonts w:ascii="Allegro BT" w:hAnsi="Allegro BT"/>
      <w:color w:val="000080"/>
      <w:sz w:val="96"/>
    </w:rPr>
  </w:style>
  <w:style w:type="paragraph" w:styleId="Ttulo9">
    <w:name w:val="heading 9"/>
    <w:basedOn w:val="Normal"/>
    <w:next w:val="Normal"/>
    <w:qFormat/>
    <w:rsid w:val="00F71177"/>
    <w:pPr>
      <w:keepNext/>
      <w:outlineLvl w:val="8"/>
    </w:pPr>
    <w:rPr>
      <w:rFonts w:ascii="Monotype Corsiva" w:hAnsi="Monotype Corsiva"/>
      <w:sz w:val="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F71177"/>
    <w:pPr>
      <w:jc w:val="center"/>
    </w:pPr>
    <w:rPr>
      <w:b/>
      <w:bCs/>
    </w:rPr>
  </w:style>
  <w:style w:type="paragraph" w:styleId="Corpodetexto">
    <w:name w:val="Body Text"/>
    <w:basedOn w:val="Normal"/>
    <w:semiHidden/>
    <w:rsid w:val="00F71177"/>
    <w:p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A556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5563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rsid w:val="00F07A21"/>
    <w:rPr>
      <w:b/>
      <w:bCs/>
      <w:sz w:val="28"/>
      <w:szCs w:val="21"/>
    </w:rPr>
  </w:style>
  <w:style w:type="character" w:styleId="Forte">
    <w:name w:val="Strong"/>
    <w:basedOn w:val="Fontepargpadro"/>
    <w:uiPriority w:val="22"/>
    <w:qFormat/>
    <w:rsid w:val="0027703D"/>
    <w:rPr>
      <w:b/>
      <w:bCs/>
    </w:rPr>
  </w:style>
  <w:style w:type="character" w:customStyle="1" w:styleId="apple-converted-space">
    <w:name w:val="apple-converted-space"/>
    <w:basedOn w:val="Fontepargpadro"/>
    <w:rsid w:val="0027703D"/>
  </w:style>
  <w:style w:type="character" w:styleId="Hyperlink">
    <w:name w:val="Hyperlink"/>
    <w:basedOn w:val="Fontepargpadro"/>
    <w:uiPriority w:val="99"/>
    <w:semiHidden/>
    <w:unhideWhenUsed/>
    <w:rsid w:val="0027703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F4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IENTE\Desktop\MODELOS%202010\VITAE%20-%20MODEL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80A97-CBA6-4E70-A341-4124D19F0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VITAE - MODELO</Template>
  <TotalTime>222</TotalTime>
  <Pages>1</Pages>
  <Words>223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 OFFICE 2000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Aluno</dc:creator>
  <cp:lastModifiedBy>Johny</cp:lastModifiedBy>
  <cp:revision>2</cp:revision>
  <cp:lastPrinted>2015-01-06T12:25:00Z</cp:lastPrinted>
  <dcterms:created xsi:type="dcterms:W3CDTF">2015-02-09T19:17:00Z</dcterms:created>
  <dcterms:modified xsi:type="dcterms:W3CDTF">2016-01-22T23:27:00Z</dcterms:modified>
</cp:coreProperties>
</file>