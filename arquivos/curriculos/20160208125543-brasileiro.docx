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80" w:rightFromText="180" w:vertAnchor="text" w:horzAnchor="page" w:tblpX="680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</w:tblGrid>
      <w:tr w:rsidR="00570A54" w:rsidRPr="002D7F72" w:rsidTr="004A395C">
        <w:trPr>
          <w:trHeight w:val="504"/>
        </w:trPr>
        <w:tc>
          <w:tcPr>
            <w:tcW w:w="7465" w:type="dxa"/>
            <w:vAlign w:val="center"/>
          </w:tcPr>
          <w:p w:rsidR="00570A54" w:rsidRPr="001828A2" w:rsidRDefault="00570A54" w:rsidP="00570A54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Brasileiro, </w:t>
            </w:r>
            <w:sdt>
              <w:sdtPr>
                <w:rPr>
                  <w:rFonts w:ascii="Calibri" w:eastAsia="Calibri" w:hAnsi="Calibri" w:cs="Times New Roman"/>
                  <w:color w:val="FFFFFF" w:themeColor="background1"/>
                </w:rPr>
                <w:id w:val="5444133"/>
              </w:sdtPr>
              <w:sdtEndPr/>
              <w:sdtContent>
                <w:proofErr w:type="gramStart"/>
                <w:r w:rsidR="002D7F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solteira</w:t>
                </w:r>
              </w:sdtContent>
            </w:sdt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,</w:t>
            </w:r>
            <w:proofErr w:type="gramEnd"/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</w:t>
            </w:r>
            <w:r w:rsidR="002D7F7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30</w:t>
            </w:r>
            <w: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</w:t>
            </w:r>
            <w:r w:rsidRPr="008A35EB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anos</w:t>
            </w:r>
          </w:p>
        </w:tc>
      </w:tr>
      <w:tr w:rsidR="00570A54" w:rsidRPr="002D7F72" w:rsidTr="004A395C">
        <w:trPr>
          <w:trHeight w:val="504"/>
        </w:trPr>
        <w:tc>
          <w:tcPr>
            <w:tcW w:w="7465" w:type="dxa"/>
            <w:vAlign w:val="center"/>
          </w:tcPr>
          <w:p w:rsidR="00570A54" w:rsidRPr="001828A2" w:rsidRDefault="00570A54" w:rsidP="00570A54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Rua/Av. </w:t>
            </w:r>
            <w:r w:rsidR="002D7F7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criciúma 180 </w:t>
            </w:r>
          </w:p>
        </w:tc>
      </w:tr>
      <w:tr w:rsidR="00570A54" w:rsidRPr="002D7F72" w:rsidTr="004A395C">
        <w:trPr>
          <w:trHeight w:val="504"/>
        </w:trPr>
        <w:tc>
          <w:tcPr>
            <w:tcW w:w="7465" w:type="dxa"/>
            <w:vAlign w:val="center"/>
          </w:tcPr>
          <w:p w:rsidR="005D168E" w:rsidRPr="001828A2" w:rsidRDefault="00055078" w:rsidP="002D7F72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268425920"/>
              </w:sdtPr>
              <w:sdtEndPr/>
              <w:sdtContent>
                <w:r w:rsidR="002D7F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Nossa senhora da paz</w:t>
                </w:r>
              </w:sdtContent>
            </w:sdt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– </w:t>
            </w:r>
            <w:sdt>
              <w:sdtPr>
                <w:rPr>
                  <w:rFonts w:ascii="Calibri" w:eastAsia="Calibri" w:hAnsi="Calibri" w:cs="Times New Roman"/>
                </w:rPr>
                <w:id w:val="-1216350355"/>
              </w:sdtPr>
              <w:sdtEndPr/>
              <w:sdtContent>
                <w:r w:rsidR="002D7F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piçarras</w:t>
                </w:r>
              </w:sdtContent>
            </w:sdt>
            <w:r w:rsidR="00570A54" w:rsidRPr="002D7F72">
              <w:rPr>
                <w:rFonts w:ascii="Calibri" w:eastAsia="Calibri" w:hAnsi="Calibri" w:cs="Times New Roman"/>
                <w:lang w:val="pt-BR"/>
              </w:rPr>
              <w:t xml:space="preserve"> </w:t>
            </w:r>
            <w:r w:rsidR="00570A54"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– </w:t>
            </w:r>
            <w:proofErr w:type="spellStart"/>
            <w:r w:rsidR="002D7F7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sc</w:t>
            </w:r>
            <w:proofErr w:type="spellEnd"/>
          </w:p>
        </w:tc>
      </w:tr>
      <w:tr w:rsidR="00570A54" w:rsidRPr="002D7F72" w:rsidTr="004A395C">
        <w:trPr>
          <w:trHeight w:val="504"/>
        </w:trPr>
        <w:tc>
          <w:tcPr>
            <w:tcW w:w="7465" w:type="dxa"/>
            <w:vAlign w:val="center"/>
          </w:tcPr>
          <w:p w:rsidR="00570A54" w:rsidRPr="001828A2" w:rsidRDefault="00570A54" w:rsidP="002D7F72">
            <w:pPr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</w:pPr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Telefone: </w:t>
            </w:r>
            <w:sdt>
              <w:sdtPr>
                <w:rPr>
                  <w:rFonts w:ascii="Calibri" w:eastAsia="Calibri" w:hAnsi="Calibri" w:cs="Times New Roman"/>
                </w:rPr>
                <w:id w:val="-1115748721"/>
              </w:sdtPr>
              <w:sdtEndPr/>
              <w:sdtContent>
                <w:r w:rsidR="002D7F72">
                  <w:rPr>
                    <w:rFonts w:ascii="Trebuchet MS" w:hAnsi="Trebuchet MS"/>
                    <w:color w:val="FFFFFF" w:themeColor="background1"/>
                    <w:sz w:val="24"/>
                    <w:szCs w:val="24"/>
                    <w:lang w:val="pt-BR"/>
                  </w:rPr>
                  <w:t>47 96784555</w:t>
                </w:r>
              </w:sdtContent>
            </w:sdt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 / </w:t>
            </w:r>
            <w:proofErr w:type="spellStart"/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Email</w:t>
            </w:r>
            <w:proofErr w:type="spellEnd"/>
            <w:r w:rsidRPr="001828A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 xml:space="preserve">: </w:t>
            </w:r>
            <w:r w:rsidR="002D7F72">
              <w:rPr>
                <w:rFonts w:ascii="Trebuchet MS" w:hAnsi="Trebuchet MS"/>
                <w:color w:val="FFFFFF" w:themeColor="background1"/>
                <w:sz w:val="24"/>
                <w:szCs w:val="24"/>
                <w:lang w:val="pt-BR"/>
              </w:rPr>
              <w:t>nati-peq@hotmail.com</w:t>
            </w:r>
          </w:p>
        </w:tc>
      </w:tr>
    </w:tbl>
    <w:p w:rsidR="00570A54" w:rsidRDefault="00C009B8" w:rsidP="00B2712A">
      <w:pPr>
        <w:ind w:left="-630"/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 wp14:anchorId="3766203A" wp14:editId="63EF22BE">
            <wp:simplePos x="0" y="0"/>
            <wp:positionH relativeFrom="column">
              <wp:posOffset>4189864</wp:posOffset>
            </wp:positionH>
            <wp:positionV relativeFrom="paragraph">
              <wp:posOffset>-450376</wp:posOffset>
            </wp:positionV>
            <wp:extent cx="2374492" cy="2261002"/>
            <wp:effectExtent l="0" t="0" r="6985" b="6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63" cy="2279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B65D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9322" behindDoc="0" locked="0" layoutInCell="1" allowOverlap="1" wp14:anchorId="11BD21A2" wp14:editId="1FC008F0">
                <wp:simplePos x="0" y="0"/>
                <wp:positionH relativeFrom="column">
                  <wp:posOffset>-924448</wp:posOffset>
                </wp:positionH>
                <wp:positionV relativeFrom="paragraph">
                  <wp:posOffset>-512466</wp:posOffset>
                </wp:positionV>
                <wp:extent cx="7232015" cy="2322795"/>
                <wp:effectExtent l="0" t="0" r="121285" b="1162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015" cy="2322795"/>
                          <a:chOff x="0" y="0"/>
                          <a:chExt cx="7232015" cy="232279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60290"/>
                            <a:ext cx="7232015" cy="2262505"/>
                            <a:chOff x="0" y="0"/>
                            <a:chExt cx="7233124" cy="2263376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7224386" cy="447675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333839" y="693"/>
                              <a:ext cx="1899285" cy="2262683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  <a:effectLst>
                              <a:outerShdw blurRad="50800" dist="889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740" y="0"/>
                            <a:ext cx="44323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103E" w:rsidRPr="00BC78FC" w:rsidRDefault="00055078">
                              <w:pPr>
                                <w:rPr>
                                  <w:rFonts w:ascii="Trebuchet MS" w:hAnsi="Trebuchet MS"/>
                                  <w:color w:val="231F20"/>
                                  <w:sz w:val="60"/>
                                  <w:szCs w:val="60"/>
                                </w:rPr>
                              </w:pPr>
                              <w:sdt>
                                <w:sdtPr>
                                  <w:rPr>
                                    <w:rFonts w:ascii="Trebuchet MS" w:hAnsi="Trebuchet MS"/>
                                    <w:sz w:val="60"/>
                                    <w:szCs w:val="60"/>
                                    <w:lang w:val="pt-BR"/>
                                  </w:rPr>
                                  <w:alias w:val="Author"/>
                                  <w:tag w:val=""/>
                                  <w:id w:val="105626347"/>
                                  <w:placeholder>
                                    <w:docPart w:val="95EE23A2471A436F95365563D28432A5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700CFB" w:rsidRPr="001D78D5">
                                    <w:rPr>
                                      <w:rStyle w:val="TextodoEspaoReservado"/>
                                    </w:rPr>
                                    <w:t>[Author]</w:t>
                                  </w:r>
                                </w:sdtContent>
                              </w:sdt>
                              <w:proofErr w:type="gramStart"/>
                              <w:r w:rsidR="002D7F72">
                                <w:rPr>
                                  <w:rFonts w:ascii="Trebuchet MS" w:hAnsi="Trebuchet MS"/>
                                  <w:sz w:val="60"/>
                                  <w:szCs w:val="60"/>
                                  <w:lang w:val="pt-BR"/>
                                </w:rPr>
                                <w:t>de</w:t>
                              </w:r>
                              <w:proofErr w:type="gramEnd"/>
                              <w:r w:rsidR="002D7F72">
                                <w:rPr>
                                  <w:rFonts w:ascii="Trebuchet MS" w:hAnsi="Trebuchet MS"/>
                                  <w:sz w:val="60"/>
                                  <w:szCs w:val="60"/>
                                  <w:lang w:val="pt-BR"/>
                                </w:rPr>
                                <w:t xml:space="preserve"> o. </w:t>
                              </w:r>
                              <w:proofErr w:type="spellStart"/>
                              <w:r w:rsidR="002D7F72">
                                <w:rPr>
                                  <w:rFonts w:ascii="Trebuchet MS" w:hAnsi="Trebuchet MS"/>
                                  <w:sz w:val="60"/>
                                  <w:szCs w:val="60"/>
                                  <w:lang w:val="pt-BR"/>
                                </w:rPr>
                                <w:t>vilarinho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D21A2" id="Group 4" o:spid="_x0000_s1026" style="position:absolute;left:0;text-align:left;margin-left:-72.8pt;margin-top:-40.35pt;width:569.45pt;height:182.9pt;z-index:251619322" coordsize="72320,23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">
                <v:group id="Group 6" o:spid="_x0000_s1027" style="position:absolute;top:602;width:72320;height:22625" coordsize="72331,22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14" o:spid="_x0000_s1028" style="position:absolute;width:72243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fUKsQA&#10;AADbAAAADwAAAGRycy9kb3ducmV2LnhtbESPQWsCMRCF74L/IYzQm2ZXSrVbsyIVtfTmVuh12Ex3&#10;g5vJNom6/vumUOhthve+N29W68F24ko+GMcK8lkGgrh22nCj4PSxmy5BhIissXNMCu4UYF2ORyss&#10;tLvxka5VbEQK4VCggjbGvpAy1C1ZDDPXEyfty3mLMa2+kdrjLYXbTs6z7ElaNJwutNjTa0v1ubrY&#10;VONYeRP2391zzM32fbn4PC32B6UeJsPmBUSkIf6b/+g3nbhH+P0lDS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H1CrEAAAA2wAAAA8AAAAAAAAAAAAAAAAAmAIAAGRycy9k&#10;b3ducmV2LnhtbFBLBQYAAAAABAAEAPUAAACJAwAAAAA=&#10;" fillcolor="#1e87b3" stroked="f" strokeweight="1pt"/>
                  <v:rect id="Rectangle 15" o:spid="_x0000_s1029" style="position:absolute;left:53338;top:6;width:18993;height:2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hg8IA&#10;AADbAAAADwAAAGRycy9kb3ducmV2LnhtbERPTWsCMRC9C/6HMIK3mlXUymqUUpSW4sGqeB42092l&#10;m8maRHf11zdCwds83ucsVq2pxJWcLy0rGA4SEMSZ1SXnCo6HzcsMhA/IGivLpOBGHlbLbmeBqbYN&#10;f9N1H3IRQ9inqKAIoU6l9FlBBv3A1sSR+7HOYIjQ5VI7bGK4qeQoSabSYMmxocCa3gvKfvcXo2DX&#10;bIbJx829jg/Tr9H23FxO6zsp1e+1b3MQgdrwFP+7P3WcP4HHL/E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OGDwgAAANsAAAAPAAAAAAAAAAAAAAAAAJgCAABkcnMvZG93&#10;bnJldi54bWxQSwUGAAAAAAQABAD1AAAAhwMAAAAA&#10;" fillcolor="#1e87b3" stroked="f" strokeweight="1pt">
                    <v:shadow on="t" color="black" opacity="26214f" origin="-.5,-.5" offset="1.74617mm,1.74617mm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617;width:4432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C4103E" w:rsidRPr="00BC78FC" w:rsidRDefault="00055078">
                        <w:pPr>
                          <w:rPr>
                            <w:rFonts w:ascii="Trebuchet MS" w:hAnsi="Trebuchet MS"/>
                            <w:color w:val="231F20"/>
                            <w:sz w:val="60"/>
                            <w:szCs w:val="60"/>
                          </w:rPr>
                        </w:pPr>
                        <w:sdt>
                          <w:sdtPr>
                            <w:rPr>
                              <w:rFonts w:ascii="Trebuchet MS" w:hAnsi="Trebuchet MS"/>
                              <w:sz w:val="60"/>
                              <w:szCs w:val="60"/>
                              <w:lang w:val="pt-BR"/>
                            </w:rPr>
                            <w:alias w:val="Author"/>
                            <w:tag w:val=""/>
                            <w:id w:val="105626347"/>
                            <w:placeholder>
                              <w:docPart w:val="95EE23A2471A436F95365563D28432A5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700CFB" w:rsidRPr="001D78D5">
                              <w:rPr>
                                <w:rStyle w:val="TextodoEspaoReservado"/>
                              </w:rPr>
                              <w:t>[Author]</w:t>
                            </w:r>
                          </w:sdtContent>
                        </w:sdt>
                        <w:proofErr w:type="gramStart"/>
                        <w:r w:rsidR="002D7F72">
                          <w:rPr>
                            <w:rFonts w:ascii="Trebuchet MS" w:hAnsi="Trebuchet MS"/>
                            <w:sz w:val="60"/>
                            <w:szCs w:val="60"/>
                            <w:lang w:val="pt-BR"/>
                          </w:rPr>
                          <w:t>de</w:t>
                        </w:r>
                        <w:proofErr w:type="gramEnd"/>
                        <w:r w:rsidR="002D7F72">
                          <w:rPr>
                            <w:rFonts w:ascii="Trebuchet MS" w:hAnsi="Trebuchet MS"/>
                            <w:sz w:val="60"/>
                            <w:szCs w:val="60"/>
                            <w:lang w:val="pt-BR"/>
                          </w:rPr>
                          <w:t xml:space="preserve"> o. </w:t>
                        </w:r>
                        <w:proofErr w:type="spellStart"/>
                        <w:r w:rsidR="002D7F72">
                          <w:rPr>
                            <w:rFonts w:ascii="Trebuchet MS" w:hAnsi="Trebuchet MS"/>
                            <w:sz w:val="60"/>
                            <w:szCs w:val="60"/>
                            <w:lang w:val="pt-BR"/>
                          </w:rPr>
                          <w:t>vilarinho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70A54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1613" behindDoc="1" locked="0" layoutInCell="1" allowOverlap="1" wp14:anchorId="2523A4CC" wp14:editId="6375F622">
                <wp:simplePos x="0" y="0"/>
                <wp:positionH relativeFrom="column">
                  <wp:posOffset>-927100</wp:posOffset>
                </wp:positionH>
                <wp:positionV relativeFrom="paragraph">
                  <wp:posOffset>-909208</wp:posOffset>
                </wp:positionV>
                <wp:extent cx="7569835" cy="242379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835" cy="2423795"/>
                          <a:chOff x="0" y="0"/>
                          <a:chExt cx="7569926" cy="242415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7553016" cy="237744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Cristian\AppData\Local\Microsoft\Windows\INetCache\Content.Word\id_1_resume_brasil_01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6" y="2299063"/>
                            <a:ext cx="7543800" cy="12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C67565" id="Group 3" o:spid="_x0000_s1026" style="position:absolute;margin-left:-73pt;margin-top:-71.6pt;width:596.05pt;height:190.85pt;z-index:-251684867" coordsize="75699,24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">
                <v:rect id="Rectangle 13" o:spid="_x0000_s1027" style="position:absolute;width:75530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XusAA&#10;AADbAAAADwAAAGRycy9kb3ducmV2LnhtbERPPWvDMBDdA/0P4grdErkpMcG1EkpDoWsTd/B2WGfL&#10;rnUykpK4/74qBLLd431euZ/tKC7kQ+9YwfMqA0HcON1zp6A6fSy3IEJE1jg6JgW/FGC/e1iUWGh3&#10;5S+6HGMnUgiHAhWYGKdCytAYshhWbiJOXOu8xZig76T2eE3hdpTrLMulxZ5Tg8GJ3g01P8ezVdCe&#10;67z69gc/DO2WTCc3rs5qpZ4e57dXEJHmeBff3J86zX+B/1/S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vXusAAAADbAAAADwAAAAAAAAAAAAAAAACYAgAAZHJzL2Rvd25y&#10;ZXYueG1sUEsFBgAAAAAEAAQA9QAAAIUDAAAAAA==&#10;" fillcolor="#333" stroked="f" strokeweight="1pt"/>
                <v:shape id="Picture 1" o:spid="_x0000_s1028" type="#_x0000_t75" style="position:absolute;left:261;top:22990;width:75438;height:1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S+vBAAAA2gAAAA8AAABkcnMvZG93bnJldi54bWxET01rwkAQvQv9D8sUetNNPUiIriKCrVgV&#10;jKHnITtNQrOzYXfVtL/eFQRPw+N9zmzRm1ZcyPnGsoL3UQKCuLS64UpBcVoPUxA+IGtsLZOCP/Kw&#10;mL8MZphpe+UjXfJQiRjCPkMFdQhdJqUvazLoR7YjjtyPdQZDhK6S2uE1hptWjpNkIg02HBtq7GhV&#10;U/mbn42C/3Xg7882WaUf2/3XLi0OxdKdlXp77ZdTEIH68BQ/3Bsd58P9lfuV8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jwS+vBAAAA2gAAAA8AAAAAAAAAAAAAAAAAnwIA&#10;AGRycy9kb3ducmV2LnhtbFBLBQYAAAAABAAEAPcAAACNAwAAAAA=&#10;">
                  <v:imagedata r:id="rId12" o:title="id_1_resume_brasil_01"/>
                  <v:path arrowok="t"/>
                </v:shape>
              </v:group>
            </w:pict>
          </mc:Fallback>
        </mc:AlternateContent>
      </w:r>
      <w:r w:rsidR="00570A54" w:rsidRPr="002D7F72">
        <w:rPr>
          <w:noProof/>
          <w:lang w:val="pt-BR" w:eastAsia="zh-TW"/>
        </w:rPr>
        <w:t xml:space="preserve"> </w:t>
      </w:r>
    </w:p>
    <w:p w:rsidR="00570A54" w:rsidRDefault="00570A54" w:rsidP="00B2712A">
      <w:pPr>
        <w:ind w:left="-630"/>
        <w:rPr>
          <w:lang w:val="pt-BR"/>
        </w:rPr>
      </w:pPr>
    </w:p>
    <w:p w:rsidR="00570A54" w:rsidRDefault="00570A54" w:rsidP="00B2712A">
      <w:pPr>
        <w:ind w:left="-630"/>
        <w:rPr>
          <w:lang w:val="pt-BR"/>
        </w:rPr>
      </w:pPr>
    </w:p>
    <w:p w:rsidR="00570A54" w:rsidRDefault="00570A54" w:rsidP="00B2712A">
      <w:pPr>
        <w:ind w:left="-630"/>
        <w:rPr>
          <w:lang w:val="pt-BR"/>
        </w:rPr>
      </w:pPr>
    </w:p>
    <w:p w:rsidR="00570A54" w:rsidRDefault="00570A54" w:rsidP="00B2712A">
      <w:pPr>
        <w:ind w:left="-630"/>
        <w:rPr>
          <w:lang w:val="pt-BR"/>
        </w:rPr>
      </w:pPr>
    </w:p>
    <w:p w:rsidR="00CB65D0" w:rsidRDefault="00CB65D0" w:rsidP="00B2712A">
      <w:pPr>
        <w:ind w:left="-630"/>
        <w:rPr>
          <w:lang w:val="pt-BR"/>
        </w:rPr>
      </w:pPr>
    </w:p>
    <w:tbl>
      <w:tblPr>
        <w:tblStyle w:val="Tabelacomgrade"/>
        <w:tblpPr w:leftFromText="180" w:rightFromText="180" w:vertAnchor="text" w:horzAnchor="margin" w:tblpXSpec="center" w:tblpY="436"/>
        <w:tblW w:w="10260" w:type="dxa"/>
        <w:tblLook w:val="04A0" w:firstRow="1" w:lastRow="0" w:firstColumn="1" w:lastColumn="0" w:noHBand="0" w:noVBand="1"/>
      </w:tblPr>
      <w:tblGrid>
        <w:gridCol w:w="10260"/>
      </w:tblGrid>
      <w:tr w:rsidR="00CB65D0" w:rsidRPr="002D7F72" w:rsidTr="0019580E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:rsidR="00CB65D0" w:rsidRPr="00CB65D0" w:rsidRDefault="002D7F72" w:rsidP="00CB65D0">
            <w:pPr>
              <w:rPr>
                <w:rFonts w:ascii="Trebuchet MS" w:hAnsi="Trebuchet MS"/>
                <w:sz w:val="28"/>
                <w:szCs w:val="28"/>
                <w:lang w:val="pt-BR"/>
              </w:rPr>
            </w:pPr>
            <w:r>
              <w:rPr>
                <w:rFonts w:ascii="Trebuchet MS" w:hAnsi="Trebuchet MS"/>
                <w:sz w:val="28"/>
                <w:szCs w:val="28"/>
                <w:lang w:val="pt-BR"/>
              </w:rPr>
              <w:t>Auxiliar de produção</w:t>
            </w:r>
          </w:p>
          <w:p w:rsidR="00CB65D0" w:rsidRPr="00911D2A" w:rsidRDefault="00CB65D0" w:rsidP="00CB65D0">
            <w:pPr>
              <w:rPr>
                <w:rFonts w:ascii="Century Gothic" w:hAnsi="Century Gothic"/>
                <w:sz w:val="28"/>
                <w:szCs w:val="28"/>
                <w:lang w:val="pt-BR"/>
              </w:rPr>
            </w:pPr>
          </w:p>
        </w:tc>
      </w:tr>
    </w:tbl>
    <w:p w:rsidR="001828A2" w:rsidRPr="0019580E" w:rsidRDefault="00CB65D0" w:rsidP="00CB65D0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19580E">
        <w:rPr>
          <w:rFonts w:ascii="Trebuchet MS" w:hAnsi="Trebuchet MS"/>
          <w:b/>
          <w:color w:val="1E87B3"/>
          <w:sz w:val="28"/>
          <w:szCs w:val="28"/>
          <w:lang w:val="pt-BR"/>
        </w:rPr>
        <w:t>OBJETIVO</w:t>
      </w:r>
    </w:p>
    <w:p w:rsidR="007101DF" w:rsidRPr="0019580E" w:rsidRDefault="007101DF" w:rsidP="007101DF">
      <w:pPr>
        <w:pStyle w:val="PargrafodaLista"/>
        <w:numPr>
          <w:ilvl w:val="0"/>
          <w:numId w:val="1"/>
        </w:numPr>
        <w:ind w:left="-630"/>
        <w:rPr>
          <w:rFonts w:ascii="Trebuchet MS" w:hAnsi="Trebuchet MS"/>
          <w:b/>
          <w:color w:val="1E87B3"/>
          <w:sz w:val="28"/>
          <w:szCs w:val="28"/>
          <w:lang w:val="pt-BR"/>
        </w:rPr>
      </w:pPr>
      <w:r w:rsidRPr="0019580E">
        <w:rPr>
          <w:rFonts w:ascii="Trebuchet MS" w:hAnsi="Trebuchet MS"/>
          <w:b/>
          <w:color w:val="1E87B3"/>
          <w:sz w:val="28"/>
          <w:szCs w:val="28"/>
          <w:lang w:val="pt-BR"/>
        </w:rPr>
        <w:t>FORMAÇÃO</w:t>
      </w:r>
    </w:p>
    <w:tbl>
      <w:tblPr>
        <w:tblStyle w:val="Tabelacomgrade"/>
        <w:tblW w:w="10255" w:type="dxa"/>
        <w:tblInd w:w="-630" w:type="dxa"/>
        <w:tblLook w:val="04A0" w:firstRow="1" w:lastRow="0" w:firstColumn="1" w:lastColumn="0" w:noHBand="0" w:noVBand="1"/>
      </w:tblPr>
      <w:tblGrid>
        <w:gridCol w:w="10255"/>
      </w:tblGrid>
      <w:tr w:rsidR="00911D2A" w:rsidRPr="002D7F72" w:rsidTr="0019580E">
        <w:trPr>
          <w:trHeight w:val="576"/>
        </w:trPr>
        <w:tc>
          <w:tcPr>
            <w:tcW w:w="10255" w:type="dxa"/>
            <w:tcBorders>
              <w:top w:val="nil"/>
              <w:left w:val="nil"/>
              <w:bottom w:val="nil"/>
              <w:right w:val="nil"/>
            </w:tcBorders>
          </w:tcPr>
          <w:p w:rsidR="00911D2A" w:rsidRPr="002D7F72" w:rsidRDefault="002D7F72" w:rsidP="002D7F72">
            <w:pPr>
              <w:rPr>
                <w:rFonts w:ascii="Trebuchet MS" w:hAnsi="Trebuchet MS"/>
                <w:b/>
                <w:color w:val="1E87B3"/>
                <w:sz w:val="30"/>
                <w:szCs w:val="28"/>
                <w:lang w:val="pt-BR"/>
              </w:rPr>
            </w:pPr>
            <w:r>
              <w:rPr>
                <w:rFonts w:ascii="Trebuchet MS" w:hAnsi="Trebuchet MS"/>
                <w:b/>
                <w:color w:val="1E87B3"/>
                <w:sz w:val="28"/>
                <w:szCs w:val="28"/>
                <w:lang w:val="pt-BR"/>
              </w:rPr>
              <w:t>2</w:t>
            </w:r>
            <w:r>
              <w:rPr>
                <w:rFonts w:ascii="Trebuchet MS" w:hAnsi="Trebuchet MS"/>
                <w:b/>
                <w:color w:val="1E87B3"/>
                <w:sz w:val="30"/>
                <w:szCs w:val="28"/>
                <w:lang w:val="pt-BR"/>
              </w:rPr>
              <w:t>ºgrau incompleto</w:t>
            </w:r>
          </w:p>
        </w:tc>
      </w:tr>
    </w:tbl>
    <w:p w:rsidR="00911D2A" w:rsidRDefault="00CB65D0" w:rsidP="00911D2A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18297" behindDoc="1" locked="0" layoutInCell="1" allowOverlap="1" wp14:anchorId="4DDF0E7D" wp14:editId="013BBA64">
                <wp:simplePos x="0" y="0"/>
                <wp:positionH relativeFrom="column">
                  <wp:posOffset>-914400</wp:posOffset>
                </wp:positionH>
                <wp:positionV relativeFrom="paragraph">
                  <wp:posOffset>219954</wp:posOffset>
                </wp:positionV>
                <wp:extent cx="7586345" cy="2394399"/>
                <wp:effectExtent l="0" t="0" r="0" b="63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6345" cy="2394399"/>
                          <a:chOff x="0" y="-1"/>
                          <a:chExt cx="7586345" cy="239439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-1"/>
                            <a:ext cx="7586345" cy="2394399"/>
                            <a:chOff x="0" y="-1"/>
                            <a:chExt cx="7586345" cy="2394793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-1"/>
                              <a:ext cx="7553325" cy="2286373"/>
                            </a:xfrm>
                            <a:prstGeom prst="rect">
                              <a:avLst/>
                            </a:prstGeom>
                            <a:solidFill>
                              <a:srgbClr val="1E87B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 descr="C:\Users\Cristian\AppData\Local\Microsoft\Windows\INetCache\Content.Word\id_1_resume_brasil_02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267792"/>
                              <a:ext cx="7586345" cy="12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198783"/>
                            <a:ext cx="3571875" cy="422275"/>
                            <a:chOff x="0" y="0"/>
                            <a:chExt cx="3572449" cy="422363"/>
                          </a:xfrm>
                        </wpg:grpSpPr>
                        <wps:wsp>
                          <wps:cNvPr id="20" name="Round Same Side Corner Rectangle 20"/>
                          <wps:cNvSpPr/>
                          <wps:spPr>
                            <a:xfrm rot="5400000">
                              <a:off x="1585093" y="-1585093"/>
                              <a:ext cx="402192" cy="3572377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614" y="5168"/>
                              <a:ext cx="3378835" cy="417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0423" w:rsidRPr="001D00F4" w:rsidRDefault="003D7FA7" w:rsidP="008E72FC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EXP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="004C0423"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RI</w:t>
                                </w:r>
                                <w:r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Ê</w:t>
                                </w:r>
                                <w:r w:rsidR="004C0423" w:rsidRPr="001D00F4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NCIA PROFISSIONAL</w:t>
                                </w:r>
                              </w:p>
                              <w:p w:rsidR="004C0423" w:rsidRPr="001D00F4" w:rsidRDefault="004C0423" w:rsidP="001D00F4">
                                <w:pPr>
                                  <w:rPr>
                                    <w:rFonts w:ascii="Century Gothic" w:hAnsi="Century Gothic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F0E7D" id="Group 192" o:spid="_x0000_s1031" style="position:absolute;left:0;text-align:left;margin-left:-1in;margin-top:17.3pt;width:597.35pt;height:188.55pt;z-index:-251698183;mso-width-relative:margin;mso-height-relative:margin" coordorigin="" coordsize="75863,23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">
                <v:group id="Group 16" o:spid="_x0000_s1032" style="position:absolute;width:75863;height:23943" coordorigin="" coordsize="75863,23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9" o:spid="_x0000_s1033" style="position:absolute;width:75533;height:2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7tMIA&#10;AADbAAAADwAAAGRycy9kb3ducmV2LnhtbESPQWsCMRCF70L/Q5hCb5rVQ9XVKFKpFm+ugtdhM+4G&#10;N5Ntkur67xtB8DbDe9+bN/NlZxtxJR+MYwXDQQaCuHTacKXgePjuT0CEiKyxcUwK7hRguXjrzTHX&#10;7sZ7uhaxEimEQ44K6hjbXMpQ1mQxDFxLnLSz8xZjWn0ltcdbCreNHGXZp7RoOF2osaWvmspL8WdT&#10;jX3hTdj8NtM4NOvdZHw6jjdbpT7eu9UMRKQuvsxP+kcnbgqPX9IA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nu0wgAAANsAAAAPAAAAAAAAAAAAAAAAAJgCAABkcnMvZG93&#10;bnJldi54bWxQSwUGAAAAAAQABAD1AAAAhwMAAAAA&#10;" fillcolor="#1e87b3" stroked="f" strokeweight="1pt"/>
                  <v:shape id="Picture 23" o:spid="_x0000_s1034" type="#_x0000_t75" style="position:absolute;top:22677;width:75863;height:1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Jo1XFAAAA2wAAAA8AAABkcnMvZG93bnJldi54bWxEj0FrwkAUhO+F/oflCb0U3Zhi0egqpdDS&#10;6kWjF2/P7DMJzb4Nu6vGf+8KQo/DzHzDzBadacSZnK8tKxgOEhDEhdU1lwp226/+GIQPyBoby6Tg&#10;Sh4W8+enGWbaXnhD5zyUIkLYZ6igCqHNpPRFRQb9wLbE0TtaZzBE6UqpHV4i3DQyTZJ3abDmuFBh&#10;S58VFX/5ySj4XbpNvh+drnK1Pkzs6vW7WA9TpV563ccURKAu/Icf7R+tIH2D+5f4A+T8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SaNVxQAAANsAAAAPAAAAAAAAAAAAAAAA&#10;AJ8CAABkcnMvZG93bnJldi54bWxQSwUGAAAAAAQABAD3AAAAkQMAAAAA&#10;">
                    <v:imagedata r:id="rId14" o:title="id_1_resume_brasil_02"/>
                    <v:path arrowok="t"/>
                  </v:shape>
                </v:group>
                <v:group id="Group 17" o:spid="_x0000_s1035" style="position:absolute;top:1987;width:35718;height:4223" coordsize="35724,4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Round Same Side Corner Rectangle 20" o:spid="_x0000_s1036" style="position:absolute;left:15851;top:-15851;width:4021;height:35723;rotation:90;visibility:visible;mso-wrap-style:square;v-text-anchor:middle" coordsize="402192,3572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A/cEA&#10;AADbAAAADwAAAGRycy9kb3ducmV2LnhtbERPTYvCMBC9C/6HMMLeNFV0kdooKisoeFirl96GZmyr&#10;zaTbZLX77zcHwePjfSerztTiQa2rLCsYjyIQxLnVFRcKLufdcA7CeWSNtWVS8EcOVst+L8FY2yef&#10;6JH6QoQQdjEqKL1vYildXpJBN7INceCutjXoA2wLqVt8hnBTy0kUfUqDFYeGEhvalpTf01+j4Hyb&#10;5d/T8dHiz2m/uUZfWXVIM6U+Bt16AcJT59/il3uvFUzC+vAl/A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8AP3BAAAA2wAAAA8AAAAAAAAAAAAAAAAAmAIAAGRycy9kb3du&#10;cmV2LnhtbFBLBQYAAAAABAAEAPUAAACGAwAAAAA=&#10;" path="m67033,l335159,v37021,,67033,30012,67033,67033l402192,3572377r,l,3572377r,l,67033c,30012,30012,,67033,xe" fillcolor="white [3212]" stroked="f" strokeweight="1pt">
                    <v:stroke joinstyle="miter"/>
                    <v:path arrowok="t" o:connecttype="custom" o:connectlocs="67033,0;335159,0;402192,67033;402192,3572377;402192,3572377;0,3572377;0,3572377;0,67033;67033,0" o:connectangles="0,0,0,0,0,0,0,0,0"/>
                  </v:shape>
                  <v:shape id="_x0000_s1037" type="#_x0000_t202" style="position:absolute;left:1936;top:51;width:33788;height:4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+l8EA&#10;AADaAAAADwAAAGRycy9kb3ducmV2LnhtbESPT4vCMBTE7wt+h/AEb2uq4CrVKKIsePUPeH02z6aY&#10;vJQmtl0/vVlY2OMwM79hVpveWdFSEyrPCibjDARx4XXFpYLL+ftzASJEZI3WMyn4oQCb9eBjhbn2&#10;HR+pPcVSJAiHHBWYGOtcylAYchjGviZO3t03DmOSTSl1g12COyunWfYlHVacFgzWtDNUPE5Pp6B4&#10;PfeLXXVru9f8Or/1xs7ubJUaDfvtEkSkPv6H/9oHrWAGv1fSD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ZPpfBAAAA2gAAAA8AAAAAAAAAAAAAAAAAmAIAAGRycy9kb3du&#10;cmV2LnhtbFBLBQYAAAAABAAEAPUAAACGAwAAAAA=&#10;" filled="f" stroked="f">
                    <v:textbox inset=",7.2pt,,7.2pt">
                      <w:txbxContent>
                        <w:p w:rsidR="004C0423" w:rsidRPr="001D00F4" w:rsidRDefault="003D7FA7" w:rsidP="008E72FC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EXP</w:t>
                          </w:r>
                          <w:r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</w:rPr>
                            <w:t>E</w:t>
                          </w:r>
                          <w:r w:rsidR="004C0423"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RI</w:t>
                          </w:r>
                          <w:r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Ê</w:t>
                          </w:r>
                          <w:r w:rsidR="004C0423" w:rsidRPr="001D00F4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NCIA PROFISSIONAL</w:t>
                          </w:r>
                        </w:p>
                        <w:p w:rsidR="004C0423" w:rsidRPr="001D00F4" w:rsidRDefault="004C0423" w:rsidP="001D00F4">
                          <w:pPr>
                            <w:rPr>
                              <w:rFonts w:ascii="Century Gothic" w:hAnsi="Century Gothic"/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101DF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p w:rsidR="007101DF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p w:rsidR="007101DF" w:rsidRPr="00DE423A" w:rsidRDefault="007101DF" w:rsidP="007101DF">
      <w:pPr>
        <w:pStyle w:val="PargrafodaLista"/>
        <w:ind w:left="-630"/>
        <w:rPr>
          <w:rFonts w:ascii="Century Gothic" w:hAnsi="Century Gothic"/>
          <w:b/>
          <w:color w:val="1E87B3"/>
          <w:sz w:val="28"/>
          <w:szCs w:val="28"/>
          <w:lang w:val="pt-BR"/>
        </w:rPr>
      </w:pPr>
    </w:p>
    <w:tbl>
      <w:tblPr>
        <w:tblStyle w:val="Tabelacomgrade"/>
        <w:tblpPr w:leftFromText="180" w:rightFromText="180" w:vertAnchor="text" w:horzAnchor="page" w:tblpX="428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3E550B" w:rsidRPr="002D7F72" w:rsidTr="003E550B">
        <w:trPr>
          <w:trHeight w:val="432"/>
        </w:trPr>
        <w:tc>
          <w:tcPr>
            <w:tcW w:w="4855" w:type="dxa"/>
          </w:tcPr>
          <w:p w:rsidR="003E550B" w:rsidRPr="003E550B" w:rsidRDefault="002D7F72" w:rsidP="003E550B">
            <w:pPr>
              <w:pStyle w:val="PargrafodaLista"/>
              <w:numPr>
                <w:ilvl w:val="0"/>
                <w:numId w:val="2"/>
              </w:numP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</w:pPr>
            <w: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 xml:space="preserve">2008 a 2012 – lojas brasil </w:t>
            </w:r>
            <w:proofErr w:type="spellStart"/>
            <w: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ltda-rj</w:t>
            </w:r>
            <w:proofErr w:type="spellEnd"/>
          </w:p>
        </w:tc>
      </w:tr>
      <w:tr w:rsidR="003E550B" w:rsidTr="003E550B">
        <w:trPr>
          <w:trHeight w:val="432"/>
        </w:trPr>
        <w:tc>
          <w:tcPr>
            <w:tcW w:w="4855" w:type="dxa"/>
          </w:tcPr>
          <w:p w:rsidR="003E550B" w:rsidRPr="003E550B" w:rsidRDefault="003E550B" w:rsidP="003E550B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Cargo:</w:t>
            </w:r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atendente, repositora</w:t>
            </w:r>
          </w:p>
        </w:tc>
      </w:tr>
      <w:tr w:rsidR="003E550B" w:rsidRPr="002D7F72" w:rsidTr="003E550B">
        <w:trPr>
          <w:trHeight w:val="432"/>
        </w:trPr>
        <w:tc>
          <w:tcPr>
            <w:tcW w:w="4855" w:type="dxa"/>
          </w:tcPr>
          <w:p w:rsidR="00A3379B" w:rsidRPr="00A3379B" w:rsidRDefault="003E550B" w:rsidP="00A3379B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Principais atividades:</w:t>
            </w:r>
            <w:r w:rsidR="00A3379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</w:t>
            </w:r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repor </w:t>
            </w:r>
            <w:proofErr w:type="gramStart"/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mercadorias ,e</w:t>
            </w:r>
            <w:proofErr w:type="gramEnd"/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atender clientes </w:t>
            </w:r>
          </w:p>
        </w:tc>
      </w:tr>
    </w:tbl>
    <w:tbl>
      <w:tblPr>
        <w:tblStyle w:val="Tabelacomgrade"/>
        <w:tblpPr w:leftFromText="180" w:rightFromText="180" w:vertAnchor="text" w:horzAnchor="page" w:tblpX="6157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7B24C7" w:rsidRPr="002D7F72" w:rsidTr="007B24C7">
        <w:trPr>
          <w:trHeight w:val="432"/>
        </w:trPr>
        <w:tc>
          <w:tcPr>
            <w:tcW w:w="4855" w:type="dxa"/>
          </w:tcPr>
          <w:p w:rsidR="007B24C7" w:rsidRPr="003E550B" w:rsidRDefault="002D7F72" w:rsidP="007B24C7">
            <w:pPr>
              <w:pStyle w:val="PargrafodaLista"/>
              <w:numPr>
                <w:ilvl w:val="0"/>
                <w:numId w:val="2"/>
              </w:numP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</w:pPr>
            <w:r>
              <w:rPr>
                <w:rFonts w:ascii="Trebuchet MS" w:hAnsi="Trebuchet MS"/>
                <w:b/>
                <w:color w:val="E0E0E0"/>
                <w:sz w:val="28"/>
                <w:szCs w:val="28"/>
                <w:lang w:val="pt-BR"/>
              </w:rPr>
              <w:t>2013 a 1015– recanto pousada motel101-sc</w:t>
            </w:r>
          </w:p>
        </w:tc>
      </w:tr>
      <w:tr w:rsidR="007B24C7" w:rsidTr="007B24C7">
        <w:trPr>
          <w:trHeight w:val="432"/>
        </w:trPr>
        <w:tc>
          <w:tcPr>
            <w:tcW w:w="4855" w:type="dxa"/>
          </w:tcPr>
          <w:p w:rsidR="007B24C7" w:rsidRPr="003E550B" w:rsidRDefault="007B24C7" w:rsidP="007B24C7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Cargo:</w:t>
            </w:r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camareira e atendente </w:t>
            </w:r>
          </w:p>
        </w:tc>
      </w:tr>
      <w:tr w:rsidR="007B24C7" w:rsidRPr="002D7F72" w:rsidTr="007B24C7">
        <w:trPr>
          <w:trHeight w:val="432"/>
        </w:trPr>
        <w:tc>
          <w:tcPr>
            <w:tcW w:w="4855" w:type="dxa"/>
          </w:tcPr>
          <w:p w:rsidR="007B24C7" w:rsidRPr="003E550B" w:rsidRDefault="007B24C7" w:rsidP="007B24C7">
            <w:pPr>
              <w:pStyle w:val="PargrafodaLista"/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</w:pPr>
            <w:r w:rsidRPr="003E550B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Principais atividades:</w:t>
            </w:r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organizar </w:t>
            </w:r>
            <w:proofErr w:type="gramStart"/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ambientes ,promover</w:t>
            </w:r>
            <w:proofErr w:type="gramEnd"/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conforto de clientes e </w:t>
            </w:r>
            <w:proofErr w:type="spellStart"/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>atende-los</w:t>
            </w:r>
            <w:proofErr w:type="spellEnd"/>
            <w:r w:rsidR="002D7F72">
              <w:rPr>
                <w:rFonts w:ascii="Trebuchet MS" w:hAnsi="Trebuchet MS"/>
                <w:color w:val="E0E0E0"/>
                <w:sz w:val="28"/>
                <w:szCs w:val="28"/>
                <w:lang w:val="pt-BR"/>
              </w:rPr>
              <w:t xml:space="preserve"> da melhor maneira possível </w:t>
            </w:r>
          </w:p>
        </w:tc>
      </w:tr>
    </w:tbl>
    <w:p w:rsidR="00442356" w:rsidRPr="002D7F72" w:rsidRDefault="00442356" w:rsidP="00B2712A">
      <w:pPr>
        <w:ind w:left="-630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74A1D196" wp14:editId="7EF26EBC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19050" cy="1162050"/>
            <wp:effectExtent l="0" t="0" r="0" b="0"/>
            <wp:wrapNone/>
            <wp:docPr id="27" name="Picture 27" descr="C:\Users\Cristian\AppData\Local\Microsoft\Windows\INetCache\Content.Word\id_1_resume_brasil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an\AppData\Local\Microsoft\Windows\INetCache\Content.Word\id_1_resume_brasil_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356" w:rsidRPr="002D7F72" w:rsidRDefault="00442356" w:rsidP="00B2712A">
      <w:pPr>
        <w:ind w:left="-630"/>
        <w:rPr>
          <w:lang w:val="pt-BR"/>
        </w:rPr>
      </w:pPr>
    </w:p>
    <w:p w:rsidR="00442356" w:rsidRPr="002D7F72" w:rsidRDefault="00442356" w:rsidP="00B2712A">
      <w:pPr>
        <w:ind w:left="-630"/>
        <w:rPr>
          <w:lang w:val="pt-BR"/>
        </w:rPr>
      </w:pPr>
    </w:p>
    <w:p w:rsidR="00442356" w:rsidRPr="002D7F72" w:rsidRDefault="00442356" w:rsidP="00B2712A">
      <w:pPr>
        <w:ind w:left="-630"/>
        <w:rPr>
          <w:lang w:val="pt-BR"/>
        </w:rPr>
      </w:pPr>
    </w:p>
    <w:p w:rsidR="00442356" w:rsidRPr="002D7F72" w:rsidRDefault="00EB2FD2" w:rsidP="00B2712A">
      <w:pPr>
        <w:ind w:left="-630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3E364B8C" wp14:editId="43FD1D4A">
            <wp:simplePos x="0" y="0"/>
            <wp:positionH relativeFrom="margin">
              <wp:posOffset>3522345</wp:posOffset>
            </wp:positionH>
            <wp:positionV relativeFrom="paragraph">
              <wp:posOffset>249555</wp:posOffset>
            </wp:positionV>
            <wp:extent cx="2305050" cy="19050"/>
            <wp:effectExtent l="0" t="0" r="0" b="0"/>
            <wp:wrapNone/>
            <wp:docPr id="26" name="Picture 26" descr="C:\Users\Cristian\AppData\Local\Microsoft\Windows\INetCache\Content.Word\id_1_resume_brasi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AppData\Local\Microsoft\Windows\INetCache\Content.Word\id_1_resume_brasil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772BC588" wp14:editId="6545E4E5">
            <wp:simplePos x="0" y="0"/>
            <wp:positionH relativeFrom="margin">
              <wp:posOffset>-96520</wp:posOffset>
            </wp:positionH>
            <wp:positionV relativeFrom="paragraph">
              <wp:posOffset>250078</wp:posOffset>
            </wp:positionV>
            <wp:extent cx="2305050" cy="19050"/>
            <wp:effectExtent l="0" t="0" r="0" b="0"/>
            <wp:wrapNone/>
            <wp:docPr id="25" name="Picture 25" descr="C:\Users\Cristian\AppData\Local\Microsoft\Windows\INetCache\Content.Word\id_1_resume_brasil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stian\AppData\Local\Microsoft\Windows\INetCache\Content.Word\id_1_resume_brasil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FD2" w:rsidRPr="002D7F72" w:rsidRDefault="00EB2FD2" w:rsidP="00B2712A">
      <w:pPr>
        <w:ind w:left="-630"/>
        <w:rPr>
          <w:sz w:val="28"/>
          <w:szCs w:val="28"/>
          <w:lang w:val="pt-BR"/>
        </w:rPr>
      </w:pPr>
    </w:p>
    <w:tbl>
      <w:tblPr>
        <w:tblStyle w:val="Tabelacomgrade"/>
        <w:tblW w:w="9707" w:type="dxa"/>
        <w:tblInd w:w="-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7"/>
      </w:tblGrid>
      <w:tr w:rsidR="00A3379B" w:rsidRPr="002D7F72" w:rsidTr="004028C3">
        <w:trPr>
          <w:trHeight w:val="432"/>
        </w:trPr>
        <w:tc>
          <w:tcPr>
            <w:tcW w:w="9707" w:type="dxa"/>
          </w:tcPr>
          <w:p w:rsidR="00092ABF" w:rsidRPr="00A3379B" w:rsidRDefault="00092ABF" w:rsidP="002D7F72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</w:p>
        </w:tc>
      </w:tr>
      <w:tr w:rsidR="00092ABF" w:rsidRPr="002D7F72" w:rsidTr="004028C3">
        <w:trPr>
          <w:trHeight w:val="432"/>
        </w:trPr>
        <w:tc>
          <w:tcPr>
            <w:tcW w:w="9707" w:type="dxa"/>
          </w:tcPr>
          <w:p w:rsidR="00092ABF" w:rsidRPr="00A3379B" w:rsidRDefault="00092ABF" w:rsidP="00A3379B">
            <w:pPr>
              <w:rPr>
                <w:rFonts w:ascii="Trebuchet MS" w:hAnsi="Trebuchet MS"/>
                <w:sz w:val="24"/>
                <w:szCs w:val="24"/>
                <w:lang w:val="pt-BR"/>
              </w:rPr>
            </w:pPr>
          </w:p>
        </w:tc>
      </w:tr>
    </w:tbl>
    <w:p w:rsidR="00092ABF" w:rsidRPr="004028C3" w:rsidRDefault="00092ABF" w:rsidP="00A3379B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5467" behindDoc="1" locked="0" layoutInCell="1" allowOverlap="1" wp14:anchorId="7ABCEC75" wp14:editId="3CC842C2">
                <wp:simplePos x="0" y="0"/>
                <wp:positionH relativeFrom="column">
                  <wp:posOffset>-914400</wp:posOffset>
                </wp:positionH>
                <wp:positionV relativeFrom="paragraph">
                  <wp:posOffset>341630</wp:posOffset>
                </wp:positionV>
                <wp:extent cx="8277225" cy="2273935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225" cy="2273935"/>
                          <a:chOff x="0" y="19050"/>
                          <a:chExt cx="8277748" cy="227403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0048" y="140677"/>
                            <a:ext cx="7553325" cy="2152406"/>
                          </a:xfrm>
                          <a:prstGeom prst="rect">
                            <a:avLst/>
                          </a:prstGeom>
                          <a:solidFill>
                            <a:srgbClr val="1E87B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C:\Users\Cristian\AppData\Local\Microsoft\Windows\INetCache\Content.Word\id_1_resume_brasil_03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48" y="19050"/>
                            <a:ext cx="826770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8" name="Group 28"/>
                        <wpg:cNvGrpSpPr/>
                        <wpg:grpSpPr>
                          <a:xfrm>
                            <a:off x="0" y="271306"/>
                            <a:ext cx="3595782" cy="414018"/>
                            <a:chOff x="-20097" y="-3889502"/>
                            <a:chExt cx="3595942" cy="414104"/>
                          </a:xfrm>
                        </wpg:grpSpPr>
                        <wps:wsp>
                          <wps:cNvPr id="22" name="Round Same Side Corner Rectangle 22"/>
                          <wps:cNvSpPr/>
                          <wps:spPr>
                            <a:xfrm rot="5400000">
                              <a:off x="1564996" y="-5474595"/>
                              <a:ext cx="402192" cy="3572377"/>
                            </a:xfrm>
                            <a:prstGeom prst="round2Same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675" y="-3884338"/>
                              <a:ext cx="3392170" cy="408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076F" w:rsidRPr="008E72FC" w:rsidRDefault="008F076F" w:rsidP="008E72FC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8E72FC">
                                  <w:rPr>
                                    <w:rFonts w:ascii="Century Gothic" w:hAnsi="Century Gothic"/>
                                    <w:b/>
                                    <w:color w:val="1E87B3"/>
                                    <w:sz w:val="28"/>
                                    <w:szCs w:val="28"/>
                                    <w:lang w:val="pt-BR"/>
                                  </w:rPr>
                                  <w:t>INFORMAÇÕES ADICIONAIS</w:t>
                                </w:r>
                              </w:p>
                              <w:p w:rsidR="008F076F" w:rsidRPr="004C0423" w:rsidRDefault="008F076F" w:rsidP="004C0423">
                                <w:pPr>
                                  <w:rPr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91440" rIns="91440" bIns="9144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CEC75" id="Group 8" o:spid="_x0000_s1038" style="position:absolute;margin-left:-1in;margin-top:26.9pt;width:651.75pt;height:179.05pt;z-index:-251691013;mso-height-relative:margin" coordorigin=",190" coordsize="82777,22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">
                <v:rect id="Rectangle 21" o:spid="_x0000_s1039" style="position:absolute;left:100;top:1406;width:75533;height:2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9D8MA&#10;AADbAAAADwAAAGRycy9kb3ducmV2LnhtbESPzW7CMBCE75X6DtYi9VaccCg0xSBUxI+4kSL1uoqX&#10;xCJeB9tAeHuMVKnH0ex8szOd97YVV/LBOFaQDzMQxJXThmsFh5/V+wREiMgaW8ek4E4B5rPXlykW&#10;2t14T9cy1iJBOBSooImxK6QMVUMWw9B1xMk7Om8xJulrqT3eEty2cpRlH9Ki4dTQYEffDVWn8mLT&#10;G/vSm7A+t58xN8vdZPx7GK83Sr0N+sUXiEh9/D/+S2+1glEOzy0JAH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y9D8MAAADbAAAADwAAAAAAAAAAAAAAAACYAgAAZHJzL2Rv&#10;d25yZXYueG1sUEsFBgAAAAAEAAQA9QAAAIgDAAAAAA==&#10;" fillcolor="#1e87b3" stroked="f" strokeweight="1pt"/>
                <v:shape id="Picture 18" o:spid="_x0000_s1040" type="#_x0000_t75" style="position:absolute;left:100;top:190;width:82677;height:13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BaCjDAAAA2wAAAA8AAABkcnMvZG93bnJldi54bWxEj0FrAjEQhe+F/ocwhV5KTSxUy2oUKRT0&#10;Ulj1B4ybcXfpZrIk6br+e+cgeJvhvXnvm+V69J0aKKY2sIXpxIAiroJrubZwPPy8f4FKGdlhF5gs&#10;XCnBevX8tMTChQuXNOxzrSSEU4EWmpz7QutUNeQxTUJPLNo5RI9Z1lhrF/Ei4b7TH8bMtMeWpaHB&#10;nr4bqv72/97CxqOZ1sftp/ktd13/djiVcZhb+/oybhagMo35Yb5fb53gC6z8IgPo1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IFoKMMAAADbAAAADwAAAAAAAAAAAAAAAACf&#10;AgAAZHJzL2Rvd25yZXYueG1sUEsFBgAAAAAEAAQA9wAAAI8DAAAAAA==&#10;">
                  <v:imagedata r:id="rId18" o:title="id_1_resume_brasil_03"/>
                  <v:path arrowok="t"/>
                </v:shape>
                <v:group id="Group 28" o:spid="_x0000_s1041" style="position:absolute;top:2713;width:35957;height:4140" coordorigin="-200,-38895" coordsize="35959,4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Round Same Side Corner Rectangle 22" o:spid="_x0000_s1042" style="position:absolute;left:15650;top:-54745;width:4022;height:35722;rotation:90;visibility:visible;mso-wrap-style:square;v-text-anchor:middle" coordsize="402192,35723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7EcQA&#10;AADbAAAADwAAAGRycy9kb3ducmV2LnhtbESPQYvCMBSE7wv+h/AEb2tqcWWpRlFRUPCwVi/eHs2z&#10;rTYvtYna/fdmQdjjMDPfMJNZayrxoMaVlhUM+hEI4szqknMFx8P68xuE88gaK8uk4JcczKadjwkm&#10;2j55T4/U5yJA2CWooPC+TqR0WUEGXd/WxME728agD7LJpW7wGeCmknEUjaTBksNCgTUtC8qu6d0o&#10;OFy+sp/hYGfxtt8sztHqVG7Tk1K9bjsfg/DU+v/wu73RCuIY/r6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iOxHEAAAA2wAAAA8AAAAAAAAAAAAAAAAAmAIAAGRycy9k&#10;b3ducmV2LnhtbFBLBQYAAAAABAAEAPUAAACJAwAAAAA=&#10;" path="m67033,l335159,v37021,,67033,30012,67033,67033l402192,3572377r,l,3572377r,l,67033c,30012,30012,,67033,xe" fillcolor="white [3212]" stroked="f" strokeweight="1pt">
                    <v:stroke joinstyle="miter"/>
                    <v:path arrowok="t" o:connecttype="custom" o:connectlocs="67033,0;335159,0;402192,67033;402192,3572377;402192,3572377;0,3572377;0,3572377;0,67033;67033,0" o:connectangles="0,0,0,0,0,0,0,0,0"/>
                  </v:shape>
                  <v:shape id="_x0000_s1043" type="#_x0000_t202" style="position:absolute;left:1836;top:-38843;width:33922;height:4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1jL8A&#10;AADbAAAADwAAAGRycy9kb3ducmV2LnhtbERPTYvCMBC9L/gfwgje1lTBVapRRBG8rgpex2Zsismk&#10;NLGt/vrNwsLe5vE+Z7XpnRUtNaHyrGAyzkAQF15XXCq4nA+fCxAhImu0nknBiwJs1oOPFebad/xN&#10;7SmWIoVwyFGBibHOpQyFIYdh7GvixN194zAm2JRSN9ilcGflNMu+pMOKU4PBmnaGisfp6RQU7+d+&#10;satubfeeX+e33tjZna1So2G/XYKI1Md/8Z/7qNP8Cfz+kg6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rWMvwAAANsAAAAPAAAAAAAAAAAAAAAAAJgCAABkcnMvZG93bnJl&#10;di54bWxQSwUGAAAAAAQABAD1AAAAhAMAAAAA&#10;" filled="f" stroked="f">
                    <v:textbox inset=",7.2pt,,7.2pt">
                      <w:txbxContent>
                        <w:p w:rsidR="008F076F" w:rsidRPr="008E72FC" w:rsidRDefault="008F076F" w:rsidP="008E72FC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</w:pPr>
                          <w:r w:rsidRPr="008E72FC">
                            <w:rPr>
                              <w:rFonts w:ascii="Century Gothic" w:hAnsi="Century Gothic"/>
                              <w:b/>
                              <w:color w:val="1E87B3"/>
                              <w:sz w:val="28"/>
                              <w:szCs w:val="28"/>
                              <w:lang w:val="pt-BR"/>
                            </w:rPr>
                            <w:t>INFORMAÇÕES ADICIONAIS</w:t>
                          </w:r>
                        </w:p>
                        <w:p w:rsidR="008F076F" w:rsidRPr="004C0423" w:rsidRDefault="008F076F" w:rsidP="004C0423">
                          <w:pPr>
                            <w:rPr>
                              <w:lang w:val="pt-BR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2ABF" w:rsidRPr="004028C3" w:rsidRDefault="00092ABF" w:rsidP="00A3379B">
      <w:pPr>
        <w:rPr>
          <w:lang w:val="pt-BR"/>
        </w:rPr>
      </w:pPr>
    </w:p>
    <w:p w:rsidR="00092ABF" w:rsidRPr="004028C3" w:rsidRDefault="00092ABF" w:rsidP="00A3379B">
      <w:pPr>
        <w:rPr>
          <w:lang w:val="pt-BR"/>
        </w:rPr>
      </w:pPr>
    </w:p>
    <w:p w:rsidR="00092ABF" w:rsidRPr="004028C3" w:rsidRDefault="004028C3" w:rsidP="00A3379B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032D4F4" wp14:editId="092059CE">
                <wp:simplePos x="0" y="0"/>
                <wp:positionH relativeFrom="margin">
                  <wp:posOffset>-531383</wp:posOffset>
                </wp:positionH>
                <wp:positionV relativeFrom="paragraph">
                  <wp:posOffset>237490</wp:posOffset>
                </wp:positionV>
                <wp:extent cx="6430945" cy="1181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94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76F" w:rsidRDefault="002D7F72" w:rsidP="004C0423">
                            <w:pP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  <w:t xml:space="preserve">Lar de idosos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  <w:t>ágape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  <w:t xml:space="preserve"> cuidadora de idosos sem registro em carteira  2012 a 2016.trabalho de complementação de renda </w:t>
                            </w:r>
                          </w:p>
                          <w:p w:rsidR="00BA468C" w:rsidRPr="008E72FC" w:rsidRDefault="00055078" w:rsidP="00BA468C">
                            <w:pP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id w:val="1735357069"/>
                                <w:showingPlcHdr/>
                              </w:sdtPr>
                              <w:sdtEndPr/>
                              <w:sdtContent>
                                <w:r w:rsidR="002D7F72">
                                  <w:rPr>
                                    <w:rFonts w:ascii="Calibri" w:eastAsia="Calibri" w:hAnsi="Calibri" w:cs="Times New Roman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BA468C" w:rsidRPr="00BA468C" w:rsidRDefault="00BA468C" w:rsidP="004C0423">
                            <w:pPr>
                              <w:rPr>
                                <w:rFonts w:ascii="Century Gothic" w:hAnsi="Century Gothic"/>
                                <w:color w:val="E0E0E0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D4F4" id="Text Box 2" o:spid="_x0000_s1044" type="#_x0000_t202" style="position:absolute;margin-left:-41.85pt;margin-top:18.7pt;width:506.35pt;height:93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" filled="f" stroked="f">
                <v:textbox>
                  <w:txbxContent>
                    <w:p w:rsidR="008F076F" w:rsidRDefault="002D7F72" w:rsidP="004C0423">
                      <w:pP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  <w:t xml:space="preserve">Lar de idosos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  <w:t>ágape :</w:t>
                      </w:r>
                      <w:proofErr w:type="gramEnd"/>
                      <w: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  <w:t xml:space="preserve"> cuidadora de idosos sem registro em carteira  2012 a 2016.trabalho de complementação de renda </w:t>
                      </w:r>
                    </w:p>
                    <w:p w:rsidR="00BA468C" w:rsidRPr="008E72FC" w:rsidRDefault="00055078" w:rsidP="00BA468C">
                      <w:pP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</w:pPr>
                      <w:sdt>
                        <w:sdtPr>
                          <w:rPr>
                            <w:rFonts w:ascii="Calibri" w:eastAsia="Calibri" w:hAnsi="Calibri" w:cs="Times New Roman"/>
                          </w:rPr>
                          <w:id w:val="1735357069"/>
                          <w:showingPlcHdr/>
                        </w:sdtPr>
                        <w:sdtEndPr/>
                        <w:sdtContent>
                          <w:r w:rsidR="002D7F72">
                            <w:rPr>
                              <w:rFonts w:ascii="Calibri" w:eastAsia="Calibri" w:hAnsi="Calibri" w:cs="Times New Roman"/>
                            </w:rPr>
                            <w:t xml:space="preserve">     </w:t>
                          </w:r>
                        </w:sdtContent>
                      </w:sdt>
                    </w:p>
                    <w:p w:rsidR="00BA468C" w:rsidRPr="00BA468C" w:rsidRDefault="00BA468C" w:rsidP="004C0423">
                      <w:pPr>
                        <w:rPr>
                          <w:rFonts w:ascii="Century Gothic" w:hAnsi="Century Gothic"/>
                          <w:color w:val="E0E0E0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2AC8" w:rsidRPr="002D7F72" w:rsidRDefault="00055078" w:rsidP="00A3379B">
      <w:pPr>
        <w:rPr>
          <w:lang w:val="pt-BR"/>
        </w:rPr>
      </w:pPr>
    </w:p>
    <w:sectPr w:rsidR="00752AC8" w:rsidRPr="002D7F72" w:rsidSect="00C4103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078" w:rsidRDefault="00055078" w:rsidP="00ED4857">
      <w:pPr>
        <w:spacing w:after="0" w:line="240" w:lineRule="auto"/>
      </w:pPr>
      <w:r>
        <w:separator/>
      </w:r>
    </w:p>
  </w:endnote>
  <w:endnote w:type="continuationSeparator" w:id="0">
    <w:p w:rsidR="00055078" w:rsidRDefault="00055078" w:rsidP="00ED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857" w:rsidRDefault="00ED485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857" w:rsidRDefault="00ED48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857" w:rsidRDefault="00ED48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078" w:rsidRDefault="00055078" w:rsidP="00ED4857">
      <w:pPr>
        <w:spacing w:after="0" w:line="240" w:lineRule="auto"/>
      </w:pPr>
      <w:r>
        <w:separator/>
      </w:r>
    </w:p>
  </w:footnote>
  <w:footnote w:type="continuationSeparator" w:id="0">
    <w:p w:rsidR="00055078" w:rsidRDefault="00055078" w:rsidP="00ED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857" w:rsidRDefault="00ED485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857" w:rsidRDefault="00ED485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857" w:rsidRDefault="00ED48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7pt;height:12.7pt" o:bullet="t">
        <v:imagedata r:id="rId1" o:title="star"/>
      </v:shape>
    </w:pict>
  </w:numPicBullet>
  <w:abstractNum w:abstractNumId="0">
    <w:nsid w:val="139B684D"/>
    <w:multiLevelType w:val="hybridMultilevel"/>
    <w:tmpl w:val="4F341458"/>
    <w:lvl w:ilvl="0" w:tplc="6B3A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F4249"/>
    <w:multiLevelType w:val="hybridMultilevel"/>
    <w:tmpl w:val="7882B74C"/>
    <w:lvl w:ilvl="0" w:tplc="E9201C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04112"/>
    <w:multiLevelType w:val="hybridMultilevel"/>
    <w:tmpl w:val="FE3AA670"/>
    <w:lvl w:ilvl="0" w:tplc="DC80DC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AB1831"/>
    <w:multiLevelType w:val="hybridMultilevel"/>
    <w:tmpl w:val="9684C714"/>
    <w:lvl w:ilvl="0" w:tplc="A418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E2538"/>
    <w:multiLevelType w:val="hybridMultilevel"/>
    <w:tmpl w:val="207C7626"/>
    <w:lvl w:ilvl="0" w:tplc="A418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B34AC"/>
    <w:multiLevelType w:val="hybridMultilevel"/>
    <w:tmpl w:val="76F29652"/>
    <w:lvl w:ilvl="0" w:tplc="6B3A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31223"/>
    <w:multiLevelType w:val="hybridMultilevel"/>
    <w:tmpl w:val="A5506B78"/>
    <w:lvl w:ilvl="0" w:tplc="60389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72"/>
    <w:rsid w:val="000319B7"/>
    <w:rsid w:val="00055078"/>
    <w:rsid w:val="000615FB"/>
    <w:rsid w:val="00092ABF"/>
    <w:rsid w:val="000C7C16"/>
    <w:rsid w:val="00105837"/>
    <w:rsid w:val="001329A0"/>
    <w:rsid w:val="00133CA9"/>
    <w:rsid w:val="001453FA"/>
    <w:rsid w:val="0016371C"/>
    <w:rsid w:val="001828A2"/>
    <w:rsid w:val="0019580E"/>
    <w:rsid w:val="001D00F4"/>
    <w:rsid w:val="002D7F72"/>
    <w:rsid w:val="00301D7A"/>
    <w:rsid w:val="0033569A"/>
    <w:rsid w:val="003D7FA7"/>
    <w:rsid w:val="003E550B"/>
    <w:rsid w:val="004028C3"/>
    <w:rsid w:val="00442356"/>
    <w:rsid w:val="0046742D"/>
    <w:rsid w:val="004A395C"/>
    <w:rsid w:val="004C0423"/>
    <w:rsid w:val="004F3D1E"/>
    <w:rsid w:val="00570A54"/>
    <w:rsid w:val="005D168E"/>
    <w:rsid w:val="005E1BA2"/>
    <w:rsid w:val="00700CFB"/>
    <w:rsid w:val="007101DF"/>
    <w:rsid w:val="007B24C7"/>
    <w:rsid w:val="007C2FEA"/>
    <w:rsid w:val="00810B04"/>
    <w:rsid w:val="00821F77"/>
    <w:rsid w:val="00871BAD"/>
    <w:rsid w:val="008A06C3"/>
    <w:rsid w:val="008A35EB"/>
    <w:rsid w:val="008E72FC"/>
    <w:rsid w:val="008F076F"/>
    <w:rsid w:val="008F4665"/>
    <w:rsid w:val="00911D2A"/>
    <w:rsid w:val="00953147"/>
    <w:rsid w:val="009C0A75"/>
    <w:rsid w:val="009D7761"/>
    <w:rsid w:val="00A04CFB"/>
    <w:rsid w:val="00A3379B"/>
    <w:rsid w:val="00A90F9F"/>
    <w:rsid w:val="00B03B41"/>
    <w:rsid w:val="00B2712A"/>
    <w:rsid w:val="00B96E59"/>
    <w:rsid w:val="00BA468C"/>
    <w:rsid w:val="00BC78FC"/>
    <w:rsid w:val="00BE249A"/>
    <w:rsid w:val="00C009B8"/>
    <w:rsid w:val="00C4103E"/>
    <w:rsid w:val="00C90577"/>
    <w:rsid w:val="00C911F5"/>
    <w:rsid w:val="00CB55AC"/>
    <w:rsid w:val="00CB65D0"/>
    <w:rsid w:val="00DE423A"/>
    <w:rsid w:val="00EB2FD2"/>
    <w:rsid w:val="00ED4857"/>
    <w:rsid w:val="00EE434D"/>
    <w:rsid w:val="00EF0842"/>
    <w:rsid w:val="00F57C47"/>
    <w:rsid w:val="00F71F52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4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857"/>
  </w:style>
  <w:style w:type="paragraph" w:styleId="Rodap">
    <w:name w:val="footer"/>
    <w:basedOn w:val="Normal"/>
    <w:link w:val="RodapChar"/>
    <w:uiPriority w:val="99"/>
    <w:unhideWhenUsed/>
    <w:rsid w:val="00ED4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857"/>
  </w:style>
  <w:style w:type="character" w:styleId="TextodoEspaoReservado">
    <w:name w:val="Placeholder Text"/>
    <w:basedOn w:val="Fontepargpadro"/>
    <w:uiPriority w:val="99"/>
    <w:semiHidden/>
    <w:rsid w:val="0016371C"/>
    <w:rPr>
      <w:color w:val="808080"/>
    </w:rPr>
  </w:style>
  <w:style w:type="table" w:styleId="Tabelacomgrade">
    <w:name w:val="Table Grid"/>
    <w:basedOn w:val="Tabelanormal"/>
    <w:uiPriority w:val="39"/>
    <w:rsid w:val="005E1B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cy\AppData\Roaming\Microsoft\Modelos\Curr&#237;culo%20B&#225;sico%20com%20Foto%20(Preto%20e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EE23A2471A436F95365563D28432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8802C-1754-4091-B27C-86750F29D72C}"/>
      </w:docPartPr>
      <w:docPartBody>
        <w:p w:rsidR="00000000" w:rsidRDefault="00F14EF4">
          <w:pPr>
            <w:pStyle w:val="95EE23A2471A436F95365563D28432A5"/>
          </w:pPr>
          <w:r w:rsidRPr="001D78D5">
            <w:rPr>
              <w:rStyle w:val="TextodoEspaoReservad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F4"/>
    <w:rsid w:val="00F1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5EE23A2471A436F95365563D28432A5">
    <w:name w:val="95EE23A2471A436F95365563D2843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B525F-6A31-4E6D-8B72-6D7357969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82EB5-3F0E-4245-9F60-048CA0443BAD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7A96A35B-B48C-4804-96B0-EB6162850A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com Foto (Preto e Azul)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2016-02-08T14:32:00Z</dcterms:created>
  <dcterms:modified xsi:type="dcterms:W3CDTF">2016-02-08T14:54:00Z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