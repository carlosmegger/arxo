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70" w:rsidRPr="00C40D75" w:rsidRDefault="00F53A72">
      <w:pPr>
        <w:pStyle w:val="Informaesdocontato"/>
      </w:pPr>
      <w:sdt>
        <w:sdtPr>
          <w:alias w:val="Endereço"/>
          <w:tag w:val="Endereço"/>
          <w:id w:val="1415969137"/>
          <w:placeholder>
            <w:docPart w:val="C468A277945346369291CED54098C0B7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E66CE7">
            <w:t>Rua Alice vieira da silva, 120</w:t>
          </w:r>
        </w:sdtContent>
      </w:sdt>
    </w:p>
    <w:sdt>
      <w:sdtPr>
        <w:alias w:val="Categoria"/>
        <w:tag w:val=""/>
        <w:id w:val="1543715586"/>
        <w:placeholder>
          <w:docPart w:val="9F8FA70CE7C349F89E1121B63B6DA471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886970" w:rsidRPr="00C40D75" w:rsidRDefault="00E66CE7">
          <w:pPr>
            <w:pStyle w:val="Informaesdocontato"/>
          </w:pPr>
          <w:r>
            <w:t>Itajaí, SC - 88309214</w:t>
          </w:r>
        </w:p>
      </w:sdtContent>
    </w:sdt>
    <w:p w:rsidR="00886970" w:rsidRPr="00C40D75" w:rsidRDefault="00F53A72">
      <w:pPr>
        <w:pStyle w:val="Informaesdocontato"/>
      </w:pPr>
      <w:sdt>
        <w:sdtPr>
          <w:alias w:val="Telefone"/>
          <w:tag w:val="Telefone"/>
          <w:id w:val="599758962"/>
          <w:placeholder>
            <w:docPart w:val="C50271DE5E414BA8A805E2785BFDD241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E66CE7">
            <w:t>(47) 30451610 / (47) 999744897</w:t>
          </w:r>
        </w:sdtContent>
      </w:sdt>
    </w:p>
    <w:sdt>
      <w:sdtPr>
        <w:rPr>
          <w:rStyle w:val="nfase"/>
        </w:rPr>
        <w:alias w:val="Email"/>
        <w:tag w:val=""/>
        <w:id w:val="1889536063"/>
        <w:placeholder>
          <w:docPart w:val="5AE0A50E50904E01A383428B3B9D1A83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e"/>
        </w:rPr>
      </w:sdtEndPr>
      <w:sdtContent>
        <w:p w:rsidR="00886970" w:rsidRDefault="00E66CE7">
          <w:pPr>
            <w:pStyle w:val="Informaesdocontato"/>
            <w:rPr>
              <w:rStyle w:val="nfase"/>
            </w:rPr>
          </w:pPr>
          <w:r>
            <w:rPr>
              <w:rStyle w:val="nfase"/>
            </w:rPr>
            <w:t>fhg.fernanda@gmail.com.br</w:t>
          </w:r>
        </w:p>
      </w:sdtContent>
    </w:sdt>
    <w:p w:rsidR="00886970" w:rsidRDefault="00F53A72">
      <w:pPr>
        <w:pStyle w:val="Nome"/>
      </w:pPr>
      <w:sdt>
        <w:sdtPr>
          <w:alias w:val="Seu nome"/>
          <w:tag w:val=""/>
          <w:id w:val="1197042864"/>
          <w:placeholder>
            <w:docPart w:val="07EF4C0104C64AD49EC8FDE3EF080C9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923BF">
            <w:t>fernanda helena gonçalves gomes</w:t>
          </w:r>
        </w:sdtContent>
      </w:sdt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760"/>
        <w:gridCol w:w="792"/>
        <w:gridCol w:w="7255"/>
      </w:tblGrid>
      <w:tr w:rsidR="00886970" w:rsidRPr="00930666" w:rsidTr="007923BF">
        <w:tc>
          <w:tcPr>
            <w:tcW w:w="1760" w:type="dxa"/>
          </w:tcPr>
          <w:p w:rsidR="00886970" w:rsidRDefault="000302D8">
            <w:pPr>
              <w:pStyle w:val="ttulo1"/>
            </w:pPr>
            <w:r>
              <w:t>Objetivo</w:t>
            </w:r>
          </w:p>
        </w:tc>
        <w:tc>
          <w:tcPr>
            <w:tcW w:w="792" w:type="dxa"/>
          </w:tcPr>
          <w:p w:rsidR="00886970" w:rsidRDefault="00886970"/>
        </w:tc>
        <w:tc>
          <w:tcPr>
            <w:tcW w:w="7255" w:type="dxa"/>
          </w:tcPr>
          <w:p w:rsidR="00886970" w:rsidRDefault="00E66CE7" w:rsidP="00E66CE7">
            <w:pPr>
              <w:pStyle w:val="Textodocurrculo"/>
              <w:tabs>
                <w:tab w:val="left" w:pos="7106"/>
              </w:tabs>
              <w:ind w:right="724"/>
              <w:rPr>
                <w:rFonts w:ascii="Open Sans" w:hAnsi="Open Sans"/>
                <w:color w:val="444444"/>
                <w:shd w:val="clear" w:color="auto" w:fill="FFFFFF"/>
              </w:rPr>
            </w:pPr>
            <w:r>
              <w:rPr>
                <w:rFonts w:ascii="Open Sans" w:hAnsi="Open Sans"/>
                <w:color w:val="444444"/>
                <w:shd w:val="clear" w:color="auto" w:fill="FFFFFF"/>
              </w:rPr>
              <w:t>Procuro uma efetivação no mercado para colocar em prática o que já aprendi ao longo do meu tempo como profissional, desenvolvendo minhas habilidades e contribuindo para o crescimento da</w:t>
            </w:r>
            <w:r>
              <w:rPr>
                <w:rFonts w:ascii="Open Sans" w:hAnsi="Open Sans"/>
                <w:color w:val="444444"/>
                <w:shd w:val="clear" w:color="auto" w:fill="FFFFFF"/>
              </w:rPr>
              <w:t xml:space="preserve"> empresa.</w:t>
            </w:r>
          </w:p>
          <w:p w:rsidR="007923BF" w:rsidRPr="00C40D75" w:rsidRDefault="007923BF" w:rsidP="00E66CE7">
            <w:pPr>
              <w:pStyle w:val="Textodocurrculo"/>
              <w:tabs>
                <w:tab w:val="left" w:pos="7106"/>
              </w:tabs>
              <w:ind w:right="724"/>
            </w:pPr>
          </w:p>
        </w:tc>
      </w:tr>
      <w:tr w:rsidR="00E66CE7" w:rsidTr="007923BF">
        <w:tc>
          <w:tcPr>
            <w:tcW w:w="1760" w:type="dxa"/>
          </w:tcPr>
          <w:p w:rsidR="00E66CE7" w:rsidRDefault="00E66CE7" w:rsidP="00E66CE7">
            <w:pPr>
              <w:pStyle w:val="ttulo1"/>
            </w:pPr>
            <w:r>
              <w:t>Habilidades &amp; Competências</w:t>
            </w:r>
          </w:p>
        </w:tc>
        <w:tc>
          <w:tcPr>
            <w:tcW w:w="792" w:type="dxa"/>
          </w:tcPr>
          <w:p w:rsidR="00E66CE7" w:rsidRDefault="00E66CE7" w:rsidP="00E66CE7"/>
        </w:tc>
        <w:tc>
          <w:tcPr>
            <w:tcW w:w="7255" w:type="dxa"/>
          </w:tcPr>
          <w:p w:rsidR="00E66CE7" w:rsidRDefault="00E66CE7" w:rsidP="00E66CE7">
            <w:pPr>
              <w:pStyle w:val="Textodocurrculo"/>
            </w:pPr>
            <w:r>
              <w:t>Experiên</w:t>
            </w:r>
            <w:r w:rsidR="007923BF">
              <w:t xml:space="preserve">cia de 5 anos em concessionária, </w:t>
            </w:r>
            <w:r>
              <w:t>contas a pagar, conciliação bancária, lançamento de notas fiscais, fluxo de caixa, atendimento.</w:t>
            </w:r>
          </w:p>
          <w:p w:rsidR="007923BF" w:rsidRDefault="007923BF" w:rsidP="00E66CE7">
            <w:pPr>
              <w:pStyle w:val="Textodocurrculo"/>
            </w:pPr>
          </w:p>
        </w:tc>
      </w:tr>
      <w:tr w:rsidR="00E66CE7" w:rsidRPr="00930666" w:rsidTr="007923BF">
        <w:tc>
          <w:tcPr>
            <w:tcW w:w="1760" w:type="dxa"/>
          </w:tcPr>
          <w:p w:rsidR="00E66CE7" w:rsidRDefault="00E66CE7" w:rsidP="00E66CE7">
            <w:pPr>
              <w:pStyle w:val="ttulo1"/>
            </w:pPr>
            <w:r>
              <w:t>Experiência</w:t>
            </w:r>
          </w:p>
        </w:tc>
        <w:tc>
          <w:tcPr>
            <w:tcW w:w="792" w:type="dxa"/>
          </w:tcPr>
          <w:p w:rsidR="00E66CE7" w:rsidRDefault="00E66CE7" w:rsidP="00E66CE7"/>
        </w:tc>
        <w:tc>
          <w:tcPr>
            <w:tcW w:w="7255" w:type="dxa"/>
          </w:tcPr>
          <w:sdt>
            <w:sdtPr>
              <w:id w:val="1436861535"/>
            </w:sdtPr>
            <w:sdtContent>
              <w:sdt>
                <w:sdtPr>
                  <w:id w:val="-810178306"/>
                  <w15:repeatingSection/>
                </w:sdtPr>
                <w:sdtContent>
                  <w:sdt>
                    <w:sdtPr>
                      <w:id w:val="-1170947551"/>
                      <w:placeholder>
                        <w:docPart w:val="5C2368727F464E60A2FF7486BB28294D"/>
                      </w:placeholder>
                      <w15:repeatingSectionItem/>
                    </w:sdtPr>
                    <w:sdtContent>
                      <w:sdt>
                        <w:sdtPr>
                          <w:id w:val="221802691"/>
                          <w:placeholder>
                            <w:docPart w:val="21CCC166CE9C4E37AE9EF534DA72A9AC"/>
                          </w:placeholder>
                        </w:sdtPr>
                        <w:sdtContent>
                          <w:p w:rsidR="00E66CE7" w:rsidRDefault="00E66CE7" w:rsidP="007923BF">
                            <w:pPr>
                              <w:pStyle w:val="Textodocurrculo"/>
                            </w:pPr>
                            <w:r>
                              <w:t>PROMENAC MOTOS L</w:t>
                            </w:r>
                            <w:r w:rsidRPr="00E66CE7">
                              <w:t>T</w:t>
                            </w:r>
                            <w:r>
                              <w:t>D</w:t>
                            </w:r>
                            <w:r w:rsidRPr="00E66CE7">
                              <w:t>A</w:t>
                            </w:r>
                          </w:p>
                          <w:p w:rsidR="00E66CE7" w:rsidRDefault="00E66CE7" w:rsidP="007923BF">
                            <w:pPr>
                              <w:pStyle w:val="Textodocurrculo"/>
                            </w:pPr>
                            <w:r w:rsidRPr="00E66CE7">
                              <w:t>Período 03/2011 a 08/2016</w:t>
                            </w:r>
                          </w:p>
                          <w:p w:rsidR="00E66CE7" w:rsidRDefault="00E66CE7" w:rsidP="007923BF">
                            <w:pPr>
                              <w:pStyle w:val="Textodocurrculo"/>
                            </w:pPr>
                            <w:r w:rsidRPr="00E66CE7">
                              <w:t xml:space="preserve">Principais atividades: contas a pagar, conciliação bancária, fluxo de caixa, programação de pagamento, controle vendas no cartão, lançamento de notas fiscais, organização de </w:t>
                            </w:r>
                            <w:r>
                              <w:t>documentos, relatórios diversos</w:t>
                            </w:r>
                          </w:p>
                          <w:p w:rsidR="00E66CE7" w:rsidRPr="00E66CE7" w:rsidRDefault="00E66CE7" w:rsidP="007923BF">
                            <w:pPr>
                              <w:pStyle w:val="Textodocurrculo"/>
                            </w:pPr>
                          </w:p>
                        </w:sdtContent>
                      </w:sdt>
                    </w:sdtContent>
                  </w:sdt>
                </w:sdtContent>
              </w:sdt>
              <w:sdt>
                <w:sdtPr>
                  <w:id w:val="68699791"/>
                  <w:placeholder>
                    <w:docPart w:val="21CCC166CE9C4E37AE9EF534DA72A9AC"/>
                  </w:placeholder>
                  <w15:appearance w15:val="hidden"/>
                </w:sdtPr>
                <w:sdtContent>
                  <w:sdt>
                    <w:sdtPr>
                      <w:id w:val="1015498601"/>
                      <w15:appearance w15:val="hidden"/>
                      <w15:repeatingSection/>
                    </w:sdtPr>
                    <w:sdtContent>
                      <w:sdt>
                        <w:sdtPr>
                          <w:id w:val="1476026442"/>
                          <w:placeholder>
                            <w:docPart w:val="5C2368727F464E60A2FF7486BB28294D"/>
                          </w:placeholder>
                          <w15:appearance w15:val="hidden"/>
                          <w15:repeatingSectionItem/>
                        </w:sdtPr>
                        <w:sdtContent>
                          <w:sdt>
                            <w:sdtPr>
                              <w:id w:val="1996447443"/>
                              <w15:repeatingSection/>
                            </w:sdtPr>
                            <w:sdtContent>
                              <w:sdt>
                                <w:sdtPr>
                                  <w:id w:val="539404615"/>
                                  <w:placeholder>
                                    <w:docPart w:val="5C2368727F464E60A2FF7486BB28294D"/>
                                  </w:placeholder>
                                  <w15:repeatingSectionItem/>
                                </w:sdtPr>
                                <w:sdtContent>
                                  <w:p w:rsidR="00E66CE7" w:rsidRDefault="00E66CE7" w:rsidP="007923BF">
                                    <w:pPr>
                                      <w:pStyle w:val="Textodocurrculo"/>
                                    </w:pPr>
                                    <w:r w:rsidRPr="00E66CE7">
                                      <w:t>CLÍNICA OFTALMOS</w:t>
                                    </w:r>
                                  </w:p>
                                  <w:p w:rsidR="007923BF" w:rsidRDefault="007923BF" w:rsidP="007923BF">
                                    <w:pPr>
                                      <w:pStyle w:val="Textodocurrculo"/>
                                    </w:pPr>
                                    <w:r>
                                      <w:t>Período 12/2009 a 03/2011</w:t>
                                    </w:r>
                                  </w:p>
                                  <w:p w:rsidR="00E66CE7" w:rsidRPr="00E66CE7" w:rsidRDefault="00E66CE7" w:rsidP="007923BF">
                                    <w:pPr>
                                      <w:pStyle w:val="Textodocurrculo"/>
                                    </w:pPr>
                                    <w:r>
                                      <w:t>Principais atividades: atendimento, cadastro de pacient</w:t>
                                    </w:r>
                                    <w:r w:rsidR="007923BF">
                                      <w:t>es, realização de exames</w:t>
                                    </w:r>
                                  </w:p>
                                  <w:p w:rsidR="00E66CE7" w:rsidRPr="00E66CE7" w:rsidRDefault="00E66CE7" w:rsidP="007923BF">
                                    <w:pPr>
                                      <w:pStyle w:val="Textodocurrculo"/>
                                    </w:pP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E66CE7" w:rsidRPr="00930666" w:rsidTr="007923BF">
        <w:tc>
          <w:tcPr>
            <w:tcW w:w="1760" w:type="dxa"/>
          </w:tcPr>
          <w:p w:rsidR="00E66CE7" w:rsidRDefault="00E66CE7" w:rsidP="00E66CE7">
            <w:pPr>
              <w:pStyle w:val="ttulo1"/>
            </w:pPr>
            <w:r>
              <w:t>Educação</w:t>
            </w:r>
          </w:p>
        </w:tc>
        <w:tc>
          <w:tcPr>
            <w:tcW w:w="792" w:type="dxa"/>
          </w:tcPr>
          <w:p w:rsidR="00E66CE7" w:rsidRDefault="00E66CE7" w:rsidP="00E66CE7"/>
        </w:tc>
        <w:tc>
          <w:tcPr>
            <w:tcW w:w="725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21CCC166CE9C4E37AE9EF534DA72A9AC"/>
                  </w:placeholder>
                </w:sdt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515464952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722824948"/>
                          <w:placeholder>
                            <w:docPart w:val="5C2368727F464E60A2FF7486BB28294D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7923BF" w:rsidRDefault="007923BF" w:rsidP="007923BF">
                            <w:pPr>
                              <w:pStyle w:val="ttulo2"/>
                            </w:pPr>
                            <w:r w:rsidRPr="007923BF">
                              <w:t xml:space="preserve">UNOPAR </w:t>
                            </w:r>
                          </w:p>
                          <w:p w:rsidR="00E66CE7" w:rsidRPr="00C40D75" w:rsidRDefault="007923BF" w:rsidP="007923BF">
                            <w:r>
                              <w:t>Processos Gerenciais 2016 a 2018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7923BF" w:rsidRPr="00C13EEF" w:rsidTr="007923BF">
        <w:trPr>
          <w:trHeight w:val="179"/>
        </w:trPr>
        <w:tc>
          <w:tcPr>
            <w:tcW w:w="1760" w:type="dxa"/>
          </w:tcPr>
          <w:p w:rsidR="007923BF" w:rsidRDefault="00C13EEF" w:rsidP="00C13EEF">
            <w:pPr>
              <w:pStyle w:val="ttulo1"/>
            </w:pPr>
            <w:r>
              <w:t>informátic</w:t>
            </w:r>
            <w:r w:rsidR="007923BF">
              <w:t>a</w:t>
            </w:r>
          </w:p>
        </w:tc>
        <w:tc>
          <w:tcPr>
            <w:tcW w:w="792" w:type="dxa"/>
          </w:tcPr>
          <w:p w:rsidR="007923BF" w:rsidRDefault="007923BF" w:rsidP="007923BF"/>
        </w:tc>
        <w:tc>
          <w:tcPr>
            <w:tcW w:w="725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86774865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57875645"/>
                  <w:placeholder>
                    <w:docPart w:val="7D9D70E4CA4F4428B039AB9C70E4F52C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483694941"/>
                    </w:sdtPr>
                    <w:sdtEndPr>
                      <w:rPr>
                        <w:rFonts w:asciiTheme="majorHAnsi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548375837"/>
                          <w:placeholder>
                            <w:docPart w:val="43678BE0AB154DBBBA18542C36336125"/>
                          </w:placeholder>
                        </w:sdtPr>
                        <w:sdtEndPr>
                          <w:rPr>
                            <w:rFonts w:asciiTheme="majorHAnsi" w:hAnsiTheme="majorHAnsi" w:cstheme="majorBidi"/>
                            <w:b/>
                            <w:bCs/>
                            <w:caps/>
                            <w:color w:val="404040" w:themeColor="text1" w:themeTint="BF"/>
                            <w14:ligatures w14:val="standardContextual"/>
                          </w:rPr>
                        </w:sdtEndPr>
                        <w:sdtContent>
                          <w:p w:rsidR="007923BF" w:rsidRPr="00C13EEF" w:rsidRDefault="00C13EEF" w:rsidP="00C13EEF">
                            <w:pPr>
                              <w:pStyle w:val="ttulo2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 w:rsidRPr="00C13EEF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:lang w:val="en-US"/>
                                <w14:ligatures w14:val="none"/>
                              </w:rPr>
                              <w:t>Windows, Microsoft Office, Excel, Internet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7923BF" w:rsidRPr="00C13EEF" w:rsidTr="007923BF">
        <w:tc>
          <w:tcPr>
            <w:tcW w:w="1760" w:type="dxa"/>
          </w:tcPr>
          <w:p w:rsidR="007923BF" w:rsidRPr="00C13EEF" w:rsidRDefault="00C13EEF" w:rsidP="007923BF">
            <w:pPr>
              <w:pStyle w:val="ttulo1"/>
            </w:pPr>
            <w:r>
              <w:t>Outras informações</w:t>
            </w:r>
          </w:p>
        </w:tc>
        <w:tc>
          <w:tcPr>
            <w:tcW w:w="792" w:type="dxa"/>
          </w:tcPr>
          <w:p w:rsidR="007923BF" w:rsidRPr="00C13EEF" w:rsidRDefault="007923BF" w:rsidP="007923BF"/>
        </w:tc>
        <w:tc>
          <w:tcPr>
            <w:tcW w:w="7255" w:type="dxa"/>
          </w:tcPr>
          <w:p w:rsidR="00C13EEF" w:rsidRDefault="00C13EEF" w:rsidP="007923BF">
            <w:pPr>
              <w:pStyle w:val="Textodocurrculo"/>
            </w:pPr>
            <w:r>
              <w:t>Carteira de habilitação AB, condução própria</w:t>
            </w:r>
          </w:p>
          <w:p w:rsidR="007923BF" w:rsidRPr="00C13EEF" w:rsidRDefault="00C13EEF" w:rsidP="007923BF">
            <w:pPr>
              <w:pStyle w:val="Textodocurrculo"/>
            </w:pPr>
            <w:r>
              <w:t xml:space="preserve">Brasileira, casada, 30 anos, 1 filho  </w:t>
            </w:r>
          </w:p>
          <w:p w:rsidR="007923BF" w:rsidRPr="00C13EEF" w:rsidRDefault="007923BF" w:rsidP="007923BF">
            <w:pPr>
              <w:pStyle w:val="Textodocurrculo"/>
            </w:pPr>
          </w:p>
        </w:tc>
      </w:tr>
      <w:tr w:rsidR="007923BF" w:rsidTr="007923BF">
        <w:tc>
          <w:tcPr>
            <w:tcW w:w="1760" w:type="dxa"/>
          </w:tcPr>
          <w:p w:rsidR="007923BF" w:rsidRDefault="007923BF" w:rsidP="007923BF">
            <w:pPr>
              <w:pStyle w:val="ttulo1"/>
            </w:pPr>
            <w:r>
              <w:t>Referências</w:t>
            </w:r>
          </w:p>
        </w:tc>
        <w:tc>
          <w:tcPr>
            <w:tcW w:w="792" w:type="dxa"/>
          </w:tcPr>
          <w:p w:rsidR="007923BF" w:rsidRDefault="007923BF" w:rsidP="007923BF"/>
        </w:tc>
        <w:tc>
          <w:tcPr>
            <w:tcW w:w="725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498650737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27578338"/>
                  <w:placeholder>
                    <w:docPart w:val="BA387F2063C14D8581040BB7D7D0F048"/>
                  </w:placeholder>
                  <w15:repeatingSectionItem/>
                </w:sdt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883713024"/>
                    </w:sdt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1368215953"/>
                          <w:placeholder>
                            <w:docPart w:val="59AFC521838C43FE81984E62DD4B6B5A"/>
                          </w:placeholder>
                        </w:sdtPr>
                        <w:sdtContent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id w:val="1013565513"/>
                              <w15:repeatingSection/>
                            </w:sdtPr>
                            <w:sdtContent>
                              <w:sdt>
                                <w:sdtPr>
                                  <w:rPr>
                                    <w:rFonts w:asciiTheme="minorHAnsi" w:eastAsiaTheme="minorEastAsia" w:hAnsiTheme="minorHAnsi" w:cstheme="minorBidi"/>
                                    <w:b w:val="0"/>
                                    <w:bCs w:val="0"/>
                                    <w:caps w:val="0"/>
                                    <w:color w:val="595959" w:themeColor="text1" w:themeTint="A6"/>
                                    <w14:ligatures w14:val="none"/>
                                  </w:rPr>
                                  <w:id w:val="97374276"/>
                                  <w:placeholder>
                                    <w:docPart w:val="806326412B184EFD83F668218F703DF9"/>
                                  </w:placeholder>
                                  <w15:repeatingSectionItem/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b w:val="0"/>
                                        <w:bCs w:val="0"/>
                                        <w:caps w:val="0"/>
                                        <w:color w:val="595959" w:themeColor="text1" w:themeTint="A6"/>
                                        <w14:ligatures w14:val="none"/>
                                      </w:rPr>
                                      <w:id w:val="370193028"/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rFonts w:asciiTheme="minorHAnsi" w:eastAsiaTheme="minorEastAsia" w:hAnsiTheme="minorHAnsi" w:cstheme="minorBidi"/>
                                            <w:b w:val="0"/>
                                            <w:bCs w:val="0"/>
                                            <w:caps w:val="0"/>
                                            <w:color w:val="595959" w:themeColor="text1" w:themeTint="A6"/>
                                            <w14:ligatures w14:val="none"/>
                                          </w:rPr>
                                          <w:id w:val="-745717877"/>
                                          <w:placeholder>
                                            <w:docPart w:val="967DFEDF5CBB4B579D52FAA1562022FE"/>
                                          </w:placeholder>
                                        </w:sdtPr>
                                        <w:sdtContent>
                                          <w:p w:rsidR="00C13EEF" w:rsidRPr="00C40D75" w:rsidRDefault="00C13EEF" w:rsidP="00C13EEF">
                                            <w:pPr>
                                              <w:pStyle w:val="ttulo2"/>
                                            </w:pPr>
                                            <w:r>
                                              <w:t>Promenac motos</w:t>
                                            </w:r>
                                          </w:p>
                                          <w:p w:rsidR="00C13EEF" w:rsidRPr="00C40D75" w:rsidRDefault="00C13EEF" w:rsidP="00C13EEF">
                                            <w:pPr>
                                              <w:pStyle w:val="Textodocurrculo"/>
                                            </w:pPr>
                                            <w:r>
                                              <w:t>Auxiliar financeiro</w:t>
                                            </w:r>
                                          </w:p>
                                          <w:p w:rsidR="00C13EEF" w:rsidRDefault="00C13EEF" w:rsidP="00C13EEF">
                                            <w:pPr>
                                              <w:rPr>
                                                <w:rFonts w:eastAsiaTheme="minorEastAsia"/>
                                              </w:rPr>
                                            </w:pPr>
                                            <w:r w:rsidRPr="00C13EEF">
                                              <w:t>Artur (47) 3247-9134/ 98811-1074 (artur@promenac.com.br</w:t>
                                            </w:r>
                                            <w:r w:rsidRPr="00C13EEF">
                                              <w:rPr>
                                                <w:rFonts w:eastAsiaTheme="minorEastAsia"/>
                                              </w:rPr>
                                              <w:t>)</w:t>
                                            </w: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  <w:p w:rsidR="007923BF" w:rsidRPr="00C40D75" w:rsidRDefault="007923BF" w:rsidP="007923BF">
                            <w:pPr>
                              <w:pStyle w:val="ttulo2"/>
                            </w:pPr>
                          </w:p>
                          <w:p w:rsidR="007923BF" w:rsidRPr="00C40D75" w:rsidRDefault="007923BF" w:rsidP="007923BF">
                            <w:pPr>
                              <w:pStyle w:val="Textodocurrculo"/>
                            </w:pPr>
                          </w:p>
                          <w:p w:rsidR="007923BF" w:rsidRDefault="007923BF" w:rsidP="00C13EEF"/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:rsidR="00886970" w:rsidRDefault="00886970" w:rsidP="00A91BF9">
      <w:bookmarkStart w:id="0" w:name="_GoBack"/>
      <w:bookmarkEnd w:id="0"/>
    </w:p>
    <w:sectPr w:rsidR="00886970" w:rsidSect="004B7B2E">
      <w:footerReference w:type="default" r:id="rId9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A72" w:rsidRDefault="00F53A72">
      <w:pPr>
        <w:spacing w:before="0" w:after="0" w:line="240" w:lineRule="auto"/>
      </w:pPr>
      <w:r>
        <w:separator/>
      </w:r>
    </w:p>
  </w:endnote>
  <w:endnote w:type="continuationSeparator" w:id="0">
    <w:p w:rsidR="00F53A72" w:rsidRDefault="00F53A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C13EE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A72" w:rsidRDefault="00F53A72">
      <w:pPr>
        <w:spacing w:before="0" w:after="0" w:line="240" w:lineRule="auto"/>
      </w:pPr>
      <w:r>
        <w:separator/>
      </w:r>
    </w:p>
  </w:footnote>
  <w:footnote w:type="continuationSeparator" w:id="0">
    <w:p w:rsidR="00F53A72" w:rsidRDefault="00F53A7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E7"/>
    <w:rsid w:val="00011CF3"/>
    <w:rsid w:val="000302D8"/>
    <w:rsid w:val="000B4A25"/>
    <w:rsid w:val="003F4AE1"/>
    <w:rsid w:val="004B7B2E"/>
    <w:rsid w:val="0067331D"/>
    <w:rsid w:val="0077601E"/>
    <w:rsid w:val="007923BF"/>
    <w:rsid w:val="00886970"/>
    <w:rsid w:val="00930666"/>
    <w:rsid w:val="009E7FF4"/>
    <w:rsid w:val="00A1552A"/>
    <w:rsid w:val="00A44E54"/>
    <w:rsid w:val="00A91BF9"/>
    <w:rsid w:val="00C13EEF"/>
    <w:rsid w:val="00C40D75"/>
    <w:rsid w:val="00DF203C"/>
    <w:rsid w:val="00E66CE7"/>
    <w:rsid w:val="00F531ED"/>
    <w:rsid w:val="00F5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8E1EF9-8496-43DE-9089-5F888F59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68A277945346369291CED54098C0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6477DD-0878-4616-8FE0-D98E73296256}"/>
      </w:docPartPr>
      <w:docPartBody>
        <w:p w:rsidR="00000000" w:rsidRDefault="003C59D2">
          <w:pPr>
            <w:pStyle w:val="C468A277945346369291CED54098C0B7"/>
          </w:pPr>
          <w:r>
            <w:t>[Endereço]</w:t>
          </w:r>
        </w:p>
      </w:docPartBody>
    </w:docPart>
    <w:docPart>
      <w:docPartPr>
        <w:name w:val="9F8FA70CE7C349F89E1121B63B6DA4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C8CD76-2489-46F5-93F8-0B1FAF4C8C09}"/>
      </w:docPartPr>
      <w:docPartBody>
        <w:p w:rsidR="00000000" w:rsidRDefault="003C59D2">
          <w:pPr>
            <w:pStyle w:val="9F8FA70CE7C349F89E1121B63B6DA471"/>
          </w:pPr>
          <w:r>
            <w:t>[Cidade, Estado CEP]</w:t>
          </w:r>
        </w:p>
      </w:docPartBody>
    </w:docPart>
    <w:docPart>
      <w:docPartPr>
        <w:name w:val="C50271DE5E414BA8A805E2785BFDD2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78266B-D497-4F97-8B46-7AEBFA1BD78E}"/>
      </w:docPartPr>
      <w:docPartBody>
        <w:p w:rsidR="00000000" w:rsidRDefault="003C59D2">
          <w:pPr>
            <w:pStyle w:val="C50271DE5E414BA8A805E2785BFDD241"/>
          </w:pPr>
          <w:r>
            <w:t>[Telefone]</w:t>
          </w:r>
        </w:p>
      </w:docPartBody>
    </w:docPart>
    <w:docPart>
      <w:docPartPr>
        <w:name w:val="5AE0A50E50904E01A383428B3B9D1A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2C924-169B-4DA4-9DF9-C8BC4C3C125C}"/>
      </w:docPartPr>
      <w:docPartBody>
        <w:p w:rsidR="00000000" w:rsidRDefault="003C59D2">
          <w:pPr>
            <w:pStyle w:val="5AE0A50E50904E01A383428B3B9D1A83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07EF4C0104C64AD49EC8FDE3EF080C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BFA736-D041-43C8-9220-9ACA02D6A905}"/>
      </w:docPartPr>
      <w:docPartBody>
        <w:p w:rsidR="00000000" w:rsidRDefault="003C59D2">
          <w:pPr>
            <w:pStyle w:val="07EF4C0104C64AD49EC8FDE3EF080C9D"/>
          </w:pPr>
          <w:r>
            <w:t>[Seu Nome]</w:t>
          </w:r>
        </w:p>
      </w:docPartBody>
    </w:docPart>
    <w:docPart>
      <w:docPartPr>
        <w:name w:val="5C2368727F464E60A2FF7486BB2829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0F42AD-7CFD-4F93-AC7F-2A721DA35D93}"/>
      </w:docPartPr>
      <w:docPartBody>
        <w:p w:rsidR="00000000" w:rsidRDefault="007C6381" w:rsidP="007C6381">
          <w:pPr>
            <w:pStyle w:val="5C2368727F464E60A2FF7486BB28294D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1CCC166CE9C4E37AE9EF534DA72A9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007A92-FB96-4787-B0A1-C07821972A4E}"/>
      </w:docPartPr>
      <w:docPartBody>
        <w:p w:rsidR="00000000" w:rsidRDefault="007C6381" w:rsidP="007C6381">
          <w:pPr>
            <w:pStyle w:val="21CCC166CE9C4E37AE9EF534DA72A9AC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BA387F2063C14D8581040BB7D7D0F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4043F2-B88D-462C-95D0-5F4AAAFC76FB}"/>
      </w:docPartPr>
      <w:docPartBody>
        <w:p w:rsidR="00000000" w:rsidRDefault="007C6381" w:rsidP="007C6381">
          <w:pPr>
            <w:pStyle w:val="BA387F2063C14D8581040BB7D7D0F048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9AFC521838C43FE81984E62DD4B6B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40C572-F0A1-4237-8CF6-73A4E26371B1}"/>
      </w:docPartPr>
      <w:docPartBody>
        <w:p w:rsidR="00000000" w:rsidRDefault="007C6381" w:rsidP="007C6381">
          <w:pPr>
            <w:pStyle w:val="59AFC521838C43FE81984E62DD4B6B5A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7D9D70E4CA4F4428B039AB9C70E4F5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E20545-86FF-49FD-935A-1C5C0746C1E8}"/>
      </w:docPartPr>
      <w:docPartBody>
        <w:p w:rsidR="00000000" w:rsidRDefault="007C6381" w:rsidP="007C6381">
          <w:pPr>
            <w:pStyle w:val="7D9D70E4CA4F4428B039AB9C70E4F52C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3678BE0AB154DBBBA18542C363361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2DEDC7-CEB8-4BA9-B7F5-A419A8D97EC1}"/>
      </w:docPartPr>
      <w:docPartBody>
        <w:p w:rsidR="00000000" w:rsidRDefault="007C6381" w:rsidP="007C6381">
          <w:pPr>
            <w:pStyle w:val="43678BE0AB154DBBBA18542C36336125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806326412B184EFD83F668218F703D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38D7EC-C451-48CF-BEEF-8D10BA2A6013}"/>
      </w:docPartPr>
      <w:docPartBody>
        <w:p w:rsidR="00000000" w:rsidRDefault="007C6381" w:rsidP="007C6381">
          <w:pPr>
            <w:pStyle w:val="806326412B184EFD83F668218F703DF9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67DFEDF5CBB4B579D52FAA1562022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69967F-C416-4857-83B1-220D3C96A6BE}"/>
      </w:docPartPr>
      <w:docPartBody>
        <w:p w:rsidR="00000000" w:rsidRDefault="007C6381" w:rsidP="007C6381">
          <w:pPr>
            <w:pStyle w:val="967DFEDF5CBB4B579D52FAA1562022FE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81"/>
    <w:rsid w:val="003C59D2"/>
    <w:rsid w:val="007C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468A277945346369291CED54098C0B7">
    <w:name w:val="C468A277945346369291CED54098C0B7"/>
  </w:style>
  <w:style w:type="paragraph" w:customStyle="1" w:styleId="9F8FA70CE7C349F89E1121B63B6DA471">
    <w:name w:val="9F8FA70CE7C349F89E1121B63B6DA471"/>
  </w:style>
  <w:style w:type="paragraph" w:customStyle="1" w:styleId="C50271DE5E414BA8A805E2785BFDD241">
    <w:name w:val="C50271DE5E414BA8A805E2785BFDD241"/>
  </w:style>
  <w:style w:type="paragraph" w:customStyle="1" w:styleId="E4F38B04674141C1ACBF5BC0FF36D511">
    <w:name w:val="E4F38B04674141C1ACBF5BC0FF36D511"/>
  </w:style>
  <w:style w:type="character" w:styleId="nfase">
    <w:name w:val="Emphasis"/>
    <w:basedOn w:val="Fontepargpadro"/>
    <w:uiPriority w:val="2"/>
    <w:unhideWhenUsed/>
    <w:qFormat/>
    <w:rPr>
      <w:color w:val="5B9BD5" w:themeColor="accent1"/>
    </w:rPr>
  </w:style>
  <w:style w:type="paragraph" w:customStyle="1" w:styleId="5AE0A50E50904E01A383428B3B9D1A83">
    <w:name w:val="5AE0A50E50904E01A383428B3B9D1A83"/>
  </w:style>
  <w:style w:type="paragraph" w:customStyle="1" w:styleId="07EF4C0104C64AD49EC8FDE3EF080C9D">
    <w:name w:val="07EF4C0104C64AD49EC8FDE3EF080C9D"/>
  </w:style>
  <w:style w:type="paragraph" w:customStyle="1" w:styleId="488464624055401EB90A26C4762FCB16">
    <w:name w:val="488464624055401EB90A26C4762FCB16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83581E986F248B1B17C53EECB65E289">
    <w:name w:val="783581E986F248B1B17C53EECB65E289"/>
  </w:style>
  <w:style w:type="character" w:styleId="TextodoEspaoReservado">
    <w:name w:val="Placeholder Text"/>
    <w:basedOn w:val="Fontepargpadro"/>
    <w:uiPriority w:val="99"/>
    <w:semiHidden/>
    <w:rsid w:val="007C6381"/>
    <w:rPr>
      <w:color w:val="808080"/>
    </w:rPr>
  </w:style>
  <w:style w:type="paragraph" w:customStyle="1" w:styleId="5E2F5E8EF5D54576AEE9B5DECA6DA5A3">
    <w:name w:val="5E2F5E8EF5D54576AEE9B5DECA6DA5A3"/>
  </w:style>
  <w:style w:type="character" w:customStyle="1" w:styleId="Textodoespaoreservado0">
    <w:name w:val="Texto do espaço reservado"/>
    <w:basedOn w:val="Fontepargpadro"/>
    <w:uiPriority w:val="99"/>
    <w:semiHidden/>
    <w:rsid w:val="007C6381"/>
    <w:rPr>
      <w:color w:val="808080"/>
    </w:rPr>
  </w:style>
  <w:style w:type="paragraph" w:customStyle="1" w:styleId="63905C121FFC4ECBB3516C8EF42639F3">
    <w:name w:val="63905C121FFC4ECBB3516C8EF42639F3"/>
  </w:style>
  <w:style w:type="paragraph" w:customStyle="1" w:styleId="A1514E96651B481881C5CC70BCCCE031">
    <w:name w:val="A1514E96651B481881C5CC70BCCCE031"/>
  </w:style>
  <w:style w:type="paragraph" w:customStyle="1" w:styleId="E1FD3D8A513C46EDB9815633666C31CF">
    <w:name w:val="E1FD3D8A513C46EDB9815633666C31CF"/>
  </w:style>
  <w:style w:type="paragraph" w:customStyle="1" w:styleId="B13EB72CB4ED467984E750C9D3B3E022">
    <w:name w:val="B13EB72CB4ED467984E750C9D3B3E022"/>
  </w:style>
  <w:style w:type="paragraph" w:customStyle="1" w:styleId="1FD821F747914491B2F03188E53DDB5C">
    <w:name w:val="1FD821F747914491B2F03188E53DDB5C"/>
  </w:style>
  <w:style w:type="paragraph" w:customStyle="1" w:styleId="932C6BDFF99842929E1F0A21BD8E3E80">
    <w:name w:val="932C6BDFF99842929E1F0A21BD8E3E80"/>
  </w:style>
  <w:style w:type="paragraph" w:customStyle="1" w:styleId="67A05580135E4200BC3B22617B10C0D9">
    <w:name w:val="67A05580135E4200BC3B22617B10C0D9"/>
  </w:style>
  <w:style w:type="paragraph" w:customStyle="1" w:styleId="70E6B7939BE9449A88ABB44F3B5DA6D7">
    <w:name w:val="70E6B7939BE9449A88ABB44F3B5DA6D7"/>
  </w:style>
  <w:style w:type="paragraph" w:customStyle="1" w:styleId="63B734B1F00D4A7C8810C721F7EB9239">
    <w:name w:val="63B734B1F00D4A7C8810C721F7EB9239"/>
  </w:style>
  <w:style w:type="paragraph" w:customStyle="1" w:styleId="021059E9249A47B0BEA58E5E1CE5CD44">
    <w:name w:val="021059E9249A47B0BEA58E5E1CE5CD44"/>
  </w:style>
  <w:style w:type="paragraph" w:customStyle="1" w:styleId="939D31B2763647C6AC9CB511E62482EB">
    <w:name w:val="939D31B2763647C6AC9CB511E62482EB"/>
  </w:style>
  <w:style w:type="paragraph" w:customStyle="1" w:styleId="5C2368727F464E60A2FF7486BB28294D">
    <w:name w:val="5C2368727F464E60A2FF7486BB28294D"/>
    <w:rsid w:val="007C6381"/>
  </w:style>
  <w:style w:type="paragraph" w:customStyle="1" w:styleId="21CCC166CE9C4E37AE9EF534DA72A9AC">
    <w:name w:val="21CCC166CE9C4E37AE9EF534DA72A9AC"/>
    <w:rsid w:val="007C6381"/>
  </w:style>
  <w:style w:type="paragraph" w:customStyle="1" w:styleId="7A83C312236247BA8CFA4441B81D5CF7">
    <w:name w:val="7A83C312236247BA8CFA4441B81D5CF7"/>
    <w:rsid w:val="007C6381"/>
  </w:style>
  <w:style w:type="paragraph" w:customStyle="1" w:styleId="965BD9E3BC3B46F585CC32B8BD236E8A">
    <w:name w:val="965BD9E3BC3B46F585CC32B8BD236E8A"/>
    <w:rsid w:val="007C6381"/>
  </w:style>
  <w:style w:type="paragraph" w:customStyle="1" w:styleId="80706BE4F89A4FCF8B2419DD7B29AC58">
    <w:name w:val="80706BE4F89A4FCF8B2419DD7B29AC58"/>
    <w:rsid w:val="007C6381"/>
  </w:style>
  <w:style w:type="paragraph" w:customStyle="1" w:styleId="F8A0A21C9E0D47E6A0F9F70DF070C50D">
    <w:name w:val="F8A0A21C9E0D47E6A0F9F70DF070C50D"/>
    <w:rsid w:val="007C6381"/>
  </w:style>
  <w:style w:type="paragraph" w:customStyle="1" w:styleId="AA76676CC42E425F9DEFFC2224020259">
    <w:name w:val="AA76676CC42E425F9DEFFC2224020259"/>
    <w:rsid w:val="007C6381"/>
  </w:style>
  <w:style w:type="paragraph" w:customStyle="1" w:styleId="0FEDBF75400F4ACC87DC4DD710B4A81B">
    <w:name w:val="0FEDBF75400F4ACC87DC4DD710B4A81B"/>
    <w:rsid w:val="007C6381"/>
  </w:style>
  <w:style w:type="paragraph" w:customStyle="1" w:styleId="371E116317794428B4CC6CD98E94BCE3">
    <w:name w:val="371E116317794428B4CC6CD98E94BCE3"/>
    <w:rsid w:val="007C6381"/>
  </w:style>
  <w:style w:type="paragraph" w:customStyle="1" w:styleId="6DC1408FA9084ACC8739E373F9B749E3">
    <w:name w:val="6DC1408FA9084ACC8739E373F9B749E3"/>
    <w:rsid w:val="007C6381"/>
  </w:style>
  <w:style w:type="paragraph" w:customStyle="1" w:styleId="BA387F2063C14D8581040BB7D7D0F048">
    <w:name w:val="BA387F2063C14D8581040BB7D7D0F048"/>
    <w:rsid w:val="007C6381"/>
  </w:style>
  <w:style w:type="paragraph" w:customStyle="1" w:styleId="59AFC521838C43FE81984E62DD4B6B5A">
    <w:name w:val="59AFC521838C43FE81984E62DD4B6B5A"/>
    <w:rsid w:val="007C6381"/>
  </w:style>
  <w:style w:type="paragraph" w:customStyle="1" w:styleId="A5760F406DDF4A19B34B394EFC5122F5">
    <w:name w:val="A5760F406DDF4A19B34B394EFC5122F5"/>
    <w:rsid w:val="007C6381"/>
  </w:style>
  <w:style w:type="paragraph" w:customStyle="1" w:styleId="CDDFEA89F8824CB297F5772C3249B9AE">
    <w:name w:val="CDDFEA89F8824CB297F5772C3249B9AE"/>
    <w:rsid w:val="007C6381"/>
  </w:style>
  <w:style w:type="paragraph" w:customStyle="1" w:styleId="34E2090C91E64D08B51EC73D9760215E">
    <w:name w:val="34E2090C91E64D08B51EC73D9760215E"/>
    <w:rsid w:val="007C6381"/>
  </w:style>
  <w:style w:type="paragraph" w:customStyle="1" w:styleId="7D9D70E4CA4F4428B039AB9C70E4F52C">
    <w:name w:val="7D9D70E4CA4F4428B039AB9C70E4F52C"/>
    <w:rsid w:val="007C6381"/>
  </w:style>
  <w:style w:type="paragraph" w:customStyle="1" w:styleId="43678BE0AB154DBBBA18542C36336125">
    <w:name w:val="43678BE0AB154DBBBA18542C36336125"/>
    <w:rsid w:val="007C6381"/>
  </w:style>
  <w:style w:type="paragraph" w:customStyle="1" w:styleId="CA067AA0968E45E18241D93D9F8A55BB">
    <w:name w:val="CA067AA0968E45E18241D93D9F8A55BB"/>
    <w:rsid w:val="007C6381"/>
  </w:style>
  <w:style w:type="paragraph" w:customStyle="1" w:styleId="3D484D8F21124B94B21415973733B08C">
    <w:name w:val="3D484D8F21124B94B21415973733B08C"/>
    <w:rsid w:val="007C6381"/>
  </w:style>
  <w:style w:type="paragraph" w:customStyle="1" w:styleId="BABBA4299ABF43FF8AC6BEA5967FCE9A">
    <w:name w:val="BABBA4299ABF43FF8AC6BEA5967FCE9A"/>
    <w:rsid w:val="007C6381"/>
  </w:style>
  <w:style w:type="paragraph" w:customStyle="1" w:styleId="B1A6DA35292441D884CA14B41F550D5A">
    <w:name w:val="B1A6DA35292441D884CA14B41F550D5A"/>
    <w:rsid w:val="007C6381"/>
  </w:style>
  <w:style w:type="paragraph" w:customStyle="1" w:styleId="4808DD18297C46978382630A94ADC35E">
    <w:name w:val="4808DD18297C46978382630A94ADC35E"/>
    <w:rsid w:val="007C6381"/>
  </w:style>
  <w:style w:type="paragraph" w:customStyle="1" w:styleId="BA3FE4A601B24B6D9F45EA2AF8F6B806">
    <w:name w:val="BA3FE4A601B24B6D9F45EA2AF8F6B806"/>
    <w:rsid w:val="007C6381"/>
  </w:style>
  <w:style w:type="paragraph" w:customStyle="1" w:styleId="7AA32DB19C4F4FF7A2502B4EC8EBDB6C">
    <w:name w:val="7AA32DB19C4F4FF7A2502B4EC8EBDB6C"/>
    <w:rsid w:val="007C6381"/>
  </w:style>
  <w:style w:type="paragraph" w:customStyle="1" w:styleId="F0DD4DA595504032BD6B2D5FE9063428">
    <w:name w:val="F0DD4DA595504032BD6B2D5FE9063428"/>
    <w:rsid w:val="007C6381"/>
  </w:style>
  <w:style w:type="paragraph" w:customStyle="1" w:styleId="C5A3DEC5F599468D822E607E120F1242">
    <w:name w:val="C5A3DEC5F599468D822E607E120F1242"/>
    <w:rsid w:val="007C6381"/>
  </w:style>
  <w:style w:type="paragraph" w:customStyle="1" w:styleId="09314BD052A5463A85788339607C9E1C">
    <w:name w:val="09314BD052A5463A85788339607C9E1C"/>
    <w:rsid w:val="007C6381"/>
  </w:style>
  <w:style w:type="paragraph" w:customStyle="1" w:styleId="806326412B184EFD83F668218F703DF9">
    <w:name w:val="806326412B184EFD83F668218F703DF9"/>
    <w:rsid w:val="007C6381"/>
  </w:style>
  <w:style w:type="paragraph" w:customStyle="1" w:styleId="967DFEDF5CBB4B579D52FAA1562022FE">
    <w:name w:val="967DFEDF5CBB4B579D52FAA1562022FE"/>
    <w:rsid w:val="007C63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Rua Alice vieira da silva, 120</CompanyAddress>
  <CompanyPhone>(47) 30451610 / (47) 999744897</CompanyPhone>
  <CompanyFax/>
  <CompanyEmail>fhg.fernanda@gmail.com.br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41</TotalTime>
  <Pages>2</Pages>
  <Words>201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helena gonçalves gomes</dc:creator>
  <cp:keywords>Brasileira, casada, 30 anos, 1 filho</cp:keywords>
  <cp:lastModifiedBy>User</cp:lastModifiedBy>
  <cp:revision>2</cp:revision>
  <dcterms:created xsi:type="dcterms:W3CDTF">2016-12-03T22:29:00Z</dcterms:created>
  <dcterms:modified xsi:type="dcterms:W3CDTF">2016-12-03T23:11:00Z</dcterms:modified>
  <cp:category>Itajaí, SC - 88309214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