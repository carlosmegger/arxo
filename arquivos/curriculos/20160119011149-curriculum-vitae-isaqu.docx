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B7" w:rsidRDefault="003117B7" w:rsidP="00E078D4">
      <w:pPr>
        <w:spacing w:after="0" w:line="240" w:lineRule="auto"/>
        <w:jc w:val="both"/>
        <w:rPr>
          <w:rFonts w:ascii="Arial" w:hAnsi="Arial" w:cs="Arial"/>
          <w:color w:val="auto"/>
          <w:sz w:val="40"/>
          <w:szCs w:val="40"/>
        </w:rPr>
      </w:pPr>
      <w:bookmarkStart w:id="0" w:name="_GoBack"/>
      <w:bookmarkEnd w:id="0"/>
    </w:p>
    <w:p w:rsidR="00E078D4" w:rsidRPr="00334DCE" w:rsidRDefault="003117B7" w:rsidP="00E078D4">
      <w:pPr>
        <w:spacing w:after="0" w:line="240" w:lineRule="auto"/>
        <w:jc w:val="both"/>
        <w:rPr>
          <w:rFonts w:ascii="Arial" w:hAnsi="Arial" w:cs="Arial"/>
          <w:color w:val="auto"/>
          <w:sz w:val="40"/>
          <w:szCs w:val="40"/>
        </w:rPr>
      </w:pPr>
      <w:r>
        <w:rPr>
          <w:rFonts w:ascii="Arial" w:hAnsi="Arial" w:cs="Arial"/>
          <w:color w:val="auto"/>
          <w:sz w:val="40"/>
          <w:szCs w:val="40"/>
        </w:rPr>
        <w:t>Isaque</w:t>
      </w:r>
      <w:r w:rsidR="001818D1">
        <w:rPr>
          <w:rFonts w:ascii="Arial" w:hAnsi="Arial" w:cs="Arial"/>
          <w:color w:val="auto"/>
          <w:sz w:val="40"/>
          <w:szCs w:val="40"/>
        </w:rPr>
        <w:t xml:space="preserve"> Nunes</w:t>
      </w:r>
    </w:p>
    <w:p w:rsidR="00E078D4" w:rsidRPr="00334DCE" w:rsidRDefault="00D45785" w:rsidP="00E078D4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Brasileiro</w:t>
      </w:r>
      <w:r w:rsidR="001638B8" w:rsidRPr="00334DCE">
        <w:rPr>
          <w:rFonts w:ascii="Arial" w:hAnsi="Arial" w:cs="Arial"/>
          <w:color w:val="auto"/>
          <w:sz w:val="24"/>
          <w:szCs w:val="24"/>
        </w:rPr>
        <w:t xml:space="preserve">, </w:t>
      </w:r>
      <w:r w:rsidR="003117B7">
        <w:rPr>
          <w:rFonts w:ascii="Arial" w:hAnsi="Arial" w:cs="Arial"/>
          <w:color w:val="auto"/>
          <w:sz w:val="24"/>
          <w:szCs w:val="24"/>
        </w:rPr>
        <w:t>Solteiro</w:t>
      </w:r>
      <w:r w:rsidR="001638B8" w:rsidRPr="00334DCE">
        <w:rPr>
          <w:rFonts w:ascii="Arial" w:hAnsi="Arial" w:cs="Arial"/>
          <w:color w:val="auto"/>
          <w:sz w:val="24"/>
          <w:szCs w:val="24"/>
        </w:rPr>
        <w:t xml:space="preserve">, </w:t>
      </w:r>
      <w:r w:rsidR="00074A50">
        <w:rPr>
          <w:rFonts w:ascii="Arial" w:hAnsi="Arial" w:cs="Arial"/>
          <w:color w:val="auto"/>
          <w:sz w:val="24"/>
          <w:szCs w:val="24"/>
        </w:rPr>
        <w:t>16</w:t>
      </w:r>
      <w:r w:rsidR="001638B8" w:rsidRPr="00334DCE">
        <w:rPr>
          <w:rFonts w:ascii="Arial" w:hAnsi="Arial" w:cs="Arial"/>
          <w:color w:val="auto"/>
          <w:sz w:val="24"/>
          <w:szCs w:val="24"/>
        </w:rPr>
        <w:t xml:space="preserve"> anos</w:t>
      </w:r>
      <w:r w:rsidR="001638B8" w:rsidRPr="00334DCE">
        <w:rPr>
          <w:rFonts w:ascii="Arial" w:hAnsi="Arial" w:cs="Arial"/>
          <w:color w:val="auto"/>
          <w:sz w:val="24"/>
          <w:szCs w:val="24"/>
        </w:rPr>
        <w:br/>
      </w:r>
      <w:r w:rsidR="00D81FC2" w:rsidRPr="00334DCE">
        <w:rPr>
          <w:rFonts w:ascii="Arial" w:hAnsi="Arial" w:cs="Arial"/>
          <w:color w:val="auto"/>
          <w:sz w:val="24"/>
          <w:szCs w:val="24"/>
        </w:rPr>
        <w:t>Rua</w:t>
      </w:r>
      <w:r w:rsidR="001818D1">
        <w:rPr>
          <w:rFonts w:ascii="Arial" w:hAnsi="Arial" w:cs="Arial"/>
          <w:color w:val="auto"/>
          <w:sz w:val="24"/>
          <w:szCs w:val="24"/>
        </w:rPr>
        <w:t xml:space="preserve"> Emanoel Vieira</w:t>
      </w:r>
      <w:r w:rsidR="00D33519" w:rsidRPr="00334DCE">
        <w:rPr>
          <w:rFonts w:ascii="Arial" w:hAnsi="Arial" w:cs="Arial"/>
          <w:color w:val="auto"/>
          <w:sz w:val="24"/>
          <w:szCs w:val="24"/>
        </w:rPr>
        <w:t>,</w:t>
      </w:r>
      <w:r w:rsidR="00790632" w:rsidRPr="00334DCE">
        <w:rPr>
          <w:rFonts w:ascii="Arial" w:hAnsi="Arial" w:cs="Arial"/>
          <w:color w:val="auto"/>
          <w:sz w:val="24"/>
          <w:szCs w:val="24"/>
        </w:rPr>
        <w:t xml:space="preserve"> Nº </w:t>
      </w:r>
      <w:r w:rsidR="001818D1">
        <w:rPr>
          <w:rFonts w:ascii="Arial" w:hAnsi="Arial" w:cs="Arial"/>
          <w:color w:val="auto"/>
          <w:sz w:val="24"/>
          <w:szCs w:val="24"/>
        </w:rPr>
        <w:t>58</w:t>
      </w:r>
      <w:r w:rsidR="00D33519" w:rsidRPr="00334DCE">
        <w:rPr>
          <w:rFonts w:ascii="Arial" w:hAnsi="Arial" w:cs="Arial"/>
          <w:color w:val="auto"/>
          <w:sz w:val="24"/>
          <w:szCs w:val="24"/>
        </w:rPr>
        <w:t xml:space="preserve"> </w:t>
      </w:r>
      <w:r w:rsidR="00D81FC2" w:rsidRPr="00334DCE">
        <w:rPr>
          <w:rFonts w:ascii="Arial" w:hAnsi="Arial" w:cs="Arial"/>
          <w:color w:val="auto"/>
          <w:sz w:val="24"/>
          <w:szCs w:val="24"/>
        </w:rPr>
        <w:br/>
      </w:r>
      <w:r w:rsidR="001818D1">
        <w:rPr>
          <w:rFonts w:ascii="Arial" w:hAnsi="Arial" w:cs="Arial"/>
          <w:color w:val="auto"/>
          <w:sz w:val="24"/>
          <w:szCs w:val="24"/>
        </w:rPr>
        <w:t>Itajuba</w:t>
      </w:r>
      <w:r w:rsidR="001638B8" w:rsidRPr="00334DCE">
        <w:rPr>
          <w:rFonts w:ascii="Arial" w:hAnsi="Arial" w:cs="Arial"/>
          <w:color w:val="auto"/>
          <w:sz w:val="24"/>
          <w:szCs w:val="24"/>
        </w:rPr>
        <w:t xml:space="preserve"> – </w:t>
      </w:r>
      <w:r w:rsidR="001818D1">
        <w:rPr>
          <w:rFonts w:ascii="Arial" w:hAnsi="Arial" w:cs="Arial"/>
          <w:color w:val="auto"/>
          <w:sz w:val="24"/>
          <w:szCs w:val="24"/>
        </w:rPr>
        <w:t>Barra Velha</w:t>
      </w:r>
      <w:r w:rsidR="001638B8" w:rsidRPr="00334DCE">
        <w:rPr>
          <w:rFonts w:ascii="Arial" w:hAnsi="Arial" w:cs="Arial"/>
          <w:color w:val="auto"/>
          <w:sz w:val="24"/>
          <w:szCs w:val="24"/>
        </w:rPr>
        <w:t xml:space="preserve"> – </w:t>
      </w:r>
      <w:r w:rsidR="00790632" w:rsidRPr="00334DCE">
        <w:rPr>
          <w:rFonts w:ascii="Arial" w:hAnsi="Arial" w:cs="Arial"/>
          <w:color w:val="auto"/>
          <w:sz w:val="24"/>
          <w:szCs w:val="24"/>
        </w:rPr>
        <w:t>Santa Catarina</w:t>
      </w:r>
      <w:r w:rsidR="001638B8" w:rsidRPr="00334DCE">
        <w:rPr>
          <w:rFonts w:ascii="Arial" w:hAnsi="Arial" w:cs="Arial"/>
          <w:color w:val="auto"/>
          <w:sz w:val="24"/>
          <w:szCs w:val="24"/>
        </w:rPr>
        <w:br/>
      </w:r>
      <w:r w:rsidR="005B5FD3" w:rsidRPr="00334DCE">
        <w:rPr>
          <w:rFonts w:ascii="Arial" w:hAnsi="Arial" w:cs="Arial"/>
          <w:color w:val="auto"/>
          <w:sz w:val="24"/>
          <w:szCs w:val="24"/>
        </w:rPr>
        <w:t xml:space="preserve">Telefone: </w:t>
      </w:r>
      <w:r w:rsidR="00790632" w:rsidRPr="00334DCE">
        <w:rPr>
          <w:rFonts w:ascii="Arial" w:hAnsi="Arial" w:cs="Arial"/>
          <w:color w:val="auto"/>
          <w:sz w:val="24"/>
          <w:szCs w:val="24"/>
        </w:rPr>
        <w:t xml:space="preserve">(47) </w:t>
      </w:r>
      <w:r w:rsidR="003117B7">
        <w:rPr>
          <w:rFonts w:ascii="Arial" w:hAnsi="Arial" w:cs="Arial"/>
          <w:color w:val="auto"/>
          <w:sz w:val="24"/>
          <w:szCs w:val="24"/>
        </w:rPr>
        <w:t>3457.6038 –</w:t>
      </w:r>
      <w:r>
        <w:rPr>
          <w:rFonts w:ascii="Arial" w:hAnsi="Arial" w:cs="Arial"/>
          <w:color w:val="auto"/>
          <w:sz w:val="24"/>
          <w:szCs w:val="24"/>
        </w:rPr>
        <w:t xml:space="preserve"> (47)</w:t>
      </w:r>
      <w:r w:rsidR="003117B7">
        <w:rPr>
          <w:rFonts w:ascii="Arial" w:hAnsi="Arial" w:cs="Arial"/>
          <w:color w:val="auto"/>
          <w:sz w:val="24"/>
          <w:szCs w:val="24"/>
        </w:rPr>
        <w:t xml:space="preserve"> 9744.6919</w:t>
      </w:r>
    </w:p>
    <w:p w:rsidR="001638B8" w:rsidRPr="00334DCE" w:rsidRDefault="005B5FD3" w:rsidP="00E078D4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334DCE">
        <w:rPr>
          <w:rFonts w:ascii="Arial" w:hAnsi="Arial" w:cs="Arial"/>
          <w:color w:val="auto"/>
          <w:sz w:val="24"/>
          <w:szCs w:val="24"/>
        </w:rPr>
        <w:t>E-mail:</w:t>
      </w:r>
      <w:r w:rsidR="001818D1">
        <w:rPr>
          <w:rFonts w:ascii="Arial" w:hAnsi="Arial" w:cs="Arial"/>
          <w:color w:val="auto"/>
          <w:sz w:val="24"/>
          <w:szCs w:val="24"/>
        </w:rPr>
        <w:t xml:space="preserve"> </w:t>
      </w:r>
      <w:r w:rsidR="00AD5F4A">
        <w:rPr>
          <w:rFonts w:ascii="Arial" w:hAnsi="Arial" w:cs="Arial"/>
          <w:color w:val="auto"/>
          <w:sz w:val="24"/>
          <w:szCs w:val="24"/>
        </w:rPr>
        <w:t>isaque2112@gmail.com</w:t>
      </w:r>
      <w:r w:rsidR="001638B8" w:rsidRPr="00334DCE">
        <w:rPr>
          <w:rFonts w:ascii="Arial" w:hAnsi="Arial" w:cs="Arial"/>
          <w:color w:val="auto"/>
          <w:sz w:val="24"/>
          <w:szCs w:val="24"/>
        </w:rPr>
        <w:br/>
      </w:r>
    </w:p>
    <w:p w:rsidR="00C23DB7" w:rsidRDefault="00C23DB7" w:rsidP="00E078D4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</w:rPr>
      </w:pPr>
    </w:p>
    <w:p w:rsidR="00C23DB7" w:rsidRDefault="00C23DB7" w:rsidP="00E078D4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</w:rPr>
      </w:pPr>
    </w:p>
    <w:p w:rsidR="003117B7" w:rsidRDefault="003117B7" w:rsidP="00E078D4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</w:rPr>
      </w:pPr>
    </w:p>
    <w:p w:rsidR="001638B8" w:rsidRPr="00334DCE" w:rsidRDefault="001638B8" w:rsidP="00E078D4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</w:rPr>
      </w:pPr>
      <w:r w:rsidRPr="00334DCE">
        <w:rPr>
          <w:rFonts w:ascii="Arial" w:hAnsi="Arial" w:cs="Arial"/>
          <w:b/>
          <w:color w:val="auto"/>
          <w:sz w:val="24"/>
          <w:szCs w:val="24"/>
        </w:rPr>
        <w:t>objetivo</w:t>
      </w:r>
    </w:p>
    <w:p w:rsidR="001638B8" w:rsidRPr="00334DCE" w:rsidRDefault="00C95D09" w:rsidP="00E078D4">
      <w:pPr>
        <w:pStyle w:val="Seo"/>
        <w:spacing w:befor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76834</wp:posOffset>
                </wp:positionV>
                <wp:extent cx="5667375" cy="0"/>
                <wp:effectExtent l="0" t="0" r="9525" b="19050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ISmw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HcF6judwL1MPCmbYnESz92jLH5oJGRWE1Exd/3l3IF3aEvq37hYQ3cQZt9/&#10;lhTuEIjgqnUqVWshoQ7o5EQ5j6Kwk0EFbM7m83gazzAq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b2bdLJXtLzkxpmBabbOV1fIvt8&#10;vLZh/fq9XP0G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Ax+9ISmwIAAHcFAAAOAAAAAAAAAAAAAAAAAC4CAABkcnMvZTJvRG9j&#10;LnhtbFBLAQItABQABgAIAAAAIQAluqAX2gAAAAYBAAAPAAAAAAAAAAAAAAAAAPU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1638B8" w:rsidRPr="00334DCE" w:rsidRDefault="001506CB" w:rsidP="001506CB">
      <w:pPr>
        <w:rPr>
          <w:rFonts w:ascii="Arial" w:hAnsi="Arial" w:cs="Arial"/>
          <w:color w:val="auto"/>
        </w:rPr>
      </w:pPr>
      <w:r w:rsidRPr="00334DCE">
        <w:rPr>
          <w:rStyle w:val="text-comment"/>
          <w:rFonts w:ascii="Arial" w:hAnsi="Arial" w:cs="Arial"/>
          <w:color w:val="auto"/>
          <w:sz w:val="24"/>
          <w:szCs w:val="24"/>
        </w:rPr>
        <w:t>Colaborar em um ambiente de tr</w:t>
      </w:r>
      <w:r w:rsidR="00577927" w:rsidRPr="00334DCE">
        <w:rPr>
          <w:rStyle w:val="text-comment"/>
          <w:rFonts w:ascii="Arial" w:hAnsi="Arial" w:cs="Arial"/>
          <w:color w:val="auto"/>
          <w:sz w:val="24"/>
          <w:szCs w:val="24"/>
        </w:rPr>
        <w:t>abalho onde possa colocar em prá</w:t>
      </w:r>
      <w:r w:rsidRPr="00334DCE">
        <w:rPr>
          <w:rStyle w:val="text-comment"/>
          <w:rFonts w:ascii="Arial" w:hAnsi="Arial" w:cs="Arial"/>
          <w:color w:val="auto"/>
          <w:sz w:val="24"/>
          <w:szCs w:val="24"/>
        </w:rPr>
        <w:t>tic</w:t>
      </w:r>
      <w:r w:rsidR="00D87DA0" w:rsidRPr="00334DCE">
        <w:rPr>
          <w:rStyle w:val="text-comment"/>
          <w:rFonts w:ascii="Arial" w:hAnsi="Arial" w:cs="Arial"/>
          <w:color w:val="auto"/>
          <w:sz w:val="24"/>
          <w:szCs w:val="24"/>
        </w:rPr>
        <w:t>a meus conhecimentos em favor desta</w:t>
      </w:r>
      <w:r w:rsidRPr="00334DCE">
        <w:rPr>
          <w:rStyle w:val="text-comment"/>
          <w:rFonts w:ascii="Arial" w:hAnsi="Arial" w:cs="Arial"/>
          <w:color w:val="auto"/>
          <w:sz w:val="24"/>
          <w:szCs w:val="24"/>
        </w:rPr>
        <w:t xml:space="preserve"> instituição na qual viso integrar, objetivando sempre o benef</w:t>
      </w:r>
      <w:r w:rsidR="00D87DA0" w:rsidRPr="00334DCE">
        <w:rPr>
          <w:rStyle w:val="text-comment"/>
          <w:rFonts w:ascii="Arial" w:hAnsi="Arial" w:cs="Arial"/>
          <w:color w:val="auto"/>
          <w:sz w:val="24"/>
          <w:szCs w:val="24"/>
        </w:rPr>
        <w:t>í</w:t>
      </w:r>
      <w:r w:rsidRPr="00334DCE">
        <w:rPr>
          <w:rStyle w:val="text-comment"/>
          <w:rFonts w:ascii="Arial" w:hAnsi="Arial" w:cs="Arial"/>
          <w:color w:val="auto"/>
          <w:sz w:val="24"/>
          <w:szCs w:val="24"/>
        </w:rPr>
        <w:t xml:space="preserve">cio e </w:t>
      </w:r>
      <w:r w:rsidR="00D87DA0" w:rsidRPr="00334DCE">
        <w:rPr>
          <w:rStyle w:val="text-comment"/>
          <w:rFonts w:ascii="Arial" w:hAnsi="Arial" w:cs="Arial"/>
          <w:color w:val="auto"/>
          <w:sz w:val="24"/>
          <w:szCs w:val="24"/>
        </w:rPr>
        <w:t>o crescimento da organização e meu</w:t>
      </w:r>
      <w:r w:rsidRPr="00334DCE">
        <w:rPr>
          <w:rStyle w:val="text-comment"/>
          <w:rFonts w:ascii="Arial" w:hAnsi="Arial" w:cs="Arial"/>
          <w:color w:val="auto"/>
          <w:sz w:val="24"/>
          <w:szCs w:val="24"/>
        </w:rPr>
        <w:t xml:space="preserve"> crescimento profission</w:t>
      </w:r>
      <w:r w:rsidR="00074A50">
        <w:rPr>
          <w:rStyle w:val="text-comment"/>
          <w:rFonts w:ascii="Arial" w:hAnsi="Arial" w:cs="Arial"/>
          <w:color w:val="auto"/>
          <w:sz w:val="24"/>
          <w:szCs w:val="24"/>
        </w:rPr>
        <w:t>al.</w:t>
      </w:r>
    </w:p>
    <w:p w:rsidR="00C23DB7" w:rsidRDefault="00C23DB7" w:rsidP="00E078D4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</w:rPr>
      </w:pPr>
    </w:p>
    <w:p w:rsidR="00B30D63" w:rsidRPr="00334DCE" w:rsidRDefault="001638B8" w:rsidP="00E078D4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</w:rPr>
      </w:pPr>
      <w:r w:rsidRPr="00334DCE">
        <w:rPr>
          <w:rFonts w:ascii="Arial" w:hAnsi="Arial" w:cs="Arial"/>
          <w:b/>
          <w:color w:val="auto"/>
          <w:sz w:val="24"/>
          <w:szCs w:val="24"/>
        </w:rPr>
        <w:t>FORMAÇÃO</w:t>
      </w:r>
    </w:p>
    <w:p w:rsidR="001638B8" w:rsidRPr="00334DCE" w:rsidRDefault="00C95D09" w:rsidP="00E078D4">
      <w:pPr>
        <w:pStyle w:val="Seo"/>
        <w:spacing w:befor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w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I9sgfpOJ3AvE0/KplicxHP3KIsfGgmZ1URUzF1/OXfgHVoP/8bFGrqDMPv+&#10;s6Rwh0AEV61TqVoLCXVAJyfKeRSFnQwqYHM2n8fTGN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YPLQO0lPT+pYVZgup3T9SWyz8dr&#10;G9av38vVb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AqBqw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334DCE">
        <w:rPr>
          <w:rFonts w:ascii="Arial" w:hAnsi="Arial" w:cs="Arial"/>
          <w:color w:val="auto"/>
          <w:sz w:val="24"/>
          <w:szCs w:val="24"/>
        </w:rPr>
        <w:br/>
      </w:r>
    </w:p>
    <w:p w:rsidR="0031690D" w:rsidRDefault="00074A50" w:rsidP="000778AA">
      <w:pPr>
        <w:pStyle w:val="PargrafodaLista"/>
        <w:numPr>
          <w:ilvl w:val="0"/>
          <w:numId w:val="27"/>
        </w:numPr>
        <w:spacing w:after="0" w:line="240" w:lineRule="auto"/>
        <w:ind w:left="0" w:hanging="28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Cursando 3</w:t>
      </w:r>
      <w:r w:rsidR="00487B2A">
        <w:rPr>
          <w:rFonts w:ascii="Arial" w:hAnsi="Arial" w:cs="Arial"/>
          <w:color w:val="auto"/>
          <w:sz w:val="24"/>
          <w:szCs w:val="24"/>
        </w:rPr>
        <w:t xml:space="preserve">ª ano </w:t>
      </w:r>
      <w:r w:rsidR="001818D1">
        <w:rPr>
          <w:rFonts w:ascii="Arial" w:hAnsi="Arial" w:cs="Arial"/>
          <w:color w:val="auto"/>
          <w:sz w:val="24"/>
          <w:szCs w:val="24"/>
        </w:rPr>
        <w:t xml:space="preserve">do Ensino Médio </w:t>
      </w:r>
      <w:r w:rsidR="0031690D" w:rsidRPr="00334DCE">
        <w:rPr>
          <w:rFonts w:ascii="Arial" w:hAnsi="Arial" w:cs="Arial"/>
          <w:color w:val="auto"/>
          <w:sz w:val="24"/>
          <w:szCs w:val="24"/>
        </w:rPr>
        <w:t xml:space="preserve"> – </w:t>
      </w:r>
      <w:r w:rsidR="001818D1">
        <w:rPr>
          <w:rFonts w:ascii="Arial" w:hAnsi="Arial" w:cs="Arial"/>
          <w:color w:val="auto"/>
          <w:sz w:val="24"/>
          <w:szCs w:val="24"/>
        </w:rPr>
        <w:t>E.E.B. Conselheiro Astrogildo Odon Aguiar</w:t>
      </w:r>
      <w:r w:rsidR="0031690D" w:rsidRPr="00334DCE">
        <w:rPr>
          <w:rFonts w:ascii="Arial" w:hAnsi="Arial" w:cs="Arial"/>
          <w:color w:val="auto"/>
          <w:sz w:val="24"/>
          <w:szCs w:val="24"/>
        </w:rPr>
        <w:t xml:space="preserve"> – </w:t>
      </w:r>
      <w:r w:rsidR="006B2824">
        <w:rPr>
          <w:rFonts w:ascii="Arial" w:hAnsi="Arial" w:cs="Arial"/>
          <w:color w:val="auto"/>
          <w:sz w:val="24"/>
          <w:szCs w:val="24"/>
        </w:rPr>
        <w:t xml:space="preserve">Conclusão </w:t>
      </w:r>
      <w:r w:rsidR="003117B7">
        <w:rPr>
          <w:rFonts w:ascii="Arial" w:hAnsi="Arial" w:cs="Arial"/>
          <w:color w:val="auto"/>
          <w:sz w:val="24"/>
          <w:szCs w:val="24"/>
        </w:rPr>
        <w:t>Dez/2016</w:t>
      </w:r>
    </w:p>
    <w:p w:rsidR="00E078D4" w:rsidRPr="00334DCE" w:rsidRDefault="00E078D4" w:rsidP="00E078D4">
      <w:pPr>
        <w:pStyle w:val="PargrafodaLista"/>
        <w:spacing w:after="0" w:line="240" w:lineRule="auto"/>
        <w:ind w:left="-284"/>
        <w:rPr>
          <w:rFonts w:ascii="Arial" w:hAnsi="Arial" w:cs="Arial"/>
          <w:color w:val="auto"/>
          <w:sz w:val="24"/>
          <w:szCs w:val="24"/>
        </w:rPr>
      </w:pPr>
    </w:p>
    <w:p w:rsidR="00B30D63" w:rsidRPr="003117B7" w:rsidRDefault="00C95D09" w:rsidP="00E078D4">
      <w:pPr>
        <w:pStyle w:val="Seo"/>
        <w:spacing w:befor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H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SrQ9GusgonM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LAcbH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3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4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rYyp4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334DCE">
        <w:rPr>
          <w:rFonts w:ascii="Arial" w:hAnsi="Arial" w:cs="Arial"/>
          <w:color w:val="auto"/>
          <w:sz w:val="24"/>
          <w:szCs w:val="24"/>
        </w:rPr>
        <w:br/>
      </w:r>
    </w:p>
    <w:p w:rsidR="0031690D" w:rsidRPr="00933A9C" w:rsidRDefault="00933A9C" w:rsidP="0031690D">
      <w:pPr>
        <w:pStyle w:val="PargrafodaLista"/>
        <w:spacing w:after="0" w:line="240" w:lineRule="auto"/>
        <w:ind w:left="0"/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 w:rsidRPr="00933A9C">
        <w:rPr>
          <w:rStyle w:val="Forte"/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Qualificações</w:t>
      </w:r>
      <w:r w:rsidRPr="00933A9C">
        <w:rPr>
          <w:rStyle w:val="apple-converted-space"/>
          <w:rFonts w:ascii="Arial" w:hAnsi="Arial" w:cs="Arial"/>
          <w:bCs/>
          <w:color w:val="000000" w:themeColor="text1"/>
          <w:sz w:val="27"/>
          <w:szCs w:val="27"/>
          <w:shd w:val="clear" w:color="auto" w:fill="FFFFFF"/>
        </w:rPr>
        <w:t> </w:t>
      </w:r>
      <w:r w:rsidRPr="00933A9C">
        <w:rPr>
          <w:rFonts w:ascii="Arial" w:hAnsi="Arial" w:cs="Arial"/>
          <w:bCs/>
          <w:color w:val="000000" w:themeColor="text1"/>
          <w:sz w:val="27"/>
          <w:szCs w:val="27"/>
          <w:shd w:val="clear" w:color="auto" w:fill="FFFFFF"/>
        </w:rPr>
        <w:br/>
      </w:r>
      <w:r w:rsidRPr="00933A9C">
        <w:rPr>
          <w:rFonts w:ascii="Arial" w:hAnsi="Arial" w:cs="Arial"/>
          <w:bCs/>
          <w:color w:val="000000" w:themeColor="text1"/>
          <w:sz w:val="27"/>
          <w:szCs w:val="27"/>
          <w:shd w:val="clear" w:color="auto" w:fill="FFFFFF"/>
        </w:rPr>
        <w:br/>
      </w:r>
      <w:r w:rsidR="001F12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Dinâmico, comunicativo</w:t>
      </w:r>
      <w:r w:rsidRPr="00933A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com grande facilidade para aprender e trabalhar em equipe. Experiência no uso de computadores tanto para edições e formatações de textos como para busca de informações pela internet.</w:t>
      </w:r>
    </w:p>
    <w:p w:rsidR="00A742B5" w:rsidRPr="00074A50" w:rsidRDefault="00A742B5" w:rsidP="00074A50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:rsidR="007778C0" w:rsidRPr="00A742B5" w:rsidRDefault="007778C0" w:rsidP="00A742B5">
      <w:pPr>
        <w:pStyle w:val="PargrafodaLista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:rsidR="00A742B5" w:rsidRPr="00CD5C03" w:rsidRDefault="00CD5C03" w:rsidP="00A742B5">
      <w:pPr>
        <w:pStyle w:val="PargrafodaLista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color w:val="auto"/>
          <w:sz w:val="24"/>
          <w:szCs w:val="24"/>
        </w:rPr>
      </w:pPr>
      <w:r w:rsidRPr="00CD5C03">
        <w:rPr>
          <w:rFonts w:ascii="Arial" w:hAnsi="Arial" w:cs="Arial"/>
          <w:b/>
          <w:color w:val="auto"/>
          <w:sz w:val="24"/>
          <w:szCs w:val="24"/>
        </w:rPr>
        <w:t>CONHECIMENTOS:</w:t>
      </w:r>
    </w:p>
    <w:p w:rsidR="00A742B5" w:rsidRPr="00A742B5" w:rsidRDefault="00A742B5" w:rsidP="00A742B5">
      <w:pPr>
        <w:pStyle w:val="PargrafodaLista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A742B5">
        <w:rPr>
          <w:rFonts w:ascii="Arial" w:hAnsi="Arial" w:cs="Arial"/>
          <w:color w:val="auto"/>
          <w:sz w:val="24"/>
          <w:szCs w:val="24"/>
        </w:rPr>
        <w:t>NOÇÕES DE COMPUTAÇÃO - Básico</w:t>
      </w:r>
    </w:p>
    <w:p w:rsidR="00A742B5" w:rsidRPr="00A742B5" w:rsidRDefault="00A742B5" w:rsidP="00A742B5">
      <w:pPr>
        <w:pStyle w:val="PargrafodaLista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A742B5">
        <w:rPr>
          <w:rFonts w:ascii="Arial" w:hAnsi="Arial" w:cs="Arial"/>
          <w:color w:val="auto"/>
          <w:sz w:val="24"/>
          <w:szCs w:val="24"/>
        </w:rPr>
        <w:t>OFFICE - WORD - Avançado</w:t>
      </w:r>
    </w:p>
    <w:p w:rsidR="00A742B5" w:rsidRPr="00A742B5" w:rsidRDefault="00A742B5" w:rsidP="00A742B5">
      <w:pPr>
        <w:pStyle w:val="PargrafodaLista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A742B5">
        <w:rPr>
          <w:rFonts w:ascii="Arial" w:hAnsi="Arial" w:cs="Arial"/>
          <w:color w:val="auto"/>
          <w:sz w:val="24"/>
          <w:szCs w:val="24"/>
        </w:rPr>
        <w:t>WINDOWS - Básico</w:t>
      </w:r>
    </w:p>
    <w:p w:rsidR="00A742B5" w:rsidRDefault="00A742B5" w:rsidP="00A742B5">
      <w:pPr>
        <w:pStyle w:val="PargrafodaLista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A742B5">
        <w:rPr>
          <w:rFonts w:ascii="Arial" w:hAnsi="Arial" w:cs="Arial"/>
          <w:color w:val="auto"/>
          <w:sz w:val="24"/>
          <w:szCs w:val="24"/>
        </w:rPr>
        <w:t xml:space="preserve">INTERNET </w:t>
      </w:r>
      <w:r w:rsidR="007778C0">
        <w:rPr>
          <w:rFonts w:ascii="Arial" w:hAnsi="Arial" w:cs="Arial"/>
          <w:color w:val="auto"/>
          <w:sz w:val="24"/>
          <w:szCs w:val="24"/>
        </w:rPr>
        <w:t>-</w:t>
      </w:r>
      <w:r w:rsidRPr="00A742B5">
        <w:rPr>
          <w:rFonts w:ascii="Arial" w:hAnsi="Arial" w:cs="Arial"/>
          <w:color w:val="auto"/>
          <w:sz w:val="24"/>
          <w:szCs w:val="24"/>
        </w:rPr>
        <w:t xml:space="preserve"> Avançado</w:t>
      </w:r>
    </w:p>
    <w:p w:rsidR="007778C0" w:rsidRPr="00A742B5" w:rsidRDefault="007778C0" w:rsidP="00A742B5">
      <w:pPr>
        <w:pStyle w:val="PargrafodaLista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EXCEL - Básico</w:t>
      </w:r>
    </w:p>
    <w:p w:rsidR="00A742B5" w:rsidRPr="00A742B5" w:rsidRDefault="00A742B5" w:rsidP="00A742B5">
      <w:pPr>
        <w:pStyle w:val="PargrafodaLista"/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A742B5">
        <w:rPr>
          <w:rFonts w:ascii="Arial" w:hAnsi="Arial" w:cs="Arial"/>
          <w:color w:val="auto"/>
          <w:sz w:val="24"/>
          <w:szCs w:val="24"/>
        </w:rPr>
        <w:t>NOÇÕES DE VENDAS - Básico</w:t>
      </w:r>
    </w:p>
    <w:p w:rsidR="000A35A3" w:rsidRPr="00334DCE" w:rsidRDefault="00A742B5" w:rsidP="00A742B5">
      <w:pPr>
        <w:pStyle w:val="PargrafodaLista"/>
        <w:spacing w:after="0" w:line="240" w:lineRule="auto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   </w:t>
      </w:r>
      <w:r w:rsidR="00CD5C03">
        <w:rPr>
          <w:rFonts w:ascii="Arial" w:hAnsi="Arial" w:cs="Arial"/>
          <w:color w:val="auto"/>
          <w:sz w:val="24"/>
          <w:szCs w:val="24"/>
        </w:rPr>
        <w:t>DIGITAÇÃO - Avançado</w:t>
      </w:r>
    </w:p>
    <w:sectPr w:rsidR="000A35A3" w:rsidRPr="00334DCE" w:rsidSect="00E078D4">
      <w:headerReference w:type="default" r:id="rId8"/>
      <w:footerReference w:type="default" r:id="rId9"/>
      <w:footerReference w:type="first" r:id="rId10"/>
      <w:pgSz w:w="11907" w:h="16839" w:code="9"/>
      <w:pgMar w:top="1134" w:right="1134" w:bottom="1258" w:left="1701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67E" w:rsidRDefault="0084667E">
      <w:r>
        <w:separator/>
      </w:r>
    </w:p>
  </w:endnote>
  <w:endnote w:type="continuationSeparator" w:id="0">
    <w:p w:rsidR="0084667E" w:rsidRDefault="0084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2B5" w:rsidRDefault="00A742B5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 w:rsidR="00C95D09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2B5" w:rsidRDefault="00A742B5">
    <w:pPr>
      <w:pStyle w:val="Rodap"/>
    </w:pPr>
    <w:r>
      <w:t>_____________________________________________________</w:t>
    </w:r>
    <w:r w:rsidRPr="008424B1">
      <w:rPr>
        <w:rFonts w:ascii="Arial" w:hAnsi="Arial" w:cs="Arial"/>
        <w:sz w:val="32"/>
        <w:szCs w:val="32"/>
      </w:rPr>
      <w:t>Curriculum Vitae</w:t>
    </w:r>
    <w:r>
      <w:t>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67E" w:rsidRDefault="0084667E">
      <w:r>
        <w:separator/>
      </w:r>
    </w:p>
  </w:footnote>
  <w:footnote w:type="continuationSeparator" w:id="0">
    <w:p w:rsidR="0084667E" w:rsidRDefault="008466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2B5" w:rsidRDefault="00A742B5" w:rsidP="009967CD">
    <w:pPr>
      <w:pStyle w:val="Cabealho"/>
      <w:jc w:val="right"/>
    </w:pPr>
    <w:r>
      <w:rPr>
        <w:sz w:val="16"/>
        <w:szCs w:val="16"/>
      </w:rPr>
      <w:t>[Escolha a data]</w:t>
    </w:r>
    <w:r w:rsidR="00C95D09"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DF4E6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0105D"/>
    <w:rsid w:val="0002401A"/>
    <w:rsid w:val="00064BBF"/>
    <w:rsid w:val="000677C0"/>
    <w:rsid w:val="00074A50"/>
    <w:rsid w:val="000778AA"/>
    <w:rsid w:val="000A35A3"/>
    <w:rsid w:val="000B43EC"/>
    <w:rsid w:val="000D6C68"/>
    <w:rsid w:val="000D76AD"/>
    <w:rsid w:val="000E1FC0"/>
    <w:rsid w:val="000F500C"/>
    <w:rsid w:val="001036DE"/>
    <w:rsid w:val="001506CB"/>
    <w:rsid w:val="001638B8"/>
    <w:rsid w:val="00163F2A"/>
    <w:rsid w:val="001818D1"/>
    <w:rsid w:val="00186543"/>
    <w:rsid w:val="001F126C"/>
    <w:rsid w:val="002039BD"/>
    <w:rsid w:val="00212DCE"/>
    <w:rsid w:val="00241EA8"/>
    <w:rsid w:val="002451F3"/>
    <w:rsid w:val="00294353"/>
    <w:rsid w:val="002953A4"/>
    <w:rsid w:val="002F3E93"/>
    <w:rsid w:val="003117B7"/>
    <w:rsid w:val="003145F7"/>
    <w:rsid w:val="0031690D"/>
    <w:rsid w:val="00334DCE"/>
    <w:rsid w:val="00383E78"/>
    <w:rsid w:val="003F3B6B"/>
    <w:rsid w:val="003F6134"/>
    <w:rsid w:val="00404188"/>
    <w:rsid w:val="004131BB"/>
    <w:rsid w:val="004172D7"/>
    <w:rsid w:val="0043509E"/>
    <w:rsid w:val="00476CF8"/>
    <w:rsid w:val="00477348"/>
    <w:rsid w:val="00480153"/>
    <w:rsid w:val="00487B2A"/>
    <w:rsid w:val="00491220"/>
    <w:rsid w:val="004C4610"/>
    <w:rsid w:val="00543B18"/>
    <w:rsid w:val="0056035C"/>
    <w:rsid w:val="005657D9"/>
    <w:rsid w:val="00577927"/>
    <w:rsid w:val="0059197C"/>
    <w:rsid w:val="0059708A"/>
    <w:rsid w:val="005B5FD3"/>
    <w:rsid w:val="005E6BFC"/>
    <w:rsid w:val="0061566D"/>
    <w:rsid w:val="006745FD"/>
    <w:rsid w:val="006B2824"/>
    <w:rsid w:val="006B2DBF"/>
    <w:rsid w:val="00736D2C"/>
    <w:rsid w:val="00741D6E"/>
    <w:rsid w:val="007778C0"/>
    <w:rsid w:val="00790632"/>
    <w:rsid w:val="00794B81"/>
    <w:rsid w:val="007B7A2D"/>
    <w:rsid w:val="007C3E48"/>
    <w:rsid w:val="007D39D4"/>
    <w:rsid w:val="00837435"/>
    <w:rsid w:val="008424B1"/>
    <w:rsid w:val="0084667E"/>
    <w:rsid w:val="0085704C"/>
    <w:rsid w:val="00864F39"/>
    <w:rsid w:val="008911E6"/>
    <w:rsid w:val="008A5B5F"/>
    <w:rsid w:val="008D6B98"/>
    <w:rsid w:val="008E75EA"/>
    <w:rsid w:val="008E7D6F"/>
    <w:rsid w:val="008F61F1"/>
    <w:rsid w:val="00933A9C"/>
    <w:rsid w:val="00970617"/>
    <w:rsid w:val="009851E4"/>
    <w:rsid w:val="009967CD"/>
    <w:rsid w:val="00997906"/>
    <w:rsid w:val="009C3B99"/>
    <w:rsid w:val="009F44D8"/>
    <w:rsid w:val="00A17348"/>
    <w:rsid w:val="00A25CF8"/>
    <w:rsid w:val="00A678A8"/>
    <w:rsid w:val="00A742B5"/>
    <w:rsid w:val="00A83C78"/>
    <w:rsid w:val="00AD2672"/>
    <w:rsid w:val="00AD5F4A"/>
    <w:rsid w:val="00B30D63"/>
    <w:rsid w:val="00B430AB"/>
    <w:rsid w:val="00B44860"/>
    <w:rsid w:val="00B501EE"/>
    <w:rsid w:val="00B561CD"/>
    <w:rsid w:val="00B824D8"/>
    <w:rsid w:val="00BA5073"/>
    <w:rsid w:val="00C23DB7"/>
    <w:rsid w:val="00C553DF"/>
    <w:rsid w:val="00C62AE6"/>
    <w:rsid w:val="00C94492"/>
    <w:rsid w:val="00C95D09"/>
    <w:rsid w:val="00CA42AC"/>
    <w:rsid w:val="00CC21DB"/>
    <w:rsid w:val="00CC4BD2"/>
    <w:rsid w:val="00CD5C03"/>
    <w:rsid w:val="00D00B0D"/>
    <w:rsid w:val="00D33519"/>
    <w:rsid w:val="00D45785"/>
    <w:rsid w:val="00D46673"/>
    <w:rsid w:val="00D81FC2"/>
    <w:rsid w:val="00D87DA0"/>
    <w:rsid w:val="00D91317"/>
    <w:rsid w:val="00DC085E"/>
    <w:rsid w:val="00E078D4"/>
    <w:rsid w:val="00E37677"/>
    <w:rsid w:val="00E61316"/>
    <w:rsid w:val="00EE3102"/>
    <w:rsid w:val="00EF7280"/>
    <w:rsid w:val="00F26226"/>
    <w:rsid w:val="00F34232"/>
    <w:rsid w:val="00F61CD9"/>
    <w:rsid w:val="00F6766C"/>
    <w:rsid w:val="00F82217"/>
    <w:rsid w:val="00F941F4"/>
    <w:rsid w:val="00FA3990"/>
    <w:rsid w:val="00FA53D4"/>
    <w:rsid w:val="00FE5188"/>
    <w:rsid w:val="00FF5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text-comment">
    <w:name w:val="text-comment"/>
    <w:basedOn w:val="Fontepargpadro"/>
    <w:rsid w:val="001506CB"/>
  </w:style>
  <w:style w:type="character" w:styleId="Hyperlink">
    <w:name w:val="Hyperlink"/>
    <w:basedOn w:val="Fontepargpadro"/>
    <w:uiPriority w:val="99"/>
    <w:unhideWhenUsed/>
    <w:rsid w:val="00D87DA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33A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text-comment">
    <w:name w:val="text-comment"/>
    <w:basedOn w:val="Fontepargpadro"/>
    <w:rsid w:val="001506CB"/>
  </w:style>
  <w:style w:type="character" w:styleId="Hyperlink">
    <w:name w:val="Hyperlink"/>
    <w:basedOn w:val="Fontepargpadro"/>
    <w:uiPriority w:val="99"/>
    <w:unhideWhenUsed/>
    <w:rsid w:val="00D87DA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33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Edemilson Geraldino Pereira</vt:lpstr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Edemilson Geraldino Pereira</dc:title>
  <dc:creator>Allan</dc:creator>
  <cp:lastModifiedBy>Djonata e Vanessa</cp:lastModifiedBy>
  <cp:revision>2</cp:revision>
  <dcterms:created xsi:type="dcterms:W3CDTF">2016-01-18T13:02:00Z</dcterms:created>
  <dcterms:modified xsi:type="dcterms:W3CDTF">2016-01-18T13:02:00Z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