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F5" w:rsidRDefault="00AE0E38" w:rsidP="001F767C">
      <w:pPr>
        <w:pStyle w:val="Ttulo"/>
        <w:jc w:val="left"/>
        <w:rPr>
          <w:rFonts w:asciiTheme="minorHAnsi" w:hAnsiTheme="minorHAnsi" w:cstheme="minorHAnsi"/>
          <w:smallCaps/>
          <w:color w:val="7F7F7F" w:themeColor="text1" w:themeTint="80"/>
          <w:w w:val="120"/>
          <w:sz w:val="36"/>
          <w:szCs w:val="22"/>
        </w:rPr>
      </w:pPr>
      <w:r>
        <w:rPr>
          <w:rFonts w:asciiTheme="minorHAnsi" w:hAnsiTheme="minorHAnsi" w:cstheme="minorHAnsi"/>
          <w:smallCaps/>
          <w:color w:val="7F7F7F" w:themeColor="text1" w:themeTint="80"/>
          <w:w w:val="120"/>
          <w:sz w:val="36"/>
          <w:szCs w:val="22"/>
        </w:rPr>
        <w:t>walter projetos técnicos</w:t>
      </w:r>
    </w:p>
    <w:p w:rsidR="001F767C" w:rsidRPr="001F767C" w:rsidRDefault="001F767C" w:rsidP="001F767C">
      <w:pPr>
        <w:pStyle w:val="Ttulo"/>
        <w:tabs>
          <w:tab w:val="left" w:pos="3165"/>
        </w:tabs>
        <w:jc w:val="left"/>
        <w:rPr>
          <w:rFonts w:asciiTheme="minorHAnsi" w:hAnsiTheme="minorHAnsi" w:cstheme="minorHAnsi"/>
          <w:b w:val="0"/>
          <w:smallCaps/>
          <w:color w:val="7F7F7F" w:themeColor="text1" w:themeTint="80"/>
          <w:w w:val="120"/>
          <w:sz w:val="20"/>
        </w:rPr>
      </w:pPr>
      <w:r>
        <w:rPr>
          <w:rFonts w:asciiTheme="minorHAnsi" w:hAnsiTheme="minorHAnsi" w:cstheme="minorHAnsi"/>
          <w:b w:val="0"/>
          <w:smallCaps/>
          <w:color w:val="7F7F7F" w:themeColor="text1" w:themeTint="80"/>
          <w:w w:val="120"/>
          <w:sz w:val="20"/>
        </w:rPr>
        <w:t>cnpj-20.873.928/0001.98</w:t>
      </w:r>
    </w:p>
    <w:p w:rsidR="00AE0E38" w:rsidRPr="00AE0E38" w:rsidRDefault="00AE0E38" w:rsidP="00AE0E38">
      <w:pPr>
        <w:pStyle w:val="Ttulo"/>
        <w:tabs>
          <w:tab w:val="left" w:pos="3330"/>
        </w:tabs>
        <w:jc w:val="left"/>
        <w:rPr>
          <w:rFonts w:asciiTheme="minorHAnsi" w:hAnsiTheme="minorHAnsi" w:cstheme="minorHAnsi"/>
          <w:smallCaps/>
          <w:color w:val="7F7F7F" w:themeColor="text1" w:themeTint="80"/>
          <w:w w:val="120"/>
          <w:sz w:val="20"/>
        </w:rPr>
      </w:pPr>
      <w:r>
        <w:rPr>
          <w:rFonts w:asciiTheme="minorHAnsi" w:hAnsiTheme="minorHAnsi" w:cstheme="minorHAnsi"/>
          <w:b w:val="0"/>
          <w:smallCaps/>
          <w:color w:val="7F7F7F" w:themeColor="text1" w:themeTint="80"/>
          <w:w w:val="120"/>
          <w:sz w:val="20"/>
        </w:rPr>
        <w:t>mecanicos – elétricos- automação</w:t>
      </w: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10598"/>
      </w:tblGrid>
      <w:tr w:rsidR="003E2E62" w:rsidRPr="002D7554" w:rsidTr="003E2E62">
        <w:tc>
          <w:tcPr>
            <w:tcW w:w="10598" w:type="dxa"/>
            <w:vAlign w:val="center"/>
          </w:tcPr>
          <w:p w:rsidR="003E2E62" w:rsidRPr="00E866BF" w:rsidRDefault="00FF700C" w:rsidP="001F767C">
            <w:pPr>
              <w:rPr>
                <w:rFonts w:asciiTheme="minorHAnsi" w:hAnsiTheme="minorHAnsi" w:cstheme="minorHAnsi"/>
                <w:color w:val="0D0D0D" w:themeColor="text1" w:themeTint="F2"/>
                <w:lang w:val="en-US"/>
              </w:rPr>
            </w:pPr>
            <w:r>
              <w:rPr>
                <w:rFonts w:asciiTheme="minorHAnsi" w:hAnsiTheme="minorHAnsi" w:cstheme="minorHAnsi"/>
                <w:color w:val="0D0D0D" w:themeColor="text1" w:themeTint="F2"/>
                <w:lang w:val="en-US"/>
              </w:rPr>
              <w:t>ITAJAI</w:t>
            </w:r>
            <w:r w:rsidR="00E410A0">
              <w:rPr>
                <w:rFonts w:asciiTheme="minorHAnsi" w:hAnsiTheme="minorHAnsi" w:cstheme="minorHAnsi"/>
                <w:color w:val="0D0D0D" w:themeColor="text1" w:themeTint="F2"/>
                <w:lang w:val="en-US"/>
              </w:rPr>
              <w:t xml:space="preserve"> - SC</w:t>
            </w:r>
          </w:p>
        </w:tc>
      </w:tr>
      <w:tr w:rsidR="003E2E62" w:rsidRPr="00136749" w:rsidTr="003E2E62">
        <w:trPr>
          <w:trHeight w:val="80"/>
        </w:trPr>
        <w:tc>
          <w:tcPr>
            <w:tcW w:w="10598" w:type="dxa"/>
            <w:vAlign w:val="center"/>
          </w:tcPr>
          <w:p w:rsidR="003E2E62" w:rsidRPr="009C666C" w:rsidRDefault="009161DD" w:rsidP="001F767C">
            <w:pPr>
              <w:rPr>
                <w:rFonts w:asciiTheme="minorHAnsi" w:hAnsiTheme="minorHAnsi" w:cstheme="minorHAnsi"/>
                <w:color w:val="0D0D0D" w:themeColor="text1" w:themeTint="F2"/>
              </w:rPr>
            </w:pPr>
            <w:r>
              <w:rPr>
                <w:rFonts w:asciiTheme="minorHAnsi" w:hAnsiTheme="minorHAnsi" w:cstheme="minorHAnsi"/>
                <w:color w:val="0D0D0D" w:themeColor="text1" w:themeTint="F2"/>
              </w:rPr>
              <w:t>Tels (47) 99927523</w:t>
            </w:r>
            <w:r w:rsidR="002549D9">
              <w:rPr>
                <w:rFonts w:asciiTheme="minorHAnsi" w:hAnsiTheme="minorHAnsi" w:cstheme="minorHAnsi"/>
                <w:color w:val="0D0D0D" w:themeColor="text1" w:themeTint="F2"/>
              </w:rPr>
              <w:t xml:space="preserve"> (Cel. TIM) </w:t>
            </w:r>
            <w:bookmarkStart w:id="0" w:name="_GoBack"/>
            <w:bookmarkEnd w:id="0"/>
          </w:p>
        </w:tc>
      </w:tr>
      <w:tr w:rsidR="003E2E62" w:rsidRPr="00136749" w:rsidTr="003E2E62">
        <w:trPr>
          <w:trHeight w:val="80"/>
        </w:trPr>
        <w:tc>
          <w:tcPr>
            <w:tcW w:w="10598" w:type="dxa"/>
            <w:vAlign w:val="center"/>
          </w:tcPr>
          <w:p w:rsidR="003E2E62" w:rsidRPr="009C666C" w:rsidRDefault="00AE0E38" w:rsidP="001F767C">
            <w:pPr>
              <w:rPr>
                <w:rFonts w:asciiTheme="minorHAnsi" w:hAnsiTheme="minorHAnsi" w:cstheme="minorHAnsi"/>
              </w:rPr>
            </w:pPr>
            <w:r>
              <w:rPr>
                <w:rStyle w:val="Hyperlink"/>
                <w:rFonts w:asciiTheme="minorHAnsi" w:hAnsiTheme="minorHAnsi" w:cstheme="minorHAnsi"/>
                <w:sz w:val="22"/>
              </w:rPr>
              <w:t>nweprojetos@gmail</w:t>
            </w:r>
            <w:r w:rsidR="00B553A1" w:rsidRPr="00B553A1">
              <w:rPr>
                <w:rStyle w:val="Hyperlink"/>
                <w:rFonts w:asciiTheme="minorHAnsi" w:hAnsiTheme="minorHAnsi" w:cstheme="minorHAnsi"/>
                <w:sz w:val="22"/>
              </w:rPr>
              <w:t>.com</w:t>
            </w:r>
            <w:r w:rsidR="00540356">
              <w:rPr>
                <w:rStyle w:val="Hyperlink"/>
                <w:rFonts w:asciiTheme="minorHAnsi" w:hAnsiTheme="minorHAnsi" w:cstheme="minorHAnsi"/>
                <w:color w:val="808080" w:themeColor="background1" w:themeShade="80"/>
                <w:sz w:val="22"/>
                <w:u w:val="none"/>
              </w:rPr>
              <w:t xml:space="preserve"> </w:t>
            </w:r>
            <w:r w:rsidR="00871F4D" w:rsidRPr="009C666C">
              <w:rPr>
                <w:rFonts w:asciiTheme="minorHAnsi" w:hAnsiTheme="minorHAnsi" w:cstheme="minorHAnsi"/>
                <w:color w:val="808080" w:themeColor="background1" w:themeShade="80"/>
                <w:sz w:val="22"/>
              </w:rPr>
              <w:t xml:space="preserve"> </w:t>
            </w:r>
          </w:p>
        </w:tc>
      </w:tr>
    </w:tbl>
    <w:p w:rsidR="00BE15B9" w:rsidRPr="00136749" w:rsidRDefault="00BE15B9" w:rsidP="00E410A0">
      <w:pPr>
        <w:rPr>
          <w:rFonts w:ascii="Arial" w:hAnsi="Arial" w:cs="Arial"/>
          <w:sz w:val="22"/>
          <w:szCs w:val="22"/>
          <w:u w:val="single"/>
        </w:rPr>
      </w:pPr>
    </w:p>
    <w:p w:rsidR="00BF1A63" w:rsidRPr="00CA614E" w:rsidRDefault="001F767C" w:rsidP="00CA614E">
      <w:pPr>
        <w:pBdr>
          <w:top w:val="single" w:sz="4" w:space="1" w:color="auto"/>
          <w:bottom w:val="single" w:sz="4" w:space="1" w:color="auto"/>
        </w:pBdr>
        <w:shd w:val="clear" w:color="auto" w:fill="244061" w:themeFill="accent1" w:themeFillShade="80"/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24"/>
          <w:szCs w:val="22"/>
        </w:rPr>
      </w:pPr>
      <w:r>
        <w:rPr>
          <w:rFonts w:asciiTheme="minorHAnsi" w:hAnsiTheme="minorHAnsi" w:cstheme="minorHAnsi"/>
          <w:b/>
          <w:color w:val="FFFFFF" w:themeColor="background1"/>
          <w:sz w:val="24"/>
          <w:szCs w:val="22"/>
        </w:rPr>
        <w:t>PRESTAÇÃO de SERVIÇOS em PROJÉTOS INDUSTRIAIS e EQUIPAMENTOS</w:t>
      </w:r>
    </w:p>
    <w:p w:rsidR="00BE15B9" w:rsidRPr="00136749" w:rsidRDefault="00BE15B9" w:rsidP="00E410A0">
      <w:pPr>
        <w:rPr>
          <w:rFonts w:ascii="Arial" w:hAnsi="Arial" w:cs="Arial"/>
          <w:sz w:val="22"/>
          <w:szCs w:val="22"/>
        </w:rPr>
      </w:pPr>
    </w:p>
    <w:p w:rsidR="004E43F5" w:rsidRPr="00FF58F8" w:rsidRDefault="009C666C" w:rsidP="00CA614E">
      <w:pPr>
        <w:pStyle w:val="Ttulo1"/>
        <w:spacing w:line="276" w:lineRule="auto"/>
        <w:rPr>
          <w:rFonts w:asciiTheme="minorHAnsi" w:hAnsiTheme="minorHAnsi" w:cstheme="minorHAnsi"/>
          <w:sz w:val="24"/>
          <w:szCs w:val="22"/>
        </w:rPr>
      </w:pPr>
      <w:r w:rsidRPr="00FF58F8">
        <w:rPr>
          <w:rFonts w:asciiTheme="minorHAnsi" w:hAnsiTheme="minorHAnsi" w:cstheme="minorHAnsi"/>
          <w:sz w:val="24"/>
          <w:szCs w:val="22"/>
        </w:rPr>
        <w:t>RESUMO</w:t>
      </w:r>
      <w:r w:rsidR="006A3B0D">
        <w:rPr>
          <w:rFonts w:asciiTheme="minorHAnsi" w:hAnsiTheme="minorHAnsi" w:cstheme="minorHAnsi"/>
          <w:sz w:val="24"/>
          <w:szCs w:val="22"/>
        </w:rPr>
        <w:t>:</w:t>
      </w:r>
    </w:p>
    <w:p w:rsidR="004E43F5" w:rsidRDefault="00B553A1" w:rsidP="00FF58F8">
      <w:pPr>
        <w:pStyle w:val="Corpodetexto"/>
        <w:spacing w:line="276" w:lineRule="auto"/>
        <w:ind w:left="426" w:right="402" w:firstLine="425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Profissional com 35</w:t>
      </w:r>
      <w:r w:rsidR="00EE63DA" w:rsidRPr="009C666C">
        <w:rPr>
          <w:rFonts w:asciiTheme="minorHAnsi" w:hAnsiTheme="minorHAnsi" w:cstheme="minorHAnsi"/>
          <w:sz w:val="22"/>
          <w:szCs w:val="22"/>
          <w:lang w:val="pt-PT"/>
        </w:rPr>
        <w:t xml:space="preserve"> anos de </w:t>
      </w:r>
      <w:r w:rsidR="00EE63DA" w:rsidRPr="009C666C">
        <w:rPr>
          <w:rFonts w:asciiTheme="minorHAnsi" w:hAnsiTheme="minorHAnsi" w:cstheme="minorHAnsi"/>
          <w:sz w:val="22"/>
          <w:szCs w:val="22"/>
        </w:rPr>
        <w:t>atuação</w:t>
      </w:r>
      <w:r w:rsidR="00EE63DA" w:rsidRPr="009C666C">
        <w:rPr>
          <w:rFonts w:asciiTheme="minorHAnsi" w:hAnsiTheme="minorHAnsi" w:cstheme="minorHAnsi"/>
          <w:sz w:val="22"/>
          <w:szCs w:val="22"/>
          <w:lang w:val="pt-PT"/>
        </w:rPr>
        <w:t xml:space="preserve"> em </w:t>
      </w:r>
      <w:r w:rsidR="00EE63DA" w:rsidRPr="009C666C">
        <w:rPr>
          <w:rStyle w:val="adtext"/>
          <w:rFonts w:asciiTheme="minorHAnsi" w:hAnsiTheme="minorHAnsi" w:cstheme="minorHAnsi"/>
          <w:sz w:val="22"/>
          <w:szCs w:val="22"/>
          <w:lang w:val="pt-PT"/>
        </w:rPr>
        <w:t>empresas</w:t>
      </w:r>
      <w:r w:rsidR="00EE63DA" w:rsidRPr="009C666C">
        <w:rPr>
          <w:rFonts w:asciiTheme="minorHAnsi" w:hAnsiTheme="minorHAnsi" w:cstheme="minorHAnsi"/>
          <w:sz w:val="22"/>
          <w:szCs w:val="22"/>
          <w:lang w:val="pt-PT"/>
        </w:rPr>
        <w:t xml:space="preserve"> nacionais e multina</w:t>
      </w:r>
      <w:r w:rsidR="000A0B22">
        <w:rPr>
          <w:rFonts w:asciiTheme="minorHAnsi" w:hAnsiTheme="minorHAnsi" w:cstheme="minorHAnsi"/>
          <w:sz w:val="22"/>
          <w:szCs w:val="22"/>
          <w:lang w:val="pt-PT"/>
        </w:rPr>
        <w:t>cionais de grande porte,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a</w:t>
      </w:r>
      <w:r w:rsidR="00EE63DA" w:rsidRPr="009C666C">
        <w:rPr>
          <w:rFonts w:asciiTheme="minorHAnsi" w:hAnsiTheme="minorHAnsi" w:cstheme="minorHAnsi"/>
          <w:sz w:val="22"/>
          <w:szCs w:val="22"/>
          <w:lang w:val="pt-PT"/>
        </w:rPr>
        <w:t xml:space="preserve">brangente histórico de </w:t>
      </w:r>
      <w:r w:rsidR="00EE63DA" w:rsidRPr="009C666C">
        <w:rPr>
          <w:rFonts w:asciiTheme="minorHAnsi" w:hAnsiTheme="minorHAnsi" w:cstheme="minorHAnsi"/>
          <w:sz w:val="22"/>
          <w:szCs w:val="22"/>
        </w:rPr>
        <w:t>projetos</w:t>
      </w:r>
      <w:r w:rsidR="00EE63DA" w:rsidRPr="009C666C">
        <w:rPr>
          <w:rFonts w:asciiTheme="minorHAnsi" w:hAnsiTheme="minorHAnsi" w:cstheme="minorHAnsi"/>
          <w:sz w:val="22"/>
          <w:szCs w:val="22"/>
          <w:lang w:val="pt-PT"/>
        </w:rPr>
        <w:t xml:space="preserve"> executados no segmento industrial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alimentício e papel / celulose</w:t>
      </w:r>
      <w:r w:rsidR="00EE63DA" w:rsidRPr="009C666C">
        <w:rPr>
          <w:rFonts w:asciiTheme="minorHAnsi" w:hAnsiTheme="minorHAnsi" w:cstheme="minorHAnsi"/>
          <w:sz w:val="22"/>
          <w:szCs w:val="22"/>
          <w:lang w:val="pt-PT"/>
        </w:rPr>
        <w:t>.</w:t>
      </w:r>
      <w:r w:rsidR="00B04DA9">
        <w:rPr>
          <w:rFonts w:asciiTheme="minorHAnsi" w:hAnsiTheme="minorHAnsi" w:cstheme="minorHAnsi"/>
          <w:sz w:val="22"/>
          <w:szCs w:val="22"/>
          <w:lang w:val="pt-PT"/>
        </w:rPr>
        <w:t xml:space="preserve"> Sólida experiencia em projetos de máquinas, tubulações, calderaria, levantamento de campo, listas de materiais, interpretação de desenhos, projetos e outros. </w:t>
      </w:r>
    </w:p>
    <w:p w:rsidR="00B553A1" w:rsidRDefault="00B553A1" w:rsidP="00E410A0">
      <w:pPr>
        <w:pStyle w:val="Corpodetexto"/>
        <w:ind w:left="426" w:right="402" w:firstLine="425"/>
        <w:rPr>
          <w:rFonts w:asciiTheme="minorHAnsi" w:hAnsiTheme="minorHAnsi" w:cstheme="minorHAnsi"/>
          <w:sz w:val="22"/>
          <w:szCs w:val="22"/>
          <w:lang w:val="pt-PT"/>
        </w:rPr>
      </w:pPr>
    </w:p>
    <w:p w:rsidR="004E43F5" w:rsidRDefault="004E43F5" w:rsidP="00CA614E">
      <w:pPr>
        <w:pStyle w:val="Ttulo1"/>
        <w:spacing w:line="276" w:lineRule="auto"/>
        <w:rPr>
          <w:rFonts w:asciiTheme="minorHAnsi" w:hAnsiTheme="minorHAnsi" w:cstheme="minorHAnsi"/>
          <w:sz w:val="24"/>
          <w:szCs w:val="22"/>
        </w:rPr>
      </w:pPr>
      <w:r w:rsidRPr="00FF58F8">
        <w:rPr>
          <w:rFonts w:asciiTheme="minorHAnsi" w:hAnsiTheme="minorHAnsi" w:cstheme="minorHAnsi"/>
          <w:sz w:val="24"/>
          <w:szCs w:val="22"/>
        </w:rPr>
        <w:t xml:space="preserve">EXPERIÊNCIA </w:t>
      </w:r>
      <w:r w:rsidR="009C666C" w:rsidRPr="00FF58F8">
        <w:rPr>
          <w:rFonts w:asciiTheme="minorHAnsi" w:hAnsiTheme="minorHAnsi" w:cstheme="minorHAnsi"/>
          <w:sz w:val="24"/>
          <w:szCs w:val="22"/>
        </w:rPr>
        <w:t>PROFISSIONAL</w:t>
      </w:r>
      <w:r w:rsidR="009161DD">
        <w:rPr>
          <w:rFonts w:asciiTheme="minorHAnsi" w:hAnsiTheme="minorHAnsi" w:cstheme="minorHAnsi"/>
          <w:sz w:val="24"/>
          <w:szCs w:val="22"/>
        </w:rPr>
        <w:t>:</w:t>
      </w:r>
    </w:p>
    <w:p w:rsidR="00D04047" w:rsidRPr="00D04047" w:rsidRDefault="00D04047" w:rsidP="00E410A0"/>
    <w:p w:rsidR="000A0B22" w:rsidRDefault="002523D1" w:rsidP="000A0B22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Prestação de Serviços p/ </w:t>
      </w:r>
      <w:r w:rsidR="00802CEB">
        <w:rPr>
          <w:rFonts w:asciiTheme="minorHAnsi" w:hAnsiTheme="minorHAnsi" w:cstheme="minorHAnsi"/>
          <w:b/>
          <w:sz w:val="22"/>
          <w:szCs w:val="22"/>
        </w:rPr>
        <w:t>K</w:t>
      </w:r>
      <w:r w:rsidR="00B04DA9">
        <w:rPr>
          <w:rFonts w:asciiTheme="minorHAnsi" w:hAnsiTheme="minorHAnsi" w:cstheme="minorHAnsi"/>
          <w:b/>
          <w:sz w:val="22"/>
          <w:szCs w:val="22"/>
        </w:rPr>
        <w:t>labim –</w:t>
      </w:r>
      <w:r>
        <w:rPr>
          <w:rFonts w:asciiTheme="minorHAnsi" w:hAnsiTheme="minorHAnsi" w:cstheme="minorHAnsi"/>
          <w:b/>
          <w:sz w:val="22"/>
          <w:szCs w:val="22"/>
        </w:rPr>
        <w:t xml:space="preserve"> PR /</w:t>
      </w:r>
      <w:r w:rsidR="00B04DA9">
        <w:rPr>
          <w:rFonts w:asciiTheme="minorHAnsi" w:hAnsiTheme="minorHAnsi" w:cstheme="minorHAnsi"/>
          <w:b/>
          <w:sz w:val="22"/>
          <w:szCs w:val="22"/>
        </w:rPr>
        <w:t xml:space="preserve"> SC / </w:t>
      </w:r>
      <w:r>
        <w:rPr>
          <w:rFonts w:asciiTheme="minorHAnsi" w:hAnsiTheme="minorHAnsi" w:cstheme="minorHAnsi"/>
          <w:b/>
          <w:sz w:val="22"/>
          <w:szCs w:val="22"/>
        </w:rPr>
        <w:t>SP: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802CEB" w:rsidRPr="00802CEB" w:rsidRDefault="00802CEB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Papel / Celulose;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04DA9" w:rsidRPr="002523D1" w:rsidRDefault="00B04DA9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Estudo de Layouts;</w:t>
      </w:r>
    </w:p>
    <w:p w:rsidR="00B04DA9" w:rsidRPr="002523D1" w:rsidRDefault="00B04DA9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Isométricos de tubulações de Utilidades;</w:t>
      </w:r>
    </w:p>
    <w:p w:rsid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Acompanhamento de montagens;</w:t>
      </w:r>
    </w:p>
    <w:p w:rsidR="002523D1" w:rsidRDefault="002523D1" w:rsidP="002523D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Nobrecel – SP: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802CEB" w:rsidRPr="00802CEB" w:rsidRDefault="00802CEB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Papel / Celulose;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2523D1" w:rsidRP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 do novo pátio de biomassa</w:t>
      </w:r>
      <w:r w:rsidRPr="002523D1">
        <w:rPr>
          <w:rFonts w:asciiTheme="minorHAnsi" w:hAnsiTheme="minorHAnsi" w:cstheme="minorHAnsi"/>
          <w:sz w:val="22"/>
          <w:szCs w:val="22"/>
        </w:rPr>
        <w:t>;</w:t>
      </w:r>
    </w:p>
    <w:p w:rsid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Acompanhamento de montagens;</w:t>
      </w:r>
    </w:p>
    <w:p w:rsidR="002523D1" w:rsidRDefault="002523D1" w:rsidP="002523D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Novacki – SC: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802CEB" w:rsidRPr="00802CEB" w:rsidRDefault="00802CEB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Papel / Celulose;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2523D1" w:rsidRP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Redimensionamento / Melhorias no sistema de alimentação das caldeiras</w:t>
      </w:r>
      <w:r w:rsidRPr="002523D1">
        <w:rPr>
          <w:rFonts w:asciiTheme="minorHAnsi" w:hAnsiTheme="minorHAnsi" w:cstheme="minorHAnsi"/>
          <w:sz w:val="22"/>
          <w:szCs w:val="22"/>
        </w:rPr>
        <w:t>;</w:t>
      </w:r>
    </w:p>
    <w:p w:rsidR="002523D1" w:rsidRP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Isométricos de tubulações de Utilidades;</w:t>
      </w:r>
    </w:p>
    <w:p w:rsid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Acompanhamento de montagens;</w:t>
      </w:r>
    </w:p>
    <w:p w:rsidR="00BB7621" w:rsidRDefault="00BB7621" w:rsidP="00BB762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AMBEV – GO: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Cervejaria;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B7621" w:rsidRPr="002523D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Estudo de Layouts;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Dimensionamento de tubulações de utilidades;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Acompanhamento de montagem de 1 caldeira biomassa de 30ton/h; </w:t>
      </w:r>
    </w:p>
    <w:p w:rsidR="00E410A0" w:rsidRDefault="00E410A0" w:rsidP="00E410A0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Cargill – GO:</w:t>
      </w:r>
    </w:p>
    <w:p w:rsidR="00E410A0" w:rsidRDefault="00E410A0" w:rsidP="00E410A0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E410A0" w:rsidRDefault="00E410A0" w:rsidP="00E410A0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Alimentício;</w:t>
      </w:r>
    </w:p>
    <w:p w:rsidR="00E410A0" w:rsidRDefault="00E410A0" w:rsidP="00E410A0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E410A0" w:rsidRPr="002523D1" w:rsidRDefault="00E410A0" w:rsidP="00E410A0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Estudo de Layouts;</w:t>
      </w:r>
    </w:p>
    <w:p w:rsidR="00E410A0" w:rsidRDefault="00E410A0" w:rsidP="00E410A0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Dimensionamento de tubulações de utilidades;</w:t>
      </w:r>
    </w:p>
    <w:p w:rsidR="00BB7621" w:rsidRDefault="00E410A0" w:rsidP="00953CD5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E410A0">
        <w:rPr>
          <w:rFonts w:asciiTheme="minorHAnsi" w:hAnsiTheme="minorHAnsi" w:cstheme="minorHAnsi"/>
          <w:sz w:val="22"/>
          <w:szCs w:val="22"/>
        </w:rPr>
        <w:t>Redimensionamento do sistema de alimentação das caldeiras biomassa;</w:t>
      </w:r>
    </w:p>
    <w:p w:rsidR="00E410A0" w:rsidRPr="00E410A0" w:rsidRDefault="00E410A0" w:rsidP="00E410A0">
      <w:pPr>
        <w:pStyle w:val="PargrafodaLista"/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</w:p>
    <w:p w:rsidR="00D04047" w:rsidRPr="00D04047" w:rsidRDefault="00D04047" w:rsidP="00E410A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523D1" w:rsidRDefault="002523D1" w:rsidP="002523D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Unilever – GO / PE: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802CEB" w:rsidRDefault="00802CEB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Alimentício;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2523D1" w:rsidRP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Estudo de Layouts;</w:t>
      </w:r>
    </w:p>
    <w:p w:rsid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Isométricos de tubulações de Utilidades;</w:t>
      </w:r>
    </w:p>
    <w:p w:rsidR="002523D1" w:rsidRP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Desmontagem e transferência de linhas de produção;</w:t>
      </w:r>
    </w:p>
    <w:p w:rsid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Acompanhamento de montagens;</w:t>
      </w:r>
    </w:p>
    <w:p w:rsidR="00BB7621" w:rsidRDefault="00BB7621" w:rsidP="00BB762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Hypermarcas – GO / SP: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Higiene e Limpeza;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Estudo de Layouts;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Dimensionamento de tubulações de utilidades;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Acompanhamento de montagem de equipamentos e linhas de produção de detergente;</w:t>
      </w:r>
    </w:p>
    <w:p w:rsidR="00BB7621" w:rsidRDefault="00BB7621" w:rsidP="00BB762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JBS / Minuano – GO: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Higiene e Limpeza;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Estudos de layouts</w:t>
      </w:r>
      <w:r w:rsidRPr="002523D1">
        <w:rPr>
          <w:rFonts w:asciiTheme="minorHAnsi" w:hAnsiTheme="minorHAnsi" w:cstheme="minorHAnsi"/>
          <w:sz w:val="22"/>
          <w:szCs w:val="22"/>
        </w:rPr>
        <w:t>;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Acompanhamento geral de montagem na nova fábrica de sabonetes “Albany”;</w:t>
      </w:r>
    </w:p>
    <w:p w:rsidR="002523D1" w:rsidRDefault="002523D1" w:rsidP="002523D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Brasfrigo – GO:</w:t>
      </w:r>
    </w:p>
    <w:p w:rsidR="00802CEB" w:rsidRDefault="002523D1" w:rsidP="002523D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Alimentício</w:t>
      </w:r>
      <w:r w:rsidR="00802CEB">
        <w:rPr>
          <w:rFonts w:asciiTheme="minorHAnsi" w:hAnsiTheme="minorHAnsi" w:cstheme="minorHAnsi"/>
          <w:sz w:val="22"/>
          <w:szCs w:val="22"/>
        </w:rPr>
        <w:t>;</w:t>
      </w:r>
    </w:p>
    <w:p w:rsidR="002523D1" w:rsidRDefault="002523D1" w:rsidP="002523D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2523D1" w:rsidRP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Estudo de Layouts;</w:t>
      </w:r>
    </w:p>
    <w:p w:rsid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Isométricos de tubulações de Utilidades;</w:t>
      </w:r>
    </w:p>
    <w:p w:rsid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Desmontagem</w:t>
      </w:r>
      <w:r w:rsidR="00802CEB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transferência</w:t>
      </w:r>
      <w:r w:rsidR="00802CEB">
        <w:rPr>
          <w:rFonts w:asciiTheme="minorHAnsi" w:hAnsiTheme="minorHAnsi" w:cstheme="minorHAnsi"/>
          <w:sz w:val="22"/>
          <w:szCs w:val="22"/>
        </w:rPr>
        <w:t xml:space="preserve"> e montagem de 2 concentradores de suco tomates;</w:t>
      </w:r>
    </w:p>
    <w:p w:rsidR="00802CEB" w:rsidRPr="002523D1" w:rsidRDefault="00802CEB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Desmontagem, transferência e montagem de 1 caldeira BPF de 25ton/h</w:t>
      </w:r>
    </w:p>
    <w:p w:rsidR="002523D1" w:rsidRDefault="002523D1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Apoio técnico na construção da nova fábrica de processamento de vegetais;</w:t>
      </w:r>
    </w:p>
    <w:p w:rsidR="00802CEB" w:rsidRDefault="00802CEB" w:rsidP="00802CEB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Goiás Verde Alimentos – GO: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802CEB" w:rsidRDefault="00802CEB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Alimentício;</w:t>
      </w:r>
    </w:p>
    <w:p w:rsidR="00802CEB" w:rsidRDefault="00802CEB" w:rsidP="00802CEB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802CEB" w:rsidRDefault="00802CEB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 w:rsidRPr="002523D1">
        <w:rPr>
          <w:rFonts w:asciiTheme="minorHAnsi" w:hAnsiTheme="minorHAnsi" w:cstheme="minorHAnsi"/>
          <w:sz w:val="22"/>
          <w:szCs w:val="22"/>
        </w:rPr>
        <w:t>Estudo de Layouts;</w:t>
      </w:r>
    </w:p>
    <w:p w:rsidR="00802CEB" w:rsidRDefault="00802CEB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Redimensionamento do sistema hídrico de descarregamento e transporte de tomates;</w:t>
      </w:r>
    </w:p>
    <w:p w:rsidR="00802CEB" w:rsidRDefault="00802CEB" w:rsidP="00802CEB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Acompanhamento de montagem de 1 caldeira biomassa de 30ton/h;</w:t>
      </w:r>
    </w:p>
    <w:p w:rsidR="00BB7621" w:rsidRDefault="00BB7621" w:rsidP="00BB762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Máquinas Bruno – SC: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BB7621" w:rsidRPr="00802CEB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Projetos / Fabricação de Equipamentos;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 de máquinas em geral</w:t>
      </w:r>
      <w:r w:rsidRPr="002523D1">
        <w:rPr>
          <w:rFonts w:asciiTheme="minorHAnsi" w:hAnsiTheme="minorHAnsi" w:cstheme="minorHAnsi"/>
          <w:sz w:val="22"/>
          <w:szCs w:val="22"/>
        </w:rPr>
        <w:t>;</w:t>
      </w:r>
    </w:p>
    <w:p w:rsidR="00BB7621" w:rsidRDefault="00BB7621" w:rsidP="00BB762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Metal Service – SC: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Projetos / Fabricação de Equipamentos;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Projetos de máquinas para indústria de papel / celulose</w:t>
      </w:r>
      <w:r w:rsidRPr="002523D1">
        <w:rPr>
          <w:rFonts w:asciiTheme="minorHAnsi" w:hAnsiTheme="minorHAnsi" w:cstheme="minorHAnsi"/>
          <w:sz w:val="22"/>
          <w:szCs w:val="22"/>
        </w:rPr>
        <w:t>;</w:t>
      </w:r>
    </w:p>
    <w:p w:rsidR="00E410A0" w:rsidRDefault="00E410A0" w:rsidP="00E410A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410A0" w:rsidRDefault="00E410A0" w:rsidP="00E410A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410A0" w:rsidRPr="00E410A0" w:rsidRDefault="00E410A0" w:rsidP="00E410A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B7621" w:rsidRDefault="00BB7621" w:rsidP="00BB762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Hergen – SC: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Projetos / Fabricação de Equipamentos;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Projetos de máquinas para indústria de papel / celulose</w:t>
      </w:r>
      <w:r w:rsidRPr="002523D1">
        <w:rPr>
          <w:rFonts w:asciiTheme="minorHAnsi" w:hAnsiTheme="minorHAnsi" w:cstheme="minorHAnsi"/>
          <w:sz w:val="22"/>
          <w:szCs w:val="22"/>
        </w:rPr>
        <w:t>;</w:t>
      </w:r>
    </w:p>
    <w:p w:rsidR="00BB7621" w:rsidRDefault="00BB7621" w:rsidP="00BB762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H. Bremer – SC: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Fabricação de Equipamentos;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Projetos de caldeiras e máquinas;</w:t>
      </w:r>
    </w:p>
    <w:p w:rsidR="00BB7621" w:rsidRDefault="00BB7621" w:rsidP="00BB762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Cecamaq – SC: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Fabricação de Equipamentos;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B7621" w:rsidRP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Projetos de caldeiras e máquinas;</w:t>
      </w:r>
    </w:p>
    <w:p w:rsidR="00BB7621" w:rsidRDefault="00BB7621" w:rsidP="00BB7621">
      <w:pPr>
        <w:pStyle w:val="PargrafodaLista"/>
        <w:numPr>
          <w:ilvl w:val="1"/>
          <w:numId w:val="38"/>
        </w:numPr>
        <w:spacing w:line="276" w:lineRule="auto"/>
        <w:ind w:left="567" w:hanging="14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Prestação de Serviços p/ Dujua – SC: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Segmento: 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Fabricação de Equipamentos;</w:t>
      </w:r>
    </w:p>
    <w:p w:rsidR="00BB7621" w:rsidRDefault="00BB7621" w:rsidP="00BB7621">
      <w:pPr>
        <w:pStyle w:val="PargrafodaLista"/>
        <w:numPr>
          <w:ilvl w:val="2"/>
          <w:numId w:val="38"/>
        </w:numPr>
        <w:spacing w:line="276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Principais projetos:</w:t>
      </w:r>
    </w:p>
    <w:p w:rsidR="00BB7621" w:rsidRDefault="00BB7621" w:rsidP="00BB7621">
      <w:pPr>
        <w:pStyle w:val="PargrafodaLista"/>
        <w:numPr>
          <w:ilvl w:val="3"/>
          <w:numId w:val="38"/>
        </w:numPr>
        <w:spacing w:line="276" w:lineRule="auto"/>
        <w:ind w:left="170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Projetos de máquinas p/ alimentação de caldeiras a biomassa;</w:t>
      </w:r>
    </w:p>
    <w:p w:rsidR="005D41DE" w:rsidRDefault="005D41DE" w:rsidP="005D41DE">
      <w:pPr>
        <w:pStyle w:val="PargrafodaLista"/>
        <w:spacing w:line="276" w:lineRule="auto"/>
        <w:ind w:left="2160"/>
        <w:jc w:val="both"/>
        <w:rPr>
          <w:rFonts w:asciiTheme="minorHAnsi" w:hAnsiTheme="minorHAnsi" w:cstheme="minorHAnsi"/>
          <w:sz w:val="22"/>
          <w:szCs w:val="22"/>
        </w:rPr>
      </w:pPr>
    </w:p>
    <w:p w:rsidR="005D41DE" w:rsidRDefault="005D41DE" w:rsidP="005D41DE">
      <w:pPr>
        <w:pStyle w:val="PargrafodaLista"/>
        <w:spacing w:line="276" w:lineRule="auto"/>
        <w:ind w:left="2160"/>
        <w:jc w:val="both"/>
        <w:rPr>
          <w:rFonts w:asciiTheme="minorHAnsi" w:hAnsiTheme="minorHAnsi" w:cstheme="minorHAnsi"/>
          <w:sz w:val="22"/>
          <w:szCs w:val="22"/>
        </w:rPr>
      </w:pPr>
    </w:p>
    <w:p w:rsidR="005D41DE" w:rsidRDefault="005D41DE" w:rsidP="005D41D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Atualmente estamos prestando Serviços na Trombini Embalagens de Fraiburgo -SC</w:t>
      </w:r>
      <w:r w:rsidRPr="005D41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D41DE" w:rsidRPr="005D41DE" w:rsidRDefault="005D41DE" w:rsidP="005D41D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D41DE" w:rsidRPr="005D41DE" w:rsidRDefault="005D41DE" w:rsidP="005D41DE">
      <w:p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D04047" w:rsidRPr="005D41DE" w:rsidRDefault="005D41DE" w:rsidP="005D41D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C7F47" w:rsidRPr="00FF58F8" w:rsidRDefault="00136749" w:rsidP="00CF64FC">
      <w:pPr>
        <w:pStyle w:val="Ttulo1"/>
        <w:spacing w:line="276" w:lineRule="auto"/>
        <w:rPr>
          <w:rFonts w:asciiTheme="minorHAnsi" w:hAnsiTheme="minorHAnsi" w:cstheme="minorHAnsi"/>
          <w:sz w:val="24"/>
          <w:szCs w:val="22"/>
        </w:rPr>
      </w:pPr>
      <w:r w:rsidRPr="00FF58F8">
        <w:rPr>
          <w:rFonts w:asciiTheme="minorHAnsi" w:hAnsiTheme="minorHAnsi" w:cstheme="minorHAnsi"/>
          <w:sz w:val="24"/>
          <w:szCs w:val="22"/>
        </w:rPr>
        <w:t xml:space="preserve">FORMAÇÃO </w:t>
      </w:r>
      <w:r w:rsidR="000329A2" w:rsidRPr="00FF58F8">
        <w:rPr>
          <w:rFonts w:asciiTheme="minorHAnsi" w:hAnsiTheme="minorHAnsi" w:cstheme="minorHAnsi"/>
          <w:sz w:val="24"/>
          <w:szCs w:val="22"/>
        </w:rPr>
        <w:t>PROFISSIONAL:</w:t>
      </w:r>
    </w:p>
    <w:p w:rsidR="003C7F47" w:rsidRDefault="00B553A1" w:rsidP="0032472A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line="276" w:lineRule="auto"/>
        <w:ind w:left="851" w:hanging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Projetos de Máquinas – Escola Protec</w:t>
      </w:r>
      <w:r w:rsidR="0025276D">
        <w:rPr>
          <w:rFonts w:asciiTheme="minorHAnsi" w:hAnsiTheme="minorHAnsi" w:cstheme="minorHAnsi"/>
          <w:sz w:val="22"/>
          <w:szCs w:val="22"/>
        </w:rPr>
        <w:t>-</w:t>
      </w:r>
      <w:r w:rsidR="003C7F47" w:rsidRPr="0032472A">
        <w:rPr>
          <w:rFonts w:asciiTheme="minorHAnsi" w:hAnsiTheme="minorHAnsi" w:cstheme="minorHAnsi"/>
          <w:sz w:val="22"/>
          <w:szCs w:val="22"/>
        </w:rPr>
        <w:t>SP</w:t>
      </w:r>
    </w:p>
    <w:p w:rsidR="00BB7621" w:rsidRPr="00AE0E38" w:rsidRDefault="00BB7621" w:rsidP="00AE0E38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line="276" w:lineRule="auto"/>
        <w:ind w:left="851" w:hanging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AutoCad </w:t>
      </w:r>
      <w:r w:rsidR="0025276D">
        <w:rPr>
          <w:rFonts w:asciiTheme="minorHAnsi" w:hAnsiTheme="minorHAnsi" w:cstheme="minorHAnsi"/>
          <w:sz w:val="22"/>
          <w:szCs w:val="22"/>
        </w:rPr>
        <w:t xml:space="preserve">2D </w:t>
      </w:r>
      <w:r>
        <w:rPr>
          <w:rFonts w:asciiTheme="minorHAnsi" w:hAnsiTheme="minorHAnsi" w:cstheme="minorHAnsi"/>
          <w:sz w:val="22"/>
          <w:szCs w:val="22"/>
        </w:rPr>
        <w:t>– Fr</w:t>
      </w:r>
      <w:r w:rsidR="00AE0E38">
        <w:rPr>
          <w:rFonts w:asciiTheme="minorHAnsi" w:hAnsiTheme="minorHAnsi" w:cstheme="minorHAnsi"/>
          <w:sz w:val="22"/>
          <w:szCs w:val="22"/>
        </w:rPr>
        <w:t>ah</w:t>
      </w:r>
      <w:r>
        <w:rPr>
          <w:rFonts w:asciiTheme="minorHAnsi" w:hAnsiTheme="minorHAnsi" w:cstheme="minorHAnsi"/>
          <w:sz w:val="22"/>
          <w:szCs w:val="22"/>
        </w:rPr>
        <w:t>m</w:t>
      </w:r>
      <w:r w:rsidR="0025276D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>SC</w:t>
      </w:r>
    </w:p>
    <w:p w:rsidR="00BF44D3" w:rsidRPr="00D21903" w:rsidRDefault="00BF44D3" w:rsidP="00D21903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01926" w:rsidRDefault="00BF44D3" w:rsidP="00801926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Atenciosamente,</w:t>
      </w:r>
    </w:p>
    <w:p w:rsidR="00BF44D3" w:rsidRDefault="00BF44D3" w:rsidP="00801926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F44D3" w:rsidRPr="00801926" w:rsidRDefault="00B553A1" w:rsidP="00801926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Neri Walter Ehrhardt</w:t>
      </w:r>
    </w:p>
    <w:p w:rsidR="00195B00" w:rsidRPr="00801926" w:rsidRDefault="00195B00" w:rsidP="00801926">
      <w:pPr>
        <w:pStyle w:val="PargrafodaLista"/>
        <w:autoSpaceDE w:val="0"/>
        <w:autoSpaceDN w:val="0"/>
        <w:adjustRightInd w:val="0"/>
        <w:spacing w:line="276" w:lineRule="auto"/>
        <w:ind w:left="851"/>
        <w:jc w:val="both"/>
        <w:rPr>
          <w:rFonts w:asciiTheme="minorHAnsi" w:hAnsiTheme="minorHAnsi" w:cstheme="minorHAnsi"/>
          <w:sz w:val="22"/>
          <w:szCs w:val="22"/>
        </w:rPr>
      </w:pPr>
    </w:p>
    <w:p w:rsidR="00BE15B9" w:rsidRPr="00B05A9B" w:rsidRDefault="00BE15B9">
      <w:pPr>
        <w:rPr>
          <w:rFonts w:ascii="Arial" w:hAnsi="Arial" w:cs="Arial"/>
          <w:b/>
          <w:smallCaps/>
          <w:sz w:val="22"/>
          <w:szCs w:val="22"/>
        </w:rPr>
      </w:pPr>
    </w:p>
    <w:p w:rsidR="004E43F5" w:rsidRPr="00B05A9B" w:rsidRDefault="004E43F5" w:rsidP="003574F9">
      <w:pPr>
        <w:ind w:left="426"/>
        <w:jc w:val="both"/>
        <w:rPr>
          <w:rFonts w:ascii="Arial" w:hAnsi="Arial" w:cs="Arial"/>
          <w:b/>
          <w:sz w:val="22"/>
          <w:szCs w:val="22"/>
        </w:rPr>
      </w:pPr>
    </w:p>
    <w:sectPr w:rsidR="004E43F5" w:rsidRPr="00B05A9B" w:rsidSect="0032472A">
      <w:footerReference w:type="default" r:id="rId8"/>
      <w:footerReference w:type="first" r:id="rId9"/>
      <w:pgSz w:w="11907" w:h="16840" w:code="9"/>
      <w:pgMar w:top="389" w:right="720" w:bottom="720" w:left="720" w:header="284" w:footer="166" w:gutter="0"/>
      <w:paperSrc w:first="4" w:other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D2E" w:rsidRDefault="008A3D2E" w:rsidP="00FF58F8">
      <w:r>
        <w:separator/>
      </w:r>
    </w:p>
  </w:endnote>
  <w:endnote w:type="continuationSeparator" w:id="0">
    <w:p w:rsidR="008A3D2E" w:rsidRDefault="008A3D2E" w:rsidP="00FF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8F8" w:rsidRDefault="00FF58F8">
    <w:pPr>
      <w:pStyle w:val="Rodap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AE49A" wp14:editId="3B80D976">
              <wp:simplePos x="0" y="0"/>
              <wp:positionH relativeFrom="page">
                <wp:posOffset>6404754</wp:posOffset>
              </wp:positionH>
              <wp:positionV relativeFrom="page">
                <wp:posOffset>10005060</wp:posOffset>
              </wp:positionV>
              <wp:extent cx="791845" cy="313055"/>
              <wp:effectExtent l="0" t="0" r="8255" b="9525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184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58F8" w:rsidRPr="00CA614E" w:rsidRDefault="00FF58F8">
                          <w:pPr>
                            <w:jc w:val="center"/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CA614E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Página </w:t>
                          </w:r>
                          <w:r w:rsidRPr="00CA614E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CA614E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PAGE  \* Arabic  \* MERGEFORMAT</w:instrText>
                          </w:r>
                          <w:r w:rsidRPr="00CA614E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2549D9">
                            <w:rPr>
                              <w:rFonts w:asciiTheme="minorHAnsi" w:hAnsiTheme="minorHAnsi" w:cstheme="minorHAnsi"/>
                              <w:noProof/>
                              <w:color w:val="595959" w:themeColor="text1" w:themeTint="A6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</w:t>
                          </w:r>
                          <w:r w:rsidRPr="00CA614E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  <w:r w:rsidRPr="00CA614E">
                            <w:rPr>
                              <w:rFonts w:asciiTheme="minorHAnsi" w:hAnsiTheme="minorHAnsi" w:cstheme="minorHAnsi"/>
                              <w:color w:val="595959" w:themeColor="text1" w:themeTint="A6"/>
                              <w:sz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de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FDAE49A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504.3pt;margin-top:787.8pt;width:62.35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" fillcolor="white [3201]" stroked="f" strokeweight=".5pt">
              <v:textbox style="mso-fit-shape-to-text:t" inset="0,,0">
                <w:txbxContent>
                  <w:p w:rsidR="00FF58F8" w:rsidRPr="00CA614E" w:rsidRDefault="00FF58F8">
                    <w:pPr>
                      <w:jc w:val="center"/>
                      <w:rPr>
                        <w:rFonts w:asciiTheme="minorHAnsi" w:hAnsiTheme="minorHAnsi" w:cstheme="minorHAnsi"/>
                        <w:color w:val="595959" w:themeColor="text1" w:themeTint="A6"/>
                        <w:sz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CA614E">
                      <w:rPr>
                        <w:rFonts w:asciiTheme="minorHAnsi" w:hAnsiTheme="minorHAnsi" w:cstheme="minorHAnsi"/>
                        <w:color w:val="595959" w:themeColor="text1" w:themeTint="A6"/>
                        <w:sz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Página </w:t>
                    </w:r>
                    <w:r w:rsidRPr="00CA614E">
                      <w:rPr>
                        <w:rFonts w:asciiTheme="minorHAnsi" w:hAnsiTheme="minorHAnsi" w:cstheme="minorHAnsi"/>
                        <w:color w:val="595959" w:themeColor="text1" w:themeTint="A6"/>
                        <w:sz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CA614E">
                      <w:rPr>
                        <w:rFonts w:asciiTheme="minorHAnsi" w:hAnsiTheme="minorHAnsi" w:cstheme="minorHAnsi"/>
                        <w:color w:val="595959" w:themeColor="text1" w:themeTint="A6"/>
                        <w:sz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PAGE  \* Arabic  \* MERGEFORMAT</w:instrText>
                    </w:r>
                    <w:r w:rsidRPr="00CA614E">
                      <w:rPr>
                        <w:rFonts w:asciiTheme="minorHAnsi" w:hAnsiTheme="minorHAnsi" w:cstheme="minorHAnsi"/>
                        <w:color w:val="595959" w:themeColor="text1" w:themeTint="A6"/>
                        <w:sz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2549D9">
                      <w:rPr>
                        <w:rFonts w:asciiTheme="minorHAnsi" w:hAnsiTheme="minorHAnsi" w:cstheme="minorHAnsi"/>
                        <w:noProof/>
                        <w:color w:val="595959" w:themeColor="text1" w:themeTint="A6"/>
                        <w:sz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1</w:t>
                    </w:r>
                    <w:r w:rsidRPr="00CA614E">
                      <w:rPr>
                        <w:rFonts w:asciiTheme="minorHAnsi" w:hAnsiTheme="minorHAnsi" w:cstheme="minorHAnsi"/>
                        <w:color w:val="595959" w:themeColor="text1" w:themeTint="A6"/>
                        <w:sz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  <w:r w:rsidRPr="00CA614E">
                      <w:rPr>
                        <w:rFonts w:asciiTheme="minorHAnsi" w:hAnsiTheme="minorHAnsi" w:cstheme="minorHAnsi"/>
                        <w:color w:val="595959" w:themeColor="text1" w:themeTint="A6"/>
                        <w:sz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de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4E" w:rsidRDefault="00CA614E">
    <w:pPr>
      <w:pStyle w:val="Rodap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2364E6" wp14:editId="3DE2AE03">
              <wp:simplePos x="0" y="0"/>
              <wp:positionH relativeFrom="page">
                <wp:posOffset>6634983</wp:posOffset>
              </wp:positionH>
              <wp:positionV relativeFrom="page">
                <wp:posOffset>10268681</wp:posOffset>
              </wp:positionV>
              <wp:extent cx="791845" cy="313055"/>
              <wp:effectExtent l="0" t="0" r="8255" b="0"/>
              <wp:wrapNone/>
              <wp:docPr id="2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184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14E" w:rsidRPr="00FF58F8" w:rsidRDefault="00CA614E" w:rsidP="00CA614E">
                          <w:pPr>
                            <w:jc w:val="center"/>
                            <w:rPr>
                              <w:rFonts w:asciiTheme="minorHAnsi" w:hAnsiTheme="minorHAnsi" w:cstheme="minorHAnsi"/>
                              <w:color w:val="0F243E" w:themeColor="text2" w:themeShade="80"/>
                              <w:szCs w:val="26"/>
                            </w:rPr>
                          </w:pPr>
                          <w:r w:rsidRPr="00FF58F8">
                            <w:rPr>
                              <w:rFonts w:asciiTheme="minorHAnsi" w:hAnsiTheme="minorHAnsi" w:cstheme="minorHAnsi"/>
                              <w:color w:val="0F243E" w:themeColor="text2" w:themeShade="80"/>
                              <w:szCs w:val="26"/>
                            </w:rPr>
                            <w:t xml:space="preserve">Página </w:t>
                          </w:r>
                          <w:r w:rsidRPr="00FF58F8">
                            <w:rPr>
                              <w:rFonts w:asciiTheme="minorHAnsi" w:hAnsiTheme="minorHAnsi" w:cstheme="minorHAnsi"/>
                              <w:color w:val="0F243E" w:themeColor="text2" w:themeShade="80"/>
                              <w:szCs w:val="26"/>
                            </w:rPr>
                            <w:fldChar w:fldCharType="begin"/>
                          </w:r>
                          <w:r w:rsidRPr="00FF58F8">
                            <w:rPr>
                              <w:rFonts w:asciiTheme="minorHAnsi" w:hAnsiTheme="minorHAnsi" w:cstheme="minorHAnsi"/>
                              <w:color w:val="0F243E" w:themeColor="text2" w:themeShade="80"/>
                              <w:szCs w:val="26"/>
                            </w:rPr>
                            <w:instrText>PAGE  \* Arabic  \* MERGEFORMAT</w:instrText>
                          </w:r>
                          <w:r w:rsidRPr="00FF58F8">
                            <w:rPr>
                              <w:rFonts w:asciiTheme="minorHAnsi" w:hAnsiTheme="minorHAnsi" w:cstheme="minorHAnsi"/>
                              <w:color w:val="0F243E" w:themeColor="text2" w:themeShade="80"/>
                              <w:szCs w:val="26"/>
                            </w:rPr>
                            <w:fldChar w:fldCharType="separate"/>
                          </w:r>
                          <w:r w:rsidR="00CF64FC">
                            <w:rPr>
                              <w:rFonts w:asciiTheme="minorHAnsi" w:hAnsiTheme="minorHAnsi" w:cstheme="minorHAnsi"/>
                              <w:noProof/>
                              <w:color w:val="0F243E" w:themeColor="text2" w:themeShade="80"/>
                              <w:szCs w:val="26"/>
                            </w:rPr>
                            <w:t>1</w:t>
                          </w:r>
                          <w:r w:rsidRPr="00FF58F8">
                            <w:rPr>
                              <w:rFonts w:asciiTheme="minorHAnsi" w:hAnsiTheme="minorHAnsi" w:cstheme="minorHAnsi"/>
                              <w:color w:val="0F243E" w:themeColor="text2" w:themeShade="80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rFonts w:asciiTheme="minorHAnsi" w:hAnsiTheme="minorHAnsi" w:cstheme="minorHAnsi"/>
                              <w:color w:val="0F243E" w:themeColor="text2" w:themeShade="80"/>
                              <w:szCs w:val="26"/>
                            </w:rPr>
                            <w:t xml:space="preserve"> de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592364E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22.45pt;margin-top:808.55pt;width:62.35pt;height:24.65pt;z-index:251661312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" fillcolor="white [3201]" stroked="f" strokeweight=".5pt">
              <v:textbox style="mso-fit-shape-to-text:t" inset="0,,0">
                <w:txbxContent>
                  <w:p w:rsidR="00CA614E" w:rsidRPr="00FF58F8" w:rsidRDefault="00CA614E" w:rsidP="00CA614E">
                    <w:pPr>
                      <w:jc w:val="center"/>
                      <w:rPr>
                        <w:rFonts w:asciiTheme="minorHAnsi" w:hAnsiTheme="minorHAnsi" w:cstheme="minorHAnsi"/>
                        <w:color w:val="0F243E" w:themeColor="text2" w:themeShade="80"/>
                        <w:szCs w:val="26"/>
                      </w:rPr>
                    </w:pPr>
                    <w:r w:rsidRPr="00FF58F8">
                      <w:rPr>
                        <w:rFonts w:asciiTheme="minorHAnsi" w:hAnsiTheme="minorHAnsi" w:cstheme="minorHAnsi"/>
                        <w:color w:val="0F243E" w:themeColor="text2" w:themeShade="80"/>
                        <w:szCs w:val="26"/>
                      </w:rPr>
                      <w:t xml:space="preserve">Página </w:t>
                    </w:r>
                    <w:r w:rsidRPr="00FF58F8">
                      <w:rPr>
                        <w:rFonts w:asciiTheme="minorHAnsi" w:hAnsiTheme="minorHAnsi" w:cstheme="minorHAnsi"/>
                        <w:color w:val="0F243E" w:themeColor="text2" w:themeShade="80"/>
                        <w:szCs w:val="26"/>
                      </w:rPr>
                      <w:fldChar w:fldCharType="begin"/>
                    </w:r>
                    <w:r w:rsidRPr="00FF58F8">
                      <w:rPr>
                        <w:rFonts w:asciiTheme="minorHAnsi" w:hAnsiTheme="minorHAnsi" w:cstheme="minorHAnsi"/>
                        <w:color w:val="0F243E" w:themeColor="text2" w:themeShade="80"/>
                        <w:szCs w:val="26"/>
                      </w:rPr>
                      <w:instrText>PAGE  \* Arabic  \* MERGEFORMAT</w:instrText>
                    </w:r>
                    <w:r w:rsidRPr="00FF58F8">
                      <w:rPr>
                        <w:rFonts w:asciiTheme="minorHAnsi" w:hAnsiTheme="minorHAnsi" w:cstheme="minorHAnsi"/>
                        <w:color w:val="0F243E" w:themeColor="text2" w:themeShade="80"/>
                        <w:szCs w:val="26"/>
                      </w:rPr>
                      <w:fldChar w:fldCharType="separate"/>
                    </w:r>
                    <w:r w:rsidR="00CF64FC">
                      <w:rPr>
                        <w:rFonts w:asciiTheme="minorHAnsi" w:hAnsiTheme="minorHAnsi" w:cstheme="minorHAnsi"/>
                        <w:noProof/>
                        <w:color w:val="0F243E" w:themeColor="text2" w:themeShade="80"/>
                        <w:szCs w:val="26"/>
                      </w:rPr>
                      <w:t>1</w:t>
                    </w:r>
                    <w:r w:rsidRPr="00FF58F8">
                      <w:rPr>
                        <w:rFonts w:asciiTheme="minorHAnsi" w:hAnsiTheme="minorHAnsi" w:cstheme="minorHAnsi"/>
                        <w:color w:val="0F243E" w:themeColor="text2" w:themeShade="80"/>
                        <w:szCs w:val="26"/>
                      </w:rPr>
                      <w:fldChar w:fldCharType="end"/>
                    </w:r>
                    <w:r>
                      <w:rPr>
                        <w:rFonts w:asciiTheme="minorHAnsi" w:hAnsiTheme="minorHAnsi" w:cstheme="minorHAnsi"/>
                        <w:color w:val="0F243E" w:themeColor="text2" w:themeShade="80"/>
                        <w:szCs w:val="26"/>
                      </w:rPr>
                      <w:t xml:space="preserve"> de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D2E" w:rsidRDefault="008A3D2E" w:rsidP="00FF58F8">
      <w:r>
        <w:separator/>
      </w:r>
    </w:p>
  </w:footnote>
  <w:footnote w:type="continuationSeparator" w:id="0">
    <w:p w:rsidR="008A3D2E" w:rsidRDefault="008A3D2E" w:rsidP="00FF5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0CEC"/>
    <w:multiLevelType w:val="hybridMultilevel"/>
    <w:tmpl w:val="B490B0BE"/>
    <w:lvl w:ilvl="0" w:tplc="5D40BAB4">
      <w:start w:val="1"/>
      <w:numFmt w:val="bullet"/>
      <w:lvlText w:val="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8F4C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D820CF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06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12F7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BD004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A9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EEA8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8B606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D7180"/>
    <w:multiLevelType w:val="hybridMultilevel"/>
    <w:tmpl w:val="05807494"/>
    <w:lvl w:ilvl="0" w:tplc="E1B6C956">
      <w:start w:val="1"/>
      <w:numFmt w:val="bullet"/>
      <w:lvlText w:val=""/>
      <w:lvlJc w:val="left"/>
      <w:pPr>
        <w:tabs>
          <w:tab w:val="num" w:pos="113"/>
        </w:tabs>
        <w:ind w:left="0" w:firstLine="0"/>
      </w:pPr>
      <w:rPr>
        <w:rFonts w:ascii="Symbol" w:hAnsi="Symbol" w:hint="default"/>
      </w:rPr>
    </w:lvl>
    <w:lvl w:ilvl="1" w:tplc="6B3C35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624A1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02E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D41C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BE6B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FF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2413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DA800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50DDC"/>
    <w:multiLevelType w:val="hybridMultilevel"/>
    <w:tmpl w:val="58226B3A"/>
    <w:lvl w:ilvl="0" w:tplc="A39E68F2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94981A66">
      <w:start w:val="1"/>
      <w:numFmt w:val="bullet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2" w:tplc="44A855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D8F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A0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E2D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0AE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4E59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DEC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F54263"/>
    <w:multiLevelType w:val="hybridMultilevel"/>
    <w:tmpl w:val="225A1876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AEC8562">
      <w:start w:val="1"/>
      <w:numFmt w:val="bullet"/>
      <w:lvlText w:val="›"/>
      <w:lvlJc w:val="left"/>
      <w:pPr>
        <w:ind w:left="1222" w:hanging="360"/>
      </w:pPr>
      <w:rPr>
        <w:rFonts w:ascii="Calibri" w:hAnsi="Calibri" w:hint="default"/>
      </w:rPr>
    </w:lvl>
    <w:lvl w:ilvl="2" w:tplc="0416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05F9545F"/>
    <w:multiLevelType w:val="hybridMultilevel"/>
    <w:tmpl w:val="14DC9A34"/>
    <w:lvl w:ilvl="0" w:tplc="A53A36D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82680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9CA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0D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A223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5ACF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1EC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6B2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445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E77773"/>
    <w:multiLevelType w:val="hybridMultilevel"/>
    <w:tmpl w:val="58226B3A"/>
    <w:lvl w:ilvl="0" w:tplc="0526D30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63F049B2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2" w:tplc="B0F2DF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EE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8A0C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907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AA16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A8B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26F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3F3E91"/>
    <w:multiLevelType w:val="hybridMultilevel"/>
    <w:tmpl w:val="EDFEB1C0"/>
    <w:lvl w:ilvl="0" w:tplc="FFFFFFFF">
      <w:start w:val="1"/>
      <w:numFmt w:val="bullet"/>
      <w:lvlText w:val=""/>
      <w:lvlJc w:val="left"/>
      <w:pPr>
        <w:tabs>
          <w:tab w:val="num" w:pos="870"/>
        </w:tabs>
        <w:ind w:left="0" w:firstLine="51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141791"/>
    <w:multiLevelType w:val="hybridMultilevel"/>
    <w:tmpl w:val="BA061D62"/>
    <w:lvl w:ilvl="0" w:tplc="C4C678C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965A5F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5AC9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2E4A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E5C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7E5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62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0A4B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DEC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DA246B"/>
    <w:multiLevelType w:val="hybridMultilevel"/>
    <w:tmpl w:val="E76EFA90"/>
    <w:lvl w:ilvl="0" w:tplc="0AEC8562">
      <w:start w:val="1"/>
      <w:numFmt w:val="bullet"/>
      <w:lvlText w:val="›"/>
      <w:lvlJc w:val="left"/>
      <w:pPr>
        <w:tabs>
          <w:tab w:val="num" w:pos="870"/>
        </w:tabs>
        <w:ind w:left="0" w:firstLine="510"/>
      </w:pPr>
      <w:rPr>
        <w:rFonts w:ascii="Calibri" w:hAnsi="Calibri" w:hint="default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30704E"/>
    <w:multiLevelType w:val="multilevel"/>
    <w:tmpl w:val="B490B0BE"/>
    <w:lvl w:ilvl="0">
      <w:start w:val="1"/>
      <w:numFmt w:val="bullet"/>
      <w:lvlText w:val="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FD1834"/>
    <w:multiLevelType w:val="hybridMultilevel"/>
    <w:tmpl w:val="58226B3A"/>
    <w:lvl w:ilvl="0" w:tplc="1AE6578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15F25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FCBB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E2F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F483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98C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A3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4EE2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F48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76190A"/>
    <w:multiLevelType w:val="hybridMultilevel"/>
    <w:tmpl w:val="92A4111C"/>
    <w:lvl w:ilvl="0" w:tplc="1AD0FAFC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1" w:tplc="506E1D7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A10E1C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AD293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94390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654C60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61AFEF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E62DBE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272E95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49F47DF"/>
    <w:multiLevelType w:val="hybridMultilevel"/>
    <w:tmpl w:val="4AA06ABC"/>
    <w:lvl w:ilvl="0" w:tplc="396064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C5839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DFB25F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0E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499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51D48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C7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CC5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213097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6A7E58"/>
    <w:multiLevelType w:val="hybridMultilevel"/>
    <w:tmpl w:val="9DE4CBAA"/>
    <w:lvl w:ilvl="0" w:tplc="0AEC8562">
      <w:start w:val="1"/>
      <w:numFmt w:val="bullet"/>
      <w:lvlText w:val="›"/>
      <w:lvlJc w:val="left"/>
      <w:pPr>
        <w:ind w:left="1222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>
    <w:nsid w:val="19102EF2"/>
    <w:multiLevelType w:val="hybridMultilevel"/>
    <w:tmpl w:val="5B3C8700"/>
    <w:lvl w:ilvl="0" w:tplc="2E26F628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17F683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DC2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C86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B4D7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025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281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E0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4E7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6F728F"/>
    <w:multiLevelType w:val="hybridMultilevel"/>
    <w:tmpl w:val="69A2C434"/>
    <w:lvl w:ilvl="0" w:tplc="B5D41146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8EC69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889F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E2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BCC7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5A6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4C5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8E07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38E3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E1118D"/>
    <w:multiLevelType w:val="hybridMultilevel"/>
    <w:tmpl w:val="10329064"/>
    <w:lvl w:ilvl="0" w:tplc="A76EA6A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AA3F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9AC4C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6E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EE42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C43A7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8F7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6CB7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95AF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51A31"/>
    <w:multiLevelType w:val="hybridMultilevel"/>
    <w:tmpl w:val="10329CC6"/>
    <w:lvl w:ilvl="0" w:tplc="3D009FE6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B8788D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4A2B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4B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3ABB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30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B68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40D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9EF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056875"/>
    <w:multiLevelType w:val="hybridMultilevel"/>
    <w:tmpl w:val="57AE41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83E39"/>
    <w:multiLevelType w:val="hybridMultilevel"/>
    <w:tmpl w:val="868C3A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E0A20"/>
    <w:multiLevelType w:val="hybridMultilevel"/>
    <w:tmpl w:val="4AA06ABC"/>
    <w:lvl w:ilvl="0" w:tplc="37E248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32663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A414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235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ACF4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B2CD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068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A83D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9A6E3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D55554"/>
    <w:multiLevelType w:val="multilevel"/>
    <w:tmpl w:val="103290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B90AAF"/>
    <w:multiLevelType w:val="hybridMultilevel"/>
    <w:tmpl w:val="3286B23A"/>
    <w:lvl w:ilvl="0" w:tplc="B54E13F4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7ECDE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D812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C76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BCCE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28FD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C1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54DD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125F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AF7BA6"/>
    <w:multiLevelType w:val="multilevel"/>
    <w:tmpl w:val="05807494"/>
    <w:lvl w:ilvl="0">
      <w:start w:val="1"/>
      <w:numFmt w:val="bullet"/>
      <w:lvlText w:val=""/>
      <w:lvlJc w:val="left"/>
      <w:pPr>
        <w:tabs>
          <w:tab w:val="num" w:pos="113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4C666B"/>
    <w:multiLevelType w:val="hybridMultilevel"/>
    <w:tmpl w:val="D47ADCAE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49C67234"/>
    <w:multiLevelType w:val="hybridMultilevel"/>
    <w:tmpl w:val="FB0EDA10"/>
    <w:lvl w:ilvl="0" w:tplc="C3201C24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398B7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920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CE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82A3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E60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FA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B68F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5AF0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B76B1"/>
    <w:multiLevelType w:val="hybridMultilevel"/>
    <w:tmpl w:val="6B620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AEC8562">
      <w:start w:val="1"/>
      <w:numFmt w:val="bullet"/>
      <w:lvlText w:val="›"/>
      <w:lvlJc w:val="left"/>
      <w:pPr>
        <w:ind w:left="2160" w:hanging="360"/>
      </w:pPr>
      <w:rPr>
        <w:rFonts w:ascii="Calibri" w:hAnsi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1F0E84"/>
    <w:multiLevelType w:val="multilevel"/>
    <w:tmpl w:val="E9F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803222"/>
    <w:multiLevelType w:val="hybridMultilevel"/>
    <w:tmpl w:val="05888B56"/>
    <w:lvl w:ilvl="0" w:tplc="ECECAB2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8B9E97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881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21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278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FAE4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E6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DAF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C8B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2D7385"/>
    <w:multiLevelType w:val="hybridMultilevel"/>
    <w:tmpl w:val="0EA29F50"/>
    <w:lvl w:ilvl="0" w:tplc="03F8AC02">
      <w:start w:val="1"/>
      <w:numFmt w:val="bullet"/>
      <w:lvlText w:val="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3E6E5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8A1A69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CB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3682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C1A0A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6C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9EB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374607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ED2AC2"/>
    <w:multiLevelType w:val="hybridMultilevel"/>
    <w:tmpl w:val="3DD0C950"/>
    <w:lvl w:ilvl="0" w:tplc="F7A2B898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4D6E9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0200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F28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6D4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1AC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F27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1450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A4A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F52420"/>
    <w:multiLevelType w:val="hybridMultilevel"/>
    <w:tmpl w:val="1F3222CA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AEC8562">
      <w:start w:val="1"/>
      <w:numFmt w:val="bullet"/>
      <w:lvlText w:val="›"/>
      <w:lvlJc w:val="left"/>
      <w:pPr>
        <w:ind w:left="1222" w:hanging="360"/>
      </w:pPr>
      <w:rPr>
        <w:rFonts w:ascii="Calibri" w:hAnsi="Calibri" w:hint="default"/>
      </w:rPr>
    </w:lvl>
    <w:lvl w:ilvl="2" w:tplc="0416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>
    <w:nsid w:val="63A169E2"/>
    <w:multiLevelType w:val="hybridMultilevel"/>
    <w:tmpl w:val="BD5AD354"/>
    <w:lvl w:ilvl="0" w:tplc="C5DAB9C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4023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32D6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E74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4E0A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58B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8AB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AE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26E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FD0F2F"/>
    <w:multiLevelType w:val="hybridMultilevel"/>
    <w:tmpl w:val="64AECA9C"/>
    <w:lvl w:ilvl="0" w:tplc="0DC6A702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7E8AE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38B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A30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8252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301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E8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A73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12D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584D53"/>
    <w:multiLevelType w:val="hybridMultilevel"/>
    <w:tmpl w:val="4998DF38"/>
    <w:lvl w:ilvl="0" w:tplc="4B427DF0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CDAA7E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D89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2C1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A7F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6816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23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BE02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466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38678E"/>
    <w:multiLevelType w:val="hybridMultilevel"/>
    <w:tmpl w:val="DDB2937A"/>
    <w:lvl w:ilvl="0" w:tplc="1A2201D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BB982F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02FC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EF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AA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505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42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0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D015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624EA9"/>
    <w:multiLevelType w:val="hybridMultilevel"/>
    <w:tmpl w:val="F000B074"/>
    <w:lvl w:ilvl="0" w:tplc="3BE2CCB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17882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3C00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EC6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A73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5A4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C201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C13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42D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19285B"/>
    <w:multiLevelType w:val="hybridMultilevel"/>
    <w:tmpl w:val="E9FC076A"/>
    <w:lvl w:ilvl="0" w:tplc="5DFC1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505A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ACAB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2E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4F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3BE2B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81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ACF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9356F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1"/>
  </w:num>
  <w:num w:numId="4">
    <w:abstractNumId w:val="23"/>
  </w:num>
  <w:num w:numId="5">
    <w:abstractNumId w:val="29"/>
  </w:num>
  <w:num w:numId="6">
    <w:abstractNumId w:val="0"/>
  </w:num>
  <w:num w:numId="7">
    <w:abstractNumId w:val="9"/>
  </w:num>
  <w:num w:numId="8">
    <w:abstractNumId w:val="16"/>
  </w:num>
  <w:num w:numId="9">
    <w:abstractNumId w:val="21"/>
  </w:num>
  <w:num w:numId="10">
    <w:abstractNumId w:val="20"/>
  </w:num>
  <w:num w:numId="11">
    <w:abstractNumId w:val="12"/>
  </w:num>
  <w:num w:numId="12">
    <w:abstractNumId w:val="7"/>
  </w:num>
  <w:num w:numId="13">
    <w:abstractNumId w:val="28"/>
  </w:num>
  <w:num w:numId="14">
    <w:abstractNumId w:val="36"/>
  </w:num>
  <w:num w:numId="15">
    <w:abstractNumId w:val="35"/>
  </w:num>
  <w:num w:numId="16">
    <w:abstractNumId w:val="10"/>
  </w:num>
  <w:num w:numId="17">
    <w:abstractNumId w:val="2"/>
  </w:num>
  <w:num w:numId="18">
    <w:abstractNumId w:val="5"/>
  </w:num>
  <w:num w:numId="19">
    <w:abstractNumId w:val="25"/>
  </w:num>
  <w:num w:numId="20">
    <w:abstractNumId w:val="14"/>
  </w:num>
  <w:num w:numId="21">
    <w:abstractNumId w:val="4"/>
  </w:num>
  <w:num w:numId="22">
    <w:abstractNumId w:val="17"/>
  </w:num>
  <w:num w:numId="23">
    <w:abstractNumId w:val="34"/>
  </w:num>
  <w:num w:numId="24">
    <w:abstractNumId w:val="11"/>
  </w:num>
  <w:num w:numId="25">
    <w:abstractNumId w:val="30"/>
  </w:num>
  <w:num w:numId="26">
    <w:abstractNumId w:val="22"/>
  </w:num>
  <w:num w:numId="27">
    <w:abstractNumId w:val="32"/>
  </w:num>
  <w:num w:numId="28">
    <w:abstractNumId w:val="33"/>
  </w:num>
  <w:num w:numId="29">
    <w:abstractNumId w:val="15"/>
  </w:num>
  <w:num w:numId="30">
    <w:abstractNumId w:val="18"/>
  </w:num>
  <w:num w:numId="31">
    <w:abstractNumId w:val="19"/>
  </w:num>
  <w:num w:numId="32">
    <w:abstractNumId w:val="31"/>
  </w:num>
  <w:num w:numId="33">
    <w:abstractNumId w:val="3"/>
  </w:num>
  <w:num w:numId="34">
    <w:abstractNumId w:val="13"/>
  </w:num>
  <w:num w:numId="35">
    <w:abstractNumId w:val="8"/>
  </w:num>
  <w:num w:numId="36">
    <w:abstractNumId w:val="6"/>
  </w:num>
  <w:num w:numId="37">
    <w:abstractNumId w:val="24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4D"/>
    <w:rsid w:val="000329A2"/>
    <w:rsid w:val="0006173B"/>
    <w:rsid w:val="00074899"/>
    <w:rsid w:val="00074C58"/>
    <w:rsid w:val="00082A17"/>
    <w:rsid w:val="0009016B"/>
    <w:rsid w:val="00090A23"/>
    <w:rsid w:val="00096893"/>
    <w:rsid w:val="000A0B22"/>
    <w:rsid w:val="000B2485"/>
    <w:rsid w:val="000B762C"/>
    <w:rsid w:val="000E5C85"/>
    <w:rsid w:val="00136749"/>
    <w:rsid w:val="00184D6B"/>
    <w:rsid w:val="00195B00"/>
    <w:rsid w:val="001A3DE6"/>
    <w:rsid w:val="001E7688"/>
    <w:rsid w:val="001F767C"/>
    <w:rsid w:val="0020106C"/>
    <w:rsid w:val="00222BB9"/>
    <w:rsid w:val="00224D6B"/>
    <w:rsid w:val="00227ECB"/>
    <w:rsid w:val="002523D1"/>
    <w:rsid w:val="0025276D"/>
    <w:rsid w:val="002549D9"/>
    <w:rsid w:val="00261C59"/>
    <w:rsid w:val="00263277"/>
    <w:rsid w:val="0027447A"/>
    <w:rsid w:val="00280291"/>
    <w:rsid w:val="00290B3B"/>
    <w:rsid w:val="002B0ABF"/>
    <w:rsid w:val="002C5A93"/>
    <w:rsid w:val="002D7554"/>
    <w:rsid w:val="002F62E1"/>
    <w:rsid w:val="002F6AC5"/>
    <w:rsid w:val="0030374A"/>
    <w:rsid w:val="00305275"/>
    <w:rsid w:val="0032472A"/>
    <w:rsid w:val="003300B6"/>
    <w:rsid w:val="00344492"/>
    <w:rsid w:val="003574F9"/>
    <w:rsid w:val="003C7F47"/>
    <w:rsid w:val="003E2E62"/>
    <w:rsid w:val="003F00A5"/>
    <w:rsid w:val="00454E62"/>
    <w:rsid w:val="00491245"/>
    <w:rsid w:val="004A615A"/>
    <w:rsid w:val="004B3516"/>
    <w:rsid w:val="004C4E04"/>
    <w:rsid w:val="004E43F5"/>
    <w:rsid w:val="005107A1"/>
    <w:rsid w:val="00514C9A"/>
    <w:rsid w:val="00515F1E"/>
    <w:rsid w:val="00520A02"/>
    <w:rsid w:val="00532482"/>
    <w:rsid w:val="00537828"/>
    <w:rsid w:val="00540356"/>
    <w:rsid w:val="00552C48"/>
    <w:rsid w:val="00560CAF"/>
    <w:rsid w:val="00583921"/>
    <w:rsid w:val="0059649E"/>
    <w:rsid w:val="005C5E81"/>
    <w:rsid w:val="005D41DE"/>
    <w:rsid w:val="005F4AD1"/>
    <w:rsid w:val="00632D61"/>
    <w:rsid w:val="00633CA1"/>
    <w:rsid w:val="00634CC3"/>
    <w:rsid w:val="00641B4D"/>
    <w:rsid w:val="006A3B0D"/>
    <w:rsid w:val="006E67C3"/>
    <w:rsid w:val="006F7361"/>
    <w:rsid w:val="00724BCB"/>
    <w:rsid w:val="00757B71"/>
    <w:rsid w:val="00783C86"/>
    <w:rsid w:val="007B4966"/>
    <w:rsid w:val="00801926"/>
    <w:rsid w:val="00802CEB"/>
    <w:rsid w:val="00817013"/>
    <w:rsid w:val="00822EA5"/>
    <w:rsid w:val="008531C2"/>
    <w:rsid w:val="00854BB0"/>
    <w:rsid w:val="00871F4D"/>
    <w:rsid w:val="008767CC"/>
    <w:rsid w:val="0089759C"/>
    <w:rsid w:val="008A35FB"/>
    <w:rsid w:val="008A3D2E"/>
    <w:rsid w:val="008C1B16"/>
    <w:rsid w:val="008C319B"/>
    <w:rsid w:val="008E001D"/>
    <w:rsid w:val="009161DD"/>
    <w:rsid w:val="009443F7"/>
    <w:rsid w:val="00953291"/>
    <w:rsid w:val="009572D1"/>
    <w:rsid w:val="00985E5A"/>
    <w:rsid w:val="0099454A"/>
    <w:rsid w:val="009B245B"/>
    <w:rsid w:val="009C666C"/>
    <w:rsid w:val="009D0E1A"/>
    <w:rsid w:val="009F2587"/>
    <w:rsid w:val="00A0292F"/>
    <w:rsid w:val="00A20A24"/>
    <w:rsid w:val="00A30985"/>
    <w:rsid w:val="00A8759B"/>
    <w:rsid w:val="00AA6B2B"/>
    <w:rsid w:val="00AB0F25"/>
    <w:rsid w:val="00AB4C38"/>
    <w:rsid w:val="00AC2DA1"/>
    <w:rsid w:val="00AC4641"/>
    <w:rsid w:val="00AC6C2B"/>
    <w:rsid w:val="00AE0E38"/>
    <w:rsid w:val="00B04DA9"/>
    <w:rsid w:val="00B05A9B"/>
    <w:rsid w:val="00B553A1"/>
    <w:rsid w:val="00BB7621"/>
    <w:rsid w:val="00BD1B82"/>
    <w:rsid w:val="00BD4C97"/>
    <w:rsid w:val="00BE15B9"/>
    <w:rsid w:val="00BF1A63"/>
    <w:rsid w:val="00BF44D3"/>
    <w:rsid w:val="00C20895"/>
    <w:rsid w:val="00C31B19"/>
    <w:rsid w:val="00C5080F"/>
    <w:rsid w:val="00C879DE"/>
    <w:rsid w:val="00C92AF3"/>
    <w:rsid w:val="00CA614E"/>
    <w:rsid w:val="00CC0515"/>
    <w:rsid w:val="00CF64FC"/>
    <w:rsid w:val="00CF73FE"/>
    <w:rsid w:val="00D04047"/>
    <w:rsid w:val="00D21903"/>
    <w:rsid w:val="00D2450E"/>
    <w:rsid w:val="00D52471"/>
    <w:rsid w:val="00D810DF"/>
    <w:rsid w:val="00D87345"/>
    <w:rsid w:val="00D96C9D"/>
    <w:rsid w:val="00DA65A0"/>
    <w:rsid w:val="00DD0B73"/>
    <w:rsid w:val="00DE2AFC"/>
    <w:rsid w:val="00DF44C9"/>
    <w:rsid w:val="00E33195"/>
    <w:rsid w:val="00E33C43"/>
    <w:rsid w:val="00E370BD"/>
    <w:rsid w:val="00E410A0"/>
    <w:rsid w:val="00E449FB"/>
    <w:rsid w:val="00E866BF"/>
    <w:rsid w:val="00EC4117"/>
    <w:rsid w:val="00ED43C5"/>
    <w:rsid w:val="00EE63DA"/>
    <w:rsid w:val="00F11C1D"/>
    <w:rsid w:val="00F51A28"/>
    <w:rsid w:val="00F96898"/>
    <w:rsid w:val="00FA6E54"/>
    <w:rsid w:val="00FB7F18"/>
    <w:rsid w:val="00FF58F8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BE1CF76-623A-40F9-9B8B-A7DCCC2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C9D"/>
  </w:style>
  <w:style w:type="paragraph" w:styleId="Ttulo1">
    <w:name w:val="heading 1"/>
    <w:basedOn w:val="Normal"/>
    <w:next w:val="Normal"/>
    <w:qFormat/>
    <w:rsid w:val="00D96C9D"/>
    <w:pPr>
      <w:keepNext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D96C9D"/>
    <w:pPr>
      <w:keepNext/>
      <w:outlineLvl w:val="1"/>
    </w:pPr>
    <w:rPr>
      <w:b/>
      <w:i/>
      <w:smallCaps/>
      <w:u w:val="single"/>
    </w:rPr>
  </w:style>
  <w:style w:type="paragraph" w:styleId="Ttulo3">
    <w:name w:val="heading 3"/>
    <w:basedOn w:val="Normal"/>
    <w:next w:val="Normal"/>
    <w:qFormat/>
    <w:rsid w:val="00D96C9D"/>
    <w:pPr>
      <w:keepNext/>
      <w:jc w:val="right"/>
      <w:outlineLvl w:val="2"/>
    </w:pPr>
    <w:rPr>
      <w:b/>
      <w:i/>
      <w:smallCaps/>
      <w:u w:val="single"/>
    </w:rPr>
  </w:style>
  <w:style w:type="paragraph" w:styleId="Ttulo4">
    <w:name w:val="heading 4"/>
    <w:basedOn w:val="Normal"/>
    <w:next w:val="Normal"/>
    <w:qFormat/>
    <w:rsid w:val="00D96C9D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D96C9D"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D96C9D"/>
    <w:pPr>
      <w:keepNext/>
      <w:jc w:val="right"/>
      <w:outlineLvl w:val="5"/>
    </w:pPr>
    <w:rPr>
      <w:b/>
      <w:i/>
      <w:smallCaps/>
    </w:rPr>
  </w:style>
  <w:style w:type="paragraph" w:styleId="Ttulo7">
    <w:name w:val="heading 7"/>
    <w:basedOn w:val="Normal"/>
    <w:next w:val="Normal"/>
    <w:qFormat/>
    <w:rsid w:val="00D96C9D"/>
    <w:pPr>
      <w:keepNext/>
      <w:jc w:val="right"/>
      <w:outlineLvl w:val="6"/>
    </w:pPr>
    <w:rPr>
      <w:b/>
      <w:i/>
      <w:sz w:val="22"/>
      <w:u w:val="single"/>
    </w:rPr>
  </w:style>
  <w:style w:type="paragraph" w:styleId="Ttulo8">
    <w:name w:val="heading 8"/>
    <w:basedOn w:val="Normal"/>
    <w:next w:val="Normal"/>
    <w:qFormat/>
    <w:rsid w:val="00D96C9D"/>
    <w:pPr>
      <w:keepNext/>
      <w:jc w:val="right"/>
      <w:outlineLvl w:val="7"/>
    </w:pPr>
    <w:rPr>
      <w:b/>
      <w:sz w:val="22"/>
    </w:rPr>
  </w:style>
  <w:style w:type="paragraph" w:styleId="Ttulo9">
    <w:name w:val="heading 9"/>
    <w:basedOn w:val="Normal"/>
    <w:next w:val="Normal"/>
    <w:qFormat/>
    <w:rsid w:val="00D96C9D"/>
    <w:pPr>
      <w:keepNext/>
      <w:jc w:val="right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D96C9D"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rsid w:val="00D96C9D"/>
    <w:pPr>
      <w:jc w:val="both"/>
    </w:pPr>
    <w:rPr>
      <w:bCs/>
    </w:rPr>
  </w:style>
  <w:style w:type="paragraph" w:styleId="Corpodetexto2">
    <w:name w:val="Body Text 2"/>
    <w:basedOn w:val="Normal"/>
    <w:rsid w:val="00D96C9D"/>
    <w:pPr>
      <w:jc w:val="both"/>
    </w:pPr>
    <w:rPr>
      <w:b/>
    </w:rPr>
  </w:style>
  <w:style w:type="paragraph" w:styleId="Ttulo">
    <w:name w:val="Title"/>
    <w:basedOn w:val="Normal"/>
    <w:qFormat/>
    <w:rsid w:val="00D96C9D"/>
    <w:pPr>
      <w:jc w:val="center"/>
    </w:pPr>
    <w:rPr>
      <w:b/>
      <w:sz w:val="26"/>
    </w:rPr>
  </w:style>
  <w:style w:type="character" w:styleId="Hyperlink">
    <w:name w:val="Hyperlink"/>
    <w:rsid w:val="00D96C9D"/>
    <w:rPr>
      <w:color w:val="0000FF"/>
      <w:u w:val="single"/>
    </w:rPr>
  </w:style>
  <w:style w:type="character" w:customStyle="1" w:styleId="adtext">
    <w:name w:val="adtext"/>
    <w:basedOn w:val="Fontepargpadro"/>
    <w:rsid w:val="00EE63DA"/>
  </w:style>
  <w:style w:type="paragraph" w:styleId="PargrafodaLista">
    <w:name w:val="List Paragraph"/>
    <w:basedOn w:val="Normal"/>
    <w:uiPriority w:val="39"/>
    <w:qFormat/>
    <w:rsid w:val="00EE63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FF58F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58F8"/>
  </w:style>
  <w:style w:type="paragraph" w:styleId="Rodap">
    <w:name w:val="footer"/>
    <w:basedOn w:val="Normal"/>
    <w:link w:val="RodapChar"/>
    <w:rsid w:val="00FF58F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F58F8"/>
  </w:style>
  <w:style w:type="paragraph" w:styleId="SemEspaamento">
    <w:name w:val="No Spacing"/>
    <w:link w:val="SemEspaamentoChar"/>
    <w:uiPriority w:val="1"/>
    <w:qFormat/>
    <w:rsid w:val="00FF58F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F58F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rsid w:val="00FF58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F5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ilasboas\AppData\Local\Microsoft\Windows\Temporary%20Internet%20Files\Content.Outlook\2LA06IGC\CV%20Soraia%20Gomes%20FEV-13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CDA86-581A-417C-9494-D2DF54F7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Soraia Gomes FEV-13 (2)</Template>
  <TotalTime>6</TotalTime>
  <Pages>1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leber William Vilas Bôas – Curriculum Vitae         	                                                                                                 Página 2 de 4</vt:lpstr>
    </vt:vector>
  </TitlesOfParts>
  <Company>Residencial</Company>
  <LinksUpToDate>false</LinksUpToDate>
  <CharactersWithSpaces>4007</CharactersWithSpaces>
  <SharedDoc>false</SharedDoc>
  <HLinks>
    <vt:vector size="6" baseType="variant">
      <vt:variant>
        <vt:i4>1376343</vt:i4>
      </vt:variant>
      <vt:variant>
        <vt:i4>0</vt:i4>
      </vt:variant>
      <vt:variant>
        <vt:i4>0</vt:i4>
      </vt:variant>
      <vt:variant>
        <vt:i4>5</vt:i4>
      </vt:variant>
      <vt:variant>
        <vt:lpwstr>mailto:soraia_gomes@terra.com.br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leber William Vilas Bôas – Curriculum Vitae         	                                                                                                 Página 2 de 4</dc:title>
  <dc:subject>Curriculum</dc:subject>
  <dc:creator>Kleber Willian  Vilas Boas</dc:creator>
  <cp:lastModifiedBy>Neri</cp:lastModifiedBy>
  <cp:revision>4</cp:revision>
  <cp:lastPrinted>2013-08-26T18:24:00Z</cp:lastPrinted>
  <dcterms:created xsi:type="dcterms:W3CDTF">2016-03-06T12:39:00Z</dcterms:created>
  <dcterms:modified xsi:type="dcterms:W3CDTF">2016-03-06T12:44:00Z</dcterms:modified>
</cp:coreProperties>
</file>