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6453"/>
        <w:gridCol w:w="4229"/>
      </w:tblGrid>
      <w:tr w:rsidR="00BF5E75" w:rsidRPr="00CD01FD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080"/>
            </w:tblPr>
            <w:tblGrid>
              <w:gridCol w:w="6237"/>
            </w:tblGrid>
            <w:tr w:rsidR="00BF5E75" w:rsidRPr="002D44B0" w:rsidTr="002D44B0">
              <w:tc>
                <w:tcPr>
                  <w:tcW w:w="6237" w:type="dxa"/>
                  <w:tcBorders>
                    <w:top w:val="single" w:sz="8" w:space="0" w:color="AEBAD5"/>
                  </w:tcBorders>
                </w:tcPr>
                <w:p w:rsidR="00BF5E75" w:rsidRPr="002D44B0" w:rsidRDefault="00BB648A" w:rsidP="005876A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N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eimar</w:t>
                  </w:r>
                  <w:proofErr w:type="spellEnd"/>
                  <w:r w:rsidR="005876A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Antonio </w:t>
                  </w:r>
                  <w:proofErr w:type="spellStart"/>
                  <w:r w:rsidR="005876A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Truber</w:t>
                  </w:r>
                  <w:proofErr w:type="spellEnd"/>
                </w:p>
              </w:tc>
            </w:tr>
            <w:tr w:rsidR="00BF5E75" w:rsidRPr="00CD01FD" w:rsidTr="002D44B0">
              <w:tc>
                <w:tcPr>
                  <w:tcW w:w="6237" w:type="dxa"/>
                  <w:tcBorders>
                    <w:bottom w:val="single" w:sz="8" w:space="0" w:color="AEBAD5"/>
                  </w:tcBorders>
                </w:tcPr>
                <w:p w:rsidR="00BF5E75" w:rsidRPr="00847E37" w:rsidRDefault="00BF5E75" w:rsidP="005876A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</w:pPr>
                  <w:r w:rsidRPr="00847E37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>Bras</w:t>
                  </w:r>
                  <w:r w:rsidR="00BB648A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 xml:space="preserve">ileiro ▪ Data de </w:t>
                  </w:r>
                  <w:proofErr w:type="gramStart"/>
                  <w:r w:rsidR="00BB648A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>Nascimento :</w:t>
                  </w:r>
                  <w:proofErr w:type="gramEnd"/>
                  <w:r w:rsidR="00BB648A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 xml:space="preserve"> 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>29</w:t>
                  </w:r>
                  <w:r w:rsidRPr="00847E37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 xml:space="preserve"> de Agosto 1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6D83B3"/>
                      <w:lang w:val="pt-BR"/>
                    </w:rPr>
                    <w:t>978</w:t>
                  </w:r>
                </w:p>
              </w:tc>
            </w:tr>
          </w:tbl>
          <w:p w:rsidR="00BF5E75" w:rsidRPr="00847E37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3993"/>
            </w:tblGrid>
            <w:tr w:rsidR="00BF5E75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2D44B0" w:rsidRDefault="00BF5E75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</w:t>
                  </w:r>
                  <w:r w:rsidR="007C63E1">
                    <w:rPr>
                      <w:rFonts w:ascii="Arial" w:hAnsi="Arial" w:cs="Arial"/>
                      <w:b/>
                      <w:bCs/>
                      <w:color w:val="3B3E42"/>
                    </w:rPr>
                    <w:t>to</w:t>
                  </w:r>
                  <w:proofErr w:type="spellEnd"/>
                </w:p>
              </w:tc>
            </w:tr>
            <w:tr w:rsidR="00BF5E75" w:rsidRPr="00CD01FD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876A0" w:rsidRPr="00017A2F" w:rsidRDefault="00BF5E75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</w:pPr>
                  <w:proofErr w:type="spellStart"/>
                  <w:proofErr w:type="gramStart"/>
                  <w:r w:rsidRPr="00017A2F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>Tel</w:t>
                  </w:r>
                  <w:proofErr w:type="spellEnd"/>
                  <w:r w:rsidRPr="00017A2F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 xml:space="preserve"> :</w:t>
                  </w:r>
                  <w:proofErr w:type="gramEnd"/>
                  <w:r w:rsidRPr="00017A2F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>(43)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>99558062</w:t>
                  </w:r>
                  <w:r w:rsidR="00C94583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 xml:space="preserve"> (43)</w:t>
                  </w:r>
                  <w:r w:rsidR="007C63E1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 xml:space="preserve"> / 302519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>82 / 33560204</w:t>
                  </w:r>
                </w:p>
                <w:p w:rsidR="00BF5E75" w:rsidRPr="00FA7B5B" w:rsidRDefault="00BF5E75" w:rsidP="005876A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5876A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neimartruber@hotmail.com</w:t>
                  </w:r>
                </w:p>
              </w:tc>
            </w:tr>
          </w:tbl>
          <w:p w:rsidR="00BF5E75" w:rsidRPr="00FA7B5B" w:rsidRDefault="00BF5E75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BF5E75" w:rsidRPr="00CD01FD" w:rsidTr="002D44B0">
        <w:tc>
          <w:tcPr>
            <w:tcW w:w="6453" w:type="dxa"/>
          </w:tcPr>
          <w:p w:rsidR="00BF5E75" w:rsidRPr="00577824" w:rsidRDefault="00BF5E75" w:rsidP="002D44B0">
            <w:pPr>
              <w:spacing w:before="80" w:after="0" w:line="240" w:lineRule="auto"/>
              <w:rPr>
                <w:rFonts w:ascii="Arial" w:hAnsi="Arial" w:cs="Arial"/>
                <w:b/>
                <w:bCs/>
                <w:color w:val="595C62"/>
                <w:sz w:val="42"/>
                <w:szCs w:val="42"/>
                <w:lang w:val="pt-BR"/>
              </w:rPr>
            </w:pPr>
          </w:p>
        </w:tc>
        <w:tc>
          <w:tcPr>
            <w:tcW w:w="4229" w:type="dxa"/>
          </w:tcPr>
          <w:p w:rsidR="00BF5E75" w:rsidRPr="00577824" w:rsidRDefault="00BF5E75" w:rsidP="002D44B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lang w:val="pt-BR"/>
              </w:rPr>
            </w:pPr>
          </w:p>
        </w:tc>
      </w:tr>
      <w:tr w:rsidR="00BF5E75" w:rsidRPr="00CD01FD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BF5E75" w:rsidRPr="002D44B0" w:rsidTr="0048359F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2D44B0" w:rsidRDefault="00BF5E75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Endereço</w:t>
                  </w:r>
                  <w:proofErr w:type="spellEnd"/>
                </w:p>
              </w:tc>
            </w:tr>
            <w:tr w:rsidR="00BF5E75" w:rsidRPr="00CD01FD" w:rsidTr="0048359F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F5E75" w:rsidRPr="00864960" w:rsidRDefault="00BB648A" w:rsidP="005876A0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Rua</w:t>
                  </w:r>
                  <w:r w:rsidR="005876A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Da Carioca, 84 – Jd. Ipanema – Londrina/Pr</w:t>
                  </w:r>
                </w:p>
              </w:tc>
            </w:tr>
          </w:tbl>
          <w:p w:rsidR="00BF5E75" w:rsidRPr="00864960" w:rsidRDefault="00BF5E75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BF5E75" w:rsidRPr="00CD01FD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BF5E75" w:rsidRPr="005876A0" w:rsidTr="006F6D8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5876A0" w:rsidRDefault="00BF5E75" w:rsidP="006F6D8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</w:pPr>
                  <w:r w:rsidRPr="005876A0">
                    <w:rPr>
                      <w:rFonts w:ascii="Arial" w:hAnsi="Arial" w:cs="Arial"/>
                      <w:b/>
                      <w:bCs/>
                      <w:color w:val="3B3E42"/>
                      <w:lang w:val="pt-BR"/>
                    </w:rPr>
                    <w:t>Objetivo</w:t>
                  </w:r>
                </w:p>
              </w:tc>
            </w:tr>
            <w:tr w:rsidR="00BF5E75" w:rsidRPr="00CD01FD" w:rsidTr="006F6D8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F5E75" w:rsidRPr="0087112C" w:rsidRDefault="0015403F" w:rsidP="0015403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  <w:lang w:val="pt-BR"/>
                    </w:rPr>
                    <w:t>Crescimento pessoal e profissional. Para tal busco aprendizado constante e estou aberto a novas perspectivas</w:t>
                  </w:r>
                  <w:r w:rsidR="00AB5C9A">
                    <w:rPr>
                      <w:rFonts w:ascii="Arial" w:hAnsi="Arial" w:cs="Arial"/>
                      <w:color w:val="333333"/>
                      <w:shd w:val="clear" w:color="auto" w:fill="FFFFFF"/>
                      <w:lang w:val="pt-BR"/>
                    </w:rPr>
                    <w:t>.</w:t>
                  </w:r>
                  <w:r>
                    <w:rPr>
                      <w:rFonts w:ascii="Arial" w:hAnsi="Arial" w:cs="Arial"/>
                      <w:color w:val="333333"/>
                      <w:shd w:val="clear" w:color="auto" w:fill="FFFFFF"/>
                      <w:lang w:val="pt-BR"/>
                    </w:rPr>
                    <w:t xml:space="preserve"> </w:t>
                  </w:r>
                </w:p>
              </w:tc>
            </w:tr>
          </w:tbl>
          <w:p w:rsidR="00BF5E75" w:rsidRPr="00727C74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BF5E75" w:rsidRPr="00CD01FD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BF5E75" w:rsidRPr="00CD01FD" w:rsidTr="007642F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F5E75" w:rsidRPr="00727C74" w:rsidRDefault="00BF5E75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lang w:val="pt-BR"/>
                    </w:rPr>
                  </w:pPr>
                </w:p>
              </w:tc>
            </w:tr>
          </w:tbl>
          <w:p w:rsidR="00BF5E75" w:rsidRPr="00727C74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BF5E75" w:rsidRPr="00CD01FD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BF5E75" w:rsidRPr="002D44B0" w:rsidTr="00134456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2D44B0" w:rsidRDefault="00F55B62" w:rsidP="00CF3E0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Informações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Complementares</w:t>
                  </w:r>
                  <w:proofErr w:type="spellEnd"/>
                </w:p>
              </w:tc>
            </w:tr>
            <w:tr w:rsidR="00BF5E75" w:rsidRPr="00F55B62" w:rsidTr="00134456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55B62" w:rsidRDefault="00F55B62"/>
                <w:p w:rsidR="00F55B62" w:rsidRPr="00F55B62" w:rsidRDefault="00F55B62" w:rsidP="00F55B62">
                  <w:pPr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 xml:space="preserve">Curso complete de </w:t>
                  </w:r>
                  <w:r w:rsidR="006D5997" w:rsidRPr="00F55B62">
                    <w:rPr>
                      <w:rFonts w:ascii="Arial" w:hAnsi="Arial" w:cs="Arial"/>
                      <w:lang w:val="pt-BR"/>
                    </w:rPr>
                    <w:t>Informática</w:t>
                  </w:r>
                  <w:r w:rsidRPr="00F55B62">
                    <w:rPr>
                      <w:rFonts w:ascii="Arial" w:hAnsi="Arial" w:cs="Arial"/>
                      <w:lang w:val="pt-BR"/>
                    </w:rPr>
                    <w:t>: Microcamp 09/98 a 09/99</w:t>
                  </w:r>
                </w:p>
                <w:p w:rsidR="00F55B62" w:rsidRPr="00F55B62" w:rsidRDefault="00F55B62" w:rsidP="00F55B62">
                  <w:pPr>
                    <w:ind w:left="669"/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PROGRAMA DE QUALIDADE (5s), ISO 9001/2000: Carga horária total: 02h20min</w:t>
                  </w:r>
                </w:p>
                <w:p w:rsidR="00F55B62" w:rsidRPr="00F55B62" w:rsidRDefault="00F55B62" w:rsidP="00F55B62">
                  <w:pPr>
                    <w:tabs>
                      <w:tab w:val="left" w:pos="669"/>
                    </w:tabs>
                    <w:ind w:left="669"/>
                    <w:rPr>
                      <w:rFonts w:ascii="Arial" w:hAnsi="Arial" w:cs="Arial"/>
                      <w:b/>
                      <w:lang w:val="pt-BR"/>
                    </w:rPr>
                  </w:pPr>
                </w:p>
                <w:p w:rsidR="00F55B62" w:rsidRPr="00F55B62" w:rsidRDefault="00F55B62" w:rsidP="00F55B62">
                  <w:pPr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 xml:space="preserve">SEBRAE: </w:t>
                  </w:r>
                </w:p>
                <w:p w:rsidR="00F55B62" w:rsidRPr="00F55B62" w:rsidRDefault="00F55B62" w:rsidP="00F55B62">
                  <w:pPr>
                    <w:ind w:left="360" w:firstLine="348"/>
                    <w:rPr>
                      <w:rFonts w:ascii="Arial" w:hAnsi="Arial" w:cs="Arial"/>
                      <w:b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 xml:space="preserve">Brasil Empreendedor – carga horária: 16 horas </w:t>
                  </w:r>
                </w:p>
                <w:p w:rsidR="00F55B62" w:rsidRDefault="00F55B62" w:rsidP="00F55B62">
                  <w:pPr>
                    <w:ind w:left="360" w:firstLine="348"/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Finanças essenciais – carga horária: 12 horas</w:t>
                  </w:r>
                </w:p>
                <w:p w:rsidR="009E1C0A" w:rsidRPr="00F55B62" w:rsidRDefault="009E1C0A" w:rsidP="00CB38B5">
                  <w:pPr>
                    <w:tabs>
                      <w:tab w:val="left" w:pos="720"/>
                    </w:tabs>
                    <w:rPr>
                      <w:rFonts w:ascii="Arial" w:hAnsi="Arial" w:cs="Arial"/>
                      <w:lang w:val="pt-BR"/>
                    </w:rPr>
                  </w:pPr>
                </w:p>
                <w:p w:rsidR="00CB38B5" w:rsidRPr="00CB38B5" w:rsidRDefault="00F55B62" w:rsidP="009E1C0A">
                  <w:pPr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CURSOS NA ITAUTEC:</w:t>
                  </w:r>
                  <w:r w:rsidRPr="00F55B62">
                    <w:rPr>
                      <w:rFonts w:ascii="Arial" w:hAnsi="Arial" w:cs="Arial"/>
                      <w:b/>
                      <w:lang w:val="pt-BR"/>
                    </w:rPr>
                    <w:t xml:space="preserve"> </w:t>
                  </w:r>
                </w:p>
                <w:p w:rsidR="00CB38B5" w:rsidRDefault="00F55B62" w:rsidP="009E1C0A">
                  <w:pPr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Montagem e manutenção de micros;</w:t>
                  </w:r>
                </w:p>
                <w:p w:rsidR="00CB38B5" w:rsidRDefault="00F55B62" w:rsidP="009E1C0A">
                  <w:pPr>
                    <w:numPr>
                      <w:ilvl w:val="0"/>
                      <w:numId w:val="10"/>
                    </w:numPr>
                    <w:ind w:left="644"/>
                    <w:rPr>
                      <w:rFonts w:ascii="Arial" w:hAnsi="Arial" w:cs="Arial"/>
                      <w:lang w:val="pt-BR"/>
                    </w:rPr>
                  </w:pPr>
                  <w:r w:rsidRPr="00CB38B5">
                    <w:rPr>
                      <w:rFonts w:ascii="Arial" w:hAnsi="Arial" w:cs="Arial"/>
                      <w:lang w:val="pt-BR"/>
                    </w:rPr>
                    <w:t xml:space="preserve"> Redes</w:t>
                  </w:r>
                </w:p>
                <w:p w:rsidR="00F55B62" w:rsidRDefault="00F55B62" w:rsidP="009E1C0A">
                  <w:pPr>
                    <w:numPr>
                      <w:ilvl w:val="0"/>
                      <w:numId w:val="10"/>
                    </w:numPr>
                    <w:ind w:left="644"/>
                    <w:rPr>
                      <w:rFonts w:ascii="Arial" w:hAnsi="Arial" w:cs="Arial"/>
                      <w:lang w:val="pt-BR"/>
                    </w:rPr>
                  </w:pPr>
                  <w:r w:rsidRPr="00CB38B5">
                    <w:rPr>
                      <w:rFonts w:ascii="Arial" w:hAnsi="Arial" w:cs="Arial"/>
                      <w:lang w:val="pt-BR"/>
                    </w:rPr>
                    <w:t>Sistema Operacional</w:t>
                  </w:r>
                  <w:r w:rsidR="00CB38B5">
                    <w:rPr>
                      <w:rFonts w:ascii="Arial" w:hAnsi="Arial" w:cs="Arial"/>
                      <w:lang w:val="pt-BR"/>
                    </w:rPr>
                    <w:t>:</w:t>
                  </w:r>
                  <w:r w:rsidRPr="00CB38B5">
                    <w:rPr>
                      <w:rFonts w:ascii="Arial" w:hAnsi="Arial" w:cs="Arial"/>
                      <w:lang w:val="pt-BR"/>
                    </w:rPr>
                    <w:t xml:space="preserve"> Windows 98, </w:t>
                  </w:r>
                  <w:proofErr w:type="spellStart"/>
                  <w:proofErr w:type="gramStart"/>
                  <w:r w:rsidRPr="00CB38B5">
                    <w:rPr>
                      <w:rFonts w:ascii="Arial" w:hAnsi="Arial" w:cs="Arial"/>
                      <w:lang w:val="pt-BR"/>
                    </w:rPr>
                    <w:t>Xp</w:t>
                  </w:r>
                  <w:proofErr w:type="spellEnd"/>
                  <w:proofErr w:type="gramEnd"/>
                  <w:r w:rsidRPr="00CB38B5">
                    <w:rPr>
                      <w:rFonts w:ascii="Arial" w:hAnsi="Arial" w:cs="Arial"/>
                      <w:lang w:val="pt-BR"/>
                    </w:rPr>
                    <w:t xml:space="preserve">, 2000, 2003 </w:t>
                  </w:r>
                  <w:proofErr w:type="spellStart"/>
                  <w:r w:rsidRPr="00CB38B5">
                    <w:rPr>
                      <w:rFonts w:ascii="Arial" w:hAnsi="Arial" w:cs="Arial"/>
                      <w:lang w:val="pt-BR"/>
                    </w:rPr>
                    <w:t>server</w:t>
                  </w:r>
                  <w:proofErr w:type="spellEnd"/>
                  <w:r w:rsidRPr="00CB38B5">
                    <w:rPr>
                      <w:rFonts w:ascii="Arial" w:hAnsi="Arial" w:cs="Arial"/>
                      <w:lang w:val="pt-BR"/>
                    </w:rPr>
                    <w:t>.</w:t>
                  </w:r>
                </w:p>
                <w:p w:rsidR="00CB38B5" w:rsidRDefault="00CB38B5" w:rsidP="00CB38B5">
                  <w:pPr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CURSO AUTOMAÇÃO BANCARIA NOS MODULOS</w:t>
                  </w:r>
                </w:p>
                <w:p w:rsidR="00CB38B5" w:rsidRPr="00F55B62" w:rsidRDefault="00CB38B5" w:rsidP="00CB38B5">
                  <w:pPr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rPr>
                      <w:rFonts w:ascii="Arial" w:hAnsi="Arial" w:cs="Arial"/>
                      <w:lang w:val="pt-BR"/>
                    </w:rPr>
                  </w:pPr>
                  <w:r w:rsidRPr="00F55B62">
                    <w:rPr>
                      <w:rFonts w:ascii="Arial" w:hAnsi="Arial" w:cs="Arial"/>
                      <w:lang w:val="pt-BR"/>
                    </w:rPr>
                    <w:t>NMD, DELARUE, PERTO, WINCOR</w:t>
                  </w:r>
                </w:p>
                <w:p w:rsidR="00CB38B5" w:rsidRPr="00CB38B5" w:rsidRDefault="00CB38B5" w:rsidP="00CB38B5">
                  <w:pPr>
                    <w:ind w:left="644"/>
                    <w:rPr>
                      <w:rFonts w:ascii="Arial" w:hAnsi="Arial" w:cs="Arial"/>
                      <w:lang w:val="pt-BR"/>
                    </w:rPr>
                  </w:pPr>
                </w:p>
                <w:tbl>
                  <w:tblPr>
                    <w:tblW w:w="0" w:type="auto"/>
                    <w:tblLook w:val="00A0"/>
                  </w:tblPr>
                  <w:tblGrid>
                    <w:gridCol w:w="8913"/>
                    <w:gridCol w:w="1317"/>
                  </w:tblGrid>
                  <w:tr w:rsidR="00BF5E75" w:rsidRPr="00F55B62" w:rsidTr="00F55B62">
                    <w:tc>
                      <w:tcPr>
                        <w:tcW w:w="8913" w:type="dxa"/>
                      </w:tcPr>
                      <w:p w:rsidR="00BF5E75" w:rsidRPr="00F55B62" w:rsidRDefault="00BF5E75" w:rsidP="00CF3E0F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lang w:val="pt-BR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:rsidR="00BF5E75" w:rsidRPr="00F55B62" w:rsidRDefault="00BF5E75" w:rsidP="00CF3E0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lang w:val="pt-BR"/>
                          </w:rPr>
                        </w:pPr>
                      </w:p>
                    </w:tc>
                  </w:tr>
                </w:tbl>
                <w:p w:rsidR="00BF5E75" w:rsidRPr="00F55B62" w:rsidRDefault="00BF5E75" w:rsidP="00CF3E0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</w:tc>
            </w:tr>
            <w:tr w:rsidR="00BF5E75" w:rsidRPr="002D44B0" w:rsidTr="00134456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2D44B0" w:rsidRDefault="00BF5E75" w:rsidP="00CF3E0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Educação</w:t>
                  </w:r>
                  <w:proofErr w:type="spellEnd"/>
                </w:p>
              </w:tc>
            </w:tr>
            <w:tr w:rsidR="00BF5E75" w:rsidRPr="00CD01FD" w:rsidTr="00134456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0A0"/>
                  </w:tblPr>
                  <w:tblGrid>
                    <w:gridCol w:w="9947"/>
                    <w:gridCol w:w="268"/>
                  </w:tblGrid>
                  <w:tr w:rsidR="00BF5E75" w:rsidRPr="002D44B0" w:rsidTr="00496237">
                    <w:tc>
                      <w:tcPr>
                        <w:tcW w:w="9947" w:type="dxa"/>
                      </w:tcPr>
                      <w:p w:rsidR="00BF5E75" w:rsidRPr="002D44B0" w:rsidRDefault="00BF5E75" w:rsidP="00CF3E0F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BF5E75" w:rsidRPr="002D44B0" w:rsidRDefault="00BF5E75" w:rsidP="00CF3E0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BF5E75" w:rsidRPr="00CD01FD" w:rsidTr="00496237">
                    <w:tc>
                      <w:tcPr>
                        <w:tcW w:w="9947" w:type="dxa"/>
                      </w:tcPr>
                      <w:p w:rsidR="00496237" w:rsidRDefault="00496237" w:rsidP="00496237">
                        <w:pPr>
                          <w:shd w:val="clear" w:color="auto" w:fill="FFFFFF"/>
                          <w:suppressAutoHyphens/>
                          <w:spacing w:before="0" w:after="0" w:line="240" w:lineRule="auto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Ensino Médio </w:t>
                        </w:r>
                        <w:r w:rsidR="00CB38B5">
                          <w:rPr>
                            <w:sz w:val="23"/>
                          </w:rPr>
                          <w:t>completo</w:t>
                        </w:r>
                      </w:p>
                      <w:p w:rsidR="00496237" w:rsidRDefault="00496237" w:rsidP="00496237">
                        <w:pPr>
                          <w:shd w:val="clear" w:color="auto" w:fill="FFFFFF"/>
                          <w:suppressAutoHyphens/>
                          <w:spacing w:before="0" w:after="0" w:line="240" w:lineRule="auto"/>
                          <w:jc w:val="left"/>
                          <w:rPr>
                            <w:sz w:val="23"/>
                          </w:rPr>
                        </w:pPr>
                      </w:p>
                      <w:p w:rsidR="00496237" w:rsidRPr="00496237" w:rsidRDefault="00496237" w:rsidP="00496237">
                        <w:pPr>
                          <w:shd w:val="clear" w:color="auto" w:fill="FFFFFF"/>
                          <w:suppressAutoHyphens/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lang w:val="pt-BR"/>
                          </w:rPr>
                        </w:pPr>
                        <w:r w:rsidRPr="00496237">
                          <w:rPr>
                            <w:sz w:val="23"/>
                            <w:lang w:val="pt-BR"/>
                          </w:rPr>
                          <w:t>Formação Técnica: INSTITUTO POLITÉCNICO DE LONDRINA – IPOLON</w:t>
                        </w:r>
                      </w:p>
                      <w:p w:rsidR="00496237" w:rsidRPr="00496237" w:rsidRDefault="00496237" w:rsidP="00496237">
                        <w:pPr>
                          <w:shd w:val="clear" w:color="auto" w:fill="FFFFFF"/>
                          <w:suppressAutoHyphens/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lang w:val="pt-BR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BF5E75" w:rsidRPr="004E46DD" w:rsidRDefault="00BF5E75" w:rsidP="00CF3E0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lang w:val="pt-BR"/>
                          </w:rPr>
                        </w:pPr>
                      </w:p>
                    </w:tc>
                  </w:tr>
                </w:tbl>
                <w:p w:rsidR="00BF5E75" w:rsidRPr="004E46DD" w:rsidRDefault="00BF5E75" w:rsidP="00CF3E0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</w:tc>
            </w:tr>
          </w:tbl>
          <w:p w:rsidR="00BF5E75" w:rsidRPr="004E46DD" w:rsidRDefault="00BF5E75" w:rsidP="00CF3E0F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BF5E75" w:rsidRPr="00CD01FD" w:rsidTr="0048359F">
        <w:trPr>
          <w:trHeight w:val="2628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BF5E75" w:rsidRPr="002D44B0" w:rsidTr="0087112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F5E75" w:rsidRPr="002D44B0" w:rsidRDefault="00BF5E75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Experiência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Trabalho</w:t>
                  </w:r>
                  <w:proofErr w:type="spellEnd"/>
                </w:p>
              </w:tc>
            </w:tr>
            <w:tr w:rsidR="00BF5E75" w:rsidRPr="005876A0" w:rsidTr="001E5BF8">
              <w:trPr>
                <w:trHeight w:val="855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D2EA2" w:rsidRDefault="00FD2EA2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  <w:p w:rsidR="00B13F0A" w:rsidRDefault="00B13F0A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IBM Brasil</w:t>
                  </w:r>
                </w:p>
                <w:p w:rsidR="00B13F0A" w:rsidRDefault="00B13F0A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Janeiro/2014</w:t>
                  </w:r>
                  <w:r w:rsidR="00FB763D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a Junho/2015</w:t>
                  </w:r>
                </w:p>
                <w:p w:rsidR="00B13F0A" w:rsidRPr="00B13F0A" w:rsidRDefault="00B13F0A" w:rsidP="00B13F0A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Tecnico em Informatica, automação bancaria,</w:t>
                  </w:r>
                  <w:r w:rsidR="00F64058">
                    <w:rPr>
                      <w:rFonts w:ascii="Arial" w:hAnsi="Arial" w:cs="Arial"/>
                      <w:color w:val="3B3E42"/>
                      <w:lang w:val="fr-FR" w:eastAsia="ja-JP"/>
                    </w:rPr>
                    <w:t xml:space="preserve"> ma</w:t>
                  </w: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nutenção a Caixas Eletronicos.</w:t>
                  </w:r>
                </w:p>
                <w:p w:rsidR="00B13F0A" w:rsidRPr="00B13F0A" w:rsidRDefault="00B13F0A" w:rsidP="00B13F0A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Atendimento na area comercial em manutenção a impressoras Fiscais.</w:t>
                  </w:r>
                </w:p>
                <w:p w:rsidR="00B13F0A" w:rsidRPr="00376B97" w:rsidRDefault="00B13F0A" w:rsidP="00B13F0A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Configuração de Sistemas Operacionais Windows</w:t>
                  </w:r>
                </w:p>
                <w:p w:rsidR="00B13F0A" w:rsidRDefault="00B13F0A" w:rsidP="00B13F0A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Instalação de Software e Aplicações.</w:t>
                  </w:r>
                </w:p>
                <w:p w:rsidR="00B13F0A" w:rsidRDefault="00B13F0A" w:rsidP="00B13F0A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Configuração de Rede.</w:t>
                  </w:r>
                </w:p>
                <w:p w:rsidR="00B13F0A" w:rsidRPr="00733278" w:rsidRDefault="00B13F0A" w:rsidP="00B13F0A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Resoluções de Problemas</w:t>
                  </w:r>
                  <w:r w:rsidRPr="00733278">
                    <w:rPr>
                      <w:rFonts w:ascii="Arial" w:hAnsi="Arial" w:cs="Arial"/>
                      <w:color w:val="3B3E42"/>
                      <w:lang w:val="fr-FR" w:eastAsia="ja-JP"/>
                    </w:rPr>
                    <w:t>.</w:t>
                  </w:r>
                </w:p>
                <w:p w:rsidR="00B13F0A" w:rsidRDefault="00B13F0A" w:rsidP="00B13F0A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Serviços Técnicos, Suporte à Usuários e de Campo.</w:t>
                  </w:r>
                </w:p>
                <w:p w:rsidR="00B13F0A" w:rsidRPr="00BD07E2" w:rsidRDefault="00B13F0A" w:rsidP="00B13F0A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Atendimento e Resolução de Chamados.</w:t>
                  </w:r>
                </w:p>
                <w:p w:rsidR="00BD07E2" w:rsidRPr="00BD07E2" w:rsidRDefault="00BD07E2" w:rsidP="00B13F0A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 xml:space="preserve">Assistencia e manutenção </w:t>
                  </w:r>
                  <w:r w:rsidR="007171E5">
                    <w:rPr>
                      <w:rFonts w:ascii="Arial" w:hAnsi="Arial" w:cs="Arial"/>
                      <w:color w:val="3B3E42"/>
                      <w:lang w:val="fr-FR" w:eastAsia="ja-JP"/>
                    </w:rPr>
                    <w:t>Notebook</w:t>
                  </w: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 xml:space="preserve"> e Desktop LENOVO</w:t>
                  </w:r>
                </w:p>
                <w:p w:rsidR="00BD07E2" w:rsidRDefault="00BD07E2" w:rsidP="00B13F0A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Assistencia e manutenção Desktop e Notebook POSITIVO</w:t>
                  </w:r>
                </w:p>
                <w:p w:rsidR="00B13F0A" w:rsidRDefault="00B13F0A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  <w:p w:rsidR="009E1C0A" w:rsidRDefault="0049623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Itautec S/A</w:t>
                  </w:r>
                  <w:r w:rsidR="002B638E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 </w:t>
                  </w:r>
                </w:p>
                <w:p w:rsidR="002B638E" w:rsidRDefault="009E1C0A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Julho/2006 a Outubro/2013</w:t>
                  </w:r>
                  <w:r w:rsidR="002B638E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                                                                                                                               </w:t>
                  </w:r>
                </w:p>
                <w:p w:rsidR="002B638E" w:rsidRDefault="002B638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  <w:p w:rsidR="00496237" w:rsidRDefault="00496237" w:rsidP="002B638E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Tecnico em Inf</w:t>
                  </w:r>
                  <w:r w:rsidR="00CD01FD">
                    <w:rPr>
                      <w:rFonts w:ascii="Arial" w:hAnsi="Arial" w:cs="Arial"/>
                      <w:color w:val="3B3E42"/>
                      <w:lang w:val="fr-FR" w:eastAsia="ja-JP"/>
                    </w:rPr>
                    <w:t>ormatica, automação bancaria, ma</w:t>
                  </w: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nutenção a Caixas Elet</w:t>
                  </w:r>
                  <w:r w:rsidR="00F55B62">
                    <w:rPr>
                      <w:rFonts w:ascii="Arial" w:hAnsi="Arial" w:cs="Arial"/>
                      <w:color w:val="3B3E42"/>
                      <w:lang w:val="fr-FR" w:eastAsia="ja-JP"/>
                    </w:rPr>
                    <w:t>ronicos.</w:t>
                  </w:r>
                </w:p>
                <w:p w:rsidR="00F55B62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Manutenção de Computadores e Servidores.</w:t>
                  </w:r>
                </w:p>
                <w:p w:rsidR="00F55B62" w:rsidRPr="00376B97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Configuração de Sistemas Operacionais Windows</w:t>
                  </w:r>
                </w:p>
                <w:p w:rsidR="00F55B62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Instalação de Software e Aplicações.</w:t>
                  </w:r>
                </w:p>
                <w:p w:rsidR="00F55B62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Configuração de Rede.</w:t>
                  </w:r>
                </w:p>
                <w:p w:rsidR="00F55B62" w:rsidRPr="00733278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Resoluções de Problemas</w:t>
                  </w:r>
                  <w:r w:rsidRPr="00733278">
                    <w:rPr>
                      <w:rFonts w:ascii="Arial" w:hAnsi="Arial" w:cs="Arial"/>
                      <w:color w:val="3B3E42"/>
                      <w:lang w:val="fr-FR" w:eastAsia="ja-JP"/>
                    </w:rPr>
                    <w:t>.</w:t>
                  </w:r>
                </w:p>
                <w:p w:rsidR="00F55B62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Serviços Técnicos, Suporte à Usuários e de Campo.</w:t>
                  </w:r>
                </w:p>
                <w:p w:rsidR="00F55B62" w:rsidRDefault="00F55B62" w:rsidP="00F55B62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Atendimento e Resolução de Chamados.</w:t>
                  </w:r>
                </w:p>
                <w:p w:rsidR="002B638E" w:rsidRDefault="002B638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  <w:p w:rsidR="00BF5E75" w:rsidRPr="00577824" w:rsidRDefault="0049623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Laboratorio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Oswaldo Cruz</w:t>
                  </w:r>
                  <w:r w:rsidR="002B638E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</w:t>
                  </w:r>
                  <w:r w:rsidR="00BF5E75" w:rsidRPr="00577824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                                                                                                              </w:t>
                  </w:r>
                </w:p>
                <w:p w:rsidR="00BF5E75" w:rsidRPr="00577824" w:rsidRDefault="0049623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Setembro/2001</w:t>
                  </w:r>
                  <w:r w:rsidR="00BF5E75" w:rsidRPr="00577824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a </w:t>
                  </w: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Dezembro</w:t>
                  </w:r>
                  <w:r w:rsidR="00BF5E75" w:rsidRPr="00577824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</w:t>
                  </w:r>
                  <w:r w:rsidR="00BF5E75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de </w:t>
                  </w:r>
                  <w:r>
                    <w:rPr>
                      <w:rFonts w:ascii="Arial" w:hAnsi="Arial" w:cs="Arial"/>
                      <w:b/>
                      <w:bCs/>
                      <w:lang w:val="pt-BR"/>
                    </w:rPr>
                    <w:t>2005</w:t>
                  </w:r>
                </w:p>
                <w:p w:rsidR="00BF5E75" w:rsidRPr="00496237" w:rsidRDefault="00496237" w:rsidP="00496237">
                  <w:pPr>
                    <w:pStyle w:val="PargrafodaLista"/>
                    <w:numPr>
                      <w:ilvl w:val="0"/>
                      <w:numId w:val="7"/>
                    </w:numPr>
                    <w:spacing w:after="8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 w:eastAsia="ja-JP"/>
                    </w:rPr>
                    <w:t>Auxiliar de CPD exercendo a função de manutenção de micros configuração de rede.</w:t>
                  </w:r>
                  <w:r w:rsidRPr="00496237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</w:t>
                  </w:r>
                </w:p>
                <w:p w:rsidR="001E5BF8" w:rsidRPr="00C94583" w:rsidRDefault="00F55B62" w:rsidP="00960BD3">
                  <w:pPr>
                    <w:spacing w:after="8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>Estacionamento</w:t>
                  </w:r>
                  <w:r w:rsidR="009E1C0A"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 </w:t>
                  </w:r>
                  <w:proofErr w:type="spellStart"/>
                  <w:r w:rsidR="009E1C0A"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>Estacenter</w:t>
                  </w:r>
                  <w:proofErr w:type="spellEnd"/>
                </w:p>
                <w:p w:rsidR="009E1C0A" w:rsidRPr="00C94583" w:rsidRDefault="009E1C0A" w:rsidP="00960BD3">
                  <w:pPr>
                    <w:spacing w:after="8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Abril/98 a </w:t>
                  </w:r>
                  <w:proofErr w:type="spellStart"/>
                  <w:r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>Desembro</w:t>
                  </w:r>
                  <w:proofErr w:type="spellEnd"/>
                  <w:r w:rsidRPr="00C94583">
                    <w:rPr>
                      <w:rFonts w:ascii="Arial" w:hAnsi="Arial" w:cs="Arial"/>
                      <w:b/>
                      <w:bCs/>
                      <w:lang w:val="pt-BR"/>
                    </w:rPr>
                    <w:t>/2000</w:t>
                  </w:r>
                </w:p>
                <w:p w:rsidR="009E1C0A" w:rsidRPr="009E1C0A" w:rsidRDefault="009E1C0A" w:rsidP="009E1C0A">
                  <w:pPr>
                    <w:numPr>
                      <w:ilvl w:val="0"/>
                      <w:numId w:val="10"/>
                    </w:numPr>
                    <w:spacing w:after="80" w:line="240" w:lineRule="auto"/>
                    <w:rPr>
                      <w:rFonts w:ascii="Arial" w:hAnsi="Arial" w:cs="Arial"/>
                      <w:bCs/>
                    </w:rPr>
                  </w:pPr>
                  <w:proofErr w:type="spellStart"/>
                  <w:r w:rsidRPr="009E1C0A">
                    <w:rPr>
                      <w:rFonts w:ascii="Arial" w:hAnsi="Arial" w:cs="Arial"/>
                      <w:bCs/>
                    </w:rPr>
                    <w:t>Atendimento</w:t>
                  </w:r>
                  <w:proofErr w:type="spellEnd"/>
                  <w:r w:rsidRPr="009E1C0A">
                    <w:rPr>
                      <w:rFonts w:ascii="Arial" w:hAnsi="Arial" w:cs="Arial"/>
                      <w:bCs/>
                    </w:rPr>
                    <w:t xml:space="preserve"> a </w:t>
                  </w:r>
                  <w:proofErr w:type="spellStart"/>
                  <w:r w:rsidRPr="009E1C0A">
                    <w:rPr>
                      <w:rFonts w:ascii="Arial" w:hAnsi="Arial" w:cs="Arial"/>
                      <w:bCs/>
                    </w:rPr>
                    <w:t>clientes</w:t>
                  </w:r>
                  <w:proofErr w:type="spellEnd"/>
                </w:p>
                <w:p w:rsidR="00BF5E75" w:rsidRPr="00F55B62" w:rsidRDefault="00BF5E75" w:rsidP="00F55B62">
                  <w:pPr>
                    <w:pStyle w:val="PargrafodaLista"/>
                    <w:spacing w:after="80" w:line="240" w:lineRule="auto"/>
                    <w:ind w:left="0"/>
                    <w:rPr>
                      <w:rFonts w:ascii="Arial" w:hAnsi="Arial" w:cs="Arial"/>
                      <w:color w:val="3B3E42"/>
                      <w:lang w:val="fr-FR" w:eastAsia="ja-JP"/>
                    </w:rPr>
                  </w:pPr>
                </w:p>
              </w:tc>
            </w:tr>
          </w:tbl>
          <w:p w:rsidR="00BB39D1" w:rsidRPr="00BB39D1" w:rsidRDefault="00BB39D1" w:rsidP="00BB39D1">
            <w:pPr>
              <w:spacing w:before="0"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6"/>
            </w:tblGrid>
            <w:tr w:rsidR="001E5BF8" w:rsidRPr="002D44B0" w:rsidTr="001E5BF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E5BF8" w:rsidRPr="002D44B0" w:rsidRDefault="001E5BF8" w:rsidP="001E5BF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Linguas</w:t>
                  </w:r>
                  <w:proofErr w:type="spellEnd"/>
                </w:p>
              </w:tc>
            </w:tr>
            <w:tr w:rsidR="001E5BF8" w:rsidRPr="00CD01FD" w:rsidTr="001E5BF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0A0"/>
                  </w:tblPr>
                  <w:tblGrid>
                    <w:gridCol w:w="10230"/>
                  </w:tblGrid>
                  <w:tr w:rsidR="001E5BF8" w:rsidRPr="00CD01FD" w:rsidTr="00DC1B2C">
                    <w:trPr>
                      <w:jc w:val="center"/>
                    </w:trPr>
                    <w:tc>
                      <w:tcPr>
                        <w:tcW w:w="10230" w:type="dxa"/>
                      </w:tcPr>
                      <w:p w:rsidR="001E5BF8" w:rsidRDefault="001E5BF8" w:rsidP="00496237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</w:pPr>
                        <w:r w:rsidRPr="004E46DD"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  <w:t xml:space="preserve">Inglês </w:t>
                        </w:r>
                        <w:r w:rsidR="00496237"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  <w:t xml:space="preserve">Básico – </w:t>
                        </w:r>
                        <w:proofErr w:type="spellStart"/>
                        <w:r w:rsidR="00496237"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  <w:t>Yazigi</w:t>
                        </w:r>
                        <w:proofErr w:type="spellEnd"/>
                        <w:r w:rsidR="00496237"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  <w:t xml:space="preserve"> 12/01/01 a 09/07/01</w:t>
                        </w:r>
                      </w:p>
                      <w:p w:rsidR="007C63E1" w:rsidRPr="004E46DD" w:rsidRDefault="007C63E1" w:rsidP="00496237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  <w:lang w:val="pt-BR"/>
                          </w:rPr>
                          <w:t>Pretensão a retornar o curso.</w:t>
                        </w:r>
                      </w:p>
                    </w:tc>
                  </w:tr>
                </w:tbl>
                <w:p w:rsidR="001E5BF8" w:rsidRPr="004E46DD" w:rsidRDefault="001E5BF8" w:rsidP="001E5BF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</w:p>
              </w:tc>
            </w:tr>
          </w:tbl>
          <w:p w:rsidR="00BF5E75" w:rsidRPr="00577824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BF5E75" w:rsidRPr="00CD01FD" w:rsidTr="002D44B0">
        <w:tc>
          <w:tcPr>
            <w:tcW w:w="10682" w:type="dxa"/>
            <w:gridSpan w:val="2"/>
          </w:tcPr>
          <w:p w:rsidR="00BF5E75" w:rsidRPr="004E46DD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BF5E75" w:rsidRPr="00CD01FD" w:rsidTr="00346831">
        <w:trPr>
          <w:trHeight w:val="80"/>
        </w:trPr>
        <w:tc>
          <w:tcPr>
            <w:tcW w:w="10682" w:type="dxa"/>
            <w:gridSpan w:val="2"/>
          </w:tcPr>
          <w:p w:rsidR="00BF5E75" w:rsidRPr="004E46DD" w:rsidRDefault="00BF5E75" w:rsidP="002D44B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</w:tbl>
    <w:p w:rsidR="00BF5E75" w:rsidRPr="00A51211" w:rsidRDefault="00BF5E75" w:rsidP="0048595C">
      <w:pPr>
        <w:rPr>
          <w:rFonts w:ascii="Arial" w:hAnsi="Arial" w:cs="Arial"/>
          <w:lang w:val="pt-BR"/>
        </w:rPr>
      </w:pPr>
    </w:p>
    <w:sectPr w:rsidR="00BF5E75" w:rsidRPr="00A51211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0343ADB"/>
    <w:multiLevelType w:val="hybridMultilevel"/>
    <w:tmpl w:val="2604D482"/>
    <w:lvl w:ilvl="0" w:tplc="0416000D">
      <w:start w:val="1"/>
      <w:numFmt w:val="bullet"/>
      <w:lvlText w:val=""/>
      <w:lvlJc w:val="left"/>
      <w:pPr>
        <w:ind w:left="6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61C4"/>
    <w:multiLevelType w:val="hybridMultilevel"/>
    <w:tmpl w:val="DFF8E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63551"/>
    <w:multiLevelType w:val="hybridMultilevel"/>
    <w:tmpl w:val="226AB5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368"/>
    <w:rsid w:val="00010D8D"/>
    <w:rsid w:val="00017A2F"/>
    <w:rsid w:val="00062AD3"/>
    <w:rsid w:val="00083491"/>
    <w:rsid w:val="000A3EC1"/>
    <w:rsid w:val="000A53C9"/>
    <w:rsid w:val="00114F57"/>
    <w:rsid w:val="001211DC"/>
    <w:rsid w:val="00130370"/>
    <w:rsid w:val="00134456"/>
    <w:rsid w:val="0015403F"/>
    <w:rsid w:val="001668B3"/>
    <w:rsid w:val="0018715A"/>
    <w:rsid w:val="001E4A3B"/>
    <w:rsid w:val="001E5BF8"/>
    <w:rsid w:val="001F7D8B"/>
    <w:rsid w:val="00215B45"/>
    <w:rsid w:val="0024449C"/>
    <w:rsid w:val="002A1BBD"/>
    <w:rsid w:val="002B638E"/>
    <w:rsid w:val="002D44B0"/>
    <w:rsid w:val="002E0ECF"/>
    <w:rsid w:val="002E7531"/>
    <w:rsid w:val="002F4B49"/>
    <w:rsid w:val="00315076"/>
    <w:rsid w:val="00315B39"/>
    <w:rsid w:val="003303B1"/>
    <w:rsid w:val="00344E58"/>
    <w:rsid w:val="00346831"/>
    <w:rsid w:val="0036086E"/>
    <w:rsid w:val="00376B97"/>
    <w:rsid w:val="003861F7"/>
    <w:rsid w:val="0039699B"/>
    <w:rsid w:val="003A2A85"/>
    <w:rsid w:val="003B4324"/>
    <w:rsid w:val="003C203E"/>
    <w:rsid w:val="004016A4"/>
    <w:rsid w:val="00402689"/>
    <w:rsid w:val="00442F93"/>
    <w:rsid w:val="0048359F"/>
    <w:rsid w:val="0048595C"/>
    <w:rsid w:val="00496237"/>
    <w:rsid w:val="004E46DD"/>
    <w:rsid w:val="00504C88"/>
    <w:rsid w:val="00532D43"/>
    <w:rsid w:val="00562696"/>
    <w:rsid w:val="00565059"/>
    <w:rsid w:val="00577824"/>
    <w:rsid w:val="005876A0"/>
    <w:rsid w:val="005C2800"/>
    <w:rsid w:val="005D78D4"/>
    <w:rsid w:val="005D7D1A"/>
    <w:rsid w:val="005F48FE"/>
    <w:rsid w:val="006068F3"/>
    <w:rsid w:val="00606CB9"/>
    <w:rsid w:val="00611368"/>
    <w:rsid w:val="00613126"/>
    <w:rsid w:val="00641208"/>
    <w:rsid w:val="00650532"/>
    <w:rsid w:val="00657955"/>
    <w:rsid w:val="00692713"/>
    <w:rsid w:val="00694E29"/>
    <w:rsid w:val="006D5997"/>
    <w:rsid w:val="006E086E"/>
    <w:rsid w:val="006E5165"/>
    <w:rsid w:val="006F6D8C"/>
    <w:rsid w:val="007171E5"/>
    <w:rsid w:val="00727C74"/>
    <w:rsid w:val="00733278"/>
    <w:rsid w:val="007642FB"/>
    <w:rsid w:val="007854B2"/>
    <w:rsid w:val="0079328C"/>
    <w:rsid w:val="007C63E1"/>
    <w:rsid w:val="007D4631"/>
    <w:rsid w:val="007E36B3"/>
    <w:rsid w:val="007E70AC"/>
    <w:rsid w:val="007F3B85"/>
    <w:rsid w:val="008312AB"/>
    <w:rsid w:val="00847E37"/>
    <w:rsid w:val="00864960"/>
    <w:rsid w:val="0087112C"/>
    <w:rsid w:val="008D447B"/>
    <w:rsid w:val="008D653C"/>
    <w:rsid w:val="008F67A2"/>
    <w:rsid w:val="00900CA0"/>
    <w:rsid w:val="00914EC1"/>
    <w:rsid w:val="00926704"/>
    <w:rsid w:val="00960BD3"/>
    <w:rsid w:val="0098606B"/>
    <w:rsid w:val="009971BB"/>
    <w:rsid w:val="009A67F1"/>
    <w:rsid w:val="009E0FD1"/>
    <w:rsid w:val="009E1C0A"/>
    <w:rsid w:val="009F2958"/>
    <w:rsid w:val="009F79C8"/>
    <w:rsid w:val="00A1180E"/>
    <w:rsid w:val="00A204CB"/>
    <w:rsid w:val="00A34C4E"/>
    <w:rsid w:val="00A51211"/>
    <w:rsid w:val="00A66A36"/>
    <w:rsid w:val="00AA19EA"/>
    <w:rsid w:val="00AB5C9A"/>
    <w:rsid w:val="00AD3402"/>
    <w:rsid w:val="00AF1A42"/>
    <w:rsid w:val="00B13F0A"/>
    <w:rsid w:val="00B21F26"/>
    <w:rsid w:val="00B34E7A"/>
    <w:rsid w:val="00B508D4"/>
    <w:rsid w:val="00B73C2E"/>
    <w:rsid w:val="00B81891"/>
    <w:rsid w:val="00B85135"/>
    <w:rsid w:val="00B85EFA"/>
    <w:rsid w:val="00BB17F5"/>
    <w:rsid w:val="00BB39D1"/>
    <w:rsid w:val="00BB648A"/>
    <w:rsid w:val="00BC0A72"/>
    <w:rsid w:val="00BC5B5F"/>
    <w:rsid w:val="00BD07E2"/>
    <w:rsid w:val="00BD5497"/>
    <w:rsid w:val="00BE76CE"/>
    <w:rsid w:val="00BF0E24"/>
    <w:rsid w:val="00BF5E75"/>
    <w:rsid w:val="00C75384"/>
    <w:rsid w:val="00C7549B"/>
    <w:rsid w:val="00C94583"/>
    <w:rsid w:val="00CA4EDD"/>
    <w:rsid w:val="00CB38B5"/>
    <w:rsid w:val="00CD01FD"/>
    <w:rsid w:val="00CE6939"/>
    <w:rsid w:val="00CF045E"/>
    <w:rsid w:val="00CF3E0F"/>
    <w:rsid w:val="00D17861"/>
    <w:rsid w:val="00D24BB9"/>
    <w:rsid w:val="00D321FF"/>
    <w:rsid w:val="00D51AE4"/>
    <w:rsid w:val="00D67041"/>
    <w:rsid w:val="00D8678D"/>
    <w:rsid w:val="00D86C15"/>
    <w:rsid w:val="00D924EA"/>
    <w:rsid w:val="00DB5A85"/>
    <w:rsid w:val="00DE2EAE"/>
    <w:rsid w:val="00DF5603"/>
    <w:rsid w:val="00E309D9"/>
    <w:rsid w:val="00E93F7B"/>
    <w:rsid w:val="00ED023E"/>
    <w:rsid w:val="00F35DA3"/>
    <w:rsid w:val="00F55B62"/>
    <w:rsid w:val="00F64058"/>
    <w:rsid w:val="00F665F6"/>
    <w:rsid w:val="00F87F16"/>
    <w:rsid w:val="00F93348"/>
    <w:rsid w:val="00FA7B5B"/>
    <w:rsid w:val="00FB763D"/>
    <w:rsid w:val="00FC645F"/>
    <w:rsid w:val="00FD2EA2"/>
    <w:rsid w:val="00FD3322"/>
    <w:rsid w:val="00FF6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Ttulo8">
    <w:name w:val="heading 8"/>
    <w:basedOn w:val="Normal"/>
    <w:next w:val="Normal"/>
    <w:link w:val="Ttulo8Char"/>
    <w:uiPriority w:val="99"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F2958"/>
    <w:rPr>
      <w:rFonts w:cs="Times New Roman"/>
      <w:smallCaps/>
      <w:spacing w:val="5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9F2958"/>
    <w:rPr>
      <w:rFonts w:cs="Times New Roman"/>
      <w:smallCaps/>
      <w:spacing w:val="5"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9F2958"/>
    <w:rPr>
      <w:rFonts w:cs="Times New Roman"/>
      <w:smallCaps/>
      <w:spacing w:val="5"/>
      <w:sz w:val="24"/>
      <w:szCs w:val="24"/>
    </w:rPr>
  </w:style>
  <w:style w:type="character" w:customStyle="1" w:styleId="Ttulo4Char">
    <w:name w:val="Título 4 Char"/>
    <w:link w:val="Ttulo4"/>
    <w:uiPriority w:val="99"/>
    <w:semiHidden/>
    <w:locked/>
    <w:rsid w:val="009F2958"/>
    <w:rPr>
      <w:rFonts w:cs="Times New Roman"/>
      <w:smallCaps/>
      <w:spacing w:val="10"/>
      <w:sz w:val="22"/>
      <w:szCs w:val="22"/>
    </w:rPr>
  </w:style>
  <w:style w:type="character" w:customStyle="1" w:styleId="Ttulo5Char">
    <w:name w:val="Título 5 Char"/>
    <w:link w:val="Ttulo5"/>
    <w:uiPriority w:val="99"/>
    <w:semiHidden/>
    <w:locked/>
    <w:rsid w:val="009F2958"/>
    <w:rPr>
      <w:rFonts w:cs="Times New Roman"/>
      <w:smallCaps/>
      <w:color w:val="3667C3"/>
      <w:spacing w:val="10"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9F2958"/>
    <w:rPr>
      <w:rFonts w:cs="Times New Roman"/>
      <w:smallCaps/>
      <w:color w:val="7598D9"/>
      <w:spacing w:val="5"/>
      <w:sz w:val="22"/>
    </w:rPr>
  </w:style>
  <w:style w:type="character" w:customStyle="1" w:styleId="Ttulo7Char">
    <w:name w:val="Título 7 Char"/>
    <w:link w:val="Ttulo7"/>
    <w:uiPriority w:val="99"/>
    <w:semiHidden/>
    <w:locked/>
    <w:rsid w:val="009F2958"/>
    <w:rPr>
      <w:rFonts w:cs="Times New Roman"/>
      <w:b/>
      <w:smallCaps/>
      <w:color w:val="7598D9"/>
      <w:spacing w:val="10"/>
    </w:rPr>
  </w:style>
  <w:style w:type="character" w:customStyle="1" w:styleId="Ttulo8Char">
    <w:name w:val="Título 8 Char"/>
    <w:link w:val="Ttulo8"/>
    <w:uiPriority w:val="99"/>
    <w:semiHidden/>
    <w:locked/>
    <w:rsid w:val="009F2958"/>
    <w:rPr>
      <w:rFonts w:cs="Times New Roman"/>
      <w:b/>
      <w:i/>
      <w:smallCaps/>
      <w:color w:val="3667C3"/>
    </w:rPr>
  </w:style>
  <w:style w:type="character" w:customStyle="1" w:styleId="Ttulo9Char">
    <w:name w:val="Título 9 Char"/>
    <w:link w:val="Ttulo9"/>
    <w:uiPriority w:val="99"/>
    <w:semiHidden/>
    <w:locked/>
    <w:rsid w:val="009F2958"/>
    <w:rPr>
      <w:rFonts w:cs="Times New Roman"/>
      <w:b/>
      <w:i/>
      <w:smallCaps/>
      <w:color w:val="244482"/>
    </w:rPr>
  </w:style>
  <w:style w:type="table" w:styleId="Tabelacomgrade">
    <w:name w:val="Table Grid"/>
    <w:basedOn w:val="Tabelanormal"/>
    <w:uiPriority w:val="9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99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rsid w:val="00083491"/>
    <w:rPr>
      <w:rFonts w:cs="Times New Roman"/>
      <w:color w:val="D2611C"/>
      <w:u w:val="single"/>
    </w:rPr>
  </w:style>
  <w:style w:type="paragraph" w:styleId="Legenda">
    <w:name w:val="caption"/>
    <w:basedOn w:val="Normal"/>
    <w:next w:val="Normal"/>
    <w:uiPriority w:val="99"/>
    <w:qFormat/>
    <w:rsid w:val="009F2958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link w:val="Ttulo"/>
    <w:uiPriority w:val="99"/>
    <w:locked/>
    <w:rsid w:val="009F2958"/>
    <w:rPr>
      <w:rFonts w:cs="Times New Roman"/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99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tuloChar">
    <w:name w:val="Subtítulo Char"/>
    <w:link w:val="Subttulo"/>
    <w:uiPriority w:val="99"/>
    <w:locked/>
    <w:rsid w:val="009F2958"/>
    <w:rPr>
      <w:rFonts w:ascii="Century Schoolbook" w:eastAsia="MS PMincho" w:hAnsi="Century Schoolbook" w:cs="Times New Roman"/>
      <w:sz w:val="22"/>
      <w:szCs w:val="22"/>
    </w:rPr>
  </w:style>
  <w:style w:type="character" w:styleId="Forte">
    <w:name w:val="Strong"/>
    <w:uiPriority w:val="99"/>
    <w:qFormat/>
    <w:rsid w:val="009F2958"/>
    <w:rPr>
      <w:rFonts w:cs="Times New Roman"/>
      <w:b/>
      <w:color w:val="7598D9"/>
    </w:rPr>
  </w:style>
  <w:style w:type="character" w:styleId="nfase">
    <w:name w:val="Emphasis"/>
    <w:uiPriority w:val="99"/>
    <w:qFormat/>
    <w:rsid w:val="009F2958"/>
    <w:rPr>
      <w:rFonts w:cs="Times New Roman"/>
      <w:b/>
      <w:i/>
      <w:spacing w:val="10"/>
    </w:rPr>
  </w:style>
  <w:style w:type="paragraph" w:styleId="SemEspaamento">
    <w:name w:val="No Spacing"/>
    <w:basedOn w:val="Normal"/>
    <w:link w:val="SemEspaamentoChar"/>
    <w:uiPriority w:val="99"/>
    <w:qFormat/>
    <w:rsid w:val="009F2958"/>
    <w:pPr>
      <w:spacing w:after="0" w:line="240" w:lineRule="auto"/>
    </w:pPr>
  </w:style>
  <w:style w:type="character" w:customStyle="1" w:styleId="SemEspaamentoChar">
    <w:name w:val="Sem Espaçamento Char"/>
    <w:link w:val="SemEspaamento"/>
    <w:uiPriority w:val="99"/>
    <w:locked/>
    <w:rsid w:val="009F2958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9F295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99"/>
    <w:qFormat/>
    <w:rsid w:val="009F2958"/>
    <w:rPr>
      <w:i/>
    </w:rPr>
  </w:style>
  <w:style w:type="character" w:customStyle="1" w:styleId="CitaoChar">
    <w:name w:val="Citação Char"/>
    <w:link w:val="Citao"/>
    <w:uiPriority w:val="99"/>
    <w:locked/>
    <w:rsid w:val="009F2958"/>
    <w:rPr>
      <w:rFonts w:cs="Times New Roman"/>
      <w:i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CitaoIntensaChar">
    <w:name w:val="Citação Intensa Char"/>
    <w:link w:val="CitaoIntensa"/>
    <w:uiPriority w:val="99"/>
    <w:locked/>
    <w:rsid w:val="009F2958"/>
    <w:rPr>
      <w:rFonts w:cs="Times New Roman"/>
      <w:b/>
      <w:i/>
      <w:color w:val="FFFFFF"/>
      <w:shd w:val="clear" w:color="auto" w:fill="7598D9"/>
    </w:rPr>
  </w:style>
  <w:style w:type="character" w:styleId="nfaseSutil">
    <w:name w:val="Subtle Emphasis"/>
    <w:uiPriority w:val="99"/>
    <w:qFormat/>
    <w:rsid w:val="009F2958"/>
    <w:rPr>
      <w:i/>
    </w:rPr>
  </w:style>
  <w:style w:type="character" w:styleId="nfaseIntensa">
    <w:name w:val="Intense Emphasis"/>
    <w:uiPriority w:val="99"/>
    <w:qFormat/>
    <w:rsid w:val="009F2958"/>
    <w:rPr>
      <w:b/>
      <w:i/>
      <w:color w:val="7598D9"/>
      <w:spacing w:val="10"/>
    </w:rPr>
  </w:style>
  <w:style w:type="character" w:styleId="RefernciaSutil">
    <w:name w:val="Subtle Reference"/>
    <w:uiPriority w:val="99"/>
    <w:qFormat/>
    <w:rsid w:val="009F2958"/>
    <w:rPr>
      <w:b/>
    </w:rPr>
  </w:style>
  <w:style w:type="character" w:styleId="RefernciaIntensa">
    <w:name w:val="Intense Reference"/>
    <w:uiPriority w:val="99"/>
    <w:qFormat/>
    <w:rsid w:val="009F2958"/>
    <w:rPr>
      <w:b/>
      <w:smallCaps/>
      <w:spacing w:val="5"/>
      <w:sz w:val="22"/>
      <w:u w:val="single"/>
    </w:rPr>
  </w:style>
  <w:style w:type="character" w:styleId="TtulodoLivro">
    <w:name w:val="Book Title"/>
    <w:uiPriority w:val="99"/>
    <w:qFormat/>
    <w:rsid w:val="009F2958"/>
    <w:rPr>
      <w:rFonts w:ascii="Century Schoolbook" w:eastAsia="MS PMincho" w:hAnsi="Century Schoolbook"/>
      <w:i/>
      <w:sz w:val="20"/>
    </w:rPr>
  </w:style>
  <w:style w:type="paragraph" w:styleId="CabealhodoSumrio">
    <w:name w:val="TOC Heading"/>
    <w:basedOn w:val="Ttulo1"/>
    <w:next w:val="Normal"/>
    <w:uiPriority w:val="99"/>
    <w:qFormat/>
    <w:rsid w:val="009F2958"/>
    <w:pPr>
      <w:outlineLvl w:val="9"/>
    </w:pPr>
  </w:style>
  <w:style w:type="table" w:styleId="GradeClara-nfase5">
    <w:name w:val="Light Grid Accent 5"/>
    <w:basedOn w:val="Tabelanormal"/>
    <w:uiPriority w:val="99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converted-space">
    <w:name w:val="apple-converted-space"/>
    <w:uiPriority w:val="99"/>
    <w:rsid w:val="0073327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6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e\AppData\Roaming\Microsoft\Templates\TP102002998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TP102002998_template</Template>
  <TotalTime>338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</vt:lpstr>
      <vt:lpstr>Stevan Alex Beluzo</vt:lpstr>
    </vt:vector>
  </TitlesOfParts>
  <Company>Hewlett-Packard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klee</dc:creator>
  <cp:lastModifiedBy>AnaNei</cp:lastModifiedBy>
  <cp:revision>17</cp:revision>
  <cp:lastPrinted>2011-09-27T20:39:00Z</cp:lastPrinted>
  <dcterms:created xsi:type="dcterms:W3CDTF">2013-10-29T16:44:00Z</dcterms:created>
  <dcterms:modified xsi:type="dcterms:W3CDTF">2015-09-09T15:34:00Z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