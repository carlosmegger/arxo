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adedetabela"/>
        <w:tblW w:w="86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2890"/>
        <w:gridCol w:w="3345"/>
        <w:gridCol w:w="2405"/>
      </w:tblGrid>
      <w:tr w:rsidR="00086ADE">
        <w:trPr>
          <w:trHeight w:val="45"/>
        </w:trPr>
        <w:tc>
          <w:tcPr>
            <w:tcW w:w="8640" w:type="dxa"/>
            <w:gridSpan w:val="3"/>
            <w:tcBorders>
              <w:bottom w:val="single" w:sz="4" w:space="0" w:color="BFBFBF" w:themeColor="background1" w:themeShade="BF"/>
            </w:tcBorders>
            <w:tcMar>
              <w:bottom w:w="0" w:type="dxa"/>
            </w:tcMar>
            <w:vAlign w:val="bottom"/>
          </w:tcPr>
          <w:p w:rsidR="00086ADE" w:rsidRDefault="00735B12">
            <w:pPr>
              <w:pStyle w:val="Nome"/>
            </w:pPr>
            <w:sdt>
              <w:sdtPr>
                <w:alias w:val="Author"/>
                <w:id w:val="89610595"/>
                <w:placeholder>
                  <w:docPart w:val="77E446E078754C60A26144E07869CBBF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r w:rsidR="00B33C23">
                  <w:t>Thalyta</w:t>
                </w:r>
              </w:sdtContent>
            </w:sdt>
            <w:r w:rsidR="00B33C23">
              <w:t xml:space="preserve"> fernanda gomes de sousa</w:t>
            </w:r>
          </w:p>
        </w:tc>
      </w:tr>
      <w:tr w:rsidR="00086ADE">
        <w:trPr>
          <w:trHeight w:val="37"/>
        </w:trPr>
        <w:tc>
          <w:tcPr>
            <w:tcW w:w="8640" w:type="dxa"/>
            <w:gridSpan w:val="3"/>
            <w:tcBorders>
              <w:top w:val="single" w:sz="4" w:space="0" w:color="BFBFBF" w:themeColor="background1" w:themeShade="BF"/>
            </w:tcBorders>
            <w:tcMar>
              <w:top w:w="86" w:type="dxa"/>
              <w:bottom w:w="288" w:type="dxa"/>
            </w:tcMar>
          </w:tcPr>
          <w:p w:rsidR="00086ADE" w:rsidRDefault="009B474C" w:rsidP="00B33C23">
            <w:pPr>
              <w:pStyle w:val="CpiadeTodasemMaisculas"/>
            </w:pPr>
            <w:r>
              <w:t xml:space="preserve">BRASILEIRA, </w:t>
            </w:r>
            <w:r w:rsidR="00980A8B">
              <w:t>SoLTEIRA, 21 ANOS</w:t>
            </w:r>
          </w:p>
          <w:p w:rsidR="00B33C23" w:rsidRDefault="00B33C23" w:rsidP="00B33C23">
            <w:pPr>
              <w:pStyle w:val="CpiadeTodasemMaisculas"/>
            </w:pPr>
            <w:r>
              <w:t>rUA dEMOCRITO CAVALCANTI, nº 65</w:t>
            </w:r>
            <w:r w:rsidR="00735B12">
              <w:t xml:space="preserve"> </w:t>
            </w:r>
            <w:r>
              <w:t>- lIVRAMENtO - vITÓRIA DE SANTO ANTÃO - pe</w:t>
            </w:r>
          </w:p>
          <w:p w:rsidR="00B33C23" w:rsidRDefault="00B33C23" w:rsidP="00B33C23">
            <w:pPr>
              <w:pStyle w:val="CpiadeTodasemMaisculas"/>
            </w:pPr>
            <w:r>
              <w:t>81 98873-6668/ 81 98704-5542</w:t>
            </w:r>
          </w:p>
          <w:p w:rsidR="00B33C23" w:rsidRDefault="00735B12" w:rsidP="00B33C23">
            <w:pPr>
              <w:pStyle w:val="CpiadeTodasemMaisculas"/>
            </w:pPr>
            <w:hyperlink r:id="rId7" w:history="1">
              <w:r w:rsidR="00B33C23" w:rsidRPr="00334BC1">
                <w:rPr>
                  <w:rStyle w:val="Hyperlink"/>
                </w:rPr>
                <w:t>thalyta5@hotmail.com</w:t>
              </w:r>
            </w:hyperlink>
          </w:p>
        </w:tc>
      </w:tr>
      <w:tr w:rsidR="00086ADE">
        <w:trPr>
          <w:trHeight w:val="37"/>
        </w:trPr>
        <w:tc>
          <w:tcPr>
            <w:tcW w:w="8640" w:type="dxa"/>
            <w:gridSpan w:val="3"/>
          </w:tcPr>
          <w:p w:rsidR="00980A8B" w:rsidRDefault="00980A8B">
            <w:pPr>
              <w:pStyle w:val="Ttulosdeseo"/>
            </w:pPr>
          </w:p>
          <w:p w:rsidR="00086ADE" w:rsidRDefault="00A95545">
            <w:pPr>
              <w:pStyle w:val="Ttulosdeseo"/>
            </w:pPr>
            <w:r>
              <w:t>Objetivo</w:t>
            </w:r>
          </w:p>
        </w:tc>
      </w:tr>
      <w:tr w:rsidR="00086ADE">
        <w:tc>
          <w:tcPr>
            <w:tcW w:w="8640" w:type="dxa"/>
            <w:gridSpan w:val="3"/>
            <w:tcMar>
              <w:bottom w:w="144" w:type="dxa"/>
            </w:tcMar>
          </w:tcPr>
          <w:p w:rsidR="00086ADE" w:rsidRPr="00AE2B2F" w:rsidRDefault="00735B12" w:rsidP="00735B12">
            <w:pPr>
              <w:pStyle w:val="Cpia"/>
              <w:rPr>
                <w:sz w:val="22"/>
              </w:rPr>
            </w:pPr>
            <w:r>
              <w:rPr>
                <w:sz w:val="22"/>
              </w:rPr>
              <w:t>Primeiro e</w:t>
            </w:r>
            <w:r w:rsidR="00B33C23" w:rsidRPr="00AE2B2F">
              <w:rPr>
                <w:sz w:val="22"/>
              </w:rPr>
              <w:t>stágio de férias</w:t>
            </w:r>
            <w:r w:rsidR="005F13F9" w:rsidRPr="00AE2B2F">
              <w:rPr>
                <w:sz w:val="22"/>
              </w:rPr>
              <w:t xml:space="preserve"> na área </w:t>
            </w:r>
            <w:r w:rsidR="00980A8B" w:rsidRPr="00AE2B2F">
              <w:rPr>
                <w:sz w:val="22"/>
              </w:rPr>
              <w:t>de produção.</w:t>
            </w:r>
          </w:p>
        </w:tc>
      </w:tr>
      <w:tr w:rsidR="00086ADE">
        <w:trPr>
          <w:trHeight w:val="37"/>
        </w:trPr>
        <w:tc>
          <w:tcPr>
            <w:tcW w:w="8640" w:type="dxa"/>
            <w:gridSpan w:val="3"/>
          </w:tcPr>
          <w:p w:rsidR="00980A8B" w:rsidRDefault="00980A8B">
            <w:pPr>
              <w:pStyle w:val="Ttulosdeseo"/>
            </w:pPr>
          </w:p>
          <w:p w:rsidR="00086ADE" w:rsidRDefault="00AE4620">
            <w:pPr>
              <w:pStyle w:val="Ttulosdeseo"/>
            </w:pPr>
            <w:r>
              <w:t>Formação aCADÊMICA</w:t>
            </w:r>
          </w:p>
          <w:p w:rsidR="000C4510" w:rsidRPr="00AE2B2F" w:rsidRDefault="00980A8B" w:rsidP="000C4510">
            <w:pPr>
              <w:pStyle w:val="Cpia"/>
              <w:rPr>
                <w:sz w:val="22"/>
              </w:rPr>
            </w:pPr>
            <w:r w:rsidRPr="00AE2B2F">
              <w:rPr>
                <w:sz w:val="22"/>
              </w:rPr>
              <w:t>Graduação em Engenharia d</w:t>
            </w:r>
            <w:r w:rsidR="000C4510" w:rsidRPr="00AE2B2F">
              <w:rPr>
                <w:sz w:val="22"/>
              </w:rPr>
              <w:t>e Produção</w:t>
            </w:r>
            <w:r w:rsidR="00735B12">
              <w:rPr>
                <w:sz w:val="22"/>
              </w:rPr>
              <w:t xml:space="preserve"> </w:t>
            </w:r>
            <w:r w:rsidRPr="00AE2B2F">
              <w:rPr>
                <w:sz w:val="22"/>
              </w:rPr>
              <w:t>- Universidade Federal de Pernambuco</w:t>
            </w:r>
            <w:r w:rsidR="000C4510" w:rsidRPr="00AE2B2F">
              <w:rPr>
                <w:sz w:val="22"/>
              </w:rPr>
              <w:t xml:space="preserve"> (Concluído o quarto período)</w:t>
            </w:r>
            <w:r w:rsidRPr="00AE2B2F">
              <w:rPr>
                <w:sz w:val="22"/>
              </w:rPr>
              <w:t>.</w:t>
            </w:r>
          </w:p>
          <w:p w:rsidR="000C4510" w:rsidRPr="00ED48F0" w:rsidRDefault="000C4510" w:rsidP="000C4510">
            <w:pPr>
              <w:pStyle w:val="Cpia"/>
              <w:rPr>
                <w:sz w:val="22"/>
              </w:rPr>
            </w:pPr>
          </w:p>
        </w:tc>
      </w:tr>
      <w:tr w:rsidR="00086ADE" w:rsidTr="007C4748">
        <w:trPr>
          <w:trHeight w:val="45"/>
        </w:trPr>
        <w:tc>
          <w:tcPr>
            <w:tcW w:w="2890" w:type="dxa"/>
            <w:tcMar>
              <w:bottom w:w="0" w:type="dxa"/>
            </w:tcMar>
            <w:vAlign w:val="center"/>
          </w:tcPr>
          <w:p w:rsidR="00086ADE" w:rsidRDefault="00086ADE" w:rsidP="000C4510">
            <w:pPr>
              <w:pStyle w:val="CpiadeTodasemMaisculas"/>
            </w:pPr>
          </w:p>
        </w:tc>
        <w:tc>
          <w:tcPr>
            <w:tcW w:w="3345" w:type="dxa"/>
            <w:tcMar>
              <w:bottom w:w="0" w:type="dxa"/>
            </w:tcMar>
            <w:vAlign w:val="center"/>
          </w:tcPr>
          <w:p w:rsidR="00086ADE" w:rsidRDefault="00086ADE" w:rsidP="000C4510">
            <w:pPr>
              <w:pStyle w:val="Cpia"/>
            </w:pPr>
          </w:p>
        </w:tc>
        <w:tc>
          <w:tcPr>
            <w:tcW w:w="2405" w:type="dxa"/>
            <w:tcMar>
              <w:bottom w:w="0" w:type="dxa"/>
            </w:tcMar>
            <w:vAlign w:val="center"/>
          </w:tcPr>
          <w:p w:rsidR="00086ADE" w:rsidRDefault="00086ADE" w:rsidP="000C4510">
            <w:pPr>
              <w:pStyle w:val="Itlico"/>
            </w:pPr>
          </w:p>
        </w:tc>
      </w:tr>
      <w:tr w:rsidR="007C4748">
        <w:trPr>
          <w:trHeight w:val="37"/>
        </w:trPr>
        <w:tc>
          <w:tcPr>
            <w:tcW w:w="8640" w:type="dxa"/>
            <w:gridSpan w:val="3"/>
            <w:tcMar>
              <w:bottom w:w="144" w:type="dxa"/>
            </w:tcMar>
          </w:tcPr>
          <w:p w:rsidR="00980A8B" w:rsidRDefault="00980A8B" w:rsidP="00F831B1">
            <w:pPr>
              <w:pStyle w:val="Ttulosdeseo"/>
            </w:pPr>
          </w:p>
          <w:p w:rsidR="007C4748" w:rsidRDefault="007C4748" w:rsidP="00F831B1">
            <w:pPr>
              <w:pStyle w:val="Ttulosdeseo"/>
            </w:pPr>
            <w:r>
              <w:t>Cursos complementares</w:t>
            </w:r>
          </w:p>
        </w:tc>
      </w:tr>
      <w:tr w:rsidR="007C4748" w:rsidTr="00F358A9">
        <w:trPr>
          <w:trHeight w:val="432"/>
        </w:trPr>
        <w:tc>
          <w:tcPr>
            <w:tcW w:w="8640" w:type="dxa"/>
            <w:gridSpan w:val="3"/>
            <w:vAlign w:val="center"/>
          </w:tcPr>
          <w:p w:rsidR="007C4748" w:rsidRPr="00AE2B2F" w:rsidRDefault="007C4748" w:rsidP="00735B12">
            <w:pPr>
              <w:pStyle w:val="Cpia"/>
              <w:numPr>
                <w:ilvl w:val="0"/>
                <w:numId w:val="9"/>
              </w:numPr>
              <w:rPr>
                <w:sz w:val="22"/>
              </w:rPr>
            </w:pPr>
            <w:r w:rsidRPr="00AE2B2F">
              <w:rPr>
                <w:sz w:val="22"/>
              </w:rPr>
              <w:t>Organizador/Produtor de</w:t>
            </w:r>
            <w:r w:rsidR="00AE2B2F" w:rsidRPr="00AE2B2F">
              <w:rPr>
                <w:sz w:val="22"/>
              </w:rPr>
              <w:t xml:space="preserve"> eventos</w:t>
            </w:r>
            <w:r w:rsidR="00735B12">
              <w:rPr>
                <w:sz w:val="22"/>
              </w:rPr>
              <w:t xml:space="preserve">, 2014, </w:t>
            </w:r>
            <w:r w:rsidR="00AE2B2F" w:rsidRPr="00AE2B2F">
              <w:rPr>
                <w:sz w:val="22"/>
              </w:rPr>
              <w:t>Senac</w:t>
            </w:r>
            <w:r w:rsidR="00735B12">
              <w:rPr>
                <w:sz w:val="22"/>
              </w:rPr>
              <w:t>.</w:t>
            </w:r>
          </w:p>
          <w:p w:rsidR="007C4748" w:rsidRPr="00AE2B2F" w:rsidRDefault="007C4748" w:rsidP="00735B12">
            <w:pPr>
              <w:pStyle w:val="Cpia"/>
              <w:numPr>
                <w:ilvl w:val="0"/>
                <w:numId w:val="9"/>
              </w:numPr>
              <w:rPr>
                <w:sz w:val="22"/>
              </w:rPr>
            </w:pPr>
            <w:r w:rsidRPr="00AE2B2F">
              <w:rPr>
                <w:sz w:val="22"/>
              </w:rPr>
              <w:t>Empreendedorismo</w:t>
            </w:r>
            <w:r w:rsidR="00735B12">
              <w:rPr>
                <w:sz w:val="22"/>
              </w:rPr>
              <w:t>, 2016, Senai.</w:t>
            </w:r>
          </w:p>
          <w:p w:rsidR="007C4748" w:rsidRPr="00AE2B2F" w:rsidRDefault="007C4748" w:rsidP="00735B12">
            <w:pPr>
              <w:pStyle w:val="Cpia"/>
              <w:numPr>
                <w:ilvl w:val="0"/>
                <w:numId w:val="9"/>
              </w:numPr>
              <w:rPr>
                <w:sz w:val="22"/>
              </w:rPr>
            </w:pPr>
            <w:r w:rsidRPr="00AE2B2F">
              <w:rPr>
                <w:sz w:val="22"/>
              </w:rPr>
              <w:t>Fundam</w:t>
            </w:r>
            <w:r w:rsidR="00AE2B2F">
              <w:rPr>
                <w:sz w:val="22"/>
              </w:rPr>
              <w:t>entos de logística</w:t>
            </w:r>
            <w:r w:rsidR="00735B12">
              <w:rPr>
                <w:sz w:val="22"/>
              </w:rPr>
              <w:t>, incompleto</w:t>
            </w:r>
            <w:bookmarkStart w:id="0" w:name="_GoBack"/>
            <w:bookmarkEnd w:id="0"/>
            <w:r w:rsidR="00735B12">
              <w:rPr>
                <w:sz w:val="22"/>
              </w:rPr>
              <w:t>,</w:t>
            </w:r>
            <w:r w:rsidR="00AE2B2F">
              <w:rPr>
                <w:sz w:val="22"/>
              </w:rPr>
              <w:t xml:space="preserve"> </w:t>
            </w:r>
            <w:r w:rsidR="00735B12">
              <w:rPr>
                <w:sz w:val="22"/>
              </w:rPr>
              <w:t>Senai.</w:t>
            </w:r>
          </w:p>
          <w:p w:rsidR="007C4748" w:rsidRPr="00FD4EAA" w:rsidRDefault="00FD4EAA" w:rsidP="00735B12">
            <w:pPr>
              <w:pStyle w:val="Cpia"/>
              <w:numPr>
                <w:ilvl w:val="0"/>
                <w:numId w:val="9"/>
              </w:numPr>
              <w:rPr>
                <w:sz w:val="22"/>
              </w:rPr>
            </w:pPr>
            <w:r w:rsidRPr="00FD4EAA">
              <w:rPr>
                <w:sz w:val="22"/>
              </w:rPr>
              <w:t>Informática Básica</w:t>
            </w:r>
            <w:r w:rsidR="00735B12">
              <w:rPr>
                <w:sz w:val="22"/>
              </w:rPr>
              <w:t>, 2016, Prime cursos</w:t>
            </w:r>
            <w:r w:rsidRPr="00FD4EAA">
              <w:rPr>
                <w:sz w:val="22"/>
              </w:rPr>
              <w:t>.</w:t>
            </w:r>
          </w:p>
          <w:p w:rsidR="007C4748" w:rsidRDefault="007C4748" w:rsidP="00F831B1">
            <w:pPr>
              <w:pStyle w:val="Cpia"/>
            </w:pPr>
          </w:p>
          <w:p w:rsidR="007C4748" w:rsidRPr="009B474C" w:rsidRDefault="007C4748" w:rsidP="00F831B1">
            <w:pPr>
              <w:pStyle w:val="Cpia"/>
            </w:pPr>
          </w:p>
          <w:p w:rsidR="007C4748" w:rsidRPr="009B474C" w:rsidRDefault="007C4748" w:rsidP="00F831B1"/>
        </w:tc>
      </w:tr>
      <w:tr w:rsidR="007C4748">
        <w:trPr>
          <w:trHeight w:val="37"/>
        </w:trPr>
        <w:tc>
          <w:tcPr>
            <w:tcW w:w="8640" w:type="dxa"/>
            <w:gridSpan w:val="3"/>
          </w:tcPr>
          <w:p w:rsidR="007C4748" w:rsidRDefault="007C4748">
            <w:pPr>
              <w:pStyle w:val="Ttulosdeseo"/>
            </w:pPr>
            <w:r>
              <w:t>idiomas</w:t>
            </w:r>
          </w:p>
        </w:tc>
      </w:tr>
      <w:tr w:rsidR="007C4748">
        <w:tc>
          <w:tcPr>
            <w:tcW w:w="8640" w:type="dxa"/>
            <w:gridSpan w:val="3"/>
          </w:tcPr>
          <w:p w:rsidR="007C4748" w:rsidRPr="00AE2B2F" w:rsidRDefault="00980A8B">
            <w:pPr>
              <w:pStyle w:val="Cpia"/>
              <w:rPr>
                <w:sz w:val="22"/>
              </w:rPr>
            </w:pPr>
            <w:r w:rsidRPr="00AE2B2F">
              <w:rPr>
                <w:sz w:val="22"/>
              </w:rPr>
              <w:t>Inglês básico.</w:t>
            </w:r>
          </w:p>
        </w:tc>
      </w:tr>
    </w:tbl>
    <w:p w:rsidR="00086ADE" w:rsidRDefault="00086ADE"/>
    <w:sectPr w:rsidR="00086ADE">
      <w:pgSz w:w="12240" w:h="15840"/>
      <w:pgMar w:top="1440" w:right="1800" w:bottom="72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F"/>
    <w:multiLevelType w:val="singleLevel"/>
    <w:tmpl w:val="96E8D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FFFFFF83"/>
    <w:multiLevelType w:val="singleLevel"/>
    <w:tmpl w:val="947A7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FFFFFF88"/>
    <w:multiLevelType w:val="singleLevel"/>
    <w:tmpl w:val="778234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FFFFFF89"/>
    <w:multiLevelType w:val="singleLevel"/>
    <w:tmpl w:val="2FE4831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8761121"/>
    <w:multiLevelType w:val="hybridMultilevel"/>
    <w:tmpl w:val="9BE2BE9C"/>
    <w:lvl w:ilvl="0" w:tplc="CC44E336">
      <w:start w:val="1"/>
      <w:numFmt w:val="bullet"/>
      <w:pStyle w:val="ResponsabilidadesRealizaes"/>
      <w:lvlText w:val=""/>
      <w:lvlJc w:val="left"/>
      <w:pPr>
        <w:ind w:left="720" w:hanging="360"/>
      </w:pPr>
      <w:rPr>
        <w:rFonts w:ascii="Symbol" w:hAnsi="Symbol" w:hint="default"/>
        <w:color w:val="BFBFBF" w:themeColor="background1" w:themeShade="BF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4F7CD3"/>
    <w:multiLevelType w:val="hybridMultilevel"/>
    <w:tmpl w:val="778E0D5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F90302E"/>
    <w:multiLevelType w:val="hybridMultilevel"/>
    <w:tmpl w:val="26D2D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D723943"/>
    <w:multiLevelType w:val="hybridMultilevel"/>
    <w:tmpl w:val="E98AF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C4A1062"/>
    <w:multiLevelType w:val="hybridMultilevel"/>
    <w:tmpl w:val="6C0EB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6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3C23"/>
    <w:rsid w:val="00086ADE"/>
    <w:rsid w:val="000C4510"/>
    <w:rsid w:val="005F13F9"/>
    <w:rsid w:val="00735B12"/>
    <w:rsid w:val="007C4748"/>
    <w:rsid w:val="00980A8B"/>
    <w:rsid w:val="009B474C"/>
    <w:rsid w:val="00A95545"/>
    <w:rsid w:val="00AE2B2F"/>
    <w:rsid w:val="00AE4620"/>
    <w:rsid w:val="00B33C23"/>
    <w:rsid w:val="00ED48F0"/>
    <w:rsid w:val="00FD4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Normal Indent" w:qFormat="1"/>
    <w:lsdException w:name="List Bullet" w:semiHidden="0" w:uiPriority="9" w:unhideWhenUsed="0" w:qFormat="1"/>
    <w:lsdException w:name="List Number" w:semiHidden="0" w:uiPriority="9" w:unhideWhenUsed="0" w:qFormat="1"/>
    <w:lsdException w:name="List Bullet 2" w:semiHidden="0" w:uiPriority="10" w:unhideWhenUsed="0" w:qFormat="1"/>
    <w:lsdException w:name="List Number 2" w:semiHidden="0" w:uiPriority="10" w:unhideWhenUsed="0" w:qFormat="1"/>
    <w:lsdException w:name="Title" w:semiHidden="0" w:uiPriority="4" w:unhideWhenUsed="0" w:qFormat="1"/>
    <w:lsdException w:name="List Continue" w:semiHidden="0" w:uiPriority="9" w:unhideWhenUsed="0" w:qFormat="1"/>
    <w:lsdException w:name="List Continue 2" w:semiHidden="0" w:uiPriority="10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Placeholder Text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pPr>
      <w:spacing w:after="0"/>
    </w:pPr>
    <w:rPr>
      <w:spacing w:val="2"/>
      <w:sz w:val="1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link w:val="Caractttulo1"/>
    <w:uiPriority w:val="1"/>
    <w:semiHidden/>
    <w:unhideWhenUsed/>
    <w:qFormat/>
    <w:pPr>
      <w:spacing w:line="240" w:lineRule="auto"/>
      <w:outlineLvl w:val="0"/>
    </w:pPr>
    <w:rPr>
      <w:rFonts w:asciiTheme="majorHAnsi" w:hAnsiTheme="majorHAnsi"/>
      <w:caps/>
      <w:spacing w:val="20"/>
      <w:sz w:val="32"/>
    </w:rPr>
  </w:style>
  <w:style w:type="paragraph" w:customStyle="1" w:styleId="ttulo2">
    <w:name w:val="título 2"/>
    <w:next w:val="Normal"/>
    <w:link w:val="Caractttulo2"/>
    <w:uiPriority w:val="1"/>
    <w:semiHidden/>
    <w:unhideWhenUsed/>
    <w:qFormat/>
    <w:pPr>
      <w:spacing w:before="200" w:after="20"/>
      <w:outlineLvl w:val="1"/>
    </w:pPr>
    <w:rPr>
      <w:caps/>
      <w:color w:val="808080" w:themeColor="background1" w:themeShade="80"/>
      <w:spacing w:val="10"/>
    </w:rPr>
  </w:style>
  <w:style w:type="paragraph" w:customStyle="1" w:styleId="ttulo3">
    <w:name w:val="título 3"/>
    <w:basedOn w:val="Normal"/>
    <w:next w:val="Normal"/>
    <w:link w:val="Caractttulo3"/>
    <w:uiPriority w:val="1"/>
    <w:semiHidden/>
    <w:unhideWhenUsed/>
    <w:qFormat/>
    <w:pPr>
      <w:spacing w:after="40"/>
      <w:outlineLvl w:val="2"/>
    </w:pPr>
    <w:rPr>
      <w:rFonts w:asciiTheme="majorHAnsi" w:hAnsiTheme="majorHAnsi"/>
      <w:caps/>
      <w:spacing w:val="10"/>
      <w:sz w:val="16"/>
    </w:rPr>
  </w:style>
  <w:style w:type="paragraph" w:customStyle="1" w:styleId="ttulo4">
    <w:name w:val="título 4"/>
    <w:basedOn w:val="Normal"/>
    <w:next w:val="Normal"/>
    <w:link w:val="Caractttulo4"/>
    <w:uiPriority w:val="1"/>
    <w:unhideWhenUsed/>
    <w:qFormat/>
    <w:pPr>
      <w:spacing w:line="240" w:lineRule="auto"/>
      <w:outlineLvl w:val="3"/>
    </w:pPr>
    <w:rPr>
      <w:caps/>
      <w:spacing w:val="10"/>
      <w:sz w:val="16"/>
    </w:rPr>
  </w:style>
  <w:style w:type="table" w:customStyle="1" w:styleId="Gradedetabela">
    <w:name w:val="Grade de tabela"/>
    <w:basedOn w:val="Tabelanormal"/>
    <w:uiPriority w:val="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customStyle="1" w:styleId="Textodobalo">
    <w:name w:val="Texto do balão"/>
    <w:basedOn w:val="Normal"/>
    <w:link w:val="Caracteresdotextodobalo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aracteresdotextodobalo">
    <w:name w:val="Caracteres do texto do balão"/>
    <w:basedOn w:val="Fontepargpadro"/>
    <w:link w:val="Textodobalo"/>
    <w:uiPriority w:val="99"/>
    <w:semiHidden/>
    <w:rPr>
      <w:rFonts w:ascii="Tahoma" w:hAnsi="Tahoma" w:cs="Tahoma"/>
      <w:sz w:val="16"/>
      <w:szCs w:val="16"/>
    </w:rPr>
  </w:style>
  <w:style w:type="character" w:customStyle="1" w:styleId="Caractttulo1">
    <w:name w:val="Caract título 1"/>
    <w:basedOn w:val="Fontepargpadro"/>
    <w:link w:val="ttulo1"/>
    <w:uiPriority w:val="1"/>
    <w:semiHidden/>
    <w:rPr>
      <w:rFonts w:asciiTheme="majorHAnsi" w:hAnsiTheme="majorHAnsi"/>
      <w:caps/>
      <w:spacing w:val="20"/>
      <w:sz w:val="32"/>
    </w:rPr>
  </w:style>
  <w:style w:type="paragraph" w:customStyle="1" w:styleId="Itlico">
    <w:name w:val="Itálico"/>
    <w:basedOn w:val="Normal"/>
    <w:qFormat/>
    <w:pPr>
      <w:spacing w:line="240" w:lineRule="auto"/>
    </w:pPr>
    <w:rPr>
      <w:i/>
    </w:rPr>
  </w:style>
  <w:style w:type="character" w:customStyle="1" w:styleId="Caractttulo2">
    <w:name w:val="Caract título 2"/>
    <w:basedOn w:val="Fontepargpadro"/>
    <w:link w:val="ttulo2"/>
    <w:uiPriority w:val="1"/>
    <w:semiHidden/>
    <w:rPr>
      <w:caps/>
      <w:color w:val="808080" w:themeColor="background1" w:themeShade="80"/>
      <w:spacing w:val="10"/>
    </w:rPr>
  </w:style>
  <w:style w:type="paragraph" w:customStyle="1" w:styleId="ResponsabilidadesRealizaes">
    <w:name w:val="Responsabilidades/Realizações"/>
    <w:basedOn w:val="Normal"/>
    <w:qFormat/>
    <w:pPr>
      <w:numPr>
        <w:numId w:val="8"/>
      </w:numPr>
      <w:spacing w:after="80" w:line="240" w:lineRule="auto"/>
      <w:ind w:left="504" w:hanging="288"/>
    </w:pPr>
  </w:style>
  <w:style w:type="character" w:customStyle="1" w:styleId="Caractttulo3">
    <w:name w:val="Caract título 3"/>
    <w:basedOn w:val="Fontepargpadro"/>
    <w:link w:val="ttulo3"/>
    <w:uiPriority w:val="1"/>
    <w:semiHidden/>
    <w:rPr>
      <w:rFonts w:asciiTheme="majorHAnsi" w:hAnsiTheme="majorHAnsi"/>
      <w:caps/>
      <w:spacing w:val="10"/>
      <w:sz w:val="16"/>
    </w:rPr>
  </w:style>
  <w:style w:type="character" w:customStyle="1" w:styleId="Caractttulo4">
    <w:name w:val="Caract título 4"/>
    <w:basedOn w:val="Fontepargpadro"/>
    <w:link w:val="ttulo4"/>
    <w:uiPriority w:val="1"/>
    <w:rPr>
      <w:caps/>
      <w:spacing w:val="10"/>
      <w:sz w:val="16"/>
    </w:rPr>
  </w:style>
  <w:style w:type="paragraph" w:customStyle="1" w:styleId="CpiadeTodasemMaisculas">
    <w:name w:val="Cópia de Todas em Maiúsculas"/>
    <w:basedOn w:val="Normal"/>
    <w:qFormat/>
    <w:pPr>
      <w:spacing w:line="240" w:lineRule="auto"/>
    </w:pPr>
    <w:rPr>
      <w:caps/>
      <w:spacing w:val="10"/>
      <w:sz w:val="16"/>
    </w:rPr>
  </w:style>
  <w:style w:type="paragraph" w:customStyle="1" w:styleId="Cpia">
    <w:name w:val="Cópia"/>
    <w:basedOn w:val="Normal"/>
    <w:qFormat/>
    <w:pPr>
      <w:spacing w:line="240" w:lineRule="auto"/>
    </w:pPr>
  </w:style>
  <w:style w:type="paragraph" w:customStyle="1" w:styleId="Cargo">
    <w:name w:val="Cargo"/>
    <w:basedOn w:val="Normal"/>
    <w:qFormat/>
    <w:pPr>
      <w:spacing w:after="40" w:line="240" w:lineRule="auto"/>
    </w:pPr>
    <w:rPr>
      <w:rFonts w:asciiTheme="majorHAnsi" w:hAnsiTheme="majorHAnsi"/>
      <w:caps/>
      <w:spacing w:val="10"/>
      <w:sz w:val="16"/>
    </w:rPr>
  </w:style>
  <w:style w:type="paragraph" w:customStyle="1" w:styleId="Ttulosdeseo">
    <w:name w:val="Títulos de seção"/>
    <w:basedOn w:val="ttulo2"/>
    <w:qFormat/>
    <w:pPr>
      <w:spacing w:line="240" w:lineRule="auto"/>
    </w:pPr>
  </w:style>
  <w:style w:type="paragraph" w:customStyle="1" w:styleId="Nome">
    <w:name w:val="Nome"/>
    <w:basedOn w:val="Normal"/>
    <w:qFormat/>
    <w:pPr>
      <w:spacing w:line="240" w:lineRule="auto"/>
    </w:pPr>
    <w:rPr>
      <w:rFonts w:asciiTheme="majorHAnsi" w:hAnsiTheme="majorHAnsi"/>
      <w:caps/>
      <w:spacing w:val="20"/>
      <w:sz w:val="3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33C2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33C23"/>
    <w:rPr>
      <w:rFonts w:ascii="Tahoma" w:hAnsi="Tahoma" w:cs="Tahoma"/>
      <w:spacing w:val="2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B33C2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Normal Indent" w:qFormat="1"/>
    <w:lsdException w:name="List Bullet" w:semiHidden="0" w:uiPriority="9" w:unhideWhenUsed="0" w:qFormat="1"/>
    <w:lsdException w:name="List Number" w:semiHidden="0" w:uiPriority="9" w:unhideWhenUsed="0" w:qFormat="1"/>
    <w:lsdException w:name="List Bullet 2" w:semiHidden="0" w:uiPriority="10" w:unhideWhenUsed="0" w:qFormat="1"/>
    <w:lsdException w:name="List Number 2" w:semiHidden="0" w:uiPriority="10" w:unhideWhenUsed="0" w:qFormat="1"/>
    <w:lsdException w:name="Title" w:semiHidden="0" w:uiPriority="4" w:unhideWhenUsed="0" w:qFormat="1"/>
    <w:lsdException w:name="List Continue" w:semiHidden="0" w:uiPriority="9" w:unhideWhenUsed="0" w:qFormat="1"/>
    <w:lsdException w:name="List Continue 2" w:semiHidden="0" w:uiPriority="10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Placeholder Text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pPr>
      <w:spacing w:after="0"/>
    </w:pPr>
    <w:rPr>
      <w:spacing w:val="2"/>
      <w:sz w:val="1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link w:val="Caractttulo1"/>
    <w:uiPriority w:val="1"/>
    <w:semiHidden/>
    <w:unhideWhenUsed/>
    <w:qFormat/>
    <w:pPr>
      <w:spacing w:line="240" w:lineRule="auto"/>
      <w:outlineLvl w:val="0"/>
    </w:pPr>
    <w:rPr>
      <w:rFonts w:asciiTheme="majorHAnsi" w:hAnsiTheme="majorHAnsi"/>
      <w:caps/>
      <w:spacing w:val="20"/>
      <w:sz w:val="32"/>
    </w:rPr>
  </w:style>
  <w:style w:type="paragraph" w:customStyle="1" w:styleId="ttulo2">
    <w:name w:val="título 2"/>
    <w:next w:val="Normal"/>
    <w:link w:val="Caractttulo2"/>
    <w:uiPriority w:val="1"/>
    <w:semiHidden/>
    <w:unhideWhenUsed/>
    <w:qFormat/>
    <w:pPr>
      <w:spacing w:before="200" w:after="20"/>
      <w:outlineLvl w:val="1"/>
    </w:pPr>
    <w:rPr>
      <w:caps/>
      <w:color w:val="808080" w:themeColor="background1" w:themeShade="80"/>
      <w:spacing w:val="10"/>
    </w:rPr>
  </w:style>
  <w:style w:type="paragraph" w:customStyle="1" w:styleId="ttulo3">
    <w:name w:val="título 3"/>
    <w:basedOn w:val="Normal"/>
    <w:next w:val="Normal"/>
    <w:link w:val="Caractttulo3"/>
    <w:uiPriority w:val="1"/>
    <w:semiHidden/>
    <w:unhideWhenUsed/>
    <w:qFormat/>
    <w:pPr>
      <w:spacing w:after="40"/>
      <w:outlineLvl w:val="2"/>
    </w:pPr>
    <w:rPr>
      <w:rFonts w:asciiTheme="majorHAnsi" w:hAnsiTheme="majorHAnsi"/>
      <w:caps/>
      <w:spacing w:val="10"/>
      <w:sz w:val="16"/>
    </w:rPr>
  </w:style>
  <w:style w:type="paragraph" w:customStyle="1" w:styleId="ttulo4">
    <w:name w:val="título 4"/>
    <w:basedOn w:val="Normal"/>
    <w:next w:val="Normal"/>
    <w:link w:val="Caractttulo4"/>
    <w:uiPriority w:val="1"/>
    <w:unhideWhenUsed/>
    <w:qFormat/>
    <w:pPr>
      <w:spacing w:line="240" w:lineRule="auto"/>
      <w:outlineLvl w:val="3"/>
    </w:pPr>
    <w:rPr>
      <w:caps/>
      <w:spacing w:val="10"/>
      <w:sz w:val="16"/>
    </w:rPr>
  </w:style>
  <w:style w:type="table" w:customStyle="1" w:styleId="Gradedetabela">
    <w:name w:val="Grade de tabela"/>
    <w:basedOn w:val="Tabelanormal"/>
    <w:uiPriority w:val="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customStyle="1" w:styleId="Textodobalo">
    <w:name w:val="Texto do balão"/>
    <w:basedOn w:val="Normal"/>
    <w:link w:val="Caracteresdotextodobalo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aracteresdotextodobalo">
    <w:name w:val="Caracteres do texto do balão"/>
    <w:basedOn w:val="Fontepargpadro"/>
    <w:link w:val="Textodobalo"/>
    <w:uiPriority w:val="99"/>
    <w:semiHidden/>
    <w:rPr>
      <w:rFonts w:ascii="Tahoma" w:hAnsi="Tahoma" w:cs="Tahoma"/>
      <w:sz w:val="16"/>
      <w:szCs w:val="16"/>
    </w:rPr>
  </w:style>
  <w:style w:type="character" w:customStyle="1" w:styleId="Caractttulo1">
    <w:name w:val="Caract título 1"/>
    <w:basedOn w:val="Fontepargpadro"/>
    <w:link w:val="ttulo1"/>
    <w:uiPriority w:val="1"/>
    <w:semiHidden/>
    <w:rPr>
      <w:rFonts w:asciiTheme="majorHAnsi" w:hAnsiTheme="majorHAnsi"/>
      <w:caps/>
      <w:spacing w:val="20"/>
      <w:sz w:val="32"/>
    </w:rPr>
  </w:style>
  <w:style w:type="paragraph" w:customStyle="1" w:styleId="Itlico">
    <w:name w:val="Itálico"/>
    <w:basedOn w:val="Normal"/>
    <w:qFormat/>
    <w:pPr>
      <w:spacing w:line="240" w:lineRule="auto"/>
    </w:pPr>
    <w:rPr>
      <w:i/>
    </w:rPr>
  </w:style>
  <w:style w:type="character" w:customStyle="1" w:styleId="Caractttulo2">
    <w:name w:val="Caract título 2"/>
    <w:basedOn w:val="Fontepargpadro"/>
    <w:link w:val="ttulo2"/>
    <w:uiPriority w:val="1"/>
    <w:semiHidden/>
    <w:rPr>
      <w:caps/>
      <w:color w:val="808080" w:themeColor="background1" w:themeShade="80"/>
      <w:spacing w:val="10"/>
    </w:rPr>
  </w:style>
  <w:style w:type="paragraph" w:customStyle="1" w:styleId="ResponsabilidadesRealizaes">
    <w:name w:val="Responsabilidades/Realizações"/>
    <w:basedOn w:val="Normal"/>
    <w:qFormat/>
    <w:pPr>
      <w:numPr>
        <w:numId w:val="8"/>
      </w:numPr>
      <w:spacing w:after="80" w:line="240" w:lineRule="auto"/>
      <w:ind w:left="504" w:hanging="288"/>
    </w:pPr>
  </w:style>
  <w:style w:type="character" w:customStyle="1" w:styleId="Caractttulo3">
    <w:name w:val="Caract título 3"/>
    <w:basedOn w:val="Fontepargpadro"/>
    <w:link w:val="ttulo3"/>
    <w:uiPriority w:val="1"/>
    <w:semiHidden/>
    <w:rPr>
      <w:rFonts w:asciiTheme="majorHAnsi" w:hAnsiTheme="majorHAnsi"/>
      <w:caps/>
      <w:spacing w:val="10"/>
      <w:sz w:val="16"/>
    </w:rPr>
  </w:style>
  <w:style w:type="character" w:customStyle="1" w:styleId="Caractttulo4">
    <w:name w:val="Caract título 4"/>
    <w:basedOn w:val="Fontepargpadro"/>
    <w:link w:val="ttulo4"/>
    <w:uiPriority w:val="1"/>
    <w:rPr>
      <w:caps/>
      <w:spacing w:val="10"/>
      <w:sz w:val="16"/>
    </w:rPr>
  </w:style>
  <w:style w:type="paragraph" w:customStyle="1" w:styleId="CpiadeTodasemMaisculas">
    <w:name w:val="Cópia de Todas em Maiúsculas"/>
    <w:basedOn w:val="Normal"/>
    <w:qFormat/>
    <w:pPr>
      <w:spacing w:line="240" w:lineRule="auto"/>
    </w:pPr>
    <w:rPr>
      <w:caps/>
      <w:spacing w:val="10"/>
      <w:sz w:val="16"/>
    </w:rPr>
  </w:style>
  <w:style w:type="paragraph" w:customStyle="1" w:styleId="Cpia">
    <w:name w:val="Cópia"/>
    <w:basedOn w:val="Normal"/>
    <w:qFormat/>
    <w:pPr>
      <w:spacing w:line="240" w:lineRule="auto"/>
    </w:pPr>
  </w:style>
  <w:style w:type="paragraph" w:customStyle="1" w:styleId="Cargo">
    <w:name w:val="Cargo"/>
    <w:basedOn w:val="Normal"/>
    <w:qFormat/>
    <w:pPr>
      <w:spacing w:after="40" w:line="240" w:lineRule="auto"/>
    </w:pPr>
    <w:rPr>
      <w:rFonts w:asciiTheme="majorHAnsi" w:hAnsiTheme="majorHAnsi"/>
      <w:caps/>
      <w:spacing w:val="10"/>
      <w:sz w:val="16"/>
    </w:rPr>
  </w:style>
  <w:style w:type="paragraph" w:customStyle="1" w:styleId="Ttulosdeseo">
    <w:name w:val="Títulos de seção"/>
    <w:basedOn w:val="ttulo2"/>
    <w:qFormat/>
    <w:pPr>
      <w:spacing w:line="240" w:lineRule="auto"/>
    </w:pPr>
  </w:style>
  <w:style w:type="paragraph" w:customStyle="1" w:styleId="Nome">
    <w:name w:val="Nome"/>
    <w:basedOn w:val="Normal"/>
    <w:qFormat/>
    <w:pPr>
      <w:spacing w:line="240" w:lineRule="auto"/>
    </w:pPr>
    <w:rPr>
      <w:rFonts w:asciiTheme="majorHAnsi" w:hAnsiTheme="majorHAnsi"/>
      <w:caps/>
      <w:spacing w:val="20"/>
      <w:sz w:val="3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33C2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33C23"/>
    <w:rPr>
      <w:rFonts w:ascii="Tahoma" w:hAnsi="Tahoma" w:cs="Tahoma"/>
      <w:spacing w:val="2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B33C2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thalyta5@hot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alyta\AppData\Roaming\Microsoft\Modelos\ChronologicalResume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7E446E078754C60A26144E07869CBB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6AA1C25-08B8-4FF5-AB91-70FDA7FCE889}"/>
      </w:docPartPr>
      <w:docPartBody>
        <w:p w:rsidR="002B3326" w:rsidRDefault="00AD4E1E">
          <w:pPr>
            <w:pStyle w:val="77E446E078754C60A26144E07869CBBF"/>
          </w:pPr>
          <w:r>
            <w:t>[Nome]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761121"/>
    <w:multiLevelType w:val="hybridMultilevel"/>
    <w:tmpl w:val="9BE2BE9C"/>
    <w:lvl w:ilvl="0" w:tplc="CC44E336">
      <w:start w:val="1"/>
      <w:numFmt w:val="bullet"/>
      <w:pStyle w:val="ResponsabilidadesRealizaes"/>
      <w:lvlText w:val=""/>
      <w:lvlJc w:val="left"/>
      <w:pPr>
        <w:ind w:left="720" w:hanging="360"/>
      </w:pPr>
      <w:rPr>
        <w:rFonts w:ascii="Symbol" w:hAnsi="Symbol" w:hint="default"/>
        <w:color w:val="BFBFBF" w:themeColor="background1" w:themeShade="BF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0601"/>
    <w:rsid w:val="002B3326"/>
    <w:rsid w:val="002F3106"/>
    <w:rsid w:val="009C2B0A"/>
    <w:rsid w:val="00AD4E1E"/>
    <w:rsid w:val="00FD0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77E446E078754C60A26144E07869CBBF">
    <w:name w:val="77E446E078754C60A26144E07869CBBF"/>
  </w:style>
  <w:style w:type="paragraph" w:customStyle="1" w:styleId="F795DF69CB4A4B85884F5645F5D365C8">
    <w:name w:val="F795DF69CB4A4B85884F5645F5D365C8"/>
  </w:style>
  <w:style w:type="paragraph" w:customStyle="1" w:styleId="CE628AB04878423EB5EC5D21C35EF5F3">
    <w:name w:val="CE628AB04878423EB5EC5D21C35EF5F3"/>
  </w:style>
  <w:style w:type="paragraph" w:customStyle="1" w:styleId="029BF6B5E91445A695690AE1A9D7C112">
    <w:name w:val="029BF6B5E91445A695690AE1A9D7C112"/>
  </w:style>
  <w:style w:type="character" w:customStyle="1" w:styleId="Espaoreservadoparatexto">
    <w:name w:val="Espaço reservado para texto"/>
    <w:basedOn w:val="Fontepargpadro"/>
    <w:uiPriority w:val="99"/>
    <w:semiHidden/>
    <w:rsid w:val="00FD0601"/>
    <w:rPr>
      <w:color w:val="808080"/>
    </w:rPr>
  </w:style>
  <w:style w:type="paragraph" w:customStyle="1" w:styleId="D66F151AA21148429480E64E428F49AB">
    <w:name w:val="D66F151AA21148429480E64E428F49AB"/>
  </w:style>
  <w:style w:type="paragraph" w:customStyle="1" w:styleId="422A6CF92B4642CABF94C30A9834ADE3">
    <w:name w:val="422A6CF92B4642CABF94C30A9834ADE3"/>
  </w:style>
  <w:style w:type="paragraph" w:customStyle="1" w:styleId="3B6EE73E9A77406594AA10DAB3A2CB52">
    <w:name w:val="3B6EE73E9A77406594AA10DAB3A2CB52"/>
  </w:style>
  <w:style w:type="paragraph" w:customStyle="1" w:styleId="4112217D440247F69310905FEDA1F885">
    <w:name w:val="4112217D440247F69310905FEDA1F885"/>
  </w:style>
  <w:style w:type="paragraph" w:customStyle="1" w:styleId="394D1D71A6BB481F9FF2E84AFBF64030">
    <w:name w:val="394D1D71A6BB481F9FF2E84AFBF64030"/>
  </w:style>
  <w:style w:type="paragraph" w:customStyle="1" w:styleId="462BE17C69314249AAB909AA1791059E">
    <w:name w:val="462BE17C69314249AAB909AA1791059E"/>
  </w:style>
  <w:style w:type="paragraph" w:customStyle="1" w:styleId="C0734BC658FE445C9E28D9A748A05CF3">
    <w:name w:val="C0734BC658FE445C9E28D9A748A05CF3"/>
  </w:style>
  <w:style w:type="paragraph" w:customStyle="1" w:styleId="ResponsabilidadesRealizaes">
    <w:name w:val="Responsabilidades/Realizações"/>
    <w:basedOn w:val="Normal"/>
    <w:qFormat/>
    <w:pPr>
      <w:numPr>
        <w:numId w:val="1"/>
      </w:numPr>
      <w:spacing w:after="80" w:line="240" w:lineRule="auto"/>
      <w:ind w:left="504" w:hanging="288"/>
    </w:pPr>
    <w:rPr>
      <w:rFonts w:eastAsiaTheme="minorHAnsi"/>
      <w:spacing w:val="2"/>
      <w:sz w:val="17"/>
    </w:rPr>
  </w:style>
  <w:style w:type="paragraph" w:customStyle="1" w:styleId="678A88BC39814B76B7C06A758E2CEDCC">
    <w:name w:val="678A88BC39814B76B7C06A758E2CEDCC"/>
  </w:style>
  <w:style w:type="paragraph" w:customStyle="1" w:styleId="05ED6453EF6640529D8FEBA032ADAF4E">
    <w:name w:val="05ED6453EF6640529D8FEBA032ADAF4E"/>
  </w:style>
  <w:style w:type="paragraph" w:customStyle="1" w:styleId="85619CE3EB1F46D9A8AD4EFCFDB322F0">
    <w:name w:val="85619CE3EB1F46D9A8AD4EFCFDB322F0"/>
  </w:style>
  <w:style w:type="paragraph" w:customStyle="1" w:styleId="340C081B220F497984F8BC221F302D12">
    <w:name w:val="340C081B220F497984F8BC221F302D12"/>
  </w:style>
  <w:style w:type="paragraph" w:customStyle="1" w:styleId="C64E4D15AD0C4D29BD373F4D27E4B720">
    <w:name w:val="C64E4D15AD0C4D29BD373F4D27E4B720"/>
  </w:style>
  <w:style w:type="paragraph" w:customStyle="1" w:styleId="95E133E6BDCF4E07A27AA0B60783CE45">
    <w:name w:val="95E133E6BDCF4E07A27AA0B60783CE45"/>
  </w:style>
  <w:style w:type="paragraph" w:customStyle="1" w:styleId="65350E43B13F4D30B0FEE3E80F80D7CA">
    <w:name w:val="65350E43B13F4D30B0FEE3E80F80D7CA"/>
  </w:style>
  <w:style w:type="paragraph" w:customStyle="1" w:styleId="EA5D47903389465E94EED8A1B88F6394">
    <w:name w:val="EA5D47903389465E94EED8A1B88F6394"/>
  </w:style>
  <w:style w:type="paragraph" w:customStyle="1" w:styleId="C181E3D5E4EE4BAC809C6B30F58A733F">
    <w:name w:val="C181E3D5E4EE4BAC809C6B30F58A733F"/>
  </w:style>
  <w:style w:type="paragraph" w:customStyle="1" w:styleId="7415334DA1BF4E99B03AA2277A81C502">
    <w:name w:val="7415334DA1BF4E99B03AA2277A81C502"/>
  </w:style>
  <w:style w:type="paragraph" w:customStyle="1" w:styleId="242C13420C6E405096C57AFFC7051F41">
    <w:name w:val="242C13420C6E405096C57AFFC7051F41"/>
  </w:style>
  <w:style w:type="paragraph" w:customStyle="1" w:styleId="DE4F58F83B4A4650B5E739C4B09AAD57">
    <w:name w:val="DE4F58F83B4A4650B5E739C4B09AAD57"/>
  </w:style>
  <w:style w:type="paragraph" w:customStyle="1" w:styleId="6493597429034D76A93278CA80A2A147">
    <w:name w:val="6493597429034D76A93278CA80A2A147"/>
  </w:style>
  <w:style w:type="paragraph" w:customStyle="1" w:styleId="0AF0EA904AFF4345ABEF765620477F2A">
    <w:name w:val="0AF0EA904AFF4345ABEF765620477F2A"/>
  </w:style>
  <w:style w:type="paragraph" w:customStyle="1" w:styleId="AE3586A8401942C1991F4EE1C6FAD832">
    <w:name w:val="AE3586A8401942C1991F4EE1C6FAD832"/>
  </w:style>
  <w:style w:type="paragraph" w:customStyle="1" w:styleId="597E3E2943B24027BF389210460C379C">
    <w:name w:val="597E3E2943B24027BF389210460C379C"/>
  </w:style>
  <w:style w:type="paragraph" w:customStyle="1" w:styleId="2D5878267DC34E0C8B610164CEE130C9">
    <w:name w:val="2D5878267DC34E0C8B610164CEE130C9"/>
  </w:style>
  <w:style w:type="paragraph" w:customStyle="1" w:styleId="01925E7DC8AD4BDFAA7140DC94653E48">
    <w:name w:val="01925E7DC8AD4BDFAA7140DC94653E48"/>
  </w:style>
  <w:style w:type="paragraph" w:customStyle="1" w:styleId="214938DDFA3B4F598C8703CF953114D1">
    <w:name w:val="214938DDFA3B4F598C8703CF953114D1"/>
  </w:style>
  <w:style w:type="paragraph" w:customStyle="1" w:styleId="FE309C4EA19A47DDB598F037F9A5C22C">
    <w:name w:val="FE309C4EA19A47DDB598F037F9A5C22C"/>
  </w:style>
  <w:style w:type="paragraph" w:customStyle="1" w:styleId="B597076F3B194C16918F8B45A72350AD">
    <w:name w:val="B597076F3B194C16918F8B45A72350AD"/>
  </w:style>
  <w:style w:type="paragraph" w:customStyle="1" w:styleId="2E431466FECB46C899EB5C9AB6C7050E">
    <w:name w:val="2E431466FECB46C899EB5C9AB6C7050E"/>
  </w:style>
  <w:style w:type="paragraph" w:customStyle="1" w:styleId="8481648B5B2A4BCEBF0EEE88F6FA318B">
    <w:name w:val="8481648B5B2A4BCEBF0EEE88F6FA318B"/>
  </w:style>
  <w:style w:type="paragraph" w:customStyle="1" w:styleId="F4BD83CE901B4D25AED446DC0CC6724F">
    <w:name w:val="F4BD83CE901B4D25AED446DC0CC6724F"/>
    <w:rsid w:val="00FD0601"/>
  </w:style>
  <w:style w:type="paragraph" w:customStyle="1" w:styleId="C6CE83F1D2994BE291A261578534A7F5">
    <w:name w:val="C6CE83F1D2994BE291A261578534A7F5"/>
    <w:rsid w:val="00FD0601"/>
  </w:style>
  <w:style w:type="paragraph" w:customStyle="1" w:styleId="534311C2478C4317A09663854FE1F36A">
    <w:name w:val="534311C2478C4317A09663854FE1F36A"/>
    <w:rsid w:val="00FD0601"/>
  </w:style>
  <w:style w:type="paragraph" w:customStyle="1" w:styleId="F61BAA14BF5D40DAA810F76506DA5CB8">
    <w:name w:val="F61BAA14BF5D40DAA810F76506DA5CB8"/>
    <w:rsid w:val="00FD060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77E446E078754C60A26144E07869CBBF">
    <w:name w:val="77E446E078754C60A26144E07869CBBF"/>
  </w:style>
  <w:style w:type="paragraph" w:customStyle="1" w:styleId="F795DF69CB4A4B85884F5645F5D365C8">
    <w:name w:val="F795DF69CB4A4B85884F5645F5D365C8"/>
  </w:style>
  <w:style w:type="paragraph" w:customStyle="1" w:styleId="CE628AB04878423EB5EC5D21C35EF5F3">
    <w:name w:val="CE628AB04878423EB5EC5D21C35EF5F3"/>
  </w:style>
  <w:style w:type="paragraph" w:customStyle="1" w:styleId="029BF6B5E91445A695690AE1A9D7C112">
    <w:name w:val="029BF6B5E91445A695690AE1A9D7C112"/>
  </w:style>
  <w:style w:type="character" w:customStyle="1" w:styleId="Espaoreservadoparatexto">
    <w:name w:val="Espaço reservado para texto"/>
    <w:basedOn w:val="Fontepargpadro"/>
    <w:uiPriority w:val="99"/>
    <w:semiHidden/>
    <w:rsid w:val="00FD0601"/>
    <w:rPr>
      <w:color w:val="808080"/>
    </w:rPr>
  </w:style>
  <w:style w:type="paragraph" w:customStyle="1" w:styleId="D66F151AA21148429480E64E428F49AB">
    <w:name w:val="D66F151AA21148429480E64E428F49AB"/>
  </w:style>
  <w:style w:type="paragraph" w:customStyle="1" w:styleId="422A6CF92B4642CABF94C30A9834ADE3">
    <w:name w:val="422A6CF92B4642CABF94C30A9834ADE3"/>
  </w:style>
  <w:style w:type="paragraph" w:customStyle="1" w:styleId="3B6EE73E9A77406594AA10DAB3A2CB52">
    <w:name w:val="3B6EE73E9A77406594AA10DAB3A2CB52"/>
  </w:style>
  <w:style w:type="paragraph" w:customStyle="1" w:styleId="4112217D440247F69310905FEDA1F885">
    <w:name w:val="4112217D440247F69310905FEDA1F885"/>
  </w:style>
  <w:style w:type="paragraph" w:customStyle="1" w:styleId="394D1D71A6BB481F9FF2E84AFBF64030">
    <w:name w:val="394D1D71A6BB481F9FF2E84AFBF64030"/>
  </w:style>
  <w:style w:type="paragraph" w:customStyle="1" w:styleId="462BE17C69314249AAB909AA1791059E">
    <w:name w:val="462BE17C69314249AAB909AA1791059E"/>
  </w:style>
  <w:style w:type="paragraph" w:customStyle="1" w:styleId="C0734BC658FE445C9E28D9A748A05CF3">
    <w:name w:val="C0734BC658FE445C9E28D9A748A05CF3"/>
  </w:style>
  <w:style w:type="paragraph" w:customStyle="1" w:styleId="ResponsabilidadesRealizaes">
    <w:name w:val="Responsabilidades/Realizações"/>
    <w:basedOn w:val="Normal"/>
    <w:qFormat/>
    <w:pPr>
      <w:numPr>
        <w:numId w:val="1"/>
      </w:numPr>
      <w:spacing w:after="80" w:line="240" w:lineRule="auto"/>
      <w:ind w:left="504" w:hanging="288"/>
    </w:pPr>
    <w:rPr>
      <w:rFonts w:eastAsiaTheme="minorHAnsi"/>
      <w:spacing w:val="2"/>
      <w:sz w:val="17"/>
    </w:rPr>
  </w:style>
  <w:style w:type="paragraph" w:customStyle="1" w:styleId="678A88BC39814B76B7C06A758E2CEDCC">
    <w:name w:val="678A88BC39814B76B7C06A758E2CEDCC"/>
  </w:style>
  <w:style w:type="paragraph" w:customStyle="1" w:styleId="05ED6453EF6640529D8FEBA032ADAF4E">
    <w:name w:val="05ED6453EF6640529D8FEBA032ADAF4E"/>
  </w:style>
  <w:style w:type="paragraph" w:customStyle="1" w:styleId="85619CE3EB1F46D9A8AD4EFCFDB322F0">
    <w:name w:val="85619CE3EB1F46D9A8AD4EFCFDB322F0"/>
  </w:style>
  <w:style w:type="paragraph" w:customStyle="1" w:styleId="340C081B220F497984F8BC221F302D12">
    <w:name w:val="340C081B220F497984F8BC221F302D12"/>
  </w:style>
  <w:style w:type="paragraph" w:customStyle="1" w:styleId="C64E4D15AD0C4D29BD373F4D27E4B720">
    <w:name w:val="C64E4D15AD0C4D29BD373F4D27E4B720"/>
  </w:style>
  <w:style w:type="paragraph" w:customStyle="1" w:styleId="95E133E6BDCF4E07A27AA0B60783CE45">
    <w:name w:val="95E133E6BDCF4E07A27AA0B60783CE45"/>
  </w:style>
  <w:style w:type="paragraph" w:customStyle="1" w:styleId="65350E43B13F4D30B0FEE3E80F80D7CA">
    <w:name w:val="65350E43B13F4D30B0FEE3E80F80D7CA"/>
  </w:style>
  <w:style w:type="paragraph" w:customStyle="1" w:styleId="EA5D47903389465E94EED8A1B88F6394">
    <w:name w:val="EA5D47903389465E94EED8A1B88F6394"/>
  </w:style>
  <w:style w:type="paragraph" w:customStyle="1" w:styleId="C181E3D5E4EE4BAC809C6B30F58A733F">
    <w:name w:val="C181E3D5E4EE4BAC809C6B30F58A733F"/>
  </w:style>
  <w:style w:type="paragraph" w:customStyle="1" w:styleId="7415334DA1BF4E99B03AA2277A81C502">
    <w:name w:val="7415334DA1BF4E99B03AA2277A81C502"/>
  </w:style>
  <w:style w:type="paragraph" w:customStyle="1" w:styleId="242C13420C6E405096C57AFFC7051F41">
    <w:name w:val="242C13420C6E405096C57AFFC7051F41"/>
  </w:style>
  <w:style w:type="paragraph" w:customStyle="1" w:styleId="DE4F58F83B4A4650B5E739C4B09AAD57">
    <w:name w:val="DE4F58F83B4A4650B5E739C4B09AAD57"/>
  </w:style>
  <w:style w:type="paragraph" w:customStyle="1" w:styleId="6493597429034D76A93278CA80A2A147">
    <w:name w:val="6493597429034D76A93278CA80A2A147"/>
  </w:style>
  <w:style w:type="paragraph" w:customStyle="1" w:styleId="0AF0EA904AFF4345ABEF765620477F2A">
    <w:name w:val="0AF0EA904AFF4345ABEF765620477F2A"/>
  </w:style>
  <w:style w:type="paragraph" w:customStyle="1" w:styleId="AE3586A8401942C1991F4EE1C6FAD832">
    <w:name w:val="AE3586A8401942C1991F4EE1C6FAD832"/>
  </w:style>
  <w:style w:type="paragraph" w:customStyle="1" w:styleId="597E3E2943B24027BF389210460C379C">
    <w:name w:val="597E3E2943B24027BF389210460C379C"/>
  </w:style>
  <w:style w:type="paragraph" w:customStyle="1" w:styleId="2D5878267DC34E0C8B610164CEE130C9">
    <w:name w:val="2D5878267DC34E0C8B610164CEE130C9"/>
  </w:style>
  <w:style w:type="paragraph" w:customStyle="1" w:styleId="01925E7DC8AD4BDFAA7140DC94653E48">
    <w:name w:val="01925E7DC8AD4BDFAA7140DC94653E48"/>
  </w:style>
  <w:style w:type="paragraph" w:customStyle="1" w:styleId="214938DDFA3B4F598C8703CF953114D1">
    <w:name w:val="214938DDFA3B4F598C8703CF953114D1"/>
  </w:style>
  <w:style w:type="paragraph" w:customStyle="1" w:styleId="FE309C4EA19A47DDB598F037F9A5C22C">
    <w:name w:val="FE309C4EA19A47DDB598F037F9A5C22C"/>
  </w:style>
  <w:style w:type="paragraph" w:customStyle="1" w:styleId="B597076F3B194C16918F8B45A72350AD">
    <w:name w:val="B597076F3B194C16918F8B45A72350AD"/>
  </w:style>
  <w:style w:type="paragraph" w:customStyle="1" w:styleId="2E431466FECB46C899EB5C9AB6C7050E">
    <w:name w:val="2E431466FECB46C899EB5C9AB6C7050E"/>
  </w:style>
  <w:style w:type="paragraph" w:customStyle="1" w:styleId="8481648B5B2A4BCEBF0EEE88F6FA318B">
    <w:name w:val="8481648B5B2A4BCEBF0EEE88F6FA318B"/>
  </w:style>
  <w:style w:type="paragraph" w:customStyle="1" w:styleId="F4BD83CE901B4D25AED446DC0CC6724F">
    <w:name w:val="F4BD83CE901B4D25AED446DC0CC6724F"/>
    <w:rsid w:val="00FD0601"/>
  </w:style>
  <w:style w:type="paragraph" w:customStyle="1" w:styleId="C6CE83F1D2994BE291A261578534A7F5">
    <w:name w:val="C6CE83F1D2994BE291A261578534A7F5"/>
    <w:rsid w:val="00FD0601"/>
  </w:style>
  <w:style w:type="paragraph" w:customStyle="1" w:styleId="534311C2478C4317A09663854FE1F36A">
    <w:name w:val="534311C2478C4317A09663854FE1F36A"/>
    <w:rsid w:val="00FD0601"/>
  </w:style>
  <w:style w:type="paragraph" w:customStyle="1" w:styleId="F61BAA14BF5D40DAA810F76506DA5CB8">
    <w:name w:val="F61BAA14BF5D40DAA810F76506DA5CB8"/>
    <w:rsid w:val="00FD060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Office Colors">
      <a:dk1>
        <a:sysClr val="windowText" lastClr="000000"/>
      </a:dk1>
      <a:lt1>
        <a:sysClr val="window" lastClr="FFFFFF"/>
      </a:lt1>
      <a:dk2>
        <a:srgbClr val="1F497D"/>
      </a:dk2>
      <a:lt2>
        <a:srgbClr val="FAF3E8"/>
      </a:lt2>
      <a:accent1>
        <a:srgbClr val="5C83B4"/>
      </a:accent1>
      <a:accent2>
        <a:srgbClr val="C0504D"/>
      </a:accent2>
      <a:accent3>
        <a:srgbClr val="9DBB61"/>
      </a:accent3>
      <a:accent4>
        <a:srgbClr val="8066A0"/>
      </a:accent4>
      <a:accent5>
        <a:srgbClr val="4BACC6"/>
      </a:accent5>
      <a:accent6>
        <a:srgbClr val="F59D56"/>
      </a:accent6>
      <a:hlink>
        <a:srgbClr val="0000FF"/>
      </a:hlink>
      <a:folHlink>
        <a:srgbClr val="800080"/>
      </a:folHlink>
    </a:clrScheme>
    <a:fontScheme name="Trek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黑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Franklin Gothic Book"/>
        <a:ea typeface=""/>
        <a:cs typeface=""/>
        <a:font script="Jpan" typeface="HGｺﾞｼｯｸE"/>
        <a:font script="Hang" typeface="돋움"/>
        <a:font script="Hans" typeface="楷体_GB2312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 rotWithShape="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06110C20-7EFA-4EBB-8D39-5F57ADB0E13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ChronologicalResume2</Template>
  <TotalTime>174</TotalTime>
  <Pages>1</Pages>
  <Words>100</Words>
  <Characters>540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Chronological resume (Traditional design)</vt:lpstr>
      <vt:lpstr/>
    </vt:vector>
  </TitlesOfParts>
  <Company/>
  <LinksUpToDate>false</LinksUpToDate>
  <CharactersWithSpaces>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Chronological resume (Traditional design)</dc:title>
  <dc:creator>Thalyta</dc:creator>
  <cp:lastModifiedBy>Thalyta</cp:lastModifiedBy>
  <cp:revision>5</cp:revision>
  <cp:lastPrinted>2006-08-01T17:47:00Z</cp:lastPrinted>
  <dcterms:created xsi:type="dcterms:W3CDTF">2016-07-08T17:14:00Z</dcterms:created>
  <dcterms:modified xsi:type="dcterms:W3CDTF">2016-07-09T18:43:00Z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TC101731829990</vt:lpwstr>
  </property>
</Properties>
</file>