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87" w:rsidRDefault="00F86087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e do Currículo"/>
        <w:tag w:val="Nome do Currículo"/>
        <w:id w:val="1257551780"/>
        <w:placeholder>
          <w:docPart w:val="A9533A150C5F4A84AFA192EFD3BCE7E4"/>
        </w:placeholder>
        <w:docPartList>
          <w:docPartGallery w:val="Quick Parts"/>
          <w:docPartCategory w:val=" Nome do Currículo"/>
        </w:docPartList>
      </w:sdtPr>
      <w:sdtEndPr/>
      <w:sdtContent>
        <w:p w:rsidR="00F86087" w:rsidRPr="00F80118" w:rsidRDefault="00F330DD">
          <w:pPr>
            <w:pStyle w:val="Ttulo"/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color w:val="auto"/>
              </w:rPr>
              <w:alias w:val="Autor"/>
              <w:tag w:val=""/>
              <w:id w:val="-1792899604"/>
              <w:placeholder>
                <w:docPart w:val="2FB559E704714A8D932A5FF36907D38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80118" w:rsidRPr="00F80118">
                <w:rPr>
                  <w:color w:val="auto"/>
                </w:rPr>
                <w:t>Jean Michel Pfeiffer</w:t>
              </w:r>
            </w:sdtContent>
          </w:sdt>
        </w:p>
        <w:p w:rsidR="00F80118" w:rsidRPr="00F80118" w:rsidRDefault="00F330DD" w:rsidP="00F80118">
          <w:pPr>
            <w:spacing w:after="0" w:line="240" w:lineRule="auto"/>
            <w:jc w:val="center"/>
          </w:pPr>
          <w:sdt>
            <w:sdtPr>
              <w:alias w:val="Endereço de Email"/>
              <w:tag w:val=""/>
              <w:id w:val="492224369"/>
              <w:placeholder>
                <w:docPart w:val="769B31ACA32A45E4B8568AD590A18AD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80118" w:rsidRPr="00F80118">
                <w:t>jeanmichelpfeiffer@hotmail.com</w:t>
              </w:r>
            </w:sdtContent>
          </w:sdt>
        </w:p>
        <w:p w:rsidR="00F80118" w:rsidRPr="00F80118" w:rsidRDefault="00F80118" w:rsidP="00F80118">
          <w:pPr>
            <w:spacing w:after="0"/>
          </w:pPr>
          <w:r w:rsidRPr="00F80118">
            <w:t xml:space="preserve">                                                                   Solteiro, 21 anos.</w:t>
          </w:r>
        </w:p>
        <w:p w:rsidR="00F86087" w:rsidRPr="00F80118" w:rsidRDefault="00F80118" w:rsidP="00F80118">
          <w:pPr>
            <w:jc w:val="center"/>
            <w:rPr>
              <w:color w:val="2F5897" w:themeColor="text2"/>
            </w:rPr>
          </w:pPr>
          <w:r w:rsidRPr="00F80118">
            <w:t>Rua: Vice Prefeito José do Patrocínio, 455. Barra Velha - SC</w:t>
          </w:r>
        </w:p>
      </w:sdtContent>
    </w:sdt>
    <w:p w:rsidR="00F86087" w:rsidRDefault="00F330DD">
      <w:pPr>
        <w:pStyle w:val="TtulodeSeo"/>
      </w:pPr>
      <w:r>
        <w:t>Objetivos</w:t>
      </w:r>
    </w:p>
    <w:p w:rsidR="00F86087" w:rsidRDefault="00E90D86">
      <w:pPr>
        <w:rPr>
          <w:color w:val="000000"/>
        </w:rPr>
      </w:pPr>
      <w:r>
        <w:t>Vendas</w:t>
      </w:r>
    </w:p>
    <w:p w:rsidR="00E90D86" w:rsidRDefault="00F330DD" w:rsidP="00E90D86">
      <w:pPr>
        <w:pStyle w:val="TtulodeSeo"/>
      </w:pPr>
      <w:r>
        <w:t>Educação</w:t>
      </w:r>
    </w:p>
    <w:p w:rsidR="00E90D86" w:rsidRDefault="00E90D86" w:rsidP="00E90D86">
      <w:pPr>
        <w:spacing w:after="0"/>
      </w:pPr>
      <w:r>
        <w:t>Ensino Médio Completo</w:t>
      </w:r>
      <w:bookmarkStart w:id="0" w:name="_GoBack"/>
      <w:bookmarkEnd w:id="0"/>
    </w:p>
    <w:p w:rsidR="00E90D86" w:rsidRDefault="00E90D86" w:rsidP="00E90D86">
      <w:pPr>
        <w:spacing w:after="0"/>
      </w:pPr>
      <w:r>
        <w:t>Superior completo em Teologia</w:t>
      </w:r>
    </w:p>
    <w:p w:rsidR="00E90D86" w:rsidRDefault="00E90D86" w:rsidP="00E90D86">
      <w:pPr>
        <w:spacing w:after="0"/>
      </w:pPr>
      <w:r>
        <w:t>Cursando Pós-graduação</w:t>
      </w:r>
    </w:p>
    <w:p w:rsidR="00F86087" w:rsidRDefault="00F330DD" w:rsidP="00E90D86">
      <w:pPr>
        <w:pStyle w:val="TtulodeSeo"/>
      </w:pPr>
      <w:r>
        <w:t>Experiência</w:t>
      </w:r>
    </w:p>
    <w:p w:rsidR="00E90D86" w:rsidRDefault="00E90D86">
      <w:r>
        <w:t>Sempre trabalhei na empresa da família e por conta própria. Na área de vendas, administração da empresa e marketing.</w:t>
      </w:r>
    </w:p>
    <w:p w:rsidR="00F86087" w:rsidRDefault="00F330DD">
      <w:pPr>
        <w:pStyle w:val="TtulodeSeo"/>
      </w:pPr>
      <w:sdt>
        <w:sdtPr>
          <w:id w:val="-51398160"/>
          <w:placeholder>
            <w:docPart w:val="D01C246495544A718BC7017E4FE88A6C"/>
          </w:placeholder>
          <w:temporary/>
          <w:showingPlcHdr/>
        </w:sdtPr>
        <w:sdtEndPr/>
        <w:sdtContent>
          <w:r>
            <w:t>Habilidades</w:t>
          </w:r>
        </w:sdtContent>
      </w:sdt>
    </w:p>
    <w:p w:rsidR="00F86087" w:rsidRDefault="009E4EF1" w:rsidP="009E4EF1">
      <w:pPr>
        <w:spacing w:after="0"/>
      </w:pPr>
      <w:r>
        <w:t>Word</w:t>
      </w:r>
    </w:p>
    <w:p w:rsidR="009E4EF1" w:rsidRDefault="009E4EF1" w:rsidP="009E4EF1">
      <w:pPr>
        <w:spacing w:after="0"/>
      </w:pPr>
      <w:r>
        <w:t>Power Point</w:t>
      </w:r>
    </w:p>
    <w:p w:rsidR="009E4EF1" w:rsidRDefault="009E4EF1" w:rsidP="009E4EF1">
      <w:pPr>
        <w:spacing w:after="0"/>
      </w:pPr>
      <w:r>
        <w:t>Redes Sociais</w:t>
      </w:r>
    </w:p>
    <w:p w:rsidR="009E4EF1" w:rsidRPr="009E4EF1" w:rsidRDefault="009E4EF1" w:rsidP="009E4EF1">
      <w:pPr>
        <w:spacing w:after="0"/>
        <w:rPr>
          <w:rFonts w:asciiTheme="majorHAnsi" w:hAnsiTheme="majorHAnsi"/>
        </w:rPr>
      </w:pPr>
    </w:p>
    <w:p w:rsidR="009E4EF1" w:rsidRDefault="009E4EF1" w:rsidP="009E4EF1">
      <w:pPr>
        <w:spacing w:after="0"/>
        <w:rPr>
          <w:rFonts w:asciiTheme="majorHAnsi" w:hAnsiTheme="majorHAnsi"/>
          <w:color w:val="2F5897" w:themeColor="text2"/>
          <w:sz w:val="28"/>
          <w:szCs w:val="28"/>
        </w:rPr>
      </w:pPr>
      <w:r w:rsidRPr="009E4EF1">
        <w:rPr>
          <w:rFonts w:asciiTheme="majorHAnsi" w:hAnsiTheme="majorHAnsi"/>
          <w:color w:val="2F5897" w:themeColor="text2"/>
          <w:sz w:val="28"/>
          <w:szCs w:val="28"/>
        </w:rPr>
        <w:t>Informações Adicionais</w:t>
      </w:r>
    </w:p>
    <w:p w:rsidR="009E4EF1" w:rsidRDefault="009E4EF1" w:rsidP="009E4EF1">
      <w:pPr>
        <w:spacing w:after="0"/>
      </w:pPr>
      <w:r>
        <w:t>Carteira de Habilitação A/B</w:t>
      </w:r>
    </w:p>
    <w:p w:rsidR="009E4EF1" w:rsidRDefault="009E4EF1" w:rsidP="009E4EF1">
      <w:pPr>
        <w:spacing w:after="0"/>
      </w:pPr>
      <w:r>
        <w:t xml:space="preserve">Possuo veiculo próprio </w:t>
      </w:r>
    </w:p>
    <w:p w:rsidR="009E4EF1" w:rsidRPr="009E4EF1" w:rsidRDefault="009E4EF1" w:rsidP="009E4EF1">
      <w:pPr>
        <w:spacing w:after="0"/>
      </w:pPr>
      <w:r>
        <w:t>Disponibilidade de horários e viagens</w:t>
      </w:r>
    </w:p>
    <w:p w:rsidR="009E4EF1" w:rsidRPr="009E4EF1" w:rsidRDefault="009E4EF1" w:rsidP="009E4EF1">
      <w:pPr>
        <w:spacing w:after="0"/>
        <w:rPr>
          <w:rFonts w:asciiTheme="majorHAnsi" w:hAnsiTheme="majorHAnsi"/>
          <w:color w:val="2F5897" w:themeColor="text2"/>
          <w:sz w:val="28"/>
          <w:szCs w:val="28"/>
        </w:rPr>
      </w:pPr>
    </w:p>
    <w:sectPr w:rsidR="009E4EF1" w:rsidRPr="009E4EF1">
      <w:head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0DD" w:rsidRDefault="00F330DD">
      <w:pPr>
        <w:spacing w:after="0" w:line="240" w:lineRule="auto"/>
      </w:pPr>
      <w:r>
        <w:separator/>
      </w:r>
    </w:p>
  </w:endnote>
  <w:endnote w:type="continuationSeparator" w:id="0">
    <w:p w:rsidR="00F330DD" w:rsidRDefault="00F3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Times New Roman"/>
    <w:panose1 w:val="00000000000000000000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0DD" w:rsidRDefault="00F330DD">
      <w:pPr>
        <w:spacing w:after="0" w:line="240" w:lineRule="auto"/>
      </w:pPr>
      <w:r>
        <w:separator/>
      </w:r>
    </w:p>
  </w:footnote>
  <w:footnote w:type="continuationSeparator" w:id="0">
    <w:p w:rsidR="00F330DD" w:rsidRDefault="00F33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87" w:rsidRDefault="00F330D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6347A0C974034DF6AAA93E1BE59BB1A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0118">
          <w:rPr>
            <w:color w:val="6076B4" w:themeColor="accent1"/>
          </w:rPr>
          <w:t>Jean Michel Pfeiffer</w:t>
        </w:r>
      </w:sdtContent>
    </w:sdt>
  </w:p>
  <w:p w:rsidR="00F86087" w:rsidRDefault="00F330DD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C64AD"/>
    <w:multiLevelType w:val="hybridMultilevel"/>
    <w:tmpl w:val="04F8F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18"/>
    <w:rsid w:val="009E4EF1"/>
    <w:rsid w:val="00E90D86"/>
    <w:rsid w:val="00F330DD"/>
    <w:rsid w:val="00F80118"/>
    <w:rsid w:val="00F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  <w:rPr>
      <w:color w:val="404040" w:themeColor="text1" w:themeTint="BF"/>
    </w:r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  <w:rPr>
      <w:color w:val="404040" w:themeColor="text1" w:themeTint="BF"/>
    </w:r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aJet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533A150C5F4A84AFA192EFD3BCE7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330801-86C4-4D17-8885-F1C12655E98D}"/>
      </w:docPartPr>
      <w:docPartBody>
        <w:p w:rsidR="00000000" w:rsidRDefault="00DE6270">
          <w:pPr>
            <w:pStyle w:val="A9533A150C5F4A84AFA192EFD3BCE7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2FB559E704714A8D932A5FF36907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6A9AA-9F6F-4769-AD19-64AFAC0C8030}"/>
      </w:docPartPr>
      <w:docPartBody>
        <w:p w:rsidR="00000000" w:rsidRDefault="00DE6270">
          <w:pPr>
            <w:pStyle w:val="2FB559E704714A8D932A5FF36907D38D"/>
          </w:pPr>
          <w:r>
            <w:t>[Digite seu Nome]</w:t>
          </w:r>
        </w:p>
      </w:docPartBody>
    </w:docPart>
    <w:docPart>
      <w:docPartPr>
        <w:name w:val="769B31ACA32A45E4B8568AD590A18A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DB9F79-DE08-4D19-8E3D-A33262E40972}"/>
      </w:docPartPr>
      <w:docPartBody>
        <w:p w:rsidR="00000000" w:rsidRDefault="00DE6270">
          <w:pPr>
            <w:pStyle w:val="769B31ACA32A45E4B8568AD590A18AD3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D01C246495544A718BC7017E4FE88A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1247C-EB4C-44D8-8ADC-FFCF7B6B05F8}"/>
      </w:docPartPr>
      <w:docPartBody>
        <w:p w:rsidR="00000000" w:rsidRDefault="00DE6270">
          <w:pPr>
            <w:pStyle w:val="D01C246495544A718BC7017E4FE88A6C"/>
          </w:pPr>
          <w:r>
            <w:t>Habilidades</w:t>
          </w:r>
        </w:p>
      </w:docPartBody>
    </w:docPart>
    <w:docPart>
      <w:docPartPr>
        <w:name w:val="6347A0C974034DF6AAA93E1BE59BB1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95C607-5E7C-4035-A6DA-427E6212B126}"/>
      </w:docPartPr>
      <w:docPartBody>
        <w:p w:rsidR="00000000" w:rsidRDefault="00DE6270">
          <w:pPr>
            <w:pStyle w:val="6347A0C974034DF6AAA93E1BE59BB1AD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Times New Roman"/>
    <w:panose1 w:val="00000000000000000000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32"/>
    <w:rsid w:val="00833F32"/>
    <w:rsid w:val="00D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A9533A150C5F4A84AFA192EFD3BCE7E4">
    <w:name w:val="A9533A150C5F4A84AFA192EFD3BCE7E4"/>
  </w:style>
  <w:style w:type="paragraph" w:customStyle="1" w:styleId="2FB559E704714A8D932A5FF36907D38D">
    <w:name w:val="2FB559E704714A8D932A5FF36907D38D"/>
  </w:style>
  <w:style w:type="paragraph" w:customStyle="1" w:styleId="769B31ACA32A45E4B8568AD590A18AD3">
    <w:name w:val="769B31ACA32A45E4B8568AD590A18AD3"/>
  </w:style>
  <w:style w:type="paragraph" w:customStyle="1" w:styleId="03EBCB26354345858497B755606D58F1">
    <w:name w:val="03EBCB26354345858497B755606D58F1"/>
  </w:style>
  <w:style w:type="paragraph" w:customStyle="1" w:styleId="2C265318AF6B4CD19C3AD52A75FE0E23">
    <w:name w:val="2C265318AF6B4CD19C3AD52A75FE0E23"/>
  </w:style>
  <w:style w:type="paragraph" w:customStyle="1" w:styleId="F055C1C4AC3A40A3817DFD875C59C3FC">
    <w:name w:val="F055C1C4AC3A40A3817DFD875C59C3FC"/>
  </w:style>
  <w:style w:type="paragraph" w:customStyle="1" w:styleId="139E72870B6C4B9CB74FC6967D98A49C">
    <w:name w:val="139E72870B6C4B9CB74FC6967D98A49C"/>
  </w:style>
  <w:style w:type="paragraph" w:customStyle="1" w:styleId="035E5BE28AA2400CB23AB3150E5C1299">
    <w:name w:val="035E5BE28AA2400CB23AB3150E5C1299"/>
  </w:style>
  <w:style w:type="paragraph" w:customStyle="1" w:styleId="BC2C73ABD61149A4BD91A04EE0CB79C8">
    <w:name w:val="BC2C73ABD61149A4BD91A04EE0CB79C8"/>
  </w:style>
  <w:style w:type="paragraph" w:customStyle="1" w:styleId="EB06726111224B6FADCCA4E236C24BC9">
    <w:name w:val="EB06726111224B6FADCCA4E236C24BC9"/>
  </w:style>
  <w:style w:type="paragraph" w:customStyle="1" w:styleId="AD6DEDC4B67A4555A9B467756552A84F">
    <w:name w:val="AD6DEDC4B67A4555A9B467756552A84F"/>
  </w:style>
  <w:style w:type="paragraph" w:customStyle="1" w:styleId="6B99DFD5A22E428BBFB70212FAB73DB4">
    <w:name w:val="6B99DFD5A22E428BBFB70212FAB73DB4"/>
  </w:style>
  <w:style w:type="paragraph" w:customStyle="1" w:styleId="A4C8629E92144289A37D17A53AB8F6D4">
    <w:name w:val="A4C8629E92144289A37D17A53AB8F6D4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B5E8E503AF1C461BB277BD8757B8FDA4">
    <w:name w:val="B5E8E503AF1C461BB277BD8757B8FDA4"/>
  </w:style>
  <w:style w:type="paragraph" w:customStyle="1" w:styleId="77E7ED72ED7147B0A091DA032D60F3F4">
    <w:name w:val="77E7ED72ED7147B0A091DA032D60F3F4"/>
  </w:style>
  <w:style w:type="paragraph" w:customStyle="1" w:styleId="8E8EA17EE2A04508980391084FB1AE11">
    <w:name w:val="8E8EA17EE2A04508980391084FB1AE11"/>
  </w:style>
  <w:style w:type="paragraph" w:customStyle="1" w:styleId="D0053707307A4743992F4FD4B58E6055">
    <w:name w:val="D0053707307A4743992F4FD4B58E6055"/>
  </w:style>
  <w:style w:type="paragraph" w:customStyle="1" w:styleId="D01C246495544A718BC7017E4FE88A6C">
    <w:name w:val="D01C246495544A718BC7017E4FE88A6C"/>
  </w:style>
  <w:style w:type="paragraph" w:customStyle="1" w:styleId="6347A0C974034DF6AAA93E1BE59BB1AD">
    <w:name w:val="6347A0C974034DF6AAA93E1BE59BB1AD"/>
  </w:style>
  <w:style w:type="paragraph" w:customStyle="1" w:styleId="15FC4029A8D44C7294176A222CC9BDF8">
    <w:name w:val="15FC4029A8D44C7294176A222CC9BDF8"/>
    <w:rsid w:val="00833F32"/>
  </w:style>
  <w:style w:type="paragraph" w:customStyle="1" w:styleId="A06AEDBD06DF448E98EF4E3EF2685835">
    <w:name w:val="A06AEDBD06DF448E98EF4E3EF2685835"/>
    <w:rsid w:val="00833F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A9533A150C5F4A84AFA192EFD3BCE7E4">
    <w:name w:val="A9533A150C5F4A84AFA192EFD3BCE7E4"/>
  </w:style>
  <w:style w:type="paragraph" w:customStyle="1" w:styleId="2FB559E704714A8D932A5FF36907D38D">
    <w:name w:val="2FB559E704714A8D932A5FF36907D38D"/>
  </w:style>
  <w:style w:type="paragraph" w:customStyle="1" w:styleId="769B31ACA32A45E4B8568AD590A18AD3">
    <w:name w:val="769B31ACA32A45E4B8568AD590A18AD3"/>
  </w:style>
  <w:style w:type="paragraph" w:customStyle="1" w:styleId="03EBCB26354345858497B755606D58F1">
    <w:name w:val="03EBCB26354345858497B755606D58F1"/>
  </w:style>
  <w:style w:type="paragraph" w:customStyle="1" w:styleId="2C265318AF6B4CD19C3AD52A75FE0E23">
    <w:name w:val="2C265318AF6B4CD19C3AD52A75FE0E23"/>
  </w:style>
  <w:style w:type="paragraph" w:customStyle="1" w:styleId="F055C1C4AC3A40A3817DFD875C59C3FC">
    <w:name w:val="F055C1C4AC3A40A3817DFD875C59C3FC"/>
  </w:style>
  <w:style w:type="paragraph" w:customStyle="1" w:styleId="139E72870B6C4B9CB74FC6967D98A49C">
    <w:name w:val="139E72870B6C4B9CB74FC6967D98A49C"/>
  </w:style>
  <w:style w:type="paragraph" w:customStyle="1" w:styleId="035E5BE28AA2400CB23AB3150E5C1299">
    <w:name w:val="035E5BE28AA2400CB23AB3150E5C1299"/>
  </w:style>
  <w:style w:type="paragraph" w:customStyle="1" w:styleId="BC2C73ABD61149A4BD91A04EE0CB79C8">
    <w:name w:val="BC2C73ABD61149A4BD91A04EE0CB79C8"/>
  </w:style>
  <w:style w:type="paragraph" w:customStyle="1" w:styleId="EB06726111224B6FADCCA4E236C24BC9">
    <w:name w:val="EB06726111224B6FADCCA4E236C24BC9"/>
  </w:style>
  <w:style w:type="paragraph" w:customStyle="1" w:styleId="AD6DEDC4B67A4555A9B467756552A84F">
    <w:name w:val="AD6DEDC4B67A4555A9B467756552A84F"/>
  </w:style>
  <w:style w:type="paragraph" w:customStyle="1" w:styleId="6B99DFD5A22E428BBFB70212FAB73DB4">
    <w:name w:val="6B99DFD5A22E428BBFB70212FAB73DB4"/>
  </w:style>
  <w:style w:type="paragraph" w:customStyle="1" w:styleId="A4C8629E92144289A37D17A53AB8F6D4">
    <w:name w:val="A4C8629E92144289A37D17A53AB8F6D4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B5E8E503AF1C461BB277BD8757B8FDA4">
    <w:name w:val="B5E8E503AF1C461BB277BD8757B8FDA4"/>
  </w:style>
  <w:style w:type="paragraph" w:customStyle="1" w:styleId="77E7ED72ED7147B0A091DA032D60F3F4">
    <w:name w:val="77E7ED72ED7147B0A091DA032D60F3F4"/>
  </w:style>
  <w:style w:type="paragraph" w:customStyle="1" w:styleId="8E8EA17EE2A04508980391084FB1AE11">
    <w:name w:val="8E8EA17EE2A04508980391084FB1AE11"/>
  </w:style>
  <w:style w:type="paragraph" w:customStyle="1" w:styleId="D0053707307A4743992F4FD4B58E6055">
    <w:name w:val="D0053707307A4743992F4FD4B58E6055"/>
  </w:style>
  <w:style w:type="paragraph" w:customStyle="1" w:styleId="D01C246495544A718BC7017E4FE88A6C">
    <w:name w:val="D01C246495544A718BC7017E4FE88A6C"/>
  </w:style>
  <w:style w:type="paragraph" w:customStyle="1" w:styleId="6347A0C974034DF6AAA93E1BE59BB1AD">
    <w:name w:val="6347A0C974034DF6AAA93E1BE59BB1AD"/>
  </w:style>
  <w:style w:type="paragraph" w:customStyle="1" w:styleId="15FC4029A8D44C7294176A222CC9BDF8">
    <w:name w:val="15FC4029A8D44C7294176A222CC9BDF8"/>
    <w:rsid w:val="00833F32"/>
  </w:style>
  <w:style w:type="paragraph" w:customStyle="1" w:styleId="A06AEDBD06DF448E98EF4E3EF2685835">
    <w:name w:val="A06AEDBD06DF448E98EF4E3EF2685835"/>
    <w:rsid w:val="00833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Barra Velha</CompanyAddress>
  <CompanyPhone/>
  <CompanyFax/>
  <CompanyEmail>jeanmichelpfeiffer@hotmail.com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FDB7DE-AE84-44AB-9D76-8135B068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35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Michel Pfeiffer</dc:creator>
  <cp:lastModifiedBy>BarraJet</cp:lastModifiedBy>
  <cp:revision>1</cp:revision>
  <dcterms:created xsi:type="dcterms:W3CDTF">2017-04-26T13:17:00Z</dcterms:created>
  <dcterms:modified xsi:type="dcterms:W3CDTF">2017-04-26T13:52:00Z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