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FF0" w:rsidRPr="00C60F7F" w:rsidRDefault="008032CA" w:rsidP="00DF5553">
      <w:pPr>
        <w:pStyle w:val="ContactInfo"/>
        <w:ind w:right="-23"/>
      </w:pPr>
      <w:r w:rsidRPr="00C60F7F">
        <w:t xml:space="preserve">Rua: Três Barras, 469, </w:t>
      </w:r>
      <w:proofErr w:type="spellStart"/>
      <w:r w:rsidRPr="00C60F7F">
        <w:t>Saguaçu</w:t>
      </w:r>
      <w:proofErr w:type="spellEnd"/>
      <w:r w:rsidRPr="00C60F7F">
        <w:t>, 89.221-430 – Joinville/SC</w:t>
      </w:r>
    </w:p>
    <w:p w:rsidR="00D60FF0" w:rsidRPr="00C60F7F" w:rsidRDefault="008032CA">
      <w:pPr>
        <w:pStyle w:val="ContactInfo"/>
      </w:pPr>
      <w:r w:rsidRPr="00C60F7F">
        <w:t>Telefone: (047) 3437-9778 / (047) 8823-0967</w:t>
      </w:r>
    </w:p>
    <w:p w:rsidR="0065411A" w:rsidRPr="00C60F7F" w:rsidRDefault="0065411A">
      <w:pPr>
        <w:pStyle w:val="ContactInfo"/>
      </w:pPr>
      <w:r w:rsidRPr="00C60F7F">
        <w:t xml:space="preserve">E-mail: </w:t>
      </w:r>
      <w:r w:rsidR="00082CE8">
        <w:rPr>
          <w:rFonts w:ascii="Arial" w:hAnsi="Arial" w:cs="Arial"/>
          <w:bCs/>
          <w:shd w:val="clear" w:color="auto" w:fill="FFFFFF"/>
        </w:rPr>
        <w:t>sergiomauriciovieira@gmail.com</w:t>
      </w:r>
    </w:p>
    <w:p w:rsidR="00D60FF0" w:rsidRPr="00C60F7F" w:rsidRDefault="00F16FEA" w:rsidP="00E02795">
      <w:pPr>
        <w:pStyle w:val="Name"/>
        <w:rPr>
          <w:color w:val="auto"/>
        </w:rPr>
      </w:pPr>
      <w:r w:rsidRPr="00C60F7F">
        <w:rPr>
          <w:color w:val="auto"/>
        </w:rPr>
        <w:t>Sergio Mauricio Vieira</w:t>
      </w:r>
    </w:p>
    <w:p w:rsidR="00D60FF0" w:rsidRPr="00C60F7F" w:rsidRDefault="007877E6">
      <w:pPr>
        <w:pStyle w:val="SectionTitle"/>
        <w:rPr>
          <w:b/>
        </w:rPr>
      </w:pPr>
      <w:r w:rsidRPr="00C60F7F">
        <w:rPr>
          <w:b/>
        </w:rPr>
        <w:t>OBJETIVO</w:t>
      </w:r>
    </w:p>
    <w:p w:rsidR="00D60FF0" w:rsidRDefault="00F16FEA">
      <w:pPr>
        <w:pStyle w:val="Objective"/>
      </w:pPr>
      <w:r w:rsidRPr="00C60F7F">
        <w:t>Can</w:t>
      </w:r>
      <w:r w:rsidR="0065411A" w:rsidRPr="00C60F7F">
        <w:t xml:space="preserve">didatar-me para vagas </w:t>
      </w:r>
      <w:r w:rsidRPr="00C60F7F">
        <w:t>na</w:t>
      </w:r>
      <w:r w:rsidR="0065411A" w:rsidRPr="00C60F7F">
        <w:t>s</w:t>
      </w:r>
      <w:r w:rsidRPr="00C60F7F">
        <w:t xml:space="preserve"> área</w:t>
      </w:r>
      <w:r w:rsidR="0065411A" w:rsidRPr="00C60F7F">
        <w:t>s</w:t>
      </w:r>
      <w:r w:rsidR="002A4C86">
        <w:t xml:space="preserve"> de u</w:t>
      </w:r>
      <w:r w:rsidRPr="00C60F7F">
        <w:t>sinagem,</w:t>
      </w:r>
      <w:r w:rsidR="002A4C86">
        <w:t xml:space="preserve"> envolvendo </w:t>
      </w:r>
      <w:r w:rsidR="009250F3">
        <w:t xml:space="preserve">processos de fabricação, </w:t>
      </w:r>
      <w:r w:rsidR="002A4C86">
        <w:t>programação/preparação de m</w:t>
      </w:r>
      <w:r w:rsidR="00787C18" w:rsidRPr="00C60F7F">
        <w:t>á</w:t>
      </w:r>
      <w:r w:rsidR="002A4C86">
        <w:t>quinas CNC, medição tridimensional, gerenciamento de linhas de produção e áreas compatíveis com meu perfil profissional.</w:t>
      </w:r>
    </w:p>
    <w:p w:rsidR="003550D0" w:rsidRPr="00C60F7F" w:rsidRDefault="003550D0" w:rsidP="003550D0">
      <w:pPr>
        <w:pStyle w:val="SectionTitle"/>
        <w:rPr>
          <w:b/>
        </w:rPr>
      </w:pPr>
      <w:r>
        <w:rPr>
          <w:b/>
        </w:rPr>
        <w:t>Pretensão Salarial</w:t>
      </w:r>
    </w:p>
    <w:p w:rsidR="003550D0" w:rsidRPr="00C60F7F" w:rsidRDefault="008B34B8">
      <w:pPr>
        <w:pStyle w:val="Objective"/>
      </w:pPr>
      <w:r>
        <w:t>E</w:t>
      </w:r>
      <w:r w:rsidR="003550D0">
        <w:t>studo propostas.</w:t>
      </w:r>
    </w:p>
    <w:p w:rsidR="00D60FF0" w:rsidRPr="00C60F7F" w:rsidRDefault="007877E6">
      <w:pPr>
        <w:pStyle w:val="SectionTitle"/>
        <w:rPr>
          <w:b/>
        </w:rPr>
      </w:pPr>
      <w:r w:rsidRPr="00C60F7F">
        <w:rPr>
          <w:b/>
        </w:rPr>
        <w:t>EXPERIÊNCIA</w:t>
      </w:r>
    </w:p>
    <w:p w:rsidR="00D60FF0" w:rsidRPr="003606FD" w:rsidRDefault="003358E3" w:rsidP="003A13D4">
      <w:pPr>
        <w:pStyle w:val="DateandLocation"/>
        <w:jc w:val="both"/>
      </w:pPr>
      <w:r w:rsidRPr="003606FD">
        <w:t xml:space="preserve">2008 - </w:t>
      </w:r>
      <w:r w:rsidR="003606FD" w:rsidRPr="003606FD">
        <w:t>2016</w:t>
      </w:r>
      <w:r w:rsidR="00D60FF0" w:rsidRPr="003606FD">
        <w:tab/>
      </w:r>
      <w:r w:rsidRPr="003606FD">
        <w:t>Tupy S/A</w:t>
      </w:r>
      <w:r w:rsidR="003A13D4">
        <w:t xml:space="preserve"> </w:t>
      </w:r>
      <w:r w:rsidRPr="003606FD">
        <w:t>Joinville</w:t>
      </w:r>
      <w:r w:rsidR="00D60FF0" w:rsidRPr="003606FD">
        <w:t xml:space="preserve">, </w:t>
      </w:r>
      <w:r w:rsidRPr="003606FD">
        <w:t>SC</w:t>
      </w:r>
    </w:p>
    <w:p w:rsidR="007877E6" w:rsidRPr="003606FD" w:rsidRDefault="007877E6">
      <w:pPr>
        <w:pStyle w:val="JobTitle"/>
        <w:rPr>
          <w:color w:val="auto"/>
        </w:rPr>
      </w:pPr>
    </w:p>
    <w:p w:rsidR="00D60FF0" w:rsidRPr="00C60F7F" w:rsidRDefault="003358E3">
      <w:pPr>
        <w:pStyle w:val="JobTitle"/>
        <w:rPr>
          <w:color w:val="auto"/>
        </w:rPr>
      </w:pPr>
      <w:r w:rsidRPr="00C60F7F">
        <w:rPr>
          <w:color w:val="auto"/>
        </w:rPr>
        <w:t>Técnico de Fabricação</w:t>
      </w:r>
    </w:p>
    <w:p w:rsidR="002E032B" w:rsidRPr="00C60F7F" w:rsidRDefault="002E032B" w:rsidP="00C60F7F">
      <w:pPr>
        <w:pStyle w:val="Achievements"/>
        <w:numPr>
          <w:ilvl w:val="0"/>
          <w:numId w:val="7"/>
        </w:numPr>
      </w:pPr>
      <w:r w:rsidRPr="00C60F7F">
        <w:t>Gerenciou pessoas para as linhas de usinagem de produtos automotivos.</w:t>
      </w:r>
    </w:p>
    <w:p w:rsidR="002A4C86" w:rsidRDefault="002A4C86" w:rsidP="002A4C86">
      <w:pPr>
        <w:pStyle w:val="Achievements"/>
        <w:numPr>
          <w:ilvl w:val="0"/>
          <w:numId w:val="7"/>
        </w:numPr>
      </w:pPr>
      <w:r>
        <w:t>Analisou relatórios de medições tridimens</w:t>
      </w:r>
      <w:r w:rsidR="00AA3BD1">
        <w:t xml:space="preserve">ionais (3D/MMC) e </w:t>
      </w:r>
      <w:r>
        <w:t>realizou correções de processos</w:t>
      </w:r>
    </w:p>
    <w:p w:rsidR="002A4C86" w:rsidRDefault="002A4C86" w:rsidP="002E4250">
      <w:pPr>
        <w:pStyle w:val="Achievements"/>
        <w:numPr>
          <w:ilvl w:val="0"/>
          <w:numId w:val="7"/>
        </w:numPr>
      </w:pPr>
      <w:r w:rsidRPr="00C60F7F">
        <w:t xml:space="preserve">Programou </w:t>
      </w:r>
      <w:r w:rsidR="00FE0612">
        <w:t xml:space="preserve">e preparou </w:t>
      </w:r>
      <w:r w:rsidR="00FE0612" w:rsidRPr="00C60F7F">
        <w:t xml:space="preserve">máquinas </w:t>
      </w:r>
      <w:proofErr w:type="spellStart"/>
      <w:r w:rsidR="00FE0612" w:rsidRPr="00C60F7F">
        <w:t>CNC´s</w:t>
      </w:r>
      <w:proofErr w:type="spellEnd"/>
      <w:r w:rsidR="00FE0612" w:rsidRPr="00C60F7F">
        <w:t xml:space="preserve"> dos fabricantes: </w:t>
      </w:r>
      <w:proofErr w:type="spellStart"/>
      <w:r w:rsidR="00FE0612" w:rsidRPr="00C60F7F">
        <w:t>Mazak</w:t>
      </w:r>
      <w:proofErr w:type="spellEnd"/>
      <w:r w:rsidR="00FE0612" w:rsidRPr="00C60F7F">
        <w:t xml:space="preserve">, Mori </w:t>
      </w:r>
      <w:proofErr w:type="spellStart"/>
      <w:r w:rsidR="00FE0612" w:rsidRPr="00C60F7F">
        <w:t>Seiki</w:t>
      </w:r>
      <w:proofErr w:type="spellEnd"/>
      <w:r w:rsidR="00FE0612" w:rsidRPr="00C60F7F">
        <w:t xml:space="preserve">, </w:t>
      </w:r>
      <w:proofErr w:type="spellStart"/>
      <w:r w:rsidR="00FE0612" w:rsidRPr="00C60F7F">
        <w:t>Grob</w:t>
      </w:r>
      <w:proofErr w:type="spellEnd"/>
      <w:r w:rsidR="00FE0612">
        <w:t xml:space="preserve"> 5 eixos</w:t>
      </w:r>
      <w:r w:rsidR="00FE0612" w:rsidRPr="00C60F7F">
        <w:t xml:space="preserve">, </w:t>
      </w:r>
      <w:proofErr w:type="spellStart"/>
      <w:r w:rsidR="00FE0612" w:rsidRPr="00C60F7F">
        <w:t>Okuma</w:t>
      </w:r>
      <w:proofErr w:type="spellEnd"/>
      <w:r w:rsidR="00FE0612" w:rsidRPr="00C60F7F">
        <w:t xml:space="preserve">, entre outras </w:t>
      </w:r>
      <w:r w:rsidRPr="00C60F7F">
        <w:t xml:space="preserve">máquinas </w:t>
      </w:r>
      <w:proofErr w:type="spellStart"/>
      <w:r w:rsidRPr="00C60F7F">
        <w:t>CNC</w:t>
      </w:r>
      <w:r w:rsidR="00FE0612">
        <w:t>`</w:t>
      </w:r>
      <w:r w:rsidRPr="00C60F7F">
        <w:t>s</w:t>
      </w:r>
      <w:proofErr w:type="spellEnd"/>
      <w:r w:rsidRPr="00C60F7F">
        <w:t xml:space="preserve"> com comandos: Siemens, </w:t>
      </w:r>
      <w:proofErr w:type="spellStart"/>
      <w:r w:rsidRPr="00C60F7F">
        <w:t>Fanuc</w:t>
      </w:r>
      <w:proofErr w:type="spellEnd"/>
      <w:r w:rsidRPr="00C60F7F">
        <w:t xml:space="preserve">, Mitsubishi, </w:t>
      </w:r>
      <w:proofErr w:type="spellStart"/>
      <w:r w:rsidRPr="00C60F7F">
        <w:t>Fagor</w:t>
      </w:r>
      <w:proofErr w:type="spellEnd"/>
      <w:r w:rsidRPr="00C60F7F">
        <w:t>.</w:t>
      </w:r>
    </w:p>
    <w:p w:rsidR="00D60FF0" w:rsidRPr="00C60F7F" w:rsidRDefault="003358E3" w:rsidP="00C60F7F">
      <w:pPr>
        <w:pStyle w:val="Achievements"/>
        <w:numPr>
          <w:ilvl w:val="0"/>
          <w:numId w:val="7"/>
        </w:numPr>
      </w:pPr>
      <w:r w:rsidRPr="00C60F7F">
        <w:t>Realizou análises e implementou melhorias para a otimização de processo</w:t>
      </w:r>
      <w:r w:rsidR="006B29EA">
        <w:t>s</w:t>
      </w:r>
      <w:r w:rsidRPr="00C60F7F">
        <w:t xml:space="preserve"> de usinagem de blocos e cabeçotes automotivos.</w:t>
      </w:r>
    </w:p>
    <w:p w:rsidR="00D60FF0" w:rsidRPr="00C60F7F" w:rsidRDefault="00B83C5B" w:rsidP="00C60F7F">
      <w:pPr>
        <w:pStyle w:val="Achievements"/>
        <w:numPr>
          <w:ilvl w:val="0"/>
          <w:numId w:val="7"/>
        </w:numPr>
      </w:pPr>
      <w:r w:rsidRPr="00C60F7F">
        <w:t>Desenvolveu protótipos para a criação/inicialização de novas linhas de usinagem seriadas de blocos e cabeçotes para diversas indústrias automobilísticas mundiais.</w:t>
      </w:r>
    </w:p>
    <w:p w:rsidR="00A30C2F" w:rsidRPr="00C60F7F" w:rsidRDefault="001C691F" w:rsidP="00C60F7F">
      <w:pPr>
        <w:pStyle w:val="Achievements"/>
        <w:numPr>
          <w:ilvl w:val="0"/>
          <w:numId w:val="7"/>
        </w:numPr>
      </w:pPr>
      <w:r w:rsidRPr="00C60F7F">
        <w:t xml:space="preserve">Ajustou sistemas de monitoramento de quebras de ferramentas </w:t>
      </w:r>
      <w:r w:rsidR="002457F5">
        <w:t xml:space="preserve">e monitoramento (apalpador </w:t>
      </w:r>
      <w:proofErr w:type="spellStart"/>
      <w:r w:rsidRPr="00C60F7F">
        <w:t>Renishaw</w:t>
      </w:r>
      <w:proofErr w:type="spellEnd"/>
      <w:r w:rsidR="002457F5">
        <w:t>)</w:t>
      </w:r>
      <w:r w:rsidRPr="00C60F7F">
        <w:t>.</w:t>
      </w:r>
    </w:p>
    <w:p w:rsidR="00451593" w:rsidRPr="00C60F7F" w:rsidRDefault="00DC6392" w:rsidP="00C60F7F">
      <w:pPr>
        <w:pStyle w:val="Achievements"/>
        <w:numPr>
          <w:ilvl w:val="0"/>
          <w:numId w:val="7"/>
        </w:numPr>
      </w:pPr>
      <w:r w:rsidRPr="00C60F7F">
        <w:t>Realizou treinamentos de</w:t>
      </w:r>
      <w:r w:rsidR="00451593" w:rsidRPr="00C60F7F">
        <w:t>:</w:t>
      </w:r>
      <w:r w:rsidRPr="00C60F7F">
        <w:t xml:space="preserve"> </w:t>
      </w:r>
      <w:proofErr w:type="spellStart"/>
      <w:r w:rsidRPr="00C60F7F">
        <w:t>Six</w:t>
      </w:r>
      <w:proofErr w:type="spellEnd"/>
      <w:r w:rsidRPr="00C60F7F">
        <w:t xml:space="preserve"> Sigma</w:t>
      </w:r>
      <w:r w:rsidR="00451593" w:rsidRPr="00C60F7F">
        <w:t>;</w:t>
      </w:r>
      <w:r w:rsidRPr="00C60F7F">
        <w:t xml:space="preserve"> </w:t>
      </w:r>
      <w:r w:rsidR="00451593" w:rsidRPr="00C60F7F">
        <w:t xml:space="preserve">Aperfeiçoamento de Automação Industrial; Torneamento e </w:t>
      </w:r>
      <w:proofErr w:type="spellStart"/>
      <w:r w:rsidR="00451593" w:rsidRPr="00C60F7F">
        <w:t>Fresamento</w:t>
      </w:r>
      <w:proofErr w:type="spellEnd"/>
      <w:r w:rsidR="00787C18" w:rsidRPr="00C60F7F">
        <w:t xml:space="preserve"> CNC</w:t>
      </w:r>
      <w:r w:rsidR="00451593" w:rsidRPr="00C60F7F">
        <w:t>;</w:t>
      </w:r>
    </w:p>
    <w:p w:rsidR="00CE6BE7" w:rsidRPr="00C60F7F" w:rsidRDefault="00CE6BE7">
      <w:pPr>
        <w:pStyle w:val="DateandLocation"/>
      </w:pPr>
    </w:p>
    <w:p w:rsidR="00D60FF0" w:rsidRPr="00C60F7F" w:rsidRDefault="00451593">
      <w:pPr>
        <w:pStyle w:val="DateandLocation"/>
      </w:pPr>
      <w:r w:rsidRPr="00C60F7F">
        <w:t>2003 –</w:t>
      </w:r>
      <w:r w:rsidR="00D60FF0" w:rsidRPr="00C60F7F">
        <w:t xml:space="preserve"> </w:t>
      </w:r>
      <w:r w:rsidRPr="00C60F7F">
        <w:t>2008</w:t>
      </w:r>
      <w:r w:rsidRPr="00C60F7F">
        <w:tab/>
        <w:t>SENAI – Serviço Nacional de Aprendizagem Industrial Joinville</w:t>
      </w:r>
      <w:r w:rsidR="00D60FF0" w:rsidRPr="00C60F7F">
        <w:t xml:space="preserve">, </w:t>
      </w:r>
      <w:r w:rsidRPr="00C60F7F">
        <w:t>SC</w:t>
      </w:r>
    </w:p>
    <w:p w:rsidR="007877E6" w:rsidRPr="00C60F7F" w:rsidRDefault="007877E6" w:rsidP="00A372FB">
      <w:pPr>
        <w:pStyle w:val="JobTitle"/>
        <w:rPr>
          <w:color w:val="auto"/>
        </w:rPr>
      </w:pPr>
    </w:p>
    <w:p w:rsidR="00A372FB" w:rsidRPr="00C60F7F" w:rsidRDefault="00A372FB" w:rsidP="00A372FB">
      <w:pPr>
        <w:pStyle w:val="JobTitle"/>
        <w:rPr>
          <w:color w:val="auto"/>
        </w:rPr>
      </w:pPr>
      <w:r w:rsidRPr="00C60F7F">
        <w:rPr>
          <w:color w:val="auto"/>
        </w:rPr>
        <w:t>Técnico de Ensino</w:t>
      </w:r>
    </w:p>
    <w:p w:rsidR="00D60FF0" w:rsidRPr="00C60F7F" w:rsidRDefault="00A372FB" w:rsidP="00C60F7F">
      <w:pPr>
        <w:pStyle w:val="Achievements"/>
        <w:numPr>
          <w:ilvl w:val="0"/>
          <w:numId w:val="6"/>
        </w:numPr>
      </w:pPr>
      <w:r w:rsidRPr="00C60F7F">
        <w:t xml:space="preserve">Ministrou </w:t>
      </w:r>
      <w:r w:rsidR="008E62C7" w:rsidRPr="00C60F7F">
        <w:t>cursos</w:t>
      </w:r>
      <w:r w:rsidRPr="00C60F7F">
        <w:t xml:space="preserve"> de </w:t>
      </w:r>
      <w:r w:rsidR="00787C18" w:rsidRPr="00C60F7F">
        <w:t xml:space="preserve">Programação </w:t>
      </w:r>
      <w:r w:rsidR="006465A1" w:rsidRPr="00C60F7F">
        <w:t xml:space="preserve">e Operação de Máquinas CNC nos módulos de </w:t>
      </w:r>
      <w:proofErr w:type="spellStart"/>
      <w:r w:rsidR="006465A1" w:rsidRPr="00C60F7F">
        <w:t>fresamento</w:t>
      </w:r>
      <w:proofErr w:type="spellEnd"/>
      <w:r w:rsidR="006465A1" w:rsidRPr="00C60F7F">
        <w:t xml:space="preserve"> e torneamento.</w:t>
      </w:r>
    </w:p>
    <w:p w:rsidR="006465A1" w:rsidRPr="00C60F7F" w:rsidRDefault="008E62C7" w:rsidP="00C60F7F">
      <w:pPr>
        <w:pStyle w:val="Achievements"/>
        <w:numPr>
          <w:ilvl w:val="0"/>
          <w:numId w:val="6"/>
        </w:numPr>
      </w:pPr>
      <w:r w:rsidRPr="00C60F7F">
        <w:t>Ministrou disciplinas teórico/práticas de CAD/CAM</w:t>
      </w:r>
      <w:r w:rsidR="00E44FD8" w:rsidRPr="00C60F7F">
        <w:t>, Tecnologia de Moldes</w:t>
      </w:r>
      <w:r w:rsidR="00247CDB" w:rsidRPr="00C60F7F">
        <w:t>, Máquinas de Medir por Coordenadas (Tridimensional</w:t>
      </w:r>
      <w:r w:rsidR="00E7240A">
        <w:t>/3D</w:t>
      </w:r>
      <w:r w:rsidR="00247CDB" w:rsidRPr="00C60F7F">
        <w:t>)</w:t>
      </w:r>
      <w:r w:rsidRPr="00C60F7F">
        <w:t xml:space="preserve"> e Metrologia.</w:t>
      </w:r>
    </w:p>
    <w:p w:rsidR="00E02795" w:rsidRPr="00C60F7F" w:rsidRDefault="00E02795" w:rsidP="00C60F7F">
      <w:pPr>
        <w:pStyle w:val="Achievements"/>
        <w:numPr>
          <w:ilvl w:val="0"/>
          <w:numId w:val="6"/>
        </w:numPr>
      </w:pPr>
      <w:r w:rsidRPr="00C60F7F">
        <w:t>Orientou estudantes na área de mecânica de precisão para a Olimpíada do Conhecimento - SENAI</w:t>
      </w:r>
    </w:p>
    <w:p w:rsidR="00D60FF0" w:rsidRPr="00C60F7F" w:rsidRDefault="00D60FF0" w:rsidP="00E44FD8">
      <w:pPr>
        <w:pStyle w:val="Achievements"/>
        <w:numPr>
          <w:ilvl w:val="0"/>
          <w:numId w:val="0"/>
        </w:numPr>
        <w:ind w:left="2520"/>
        <w:rPr>
          <w:sz w:val="2"/>
        </w:rPr>
      </w:pPr>
    </w:p>
    <w:p w:rsidR="00082CE8" w:rsidRPr="00C60F7F" w:rsidRDefault="00082CE8" w:rsidP="00082CE8">
      <w:pPr>
        <w:pStyle w:val="DateandLocation"/>
      </w:pPr>
      <w:r>
        <w:t>1996</w:t>
      </w:r>
      <w:r w:rsidRPr="00C60F7F">
        <w:t xml:space="preserve"> – 200</w:t>
      </w:r>
      <w:r>
        <w:t>0</w:t>
      </w:r>
      <w:r w:rsidRPr="00C60F7F">
        <w:tab/>
      </w:r>
      <w:r w:rsidRPr="00082CE8">
        <w:t>Akros Industrial de Plásticos LTDA</w:t>
      </w:r>
      <w:r>
        <w:t>,</w:t>
      </w:r>
      <w:r w:rsidRPr="00C60F7F">
        <w:t xml:space="preserve"> Joinville, SC</w:t>
      </w:r>
    </w:p>
    <w:p w:rsidR="00082CE8" w:rsidRPr="00C60F7F" w:rsidRDefault="00082CE8" w:rsidP="00082CE8">
      <w:pPr>
        <w:pStyle w:val="JobTitle"/>
        <w:rPr>
          <w:color w:val="auto"/>
        </w:rPr>
      </w:pPr>
    </w:p>
    <w:p w:rsidR="00082CE8" w:rsidRPr="00082CE8" w:rsidRDefault="00082CE8" w:rsidP="00082CE8">
      <w:pPr>
        <w:pStyle w:val="JobTitle"/>
        <w:rPr>
          <w:color w:val="auto"/>
        </w:rPr>
      </w:pPr>
      <w:r w:rsidRPr="00082CE8">
        <w:rPr>
          <w:color w:val="auto"/>
        </w:rPr>
        <w:t xml:space="preserve">Operador de Injetora </w:t>
      </w:r>
    </w:p>
    <w:p w:rsidR="00082CE8" w:rsidRPr="00082CE8" w:rsidRDefault="00082CE8" w:rsidP="00082CE8">
      <w:pPr>
        <w:pStyle w:val="Achievements"/>
        <w:numPr>
          <w:ilvl w:val="0"/>
          <w:numId w:val="6"/>
        </w:numPr>
      </w:pPr>
      <w:r>
        <w:t>Operou e preparou máquinas injetoras de plástico</w:t>
      </w:r>
      <w:r w:rsidRPr="00C60F7F">
        <w:t>.</w:t>
      </w:r>
    </w:p>
    <w:p w:rsidR="00082CE8" w:rsidRDefault="00082CE8" w:rsidP="00082CE8">
      <w:pPr>
        <w:pStyle w:val="DateandLocation"/>
      </w:pPr>
    </w:p>
    <w:p w:rsidR="00082CE8" w:rsidRPr="00C60F7F" w:rsidRDefault="00082CE8" w:rsidP="00082CE8">
      <w:pPr>
        <w:pStyle w:val="DateandLocation"/>
      </w:pPr>
      <w:r>
        <w:t>1990</w:t>
      </w:r>
      <w:r w:rsidRPr="00C60F7F">
        <w:t xml:space="preserve"> – </w:t>
      </w:r>
      <w:r>
        <w:t>1995</w:t>
      </w:r>
      <w:r w:rsidRPr="00C60F7F">
        <w:tab/>
      </w:r>
      <w:r w:rsidR="00A40E22">
        <w:t>Tubos e Conexões Tigre</w:t>
      </w:r>
      <w:r>
        <w:t>,</w:t>
      </w:r>
      <w:r w:rsidRPr="00C60F7F">
        <w:t xml:space="preserve"> Joinville, SC</w:t>
      </w:r>
    </w:p>
    <w:p w:rsidR="00082CE8" w:rsidRPr="00C60F7F" w:rsidRDefault="00082CE8" w:rsidP="00082CE8">
      <w:pPr>
        <w:pStyle w:val="JobTitle"/>
        <w:rPr>
          <w:color w:val="auto"/>
        </w:rPr>
      </w:pPr>
    </w:p>
    <w:p w:rsidR="00082CE8" w:rsidRPr="00082CE8" w:rsidRDefault="00082CE8" w:rsidP="00082CE8">
      <w:pPr>
        <w:pStyle w:val="JobTitle"/>
        <w:rPr>
          <w:color w:val="auto"/>
        </w:rPr>
      </w:pPr>
      <w:r>
        <w:rPr>
          <w:color w:val="auto"/>
        </w:rPr>
        <w:t>Auxiliar de escritório</w:t>
      </w:r>
      <w:r w:rsidRPr="00082CE8">
        <w:rPr>
          <w:color w:val="auto"/>
        </w:rPr>
        <w:t xml:space="preserve"> </w:t>
      </w:r>
    </w:p>
    <w:p w:rsidR="00082CE8" w:rsidRPr="00082CE8" w:rsidRDefault="00082CE8" w:rsidP="00082CE8">
      <w:pPr>
        <w:pStyle w:val="Achievements"/>
        <w:numPr>
          <w:ilvl w:val="0"/>
          <w:numId w:val="6"/>
        </w:numPr>
      </w:pPr>
      <w:r>
        <w:t>Desenvolveu funções administrativas e de controle de ativo fixo.</w:t>
      </w:r>
    </w:p>
    <w:p w:rsidR="00082CE8" w:rsidRDefault="00082CE8">
      <w:pPr>
        <w:pStyle w:val="SectionTitle"/>
        <w:rPr>
          <w:b/>
        </w:rPr>
      </w:pPr>
    </w:p>
    <w:p w:rsidR="00D60FF0" w:rsidRPr="00082CE8" w:rsidRDefault="005C3FE5">
      <w:pPr>
        <w:pStyle w:val="SectionTitle"/>
        <w:rPr>
          <w:b/>
        </w:rPr>
      </w:pPr>
      <w:r w:rsidRPr="00082CE8">
        <w:rPr>
          <w:b/>
        </w:rPr>
        <w:lastRenderedPageBreak/>
        <w:t>FORMAÇÃO</w:t>
      </w:r>
      <w:r w:rsidR="002410AF" w:rsidRPr="00082CE8">
        <w:rPr>
          <w:b/>
        </w:rPr>
        <w:t>/ EDUCAÇÃO</w:t>
      </w:r>
    </w:p>
    <w:p w:rsidR="00D60FF0" w:rsidRPr="00C60F7F" w:rsidRDefault="00A372FB">
      <w:pPr>
        <w:pStyle w:val="DateandLocation"/>
      </w:pPr>
      <w:r w:rsidRPr="00C60F7F">
        <w:t>2010</w:t>
      </w:r>
      <w:r w:rsidR="00D60FF0" w:rsidRPr="00C60F7F">
        <w:t xml:space="preserve"> a </w:t>
      </w:r>
      <w:r w:rsidRPr="00C60F7F">
        <w:t>2011</w:t>
      </w:r>
      <w:r w:rsidR="00D60FF0" w:rsidRPr="00C60F7F">
        <w:tab/>
      </w:r>
      <w:r w:rsidRPr="00C60F7F">
        <w:t>PUC – Pontifícia Universidade Católica de SC</w:t>
      </w:r>
      <w:r w:rsidR="00AA5428" w:rsidRPr="00C60F7F">
        <w:tab/>
        <w:t>Joinville</w:t>
      </w:r>
      <w:r w:rsidR="00D60FF0" w:rsidRPr="00C60F7F">
        <w:t xml:space="preserve">, </w:t>
      </w:r>
      <w:r w:rsidR="00AA5428" w:rsidRPr="00C60F7F">
        <w:t>SC</w:t>
      </w:r>
    </w:p>
    <w:p w:rsidR="00D60FF0" w:rsidRPr="00C60F7F" w:rsidRDefault="00AA5428" w:rsidP="00C60F7F">
      <w:pPr>
        <w:pStyle w:val="Achievements"/>
        <w:numPr>
          <w:ilvl w:val="0"/>
          <w:numId w:val="5"/>
        </w:numPr>
      </w:pPr>
      <w:r w:rsidRPr="00C60F7F">
        <w:t>Especialização em Engenharia de Produção</w:t>
      </w:r>
    </w:p>
    <w:p w:rsidR="00AA5428" w:rsidRPr="00C60F7F" w:rsidRDefault="00AA5428" w:rsidP="00AA5428">
      <w:pPr>
        <w:pStyle w:val="Achievements"/>
        <w:numPr>
          <w:ilvl w:val="0"/>
          <w:numId w:val="0"/>
        </w:numPr>
        <w:ind w:left="2160"/>
      </w:pPr>
    </w:p>
    <w:p w:rsidR="00AA5428" w:rsidRPr="00C60F7F" w:rsidRDefault="0017764F" w:rsidP="00AA5428">
      <w:pPr>
        <w:pStyle w:val="Achievements"/>
        <w:numPr>
          <w:ilvl w:val="0"/>
          <w:numId w:val="0"/>
        </w:numPr>
        <w:ind w:left="2160"/>
      </w:pPr>
      <w:r w:rsidRPr="00C60F7F">
        <w:t>2003 a 2006</w:t>
      </w:r>
      <w:r w:rsidRPr="00C60F7F">
        <w:tab/>
        <w:t>SENAI – Serviço Nacional de Aprendizagem Industrial</w:t>
      </w:r>
      <w:r w:rsidRPr="00C60F7F">
        <w:tab/>
        <w:t>Joinville, SC</w:t>
      </w:r>
    </w:p>
    <w:p w:rsidR="00D60FF0" w:rsidRPr="00C60F7F" w:rsidRDefault="001C4B92" w:rsidP="00C60F7F">
      <w:pPr>
        <w:pStyle w:val="Achievements"/>
        <w:numPr>
          <w:ilvl w:val="0"/>
          <w:numId w:val="5"/>
        </w:numPr>
      </w:pPr>
      <w:r w:rsidRPr="00C60F7F">
        <w:t xml:space="preserve">Curso Superior de </w:t>
      </w:r>
      <w:r w:rsidR="0017764F" w:rsidRPr="00C60F7F">
        <w:t>Tecn</w:t>
      </w:r>
      <w:r w:rsidRPr="00C60F7F">
        <w:t>ologia</w:t>
      </w:r>
      <w:r w:rsidR="0017764F" w:rsidRPr="00C60F7F">
        <w:t xml:space="preserve"> em Operação e Manutenção em Mecatrônica Industrial</w:t>
      </w:r>
    </w:p>
    <w:p w:rsidR="008972A2" w:rsidRPr="00C60F7F" w:rsidRDefault="008972A2" w:rsidP="008972A2">
      <w:pPr>
        <w:pStyle w:val="Achievements"/>
        <w:numPr>
          <w:ilvl w:val="0"/>
          <w:numId w:val="0"/>
        </w:numPr>
        <w:ind w:left="2520" w:hanging="360"/>
      </w:pPr>
    </w:p>
    <w:p w:rsidR="008972A2" w:rsidRPr="00C60F7F" w:rsidRDefault="008972A2" w:rsidP="008972A2">
      <w:pPr>
        <w:pStyle w:val="Achievements"/>
        <w:numPr>
          <w:ilvl w:val="0"/>
          <w:numId w:val="0"/>
        </w:numPr>
        <w:ind w:left="2520" w:hanging="360"/>
      </w:pPr>
      <w:r w:rsidRPr="00C60F7F">
        <w:t>2002 a</w:t>
      </w:r>
      <w:r w:rsidR="005C3FE5" w:rsidRPr="00C60F7F">
        <w:t xml:space="preserve"> 2003</w:t>
      </w:r>
      <w:r w:rsidRPr="00C60F7F">
        <w:tab/>
        <w:t>SENAI – Serviço Nacional de Aprendizagem Industrial</w:t>
      </w:r>
      <w:r w:rsidRPr="00C60F7F">
        <w:tab/>
        <w:t>Joinville, SC</w:t>
      </w:r>
    </w:p>
    <w:p w:rsidR="008972A2" w:rsidRPr="00C60F7F" w:rsidRDefault="008972A2" w:rsidP="00C60F7F">
      <w:pPr>
        <w:pStyle w:val="Achievements"/>
        <w:numPr>
          <w:ilvl w:val="0"/>
          <w:numId w:val="5"/>
        </w:numPr>
      </w:pPr>
      <w:r w:rsidRPr="00C60F7F">
        <w:t>Curso Técnico em Ferramentaria de Moldes</w:t>
      </w:r>
    </w:p>
    <w:p w:rsidR="00082CE8" w:rsidRPr="00C60F7F" w:rsidRDefault="00082CE8" w:rsidP="002B03FB">
      <w:pPr>
        <w:pStyle w:val="Achievements"/>
        <w:numPr>
          <w:ilvl w:val="0"/>
          <w:numId w:val="0"/>
        </w:numPr>
      </w:pPr>
      <w:bookmarkStart w:id="0" w:name="_GoBack"/>
      <w:bookmarkEnd w:id="0"/>
    </w:p>
    <w:p w:rsidR="00082CE8" w:rsidRPr="00C60F7F" w:rsidRDefault="00082CE8" w:rsidP="00082CE8">
      <w:pPr>
        <w:pStyle w:val="Achievements"/>
        <w:numPr>
          <w:ilvl w:val="0"/>
          <w:numId w:val="0"/>
        </w:numPr>
        <w:ind w:left="2520" w:hanging="360"/>
      </w:pPr>
      <w:r w:rsidRPr="00C60F7F">
        <w:t>200</w:t>
      </w:r>
      <w:r>
        <w:t>1</w:t>
      </w:r>
      <w:r w:rsidRPr="00C60F7F">
        <w:t xml:space="preserve"> a</w:t>
      </w:r>
      <w:r>
        <w:t xml:space="preserve"> 2001</w:t>
      </w:r>
      <w:r w:rsidRPr="00C60F7F">
        <w:tab/>
        <w:t>SENAI – Serviço Nacional de Aprendizagem Industrial</w:t>
      </w:r>
      <w:r w:rsidRPr="00C60F7F">
        <w:tab/>
        <w:t>Joinville, SC</w:t>
      </w:r>
    </w:p>
    <w:p w:rsidR="00082CE8" w:rsidRDefault="00082CE8" w:rsidP="00082CE8">
      <w:pPr>
        <w:pStyle w:val="Achievements"/>
        <w:numPr>
          <w:ilvl w:val="0"/>
          <w:numId w:val="5"/>
        </w:numPr>
      </w:pPr>
      <w:r w:rsidRPr="00C60F7F">
        <w:t xml:space="preserve">Curso </w:t>
      </w:r>
      <w:r>
        <w:t>Mecânica Geral</w:t>
      </w:r>
    </w:p>
    <w:p w:rsidR="002B03FB" w:rsidRDefault="002B03FB" w:rsidP="002B03FB">
      <w:pPr>
        <w:pStyle w:val="Achievements"/>
        <w:numPr>
          <w:ilvl w:val="0"/>
          <w:numId w:val="0"/>
        </w:numPr>
        <w:ind w:left="2520" w:hanging="360"/>
      </w:pPr>
    </w:p>
    <w:p w:rsidR="002B03FB" w:rsidRPr="00C60F7F" w:rsidRDefault="002B03FB" w:rsidP="002B03FB">
      <w:pPr>
        <w:pStyle w:val="Achievements"/>
        <w:numPr>
          <w:ilvl w:val="0"/>
          <w:numId w:val="0"/>
        </w:numPr>
        <w:ind w:left="2520" w:hanging="360"/>
      </w:pPr>
      <w:r>
        <w:t>1994</w:t>
      </w:r>
      <w:r w:rsidRPr="00C60F7F">
        <w:t xml:space="preserve"> a</w:t>
      </w:r>
      <w:r>
        <w:t xml:space="preserve"> 1995</w:t>
      </w:r>
      <w:r w:rsidRPr="00C60F7F">
        <w:tab/>
      </w:r>
      <w:r>
        <w:t xml:space="preserve">Escola Técnica Tupy </w:t>
      </w:r>
      <w:r w:rsidRPr="00C60F7F">
        <w:t>Joinville, SC</w:t>
      </w:r>
    </w:p>
    <w:p w:rsidR="002B03FB" w:rsidRPr="00C60F7F" w:rsidRDefault="002B03FB" w:rsidP="002B03FB">
      <w:pPr>
        <w:pStyle w:val="Achievements"/>
        <w:numPr>
          <w:ilvl w:val="0"/>
          <w:numId w:val="5"/>
        </w:numPr>
      </w:pPr>
      <w:r>
        <w:t>Técnico em Plásticos</w:t>
      </w:r>
    </w:p>
    <w:p w:rsidR="008972A2" w:rsidRPr="00C60F7F" w:rsidRDefault="008972A2" w:rsidP="00C60F7F">
      <w:pPr>
        <w:pStyle w:val="Achievements"/>
        <w:numPr>
          <w:ilvl w:val="0"/>
          <w:numId w:val="0"/>
        </w:numPr>
        <w:ind w:left="2160"/>
      </w:pPr>
    </w:p>
    <w:p w:rsidR="008972A2" w:rsidRPr="00C60F7F" w:rsidRDefault="00A40E22" w:rsidP="00C60F7F">
      <w:pPr>
        <w:pStyle w:val="Achievements"/>
        <w:numPr>
          <w:ilvl w:val="0"/>
          <w:numId w:val="5"/>
        </w:numPr>
      </w:pPr>
      <w:r>
        <w:t>Inglês básico e Espanhol intermediário</w:t>
      </w:r>
    </w:p>
    <w:p w:rsidR="008972A2" w:rsidRPr="00C60F7F" w:rsidRDefault="008972A2" w:rsidP="008972A2">
      <w:pPr>
        <w:pStyle w:val="Achievements"/>
        <w:numPr>
          <w:ilvl w:val="0"/>
          <w:numId w:val="0"/>
        </w:numPr>
        <w:ind w:left="2520" w:hanging="360"/>
        <w:rPr>
          <w:sz w:val="2"/>
          <w:szCs w:val="2"/>
        </w:rPr>
      </w:pPr>
    </w:p>
    <w:p w:rsidR="00D60FF0" w:rsidRPr="00C60F7F" w:rsidRDefault="002410AF">
      <w:pPr>
        <w:pStyle w:val="SectionTitle"/>
        <w:rPr>
          <w:b/>
        </w:rPr>
      </w:pPr>
      <w:r w:rsidRPr="00C60F7F">
        <w:rPr>
          <w:b/>
        </w:rPr>
        <w:t>INFORMAÇÕES ADICIONAIS</w:t>
      </w:r>
    </w:p>
    <w:p w:rsidR="00D60FF0" w:rsidRPr="00C60F7F" w:rsidRDefault="002410AF">
      <w:pPr>
        <w:rPr>
          <w:lang w:val="pt-BR"/>
        </w:rPr>
      </w:pPr>
      <w:r w:rsidRPr="00C60F7F">
        <w:rPr>
          <w:lang w:val="pt-BR"/>
        </w:rPr>
        <w:t>Disponibilidade para viagens</w:t>
      </w:r>
    </w:p>
    <w:sectPr w:rsidR="00D60FF0" w:rsidRPr="00C60F7F" w:rsidSect="00DF5553">
      <w:pgSz w:w="11907" w:h="16839"/>
      <w:pgMar w:top="1440" w:right="2126" w:bottom="734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D534B"/>
    <w:multiLevelType w:val="hybridMultilevel"/>
    <w:tmpl w:val="E45E66B2"/>
    <w:lvl w:ilvl="0" w:tplc="84148F0A">
      <w:start w:val="1"/>
      <w:numFmt w:val="bullet"/>
      <w:pStyle w:val="Achievements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A03C9D"/>
    <w:multiLevelType w:val="hybridMultilevel"/>
    <w:tmpl w:val="41D6393E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B8569C8"/>
    <w:multiLevelType w:val="hybridMultilevel"/>
    <w:tmpl w:val="D10EA3B0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4F437129"/>
    <w:multiLevelType w:val="hybridMultilevel"/>
    <w:tmpl w:val="211C8BB4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AE35F49"/>
    <w:multiLevelType w:val="hybridMultilevel"/>
    <w:tmpl w:val="76586FA0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78E53665"/>
    <w:multiLevelType w:val="hybridMultilevel"/>
    <w:tmpl w:val="108AE87C"/>
    <w:lvl w:ilvl="0" w:tplc="04160001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hint="default"/>
        <w:color w:val="999999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compat>
    <w:compatSetting w:name="compatibilityMode" w:uri="http://schemas.microsoft.com/office/word" w:val="12"/>
  </w:compat>
  <w:rsids>
    <w:rsidRoot w:val="008032CA"/>
    <w:rsid w:val="00082CE8"/>
    <w:rsid w:val="0017764F"/>
    <w:rsid w:val="001C4B92"/>
    <w:rsid w:val="001C691F"/>
    <w:rsid w:val="002410AF"/>
    <w:rsid w:val="002457F5"/>
    <w:rsid w:val="00247CDB"/>
    <w:rsid w:val="002A4C86"/>
    <w:rsid w:val="002B03FB"/>
    <w:rsid w:val="002B0668"/>
    <w:rsid w:val="002E032B"/>
    <w:rsid w:val="002E4250"/>
    <w:rsid w:val="00312B6D"/>
    <w:rsid w:val="003358E3"/>
    <w:rsid w:val="003550D0"/>
    <w:rsid w:val="003606FD"/>
    <w:rsid w:val="0038421B"/>
    <w:rsid w:val="003A13D4"/>
    <w:rsid w:val="00451593"/>
    <w:rsid w:val="0046058D"/>
    <w:rsid w:val="005B2B8D"/>
    <w:rsid w:val="005C1E3F"/>
    <w:rsid w:val="005C2807"/>
    <w:rsid w:val="005C3FE5"/>
    <w:rsid w:val="005D74B3"/>
    <w:rsid w:val="006465A1"/>
    <w:rsid w:val="0065411A"/>
    <w:rsid w:val="006B29EA"/>
    <w:rsid w:val="007877E6"/>
    <w:rsid w:val="00787C18"/>
    <w:rsid w:val="007E3D81"/>
    <w:rsid w:val="007F6088"/>
    <w:rsid w:val="008032CA"/>
    <w:rsid w:val="008972A2"/>
    <w:rsid w:val="008B34B8"/>
    <w:rsid w:val="008E62C7"/>
    <w:rsid w:val="008F4B57"/>
    <w:rsid w:val="009250F3"/>
    <w:rsid w:val="00947BF6"/>
    <w:rsid w:val="009604C2"/>
    <w:rsid w:val="00A30C2F"/>
    <w:rsid w:val="00A372FB"/>
    <w:rsid w:val="00A40E22"/>
    <w:rsid w:val="00A60171"/>
    <w:rsid w:val="00AA2524"/>
    <w:rsid w:val="00AA3BD1"/>
    <w:rsid w:val="00AA5428"/>
    <w:rsid w:val="00AA7283"/>
    <w:rsid w:val="00B83C5B"/>
    <w:rsid w:val="00B94309"/>
    <w:rsid w:val="00BF2FE1"/>
    <w:rsid w:val="00C60F7F"/>
    <w:rsid w:val="00CE6BE7"/>
    <w:rsid w:val="00D06E08"/>
    <w:rsid w:val="00D60FF0"/>
    <w:rsid w:val="00D958F2"/>
    <w:rsid w:val="00DB3C41"/>
    <w:rsid w:val="00DC6392"/>
    <w:rsid w:val="00DF5553"/>
    <w:rsid w:val="00E02795"/>
    <w:rsid w:val="00E44FD8"/>
    <w:rsid w:val="00E544F7"/>
    <w:rsid w:val="00E7240A"/>
    <w:rsid w:val="00EC368B"/>
    <w:rsid w:val="00F16FEA"/>
    <w:rsid w:val="00F31BB2"/>
    <w:rsid w:val="00FE0612"/>
    <w:rsid w:val="00FE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857AD4"/>
  <w15:docId w15:val="{55C5DC83-E6E1-479C-A83F-79AE57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5D74B3"/>
    <w:pPr>
      <w:spacing w:before="60" w:after="60"/>
      <w:ind w:left="2160"/>
    </w:pPr>
    <w:rPr>
      <w:rFonts w:ascii="Tahoma" w:hAnsi="Tahoma" w:cs="Tahoma"/>
      <w:spacing w:val="10"/>
      <w:sz w:val="16"/>
      <w:szCs w:val="16"/>
      <w:lang w:val="en-US" w:eastAsia="en-US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semiHidden/>
    <w:rsid w:val="005D74B3"/>
  </w:style>
  <w:style w:type="paragraph" w:customStyle="1" w:styleId="Name">
    <w:name w:val="Name"/>
    <w:next w:val="Normal"/>
    <w:autoRedefine/>
    <w:rsid w:val="00E02795"/>
    <w:pPr>
      <w:spacing w:before="360" w:after="440" w:line="240" w:lineRule="atLeast"/>
    </w:pPr>
    <w:rPr>
      <w:rFonts w:ascii="Tahoma" w:hAnsi="Tahoma" w:cs="Tahoma"/>
      <w:noProof/>
      <w:color w:val="999999"/>
      <w:spacing w:val="10"/>
      <w:sz w:val="36"/>
      <w:szCs w:val="48"/>
      <w:lang w:bidi="pt-BR"/>
    </w:rPr>
  </w:style>
  <w:style w:type="paragraph" w:customStyle="1" w:styleId="SectionTitle">
    <w:name w:val="Section Title"/>
    <w:rsid w:val="005D74B3"/>
    <w:pPr>
      <w:pBdr>
        <w:bottom w:val="single" w:sz="4" w:space="1" w:color="C0C0C0"/>
      </w:pBdr>
      <w:spacing w:before="160"/>
    </w:pPr>
    <w:rPr>
      <w:rFonts w:ascii="Tahoma" w:hAnsi="Tahoma" w:cs="Tahoma"/>
      <w:spacing w:val="10"/>
      <w:sz w:val="16"/>
      <w:szCs w:val="16"/>
      <w:lang w:bidi="pt-BR"/>
    </w:rPr>
  </w:style>
  <w:style w:type="paragraph" w:customStyle="1" w:styleId="ContactInfo">
    <w:name w:val="Contact Info"/>
    <w:rsid w:val="005D74B3"/>
    <w:rPr>
      <w:rFonts w:ascii="Tahoma" w:hAnsi="Tahoma" w:cs="Tahoma"/>
      <w:spacing w:val="10"/>
      <w:sz w:val="16"/>
      <w:szCs w:val="16"/>
      <w:lang w:bidi="pt-BR"/>
    </w:rPr>
  </w:style>
  <w:style w:type="paragraph" w:customStyle="1" w:styleId="JobTitle">
    <w:name w:val="Job Title"/>
    <w:basedOn w:val="Normal"/>
    <w:rsid w:val="005D74B3"/>
    <w:pPr>
      <w:spacing w:before="0"/>
    </w:pPr>
    <w:rPr>
      <w:color w:val="808080"/>
      <w:lang w:val="pt-BR" w:eastAsia="pt-BR"/>
    </w:rPr>
  </w:style>
  <w:style w:type="paragraph" w:customStyle="1" w:styleId="Achievements">
    <w:name w:val="Achievements"/>
    <w:basedOn w:val="Normal"/>
    <w:rsid w:val="005D74B3"/>
    <w:pPr>
      <w:numPr>
        <w:numId w:val="2"/>
      </w:numPr>
    </w:pPr>
    <w:rPr>
      <w:lang w:val="pt-BR" w:eastAsia="pt-BR"/>
    </w:rPr>
  </w:style>
  <w:style w:type="paragraph" w:customStyle="1" w:styleId="DateandLocation">
    <w:name w:val="Date and Location"/>
    <w:basedOn w:val="Normal"/>
    <w:rsid w:val="005D74B3"/>
    <w:pPr>
      <w:tabs>
        <w:tab w:val="left" w:pos="3600"/>
        <w:tab w:val="right" w:pos="8640"/>
      </w:tabs>
      <w:spacing w:before="160"/>
    </w:pPr>
    <w:rPr>
      <w:lang w:val="pt-BR" w:eastAsia="pt-BR"/>
    </w:rPr>
  </w:style>
  <w:style w:type="paragraph" w:customStyle="1" w:styleId="Objective">
    <w:name w:val="Objective"/>
    <w:basedOn w:val="Normal"/>
    <w:rsid w:val="005D74B3"/>
    <w:pPr>
      <w:spacing w:after="200"/>
    </w:pPr>
    <w:rPr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9699289\AppData\Roaming\Microsoft\Modelos\Curr&#237;culo%20de%20gerente%20de%20vend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Currículo de gerente de vendas</Template>
  <TotalTime>83</TotalTime>
  <Pages>2</Pages>
  <Words>424</Words>
  <Characters>2290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[Endereço], [Cidade, rua, CEP]</vt:lpstr>
    </vt:vector>
  </TitlesOfParts>
  <Company>Microsoft Corporation</Company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Correa</dc:creator>
  <cp:lastModifiedBy>casa</cp:lastModifiedBy>
  <cp:revision>24</cp:revision>
  <cp:lastPrinted>2013-11-30T00:45:00Z</cp:lastPrinted>
  <dcterms:created xsi:type="dcterms:W3CDTF">2013-11-30T00:09:00Z</dcterms:created>
  <dcterms:modified xsi:type="dcterms:W3CDTF">2016-05-10T20:53:00Z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TC063694991046</vt:lpwstr>
  </property>
</Properties>
</file>