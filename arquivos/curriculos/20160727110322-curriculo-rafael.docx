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175F0" w:rsidRDefault="00762B33">
      <w:pPr>
        <w:pStyle w:val="Informaesdocontato"/>
        <w:rPr>
          <w:sz w:val="22"/>
          <w:szCs w:val="22"/>
        </w:rPr>
      </w:pPr>
      <w:sdt>
        <w:sdtPr>
          <w:rPr>
            <w:sz w:val="22"/>
            <w:szCs w:val="22"/>
          </w:rPr>
          <w:alias w:val="Endereço"/>
          <w:tag w:val="Endereço"/>
          <w:id w:val="1415969137"/>
          <w:placeholder>
            <w:docPart w:val="886D4B4FA4B3412CA811546817ABB44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667D2" w:rsidRPr="00C175F0">
            <w:rPr>
              <w:sz w:val="22"/>
              <w:szCs w:val="22"/>
            </w:rPr>
            <w:t>Rua Sebastião Vogado, nº 340, Bairro: Goiás</w:t>
          </w:r>
          <w:r w:rsidR="00C175F0" w:rsidRPr="00C175F0">
            <w:rPr>
              <w:sz w:val="22"/>
              <w:szCs w:val="22"/>
            </w:rPr>
            <w:br/>
            <w:t>Solteiro, 21 anos</w:t>
          </w:r>
          <w:r w:rsidR="00C175F0" w:rsidRPr="00C175F0">
            <w:rPr>
              <w:sz w:val="22"/>
              <w:szCs w:val="22"/>
            </w:rPr>
            <w:br/>
            <w:t>Data de nascimento: 08/11/1994</w:t>
          </w:r>
          <w:r w:rsidR="00C175F0" w:rsidRPr="00C175F0">
            <w:rPr>
              <w:sz w:val="22"/>
              <w:szCs w:val="22"/>
            </w:rPr>
            <w:br/>
            <w:t>Habilitação “AB”</w:t>
          </w:r>
        </w:sdtContent>
      </w:sdt>
    </w:p>
    <w:sdt>
      <w:sdtPr>
        <w:rPr>
          <w:sz w:val="22"/>
          <w:szCs w:val="22"/>
        </w:rPr>
        <w:alias w:val="Categoria"/>
        <w:tag w:val=""/>
        <w:id w:val="1543715586"/>
        <w:placeholder>
          <w:docPart w:val="ED94D6507F35441EA944755DDF5A2E9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175F0" w:rsidRDefault="009667D2">
          <w:pPr>
            <w:pStyle w:val="Informaesdocontato"/>
            <w:rPr>
              <w:sz w:val="22"/>
              <w:szCs w:val="22"/>
            </w:rPr>
          </w:pPr>
          <w:r w:rsidRPr="00C175F0">
            <w:rPr>
              <w:sz w:val="22"/>
              <w:szCs w:val="22"/>
            </w:rPr>
            <w:t>Araguari, MG 38442208</w:t>
          </w:r>
        </w:p>
      </w:sdtContent>
    </w:sdt>
    <w:p w:rsidR="00886970" w:rsidRPr="00C175F0" w:rsidRDefault="00762B33">
      <w:pPr>
        <w:pStyle w:val="Informaesdocontato"/>
        <w:rPr>
          <w:sz w:val="22"/>
          <w:szCs w:val="22"/>
        </w:rPr>
      </w:pPr>
      <w:sdt>
        <w:sdtPr>
          <w:rPr>
            <w:sz w:val="22"/>
            <w:szCs w:val="22"/>
          </w:rPr>
          <w:alias w:val="Telefone"/>
          <w:tag w:val="Telefone"/>
          <w:id w:val="599758962"/>
          <w:placeholder>
            <w:docPart w:val="E96DD5F6410B477C8B71CE9672FD738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667D2" w:rsidRPr="00C175F0">
            <w:rPr>
              <w:sz w:val="22"/>
              <w:szCs w:val="22"/>
            </w:rPr>
            <w:t>34 992883759</w:t>
          </w:r>
        </w:sdtContent>
      </w:sdt>
    </w:p>
    <w:sdt>
      <w:sdtPr>
        <w:rPr>
          <w:rStyle w:val="nfase"/>
          <w:sz w:val="22"/>
          <w:szCs w:val="22"/>
        </w:rPr>
        <w:alias w:val="Email"/>
        <w:tag w:val=""/>
        <w:id w:val="1889536063"/>
        <w:placeholder>
          <w:docPart w:val="21B94677F2DB4564A42CFE989814AE2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C175F0">
          <w:pPr>
            <w:pStyle w:val="Informaesdocontato"/>
            <w:rPr>
              <w:rStyle w:val="nfase"/>
            </w:rPr>
          </w:pPr>
          <w:r>
            <w:rPr>
              <w:rStyle w:val="nfase"/>
              <w:sz w:val="22"/>
              <w:szCs w:val="22"/>
            </w:rPr>
            <w:t>r</w:t>
          </w:r>
          <w:r w:rsidR="009667D2" w:rsidRPr="00C175F0">
            <w:rPr>
              <w:rStyle w:val="nfase"/>
              <w:sz w:val="22"/>
              <w:szCs w:val="22"/>
            </w:rPr>
            <w:t>afaelhenrique1051@hotmail.com</w:t>
          </w:r>
        </w:p>
      </w:sdtContent>
    </w:sdt>
    <w:p w:rsidR="00886970" w:rsidRDefault="00762B33">
      <w:pPr>
        <w:pStyle w:val="Nome"/>
      </w:pPr>
      <w:sdt>
        <w:sdtPr>
          <w:alias w:val="Seu nome"/>
          <w:tag w:val=""/>
          <w:id w:val="1197042864"/>
          <w:placeholder>
            <w:docPart w:val="D1BAD1B88CF84B75BD3FDA36ECD855B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667D2">
            <w:t>RAFAEL HENRIQUE BERNARDO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451"/>
        <w:gridCol w:w="7596"/>
      </w:tblGrid>
      <w:tr w:rsidR="00886970" w:rsidRPr="00930666" w:rsidTr="00C175F0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9667D2" w:rsidRPr="006664F4" w:rsidRDefault="009667D2" w:rsidP="009667D2">
            <w:pPr>
              <w:pBdr>
                <w:bottom w:val="single" w:sz="12" w:space="1" w:color="auto"/>
              </w:pBdr>
              <w:rPr>
                <w:b/>
              </w:rPr>
            </w:pPr>
            <w:r w:rsidRPr="006664F4">
              <w:t>Gostaria de fazer parte do quadro de funcionários dessa empresa</w:t>
            </w:r>
            <w:r>
              <w:t xml:space="preserve">, </w:t>
            </w:r>
            <w:r>
              <w:t xml:space="preserve">cargo efetivo </w:t>
            </w:r>
            <w:r>
              <w:t xml:space="preserve">(qualquer área) </w:t>
            </w:r>
            <w:r>
              <w:t>o</w:t>
            </w:r>
            <w:r>
              <w:t>u estágio na área de tecnologia da informação</w:t>
            </w:r>
            <w:r w:rsidRPr="006664F4">
              <w:t xml:space="preserve"> para adquirir experiência profissional</w:t>
            </w:r>
            <w:r>
              <w:t xml:space="preserve"> nesse ramo.</w:t>
            </w:r>
          </w:p>
          <w:p w:rsidR="00886970" w:rsidRPr="00C40D75" w:rsidRDefault="00886970" w:rsidP="009667D2">
            <w:pPr>
              <w:pStyle w:val="Textodocurrculo"/>
              <w:tabs>
                <w:tab w:val="left" w:pos="7106"/>
              </w:tabs>
              <w:ind w:right="724"/>
            </w:pPr>
          </w:p>
        </w:tc>
      </w:tr>
      <w:tr w:rsidR="00886970" w:rsidTr="00C175F0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C175F0" w:rsidRPr="006664F4" w:rsidRDefault="00C175F0" w:rsidP="00C175F0">
            <w:pPr>
              <w:pBdr>
                <w:bottom w:val="single" w:sz="12" w:space="1" w:color="auto"/>
              </w:pBdr>
              <w:rPr>
                <w:b/>
              </w:rPr>
            </w:pPr>
            <w:bookmarkStart w:id="0" w:name="_GoBack"/>
            <w:bookmarkEnd w:id="0"/>
            <w:r w:rsidRPr="003E51A0">
              <w:t>Sou</w:t>
            </w:r>
            <w:r>
              <w:t xml:space="preserve"> dedicado</w:t>
            </w:r>
            <w:r>
              <w:t>, ate</w:t>
            </w:r>
            <w:r>
              <w:t>ncioso</w:t>
            </w:r>
            <w:r>
              <w:t xml:space="preserve"> e estou disposta a novos aprendizados, me relaciono bem</w:t>
            </w:r>
            <w:r>
              <w:t xml:space="preserve"> interpessoalmente, sou dinâmico</w:t>
            </w:r>
            <w:r>
              <w:t>, tenho</w:t>
            </w:r>
            <w:r>
              <w:t xml:space="preserve"> flexibilidade e estou preparado</w:t>
            </w:r>
            <w:r>
              <w:t xml:space="preserve"> para desafios de novas funções e atividades e</w:t>
            </w:r>
            <w:r>
              <w:t xml:space="preserve"> procuro estar sempre atualizado</w:t>
            </w:r>
            <w:r>
              <w:t xml:space="preserve"> para meu melhor aprimoramento, tenho iniciativa </w:t>
            </w:r>
            <w:r w:rsidRPr="006664F4">
              <w:t>(sei colo</w:t>
            </w:r>
            <w:r>
              <w:t>car as boas ideias em prática) e sensibilidade para lidar com as pessoas.</w:t>
            </w:r>
          </w:p>
          <w:p w:rsidR="00886970" w:rsidRDefault="00886970" w:rsidP="00C175F0">
            <w:pPr>
              <w:pStyle w:val="Textodocurrculo"/>
            </w:pPr>
          </w:p>
        </w:tc>
      </w:tr>
      <w:tr w:rsidR="00886970" w:rsidRPr="00930666" w:rsidTr="00C175F0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1E99B930459944819D98C1282BB9DACC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1CEB2F3340A44A799E0C33B8DB50A53B"/>
                          </w:placeholder>
                        </w:sdtPr>
                        <w:sdtEndPr/>
                        <w:sdtContent>
                          <w:p w:rsidR="00886970" w:rsidRPr="00C40D75" w:rsidRDefault="00124147">
                            <w:pPr>
                              <w:pStyle w:val="ttulo2"/>
                            </w:pPr>
                            <w:r>
                              <w:t>Construtora peixto</w:t>
                            </w:r>
                          </w:p>
                          <w:p w:rsidR="00886970" w:rsidRPr="00C40D75" w:rsidRDefault="00124147">
                            <w:pPr>
                              <w:pStyle w:val="Textodocurrculo"/>
                            </w:pPr>
                            <w:r>
                              <w:t>2014 a 04/2016</w:t>
                            </w:r>
                          </w:p>
                          <w:p w:rsidR="00886970" w:rsidRPr="00C40D75" w:rsidRDefault="00124147">
                            <w:r>
                              <w:t>Servente de Obras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1CEB2F3340A44A799E0C33B8DB50A53B"/>
                  </w:placeholder>
                  <w15:appearance w15:val="hidden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996447443"/>
                          <w15:repeatingSection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539404615"/>
                              <w:placeholder>
                                <w:docPart w:val="1E99B930459944819D98C1282BB9DACC"/>
                              </w:placeholder>
                              <w15:repeatingSectionItem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p w:rsidR="00886970" w:rsidRPr="00C40D75" w:rsidRDefault="00124147">
                                <w:pPr>
                                  <w:pStyle w:val="ttulo2"/>
                                </w:pPr>
                                <w:r>
                                  <w:t>Batalhão de engenharia e construção</w:t>
                                </w:r>
                              </w:p>
                              <w:p w:rsidR="00886970" w:rsidRPr="00C40D75" w:rsidRDefault="00124147">
                                <w:pPr>
                                  <w:pStyle w:val="Textodocurrculo"/>
                                </w:pPr>
                                <w:r>
                                  <w:t>2013 a 2014</w:t>
                                </w:r>
                              </w:p>
                              <w:p w:rsidR="00124147" w:rsidRPr="00C40D75" w:rsidRDefault="00124147" w:rsidP="00124147">
                                <w:r>
                                  <w:t>Soldado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244546109"/>
                              <w:placeholder>
                                <w:docPart w:val="6BFDDC35414F4FEBABCC5E1B8766A8B1"/>
                              </w:placeholder>
                              <w15:repeatingSectionItem/>
                            </w:sdtPr>
                            <w:sdtEndPr>
                              <w:rPr>
                                <w:rFonts w:eastAsiaTheme="minorHAnsi"/>
                              </w:rPr>
                            </w:sdtEndPr>
                            <w:sdtContent>
                              <w:p w:rsidR="00124147" w:rsidRPr="00C40D75" w:rsidRDefault="00124147">
                                <w:pPr>
                                  <w:pStyle w:val="ttulo2"/>
                                </w:pPr>
                                <w:r>
                                  <w:t>Supermercado badião smart</w:t>
                                </w:r>
                              </w:p>
                              <w:p w:rsidR="00886970" w:rsidRPr="00C40D75" w:rsidRDefault="00124147" w:rsidP="00124147">
                                <w:r>
                                  <w:t>2012 a 2013</w:t>
                                </w:r>
                                <w:r>
                                  <w:br/>
                                  <w:t>Empacotador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C175F0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1CEB2F3340A44A799E0C33B8DB50A53B"/>
                  </w:placeholder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1E99B930459944819D98C1282BB9DACC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124147">
                            <w:pPr>
                              <w:pStyle w:val="ttulo2"/>
                            </w:pPr>
                            <w:r>
                              <w:t>unitri – centro universitário do triangulo</w:t>
                            </w:r>
                            <w:r>
                              <w:br/>
                              <w:t>Graduação em ciências da computação (Cursando 1º período)</w:t>
                            </w:r>
                          </w:p>
                          <w:p w:rsidR="00886970" w:rsidRPr="00C40D75" w:rsidRDefault="00124147" w:rsidP="00124147">
                            <w:r>
                              <w:t>Previsão de conclusão: 2º semestre/2019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Tr="00C175F0">
        <w:trPr>
          <w:trHeight w:val="31"/>
        </w:trPr>
        <w:tc>
          <w:tcPr>
            <w:tcW w:w="1760" w:type="dxa"/>
          </w:tcPr>
          <w:p w:rsidR="00886970" w:rsidRDefault="00886970">
            <w:pPr>
              <w:pStyle w:val="ttulo1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886970"/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B33" w:rsidRDefault="00762B33">
      <w:pPr>
        <w:spacing w:before="0" w:after="0" w:line="240" w:lineRule="auto"/>
      </w:pPr>
      <w:r>
        <w:separator/>
      </w:r>
    </w:p>
  </w:endnote>
  <w:endnote w:type="continuationSeparator" w:id="0">
    <w:p w:rsidR="00762B33" w:rsidRDefault="00762B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C175F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B33" w:rsidRDefault="00762B33">
      <w:pPr>
        <w:spacing w:before="0" w:after="0" w:line="240" w:lineRule="auto"/>
      </w:pPr>
      <w:r>
        <w:separator/>
      </w:r>
    </w:p>
  </w:footnote>
  <w:footnote w:type="continuationSeparator" w:id="0">
    <w:p w:rsidR="00762B33" w:rsidRDefault="00762B3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D2"/>
    <w:rsid w:val="000302D8"/>
    <w:rsid w:val="000B4A25"/>
    <w:rsid w:val="00124147"/>
    <w:rsid w:val="003F4AE1"/>
    <w:rsid w:val="004B7B2E"/>
    <w:rsid w:val="00762B33"/>
    <w:rsid w:val="0077601E"/>
    <w:rsid w:val="00886970"/>
    <w:rsid w:val="00930666"/>
    <w:rsid w:val="009667D2"/>
    <w:rsid w:val="009E7FF4"/>
    <w:rsid w:val="00A1552A"/>
    <w:rsid w:val="00A44E54"/>
    <w:rsid w:val="00A91BF9"/>
    <w:rsid w:val="00C175F0"/>
    <w:rsid w:val="00C40D75"/>
    <w:rsid w:val="00DF203C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CA7873-C3C6-4113-84C3-8EA98199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rlet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6D4B4FA4B3412CA811546817ABB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1F2829-7859-482A-B29C-E65CFCD0A84F}"/>
      </w:docPartPr>
      <w:docPartBody>
        <w:p w:rsidR="00000000" w:rsidRDefault="007871F8">
          <w:pPr>
            <w:pStyle w:val="886D4B4FA4B3412CA811546817ABB441"/>
          </w:pPr>
          <w:r>
            <w:t>[Endereço]</w:t>
          </w:r>
        </w:p>
      </w:docPartBody>
    </w:docPart>
    <w:docPart>
      <w:docPartPr>
        <w:name w:val="ED94D6507F35441EA944755DDF5A2E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EC55BB-F194-47AF-9AFC-5580C6E3D940}"/>
      </w:docPartPr>
      <w:docPartBody>
        <w:p w:rsidR="00000000" w:rsidRDefault="007871F8">
          <w:pPr>
            <w:pStyle w:val="ED94D6507F35441EA944755DDF5A2E99"/>
          </w:pPr>
          <w:r>
            <w:t>[Cidade, Estado CEP]</w:t>
          </w:r>
        </w:p>
      </w:docPartBody>
    </w:docPart>
    <w:docPart>
      <w:docPartPr>
        <w:name w:val="E96DD5F6410B477C8B71CE9672FD73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E32AC5-A14E-4D6F-B4E5-3F354AF589A0}"/>
      </w:docPartPr>
      <w:docPartBody>
        <w:p w:rsidR="00000000" w:rsidRDefault="007871F8">
          <w:pPr>
            <w:pStyle w:val="E96DD5F6410B477C8B71CE9672FD738C"/>
          </w:pPr>
          <w:r>
            <w:t>[Telefone]</w:t>
          </w:r>
        </w:p>
      </w:docPartBody>
    </w:docPart>
    <w:docPart>
      <w:docPartPr>
        <w:name w:val="21B94677F2DB4564A42CFE989814AE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16BE49-226A-42F5-B04C-FA0CFF1B7627}"/>
      </w:docPartPr>
      <w:docPartBody>
        <w:p w:rsidR="00000000" w:rsidRDefault="007871F8">
          <w:pPr>
            <w:pStyle w:val="21B94677F2DB4564A42CFE989814AE21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D1BAD1B88CF84B75BD3FDA36ECD855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87D719-F9BE-4391-A56D-71977F58BEDA}"/>
      </w:docPartPr>
      <w:docPartBody>
        <w:p w:rsidR="00000000" w:rsidRDefault="007871F8">
          <w:pPr>
            <w:pStyle w:val="D1BAD1B88CF84B75BD3FDA36ECD855B3"/>
          </w:pPr>
          <w:r>
            <w:t>[Seu Nome]</w:t>
          </w:r>
        </w:p>
      </w:docPartBody>
    </w:docPart>
    <w:docPart>
      <w:docPartPr>
        <w:name w:val="1E99B930459944819D98C1282BB9DA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F85B6D-A176-450E-ABCC-3B6F523D99CD}"/>
      </w:docPartPr>
      <w:docPartBody>
        <w:p w:rsidR="00000000" w:rsidRDefault="007871F8">
          <w:pPr>
            <w:pStyle w:val="1E99B930459944819D98C1282BB9DACC"/>
          </w:pPr>
          <w:r w:rsidRPr="00BB15AE">
            <w:rPr>
              <w:rStyle w:val="TextodoEspaoReservado"/>
            </w:rPr>
            <w:t>Enter any content that you want to repeat, including other content controls. You</w:t>
          </w:r>
          <w:r w:rsidRPr="00BB15AE">
            <w:rPr>
              <w:rStyle w:val="TextodoEspaoReservado"/>
            </w:rPr>
            <w:t xml:space="preserve"> can also insert this control around table rows in order to repeat parts of a table.</w:t>
          </w:r>
        </w:p>
      </w:docPartBody>
    </w:docPart>
    <w:docPart>
      <w:docPartPr>
        <w:name w:val="1CEB2F3340A44A799E0C33B8DB50A5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5A11CB-3AEF-4A34-B85F-ED6613A6C519}"/>
      </w:docPartPr>
      <w:docPartBody>
        <w:p w:rsidR="00000000" w:rsidRDefault="007871F8">
          <w:pPr>
            <w:pStyle w:val="1CEB2F3340A44A799E0C33B8DB50A53B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6BFDDC35414F4FEBABCC5E1B8766A8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3A23C4-6D08-416E-9E2C-0EA7C4B1DE13}"/>
      </w:docPartPr>
      <w:docPartBody>
        <w:p w:rsidR="00000000" w:rsidRDefault="002040F7" w:rsidP="002040F7">
          <w:pPr>
            <w:pStyle w:val="6BFDDC35414F4FEBABCC5E1B8766A8B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F7"/>
    <w:rsid w:val="002040F7"/>
    <w:rsid w:val="0078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86D4B4FA4B3412CA811546817ABB441">
    <w:name w:val="886D4B4FA4B3412CA811546817ABB441"/>
  </w:style>
  <w:style w:type="paragraph" w:customStyle="1" w:styleId="ED94D6507F35441EA944755DDF5A2E99">
    <w:name w:val="ED94D6507F35441EA944755DDF5A2E99"/>
  </w:style>
  <w:style w:type="paragraph" w:customStyle="1" w:styleId="E96DD5F6410B477C8B71CE9672FD738C">
    <w:name w:val="E96DD5F6410B477C8B71CE9672FD738C"/>
  </w:style>
  <w:style w:type="paragraph" w:customStyle="1" w:styleId="4ED91F2AAB304B70A78A92795EB1D739">
    <w:name w:val="4ED91F2AAB304B70A78A92795EB1D739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21B94677F2DB4564A42CFE989814AE21">
    <w:name w:val="21B94677F2DB4564A42CFE989814AE21"/>
  </w:style>
  <w:style w:type="paragraph" w:customStyle="1" w:styleId="D1BAD1B88CF84B75BD3FDA36ECD855B3">
    <w:name w:val="D1BAD1B88CF84B75BD3FDA36ECD855B3"/>
  </w:style>
  <w:style w:type="paragraph" w:customStyle="1" w:styleId="2644A48C02E043D59CDD37B701F34F4A">
    <w:name w:val="2644A48C02E043D59CDD37B701F34F4A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493061E36B5343BB90BE3E5CD1D4EA6C">
    <w:name w:val="493061E36B5343BB90BE3E5CD1D4EA6C"/>
  </w:style>
  <w:style w:type="character" w:styleId="TextodoEspaoReservado">
    <w:name w:val="Placeholder Text"/>
    <w:basedOn w:val="Fontepargpadro"/>
    <w:uiPriority w:val="99"/>
    <w:semiHidden/>
    <w:rsid w:val="002040F7"/>
    <w:rPr>
      <w:color w:val="808080"/>
    </w:rPr>
  </w:style>
  <w:style w:type="paragraph" w:customStyle="1" w:styleId="1E99B930459944819D98C1282BB9DACC">
    <w:name w:val="1E99B930459944819D98C1282BB9DACC"/>
  </w:style>
  <w:style w:type="character" w:customStyle="1" w:styleId="Textodoespaoreservado0">
    <w:name w:val="Texto do espaço reservado"/>
    <w:basedOn w:val="Fontepargpadro"/>
    <w:uiPriority w:val="99"/>
    <w:semiHidden/>
    <w:rsid w:val="002040F7"/>
    <w:rPr>
      <w:color w:val="808080"/>
    </w:rPr>
  </w:style>
  <w:style w:type="paragraph" w:customStyle="1" w:styleId="1CEB2F3340A44A799E0C33B8DB50A53B">
    <w:name w:val="1CEB2F3340A44A799E0C33B8DB50A53B"/>
  </w:style>
  <w:style w:type="paragraph" w:customStyle="1" w:styleId="2488DBF880034CF499EAFB2BEE6AC718">
    <w:name w:val="2488DBF880034CF499EAFB2BEE6AC718"/>
  </w:style>
  <w:style w:type="paragraph" w:customStyle="1" w:styleId="CB71FA6F4EC14FE988927C2E0A8C8A05">
    <w:name w:val="CB71FA6F4EC14FE988927C2E0A8C8A05"/>
  </w:style>
  <w:style w:type="paragraph" w:customStyle="1" w:styleId="789A72B877E54DC08A535C7F84A2DC7C">
    <w:name w:val="789A72B877E54DC08A535C7F84A2DC7C"/>
  </w:style>
  <w:style w:type="paragraph" w:customStyle="1" w:styleId="51A82C1F8F85477AA7B2FE3EF25F3CBD">
    <w:name w:val="51A82C1F8F85477AA7B2FE3EF25F3CBD"/>
  </w:style>
  <w:style w:type="paragraph" w:customStyle="1" w:styleId="E49CB9912449473696268C67E996CC4F">
    <w:name w:val="E49CB9912449473696268C67E996CC4F"/>
  </w:style>
  <w:style w:type="paragraph" w:customStyle="1" w:styleId="84137D137DCD4E9A8C27CCAE3D9A3896">
    <w:name w:val="84137D137DCD4E9A8C27CCAE3D9A3896"/>
  </w:style>
  <w:style w:type="paragraph" w:customStyle="1" w:styleId="EB1B4EC4D9294676A8C701C6A61B0CEA">
    <w:name w:val="EB1B4EC4D9294676A8C701C6A61B0CEA"/>
  </w:style>
  <w:style w:type="paragraph" w:customStyle="1" w:styleId="13668B7C517F4028A67ACC182BEFD0D6">
    <w:name w:val="13668B7C517F4028A67ACC182BEFD0D6"/>
  </w:style>
  <w:style w:type="paragraph" w:customStyle="1" w:styleId="7AC7A59291BF436386058CC81D13F66C">
    <w:name w:val="7AC7A59291BF436386058CC81D13F66C"/>
  </w:style>
  <w:style w:type="paragraph" w:customStyle="1" w:styleId="4F68A70C05A64994AA8CC2D3F2D03147">
    <w:name w:val="4F68A70C05A64994AA8CC2D3F2D03147"/>
  </w:style>
  <w:style w:type="paragraph" w:customStyle="1" w:styleId="6BFDDC35414F4FEBABCC5E1B8766A8B1">
    <w:name w:val="6BFDDC35414F4FEBABCC5E1B8766A8B1"/>
    <w:rsid w:val="002040F7"/>
  </w:style>
  <w:style w:type="paragraph" w:customStyle="1" w:styleId="8D2C77C3FC5847E2864E486C79D245A1">
    <w:name w:val="8D2C77C3FC5847E2864E486C79D245A1"/>
    <w:rsid w:val="002040F7"/>
  </w:style>
  <w:style w:type="paragraph" w:customStyle="1" w:styleId="C37D6691E9974D139DC83604872E98B8">
    <w:name w:val="C37D6691E9974D139DC83604872E98B8"/>
    <w:rsid w:val="002040F7"/>
  </w:style>
  <w:style w:type="paragraph" w:customStyle="1" w:styleId="F9C7203AFB0540108443B180B595ADA8">
    <w:name w:val="F9C7203AFB0540108443B180B595ADA8"/>
    <w:rsid w:val="002040F7"/>
  </w:style>
  <w:style w:type="paragraph" w:customStyle="1" w:styleId="8A65717E9A5643BABE54F07F6BF5A966">
    <w:name w:val="8A65717E9A5643BABE54F07F6BF5A966"/>
    <w:rsid w:val="002040F7"/>
  </w:style>
  <w:style w:type="paragraph" w:customStyle="1" w:styleId="18C84D7644364C87BF051CE9179561BF">
    <w:name w:val="18C84D7644364C87BF051CE9179561BF"/>
    <w:rsid w:val="002040F7"/>
  </w:style>
  <w:style w:type="paragraph" w:customStyle="1" w:styleId="05B08A7ECAC340F7BFBF7B8377D10A2B">
    <w:name w:val="05B08A7ECAC340F7BFBF7B8377D10A2B"/>
    <w:rsid w:val="002040F7"/>
  </w:style>
  <w:style w:type="paragraph" w:customStyle="1" w:styleId="6D719B662BAE4594BF45AB91F2D40960">
    <w:name w:val="6D719B662BAE4594BF45AB91F2D40960"/>
    <w:rsid w:val="002040F7"/>
  </w:style>
  <w:style w:type="paragraph" w:customStyle="1" w:styleId="4607311A56EF450A82FDF78AA5568DF4">
    <w:name w:val="4607311A56EF450A82FDF78AA5568DF4"/>
    <w:rsid w:val="002040F7"/>
  </w:style>
  <w:style w:type="paragraph" w:customStyle="1" w:styleId="0E708539D6214350B48BE18F3DFE98AC">
    <w:name w:val="0E708539D6214350B48BE18F3DFE98AC"/>
    <w:rsid w:val="002040F7"/>
  </w:style>
  <w:style w:type="paragraph" w:customStyle="1" w:styleId="89ED7DF036D44B5195E43EA65BA0A2CC">
    <w:name w:val="89ED7DF036D44B5195E43EA65BA0A2CC"/>
    <w:rsid w:val="00204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Sebastião Vogado, nº 340, Bairro: Goiás
Solteiro, 21 anos
Data de nascimento: 08/11/1994
Habilitação “AB”</CompanyAddress>
  <CompanyPhone>34 992883759</CompanyPhone>
  <CompanyFax/>
  <CompanyEmail>rafaelhenrique1051@hotmail.com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28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HENRIQUE BERNARDO</dc:creator>
  <cp:keywords/>
  <cp:lastModifiedBy>Scarlet Martins</cp:lastModifiedBy>
  <cp:revision>1</cp:revision>
  <dcterms:created xsi:type="dcterms:W3CDTF">2016-05-02T15:45:00Z</dcterms:created>
  <dcterms:modified xsi:type="dcterms:W3CDTF">2016-05-02T16:14:00Z</dcterms:modified>
  <cp:category>Araguari, MG 38442208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