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CC6" w:rsidRDefault="008F75E9" w:rsidP="00B12684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>TIAGO LEANDRO BOENO</w:t>
      </w:r>
    </w:p>
    <w:p w:rsidR="00B12684" w:rsidRPr="00B12684" w:rsidRDefault="00B12684" w:rsidP="00B12684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D0CC6" w:rsidRDefault="008F75E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DADOS PESSOAIS</w:t>
      </w:r>
    </w:p>
    <w:p w:rsidR="003D0CC6" w:rsidRDefault="00DF6054" w:rsidP="007157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Brasileiro, </w:t>
      </w:r>
      <w:proofErr w:type="gramStart"/>
      <w:r>
        <w:rPr>
          <w:rFonts w:ascii="Times New Roman" w:hAnsi="Times New Roman"/>
          <w:sz w:val="24"/>
          <w:szCs w:val="24"/>
        </w:rPr>
        <w:t>casado</w:t>
      </w:r>
      <w:r w:rsidR="005A4592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="005A4592">
        <w:rPr>
          <w:rFonts w:ascii="Times New Roman" w:hAnsi="Times New Roman"/>
          <w:sz w:val="24"/>
          <w:szCs w:val="24"/>
        </w:rPr>
        <w:t xml:space="preserve"> 37 anos</w:t>
      </w:r>
    </w:p>
    <w:p w:rsidR="005A4592" w:rsidRDefault="003D0CC6" w:rsidP="007157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Endereço: Rua Maria Correa da Silva N° 30 – Bairro Gravatá / Navegantes</w:t>
      </w:r>
    </w:p>
    <w:p w:rsidR="003D0CC6" w:rsidRDefault="005A4592" w:rsidP="007157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Cep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: 88372-804 </w:t>
      </w:r>
      <w:r w:rsidR="003D0CC6">
        <w:rPr>
          <w:rFonts w:ascii="Times New Roman" w:hAnsi="Times New Roman"/>
          <w:sz w:val="24"/>
          <w:szCs w:val="24"/>
        </w:rPr>
        <w:t xml:space="preserve"> </w:t>
      </w:r>
    </w:p>
    <w:p w:rsidR="003D0CC6" w:rsidRDefault="00DF6054" w:rsidP="007157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Fone: 999307381 -</w:t>
      </w:r>
      <w:r w:rsidR="003D0CC6">
        <w:rPr>
          <w:rFonts w:ascii="Times New Roman" w:hAnsi="Times New Roman"/>
          <w:sz w:val="24"/>
          <w:szCs w:val="24"/>
        </w:rPr>
        <w:t xml:space="preserve"> 9</w:t>
      </w:r>
      <w:r w:rsidR="005A4592">
        <w:rPr>
          <w:rFonts w:ascii="Times New Roman" w:hAnsi="Times New Roman"/>
          <w:sz w:val="24"/>
          <w:szCs w:val="24"/>
        </w:rPr>
        <w:t>9</w:t>
      </w:r>
      <w:r w:rsidR="003D0CC6">
        <w:rPr>
          <w:rFonts w:ascii="Times New Roman" w:hAnsi="Times New Roman"/>
          <w:sz w:val="24"/>
          <w:szCs w:val="24"/>
        </w:rPr>
        <w:t xml:space="preserve">6981180 </w:t>
      </w:r>
      <w:r>
        <w:rPr>
          <w:rFonts w:ascii="Times New Roman" w:hAnsi="Times New Roman"/>
          <w:sz w:val="24"/>
          <w:szCs w:val="24"/>
        </w:rPr>
        <w:t xml:space="preserve">- 30656136 </w:t>
      </w:r>
    </w:p>
    <w:p w:rsidR="003D0CC6" w:rsidRDefault="003D0CC6" w:rsidP="007157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hyperlink r:id="rId5" w:history="1">
        <w:r w:rsidR="00B12684" w:rsidRPr="00A87F8C">
          <w:rPr>
            <w:rStyle w:val="Hyperlink"/>
            <w:rFonts w:ascii="Times New Roman" w:hAnsi="Times New Roman"/>
            <w:sz w:val="24"/>
            <w:szCs w:val="24"/>
          </w:rPr>
          <w:t>criselean@hotmail.com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:rsidR="00B12684" w:rsidRDefault="00B12684" w:rsidP="007157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D0CC6" w:rsidRDefault="008F75E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ESCOLARIDADE</w:t>
      </w:r>
    </w:p>
    <w:p w:rsidR="005A4592" w:rsidRPr="00B975DF" w:rsidRDefault="003D0CC6" w:rsidP="00B975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2° Grau Completo </w:t>
      </w:r>
    </w:p>
    <w:p w:rsidR="005A4592" w:rsidRDefault="005A4592" w:rsidP="00EA4E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D0CC6" w:rsidRDefault="008C6EBE" w:rsidP="007157C3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EXPERIÊNCIA PROFISSIONAL</w:t>
      </w:r>
    </w:p>
    <w:p w:rsidR="00B12684" w:rsidRDefault="00B12684" w:rsidP="007157C3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D0CC6" w:rsidRPr="008F75E9" w:rsidRDefault="008F75E9" w:rsidP="007157C3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8F75E9">
        <w:rPr>
          <w:rFonts w:ascii="Times New Roman" w:hAnsi="Times New Roman"/>
          <w:b/>
          <w:bCs/>
          <w:sz w:val="24"/>
          <w:szCs w:val="24"/>
        </w:rPr>
        <w:t>EMPRESA</w:t>
      </w:r>
      <w:r w:rsidR="00F917B4" w:rsidRPr="008F75E9">
        <w:rPr>
          <w:rFonts w:ascii="Times New Roman" w:hAnsi="Times New Roman"/>
          <w:b/>
          <w:bCs/>
          <w:sz w:val="24"/>
          <w:szCs w:val="24"/>
        </w:rPr>
        <w:t>:</w:t>
      </w:r>
      <w:r w:rsidR="00D4090A" w:rsidRPr="008F75E9">
        <w:rPr>
          <w:rFonts w:ascii="Times New Roman" w:hAnsi="Times New Roman"/>
          <w:b/>
          <w:bCs/>
          <w:sz w:val="24"/>
          <w:szCs w:val="24"/>
        </w:rPr>
        <w:t xml:space="preserve"> ESTALEIRO NAVSHIP LTDA.</w:t>
      </w:r>
    </w:p>
    <w:p w:rsidR="007157C3" w:rsidRDefault="00457AC0" w:rsidP="007157C3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Encarregado de Montagem de Estrutura Naval</w:t>
      </w:r>
    </w:p>
    <w:p w:rsidR="00457AC0" w:rsidRDefault="007157C3" w:rsidP="007157C3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Período</w:t>
      </w:r>
      <w:r w:rsidR="00457AC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457AC0">
        <w:rPr>
          <w:rFonts w:ascii="Times New Roman" w:hAnsi="Times New Roman"/>
          <w:b/>
        </w:rPr>
        <w:t>18 de junho de 2013 á 28 de Novembro de 2016</w:t>
      </w:r>
    </w:p>
    <w:p w:rsidR="007157C3" w:rsidRPr="00457AC0" w:rsidRDefault="007157C3" w:rsidP="007157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:rsidR="003D0CC6" w:rsidRDefault="004F4699" w:rsidP="007157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Participar na definição de prioridades para execução dos t</w:t>
      </w:r>
      <w:r w:rsidR="00B975DF">
        <w:rPr>
          <w:rFonts w:ascii="Times New Roman" w:hAnsi="Times New Roman"/>
          <w:sz w:val="24"/>
          <w:szCs w:val="24"/>
        </w:rPr>
        <w:t xml:space="preserve">rabalhos no setor </w:t>
      </w:r>
      <w:proofErr w:type="gramStart"/>
      <w:r w:rsidR="00B975DF">
        <w:rPr>
          <w:rFonts w:ascii="Times New Roman" w:hAnsi="Times New Roman"/>
          <w:sz w:val="24"/>
          <w:szCs w:val="24"/>
        </w:rPr>
        <w:t xml:space="preserve">montagem </w:t>
      </w:r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promover o treinamento e desenvolvimento da equipe , contribuir no dimensionamento e controle dos recursos materiais disponíveis , observar e cumprir normas técnicas administrativas </w:t>
      </w:r>
      <w:r w:rsidR="00B975DF">
        <w:rPr>
          <w:rFonts w:ascii="Times New Roman" w:hAnsi="Times New Roman"/>
          <w:sz w:val="24"/>
          <w:szCs w:val="24"/>
        </w:rPr>
        <w:t>e de segurança , participar de programas de melhorias da qualidade dos produtos e serviços ,</w:t>
      </w:r>
      <w:r>
        <w:rPr>
          <w:rFonts w:ascii="Times New Roman" w:hAnsi="Times New Roman"/>
          <w:sz w:val="24"/>
          <w:szCs w:val="24"/>
        </w:rPr>
        <w:t xml:space="preserve"> </w:t>
      </w:r>
      <w:r w:rsidR="001D6937">
        <w:rPr>
          <w:rFonts w:ascii="Times New Roman" w:hAnsi="Times New Roman"/>
          <w:sz w:val="24"/>
          <w:szCs w:val="24"/>
        </w:rPr>
        <w:t>planejar</w:t>
      </w:r>
      <w:r w:rsidR="00F917B4">
        <w:rPr>
          <w:rFonts w:ascii="Times New Roman" w:hAnsi="Times New Roman"/>
          <w:sz w:val="24"/>
          <w:szCs w:val="24"/>
        </w:rPr>
        <w:t xml:space="preserve"> , organizar</w:t>
      </w:r>
      <w:r w:rsidR="001D6937">
        <w:rPr>
          <w:rFonts w:ascii="Times New Roman" w:hAnsi="Times New Roman"/>
          <w:sz w:val="24"/>
          <w:szCs w:val="24"/>
        </w:rPr>
        <w:t xml:space="preserve"> e executar atividades de produção dentro das especificações e padrões de qu</w:t>
      </w:r>
      <w:r w:rsidR="00F917B4">
        <w:rPr>
          <w:rFonts w:ascii="Times New Roman" w:hAnsi="Times New Roman"/>
          <w:sz w:val="24"/>
          <w:szCs w:val="24"/>
        </w:rPr>
        <w:t>alidade estabelecidos pela ABS</w:t>
      </w:r>
      <w:r w:rsidR="00B975DF">
        <w:rPr>
          <w:rFonts w:ascii="Times New Roman" w:hAnsi="Times New Roman"/>
          <w:sz w:val="24"/>
          <w:szCs w:val="24"/>
        </w:rPr>
        <w:t xml:space="preserve"> .</w:t>
      </w:r>
    </w:p>
    <w:p w:rsidR="00FD1DB2" w:rsidRPr="00D4090A" w:rsidRDefault="00FD1DB2" w:rsidP="00FD1DB2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sz w:val="24"/>
          <w:szCs w:val="24"/>
        </w:rPr>
      </w:pPr>
    </w:p>
    <w:p w:rsidR="00457AC0" w:rsidRDefault="008F75E9" w:rsidP="007157C3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EMPRESA</w:t>
      </w:r>
      <w:r w:rsidR="00D4090A" w:rsidRPr="00D4090A">
        <w:rPr>
          <w:rFonts w:ascii="Times New Roman" w:hAnsi="Times New Roman"/>
          <w:b/>
          <w:bCs/>
          <w:sz w:val="24"/>
          <w:szCs w:val="24"/>
        </w:rPr>
        <w:t>:</w:t>
      </w:r>
      <w:r w:rsidR="003D0CC6" w:rsidRPr="00D4090A">
        <w:rPr>
          <w:rFonts w:ascii="Times New Roman" w:hAnsi="Times New Roman"/>
          <w:b/>
          <w:sz w:val="24"/>
          <w:szCs w:val="24"/>
        </w:rPr>
        <w:t xml:space="preserve"> </w:t>
      </w:r>
      <w:r w:rsidR="00D4090A" w:rsidRPr="00D4090A">
        <w:rPr>
          <w:rFonts w:ascii="Times New Roman" w:hAnsi="Times New Roman"/>
          <w:b/>
          <w:sz w:val="24"/>
          <w:szCs w:val="24"/>
        </w:rPr>
        <w:t>GM</w:t>
      </w:r>
      <w:r w:rsidR="00D4090A">
        <w:rPr>
          <w:rFonts w:ascii="Times New Roman" w:hAnsi="Times New Roman"/>
          <w:b/>
          <w:sz w:val="24"/>
          <w:szCs w:val="24"/>
        </w:rPr>
        <w:t xml:space="preserve"> </w:t>
      </w:r>
      <w:r w:rsidR="00D4090A" w:rsidRPr="00D4090A">
        <w:rPr>
          <w:rFonts w:ascii="Times New Roman" w:hAnsi="Times New Roman"/>
          <w:b/>
          <w:sz w:val="24"/>
          <w:szCs w:val="24"/>
        </w:rPr>
        <w:t>-</w:t>
      </w:r>
      <w:r w:rsidR="00D4090A">
        <w:rPr>
          <w:rFonts w:ascii="Times New Roman" w:hAnsi="Times New Roman"/>
          <w:b/>
          <w:sz w:val="24"/>
          <w:szCs w:val="24"/>
        </w:rPr>
        <w:t xml:space="preserve"> </w:t>
      </w:r>
      <w:r w:rsidR="00D4090A" w:rsidRPr="00D4090A">
        <w:rPr>
          <w:rFonts w:ascii="Times New Roman" w:hAnsi="Times New Roman"/>
          <w:b/>
          <w:sz w:val="24"/>
          <w:szCs w:val="24"/>
        </w:rPr>
        <w:t>MANUTENÇÃO INDUSTRIAL E NAVAL LTDA ME.</w:t>
      </w:r>
    </w:p>
    <w:p w:rsidR="007157C3" w:rsidRDefault="00457AC0" w:rsidP="007157C3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Montador de Estrutura Naval</w:t>
      </w:r>
    </w:p>
    <w:p w:rsidR="00457AC0" w:rsidRDefault="007157C3" w:rsidP="007157C3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Período</w:t>
      </w:r>
      <w:r w:rsidR="00457AC0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457AC0">
        <w:rPr>
          <w:rFonts w:ascii="Times New Roman" w:hAnsi="Times New Roman"/>
          <w:b/>
          <w:sz w:val="24"/>
          <w:szCs w:val="24"/>
        </w:rPr>
        <w:t>09 de Janeiro de 2012 á 11 de junho de 2013</w:t>
      </w:r>
    </w:p>
    <w:p w:rsidR="007157C3" w:rsidRDefault="00B975DF" w:rsidP="007157C3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Efetuar a montagem de partes constituin</w:t>
      </w:r>
      <w:r w:rsidR="00B12684">
        <w:rPr>
          <w:rFonts w:ascii="Times New Roman" w:hAnsi="Times New Roman"/>
          <w:sz w:val="24"/>
          <w:szCs w:val="24"/>
        </w:rPr>
        <w:t xml:space="preserve">tes das </w:t>
      </w:r>
      <w:proofErr w:type="gramStart"/>
      <w:r w:rsidR="00B12684">
        <w:rPr>
          <w:rFonts w:ascii="Times New Roman" w:hAnsi="Times New Roman"/>
          <w:sz w:val="24"/>
          <w:szCs w:val="24"/>
        </w:rPr>
        <w:t>embarcações ,</w:t>
      </w:r>
      <w:proofErr w:type="gramEnd"/>
      <w:r w:rsidR="00B12684">
        <w:rPr>
          <w:rFonts w:ascii="Times New Roman" w:hAnsi="Times New Roman"/>
          <w:sz w:val="24"/>
          <w:szCs w:val="24"/>
        </w:rPr>
        <w:t xml:space="preserve"> manuseio de solda , maçarico e lixadeira , leitura e interpretação de desenhos de montagem naval , efetuar  limpeza do local de trabalho , ter conhecimento de materiais e saber identificar peças , efetuar o manuseio e transporte de peças e equipamentos , calcular trações e forças com talhas , macacos e cabos.  </w:t>
      </w:r>
    </w:p>
    <w:p w:rsidR="007157C3" w:rsidRDefault="007157C3" w:rsidP="007157C3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sz w:val="24"/>
          <w:szCs w:val="24"/>
        </w:rPr>
      </w:pPr>
    </w:p>
    <w:p w:rsidR="000A1FFE" w:rsidRPr="007157C3" w:rsidRDefault="008C6EBE" w:rsidP="00D4090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8C6EBE">
        <w:rPr>
          <w:rFonts w:ascii="Times New Roman" w:hAnsi="Times New Roman"/>
          <w:b/>
          <w:sz w:val="24"/>
          <w:szCs w:val="24"/>
        </w:rPr>
        <w:t>QUALIFICAÇÕES E ATIVIDADES PROFISSIONAIS</w:t>
      </w:r>
    </w:p>
    <w:p w:rsidR="008C6EBE" w:rsidRDefault="008C6EBE" w:rsidP="008C6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Curso de informática SOS Computadores </w:t>
      </w:r>
    </w:p>
    <w:p w:rsidR="008C6EBE" w:rsidRDefault="008C6EBE" w:rsidP="008C6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Equipamento de proteção individual </w:t>
      </w:r>
      <w:r w:rsidR="008F75E9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NR</w:t>
      </w:r>
      <w:r w:rsidR="008F75E9">
        <w:rPr>
          <w:rFonts w:ascii="Times New Roman" w:hAnsi="Times New Roman"/>
          <w:sz w:val="24"/>
          <w:szCs w:val="24"/>
        </w:rPr>
        <w:t>06</w:t>
      </w:r>
    </w:p>
    <w:p w:rsidR="008C6EBE" w:rsidRDefault="008C6EBE" w:rsidP="008C6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Operações para movimentação de cargas – NR34</w:t>
      </w:r>
    </w:p>
    <w:p w:rsidR="007157C3" w:rsidRDefault="008C6EBE" w:rsidP="008C6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Observador para trabalhos a quente – NR34</w:t>
      </w:r>
    </w:p>
    <w:p w:rsidR="008C6EBE" w:rsidRDefault="008C6EBE" w:rsidP="008C6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 em altura – NR34 - 35</w:t>
      </w:r>
    </w:p>
    <w:p w:rsidR="008C6EBE" w:rsidRDefault="008C6EBE" w:rsidP="008C6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Operação de ponte rolante – Terra e Mar </w:t>
      </w:r>
    </w:p>
    <w:p w:rsidR="008C6EBE" w:rsidRDefault="008C6EBE" w:rsidP="008C6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Trabalhos em espaço confinado – NR33</w:t>
      </w:r>
    </w:p>
    <w:p w:rsidR="008C6EBE" w:rsidRPr="008C6EBE" w:rsidRDefault="008C6EBE" w:rsidP="008C6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D1DB2" w:rsidRDefault="00FD1DB2" w:rsidP="00D4090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p w:rsidR="00FD1DB2" w:rsidRPr="00D4090A" w:rsidRDefault="00FD1DB2" w:rsidP="00D4090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sectPr w:rsidR="00FD1DB2" w:rsidRPr="00D4090A" w:rsidSect="00B12684">
      <w:pgSz w:w="12240" w:h="15840"/>
      <w:pgMar w:top="1418" w:right="1701" w:bottom="851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99"/>
    <w:rsid w:val="00031DBC"/>
    <w:rsid w:val="000A1FFE"/>
    <w:rsid w:val="001D6937"/>
    <w:rsid w:val="003D0CC6"/>
    <w:rsid w:val="00457AC0"/>
    <w:rsid w:val="004F4699"/>
    <w:rsid w:val="005A4592"/>
    <w:rsid w:val="007155F5"/>
    <w:rsid w:val="007157C3"/>
    <w:rsid w:val="008C6EBE"/>
    <w:rsid w:val="008F75E9"/>
    <w:rsid w:val="00B12684"/>
    <w:rsid w:val="00B975DF"/>
    <w:rsid w:val="00D4090A"/>
    <w:rsid w:val="00DF6054"/>
    <w:rsid w:val="00EA4ECD"/>
    <w:rsid w:val="00F917B4"/>
    <w:rsid w:val="00FD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26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26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riselean@hot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e\Desktop\Curriculos%20e%20planilhas\Curriculo%20Tiago%20Leandr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Curriculo Tiago Leandro</Template>
  <TotalTime>0</TotalTime>
  <Pages>2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Cristina boeno</dc:creator>
  <cp:lastModifiedBy>kelly Cristina boeno</cp:lastModifiedBy>
  <cp:revision>2</cp:revision>
  <cp:lastPrinted>2016-12-08T23:34:00Z</cp:lastPrinted>
  <dcterms:created xsi:type="dcterms:W3CDTF">2016-12-08T23:38:00Z</dcterms:created>
  <dcterms:modified xsi:type="dcterms:W3CDTF">2016-12-08T23:38:00Z</dcterms:modified>
</cp:coreProperties>
</file>