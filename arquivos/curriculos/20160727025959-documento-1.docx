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5D" w:rsidRDefault="00060154">
      <w:pPr>
        <w:pStyle w:val="Nome"/>
      </w:pPr>
      <w:r>
        <w:t>Elize Fabiane Hein Rodrigues</w:t>
      </w:r>
    </w:p>
    <w:p w:rsidR="005C155D" w:rsidRDefault="00110E91" w:rsidP="005C155D">
      <w:pPr>
        <w:pStyle w:val="InformaesdeContato"/>
        <w:rPr>
          <w:lang w:bidi="pt-BR"/>
        </w:rPr>
      </w:pPr>
      <w:r>
        <w:rPr>
          <w:lang w:bidi="pt-BR"/>
        </w:rPr>
        <w:t>Rua Santarém</w:t>
      </w:r>
    </w:p>
    <w:p w:rsidR="00110E91" w:rsidRDefault="00110E91" w:rsidP="005C155D">
      <w:pPr>
        <w:pStyle w:val="InformaesdeContato"/>
        <w:rPr>
          <w:lang w:bidi="pt-BR"/>
        </w:rPr>
      </w:pPr>
      <w:r>
        <w:rPr>
          <w:lang w:bidi="pt-BR"/>
        </w:rPr>
        <w:t>Bairro Nossa Senhora da paz</w:t>
      </w:r>
    </w:p>
    <w:p w:rsidR="009D44E7" w:rsidRDefault="00110E91" w:rsidP="00206CCE">
      <w:pPr>
        <w:pStyle w:val="InformaesdeContato"/>
      </w:pPr>
      <w:r>
        <w:rPr>
          <w:lang w:bidi="pt-BR"/>
        </w:rPr>
        <w:t xml:space="preserve">Balneário </w:t>
      </w:r>
      <w:r w:rsidR="00206CCE">
        <w:rPr>
          <w:lang w:bidi="pt-BR"/>
        </w:rPr>
        <w:t>Piçarras-SC</w:t>
      </w:r>
      <w:bookmarkStart w:id="0" w:name="_GoBack"/>
      <w:bookmarkEnd w:id="0"/>
    </w:p>
    <w:p w:rsidR="009D44E7" w:rsidRDefault="0056196A">
      <w:pPr>
        <w:pStyle w:val="Ttulo1"/>
      </w:pPr>
      <w:r>
        <w:rPr>
          <w:lang w:bidi="pt-BR"/>
        </w:rPr>
        <w:t>Educação</w:t>
      </w:r>
      <w:r w:rsidR="00CE2E33">
        <w:rPr>
          <w:lang w:bidi="pt-BR"/>
        </w:rPr>
        <w:t xml:space="preserve"> </w:t>
      </w:r>
      <w:r w:rsidR="00206CCE">
        <w:rPr>
          <w:lang w:bidi="pt-BR"/>
        </w:rPr>
        <w:t>- cursos</w:t>
      </w:r>
    </w:p>
    <w:p w:rsidR="009D44E7" w:rsidRDefault="00564BBE">
      <w:r>
        <w:t xml:space="preserve">Ensino médio </w:t>
      </w:r>
      <w:r w:rsidR="00D22187">
        <w:t>completo – SESI</w:t>
      </w:r>
    </w:p>
    <w:p w:rsidR="00D22187" w:rsidRDefault="00976F64">
      <w:r>
        <w:t>Desenho mecânico – SENAI</w:t>
      </w:r>
    </w:p>
    <w:p w:rsidR="00976F64" w:rsidRDefault="00203E88">
      <w:r>
        <w:t>Atendente com excelência – SENAI</w:t>
      </w:r>
    </w:p>
    <w:p w:rsidR="00203E88" w:rsidRDefault="00934E7F">
      <w:r>
        <w:t xml:space="preserve">Informática básica - </w:t>
      </w:r>
      <w:r w:rsidR="00B624D5">
        <w:t>SENAI</w:t>
      </w:r>
    </w:p>
    <w:p w:rsidR="009D44E7" w:rsidRDefault="00051A80">
      <w:pPr>
        <w:pStyle w:val="Ttulo1"/>
      </w:pPr>
      <w:r>
        <w:t>Experiência profissional</w:t>
      </w:r>
    </w:p>
    <w:p w:rsidR="009D44E7" w:rsidRDefault="00894511" w:rsidP="00894511">
      <w:pPr>
        <w:pStyle w:val="Commarcadores"/>
        <w:numPr>
          <w:ilvl w:val="0"/>
          <w:numId w:val="0"/>
        </w:numPr>
        <w:ind w:left="216"/>
      </w:pPr>
      <w:r>
        <w:t xml:space="preserve">Empresa de costura </w:t>
      </w:r>
      <w:r w:rsidR="007B58FF">
        <w:t xml:space="preserve">Ana Sueli </w:t>
      </w:r>
      <w:proofErr w:type="spellStart"/>
      <w:r w:rsidR="007B58FF">
        <w:t>Bohn</w:t>
      </w:r>
      <w:proofErr w:type="spellEnd"/>
      <w:r w:rsidR="007B58FF">
        <w:t xml:space="preserve"> </w:t>
      </w:r>
      <w:r w:rsidR="007C0431">
        <w:t>39106799949</w:t>
      </w:r>
    </w:p>
    <w:p w:rsidR="00CE2E33" w:rsidRDefault="00CE2E33" w:rsidP="00894511">
      <w:pPr>
        <w:pStyle w:val="Commarcadores"/>
        <w:numPr>
          <w:ilvl w:val="0"/>
          <w:numId w:val="0"/>
        </w:numPr>
        <w:ind w:left="216"/>
      </w:pPr>
      <w:r>
        <w:t>Fone: 88287810</w:t>
      </w:r>
    </w:p>
    <w:p w:rsidR="00CE2E33" w:rsidRDefault="00CE2E33" w:rsidP="00CE2E33">
      <w:pPr>
        <w:pStyle w:val="Commarcadores"/>
        <w:numPr>
          <w:ilvl w:val="0"/>
          <w:numId w:val="0"/>
        </w:numPr>
        <w:ind w:left="216" w:hanging="216"/>
      </w:pPr>
    </w:p>
    <w:sectPr w:rsidR="00CE2E33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418" w:rsidRDefault="007E6418">
      <w:r>
        <w:rPr>
          <w:lang w:bidi="pt-BR"/>
        </w:rPr>
        <w:separator/>
      </w:r>
    </w:p>
  </w:endnote>
  <w:endnote w:type="continuationSeparator" w:id="0">
    <w:p w:rsidR="007E6418" w:rsidRDefault="007E6418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418" w:rsidRDefault="007E6418">
      <w:r>
        <w:rPr>
          <w:lang w:bidi="pt-BR"/>
        </w:rPr>
        <w:separator/>
      </w:r>
    </w:p>
  </w:footnote>
  <w:footnote w:type="continuationSeparator" w:id="0">
    <w:p w:rsidR="007E6418" w:rsidRDefault="007E6418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D68160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">
              <v:shape id="Quadro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54"/>
    <w:rsid w:val="00051A80"/>
    <w:rsid w:val="00060154"/>
    <w:rsid w:val="00110E91"/>
    <w:rsid w:val="001E3869"/>
    <w:rsid w:val="00203E88"/>
    <w:rsid w:val="00206CCE"/>
    <w:rsid w:val="0056196A"/>
    <w:rsid w:val="00564BBE"/>
    <w:rsid w:val="005C155D"/>
    <w:rsid w:val="007A3020"/>
    <w:rsid w:val="007B58FF"/>
    <w:rsid w:val="007C0431"/>
    <w:rsid w:val="007E6418"/>
    <w:rsid w:val="00894511"/>
    <w:rsid w:val="00934E7F"/>
    <w:rsid w:val="00976F64"/>
    <w:rsid w:val="009D44E7"/>
    <w:rsid w:val="00B624D5"/>
    <w:rsid w:val="00CE2E33"/>
    <w:rsid w:val="00D2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1A957"/>
  <w15:chartTrackingRefBased/>
  <w15:docId w15:val="{9D8486A7-EBA9-CD4F-85BA-A5286343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D278448-9BE0-544C-85E5-A1DF0BB16702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159F-CFDA-7C4F-B233-82C8544D757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{6D278448-9BE0-544C-85E5-A1DF0BB16702}tf50002018.dotx</Template>
  <TotalTime>9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elizefabiane@gmail.com</dc:creator>
  <cp:keywords/>
  <dc:description/>
  <cp:lastModifiedBy>elizefabiane@gmail.com</cp:lastModifiedBy>
  <cp:revision>16</cp:revision>
  <dcterms:created xsi:type="dcterms:W3CDTF">2016-07-26T16:28:00Z</dcterms:created>
  <dcterms:modified xsi:type="dcterms:W3CDTF">2016-07-26T16:37:00Z</dcterms:modified>
</cp:coreProperties>
</file>