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E8774" w14:textId="77777777" w:rsidR="002039BD" w:rsidRPr="001638B8" w:rsidRDefault="002149FC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680" behindDoc="0" locked="0" layoutInCell="1" allowOverlap="1" wp14:anchorId="37FC24DA" wp14:editId="07777777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 w14:anchorId="24BC2555">
              <v:group id="Group 146" style="position:absolute;margin-left:529pt;margin-top:45.2pt;width:58.8pt;height:737.25pt;z-index:251655680;mso-wrap-distance-left:17.85pt;mso-position-horizontal-relative:page;mso-position-vertical-relative:page" coordsize="1996,16133" coordorigin="9540,45" o:spid="_x0000_s1026" w14:anchorId="29EB46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">
                <v:rect id="Rectangle 147" style="position:absolute;left:9857;top:45;width:1512;height:16114;visibility:visible;mso-wrap-style:square;v-text-anchor:top" o:spid="_x0000_s1027" fillcolor="#a5a5a5" stroked="f" strokecolor="#bfb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">
                  <v:fill type="gradient" color2="#777c84" angle="90" focus="100%" rotate="t"/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148" style="position:absolute;left:9540;top:45;width:0;height:16114;visibility:visible;mso-wrap-style:square" o:spid="_x0000_s1028" strokecolor="#b9bec7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"/>
                <v:shape id="AutoShape 149" style="position:absolute;left:11536;top:68;width:0;height:16110;visibility:visible;mso-wrap-style:square" o:spid="_x0000_s1029" strokecolor="#777c84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"/>
                <v:shape id="AutoShape 150" style="position:absolute;left:9768;top:45;width:0;height:16114;visibility:visible;mso-wrap-style:square" o:spid="_x0000_s1030" strokecolor="#c8cace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"/>
                <w10:wrap type="square" anchorx="page" anchory="page"/>
              </v:group>
            </w:pict>
          </mc:Fallback>
        </mc:AlternateContent>
      </w:r>
      <w:r w:rsidR="00797088">
        <w:rPr>
          <w:rFonts w:ascii="Verdana" w:hAnsi="Verdana"/>
          <w:sz w:val="40"/>
          <w:szCs w:val="40"/>
        </w:rPr>
        <w:t>Pedro Gimenes Carvalho de Sous</w:t>
      </w:r>
      <w:r w:rsidR="00BD5AA4">
        <w:rPr>
          <w:rFonts w:ascii="Verdana" w:hAnsi="Verdana"/>
          <w:sz w:val="40"/>
          <w:szCs w:val="40"/>
        </w:rPr>
        <w:t>a</w:t>
      </w:r>
    </w:p>
    <w:p w14:paraId="058C649A" w14:textId="7C770AA4" w:rsidR="001638B8" w:rsidRDefault="69D70327" w:rsidP="69D70327">
      <w:r w:rsidRPr="69D70327">
        <w:rPr>
          <w:rFonts w:ascii="Verdana" w:eastAsia="Verdana" w:hAnsi="Verdana" w:cs="Verdana"/>
        </w:rPr>
        <w:t xml:space="preserve">Brasileiro, </w:t>
      </w:r>
      <w:r w:rsidR="00815177">
        <w:rPr>
          <w:rFonts w:ascii="Verdana" w:eastAsia="Verdana" w:hAnsi="Verdana" w:cs="Verdana"/>
        </w:rPr>
        <w:t>Casado</w:t>
      </w:r>
      <w:bookmarkStart w:id="0" w:name="_GoBack"/>
      <w:bookmarkEnd w:id="0"/>
      <w:r w:rsidRPr="69D70327">
        <w:rPr>
          <w:rFonts w:ascii="Verdana" w:eastAsia="Verdana" w:hAnsi="Verdana" w:cs="Verdana"/>
        </w:rPr>
        <w:t>, 22 anos</w:t>
      </w:r>
      <w:r w:rsidR="00D81FC2">
        <w:br/>
      </w:r>
      <w:r w:rsidRPr="69D70327">
        <w:rPr>
          <w:rFonts w:ascii="Verdana" w:eastAsia="Verdana" w:hAnsi="Verdana" w:cs="Verdana"/>
        </w:rPr>
        <w:t xml:space="preserve">Rua Laura Araujo Mendonça ,205 </w:t>
      </w:r>
    </w:p>
    <w:p w14:paraId="2A72ED1C" w14:textId="079DD8D0" w:rsidR="001638B8" w:rsidRDefault="69D70327" w:rsidP="69D70327">
      <w:r w:rsidRPr="69D70327">
        <w:rPr>
          <w:rFonts w:ascii="Verdana" w:eastAsia="Verdana" w:hAnsi="Verdana" w:cs="Verdana"/>
        </w:rPr>
        <w:t>Jardim Milenium Araguari – Mg</w:t>
      </w:r>
      <w:r w:rsidR="00D81FC2">
        <w:br/>
      </w:r>
      <w:r w:rsidRPr="69D70327">
        <w:rPr>
          <w:rFonts w:ascii="Verdana" w:eastAsia="Verdana" w:hAnsi="Verdana" w:cs="Verdana"/>
        </w:rPr>
        <w:t>Telefone: 34-98872-3101</w:t>
      </w:r>
    </w:p>
    <w:p w14:paraId="16962017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04B8CCA7" w14:textId="77777777" w:rsidR="001638B8" w:rsidRDefault="002149F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E30595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 w14:anchorId="3DF97DC2">
              <v:shape id="AutoShape 160" style="position:absolute;margin-left:.3pt;margin-top:6.05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IS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HcF6judwL1MPCmbYnESz92jLH5oJGRWE1Exd/3l3IF3aEvq37hYQ3cQZt9/&#10;lhTuEIjgqnUqVWshoQ7o5EQ5j6Kwk0EFbM7m83gazzAq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b2bdLJXtLzkxpmBabbOV1fIvt8&#10;vLZh/fq9XP0G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Ax+9ISmwIAAHcFAAAOAAAAAAAAAAAAAAAAAC4CAABkcnMvZTJvRG9j&#10;LnhtbFBLAQItABQABgAIAAAAIQAluqAX2gAAAAYBAAAPAAAAAAAAAAAAAAAAAPUEAABkcnMvZG93&#10;bnJldi54bWxQSwUGAAAAAAQABADzAAAA/AUAAAAA&#10;" w14:anchorId="16027333">
                <w10:wrap anchorx="margin"/>
              </v:shape>
            </w:pict>
          </mc:Fallback>
        </mc:AlternateContent>
      </w:r>
    </w:p>
    <w:p w14:paraId="27BBCB50" w14:textId="4C590658" w:rsidR="001638B8" w:rsidRPr="00FA3990" w:rsidRDefault="69D70327" w:rsidP="00FA3990">
      <w:pPr>
        <w:rPr>
          <w:rFonts w:ascii="Verdana" w:hAnsi="Verdana"/>
        </w:rPr>
      </w:pPr>
      <w:r w:rsidRPr="69D70327">
        <w:rPr>
          <w:rFonts w:ascii="Verdana" w:eastAsia="Verdana" w:hAnsi="Verdana" w:cs="Verdana"/>
        </w:rPr>
        <w:t xml:space="preserve">Trabalhar como Soldador </w:t>
      </w:r>
    </w:p>
    <w:p w14:paraId="21FDB36C" w14:textId="77777777" w:rsidR="001638B8" w:rsidRDefault="001638B8" w:rsidP="001638B8">
      <w:pPr>
        <w:pStyle w:val="Seo"/>
        <w:rPr>
          <w:rFonts w:ascii="Verdana" w:hAnsi="Verdana"/>
        </w:rPr>
      </w:pPr>
    </w:p>
    <w:p w14:paraId="1A428E5C" w14:textId="77777777"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19459EF3" w14:textId="77777777" w:rsidR="001638B8" w:rsidRPr="002039BD" w:rsidRDefault="002149F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2DA446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 w14:anchorId="45B6204C">
              <v:shape id="AutoShape 164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w14:anchorId="1E7C2BFE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AC6C7F5" w14:textId="77777777" w:rsidR="001638B8" w:rsidRDefault="00BD5AA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Fundamental.</w:t>
      </w:r>
    </w:p>
    <w:p w14:paraId="2F7E8093" w14:textId="77777777" w:rsidR="00BD5AA4" w:rsidRDefault="00BD5AA4" w:rsidP="00B30D63">
      <w:pPr>
        <w:pStyle w:val="Seo"/>
        <w:rPr>
          <w:rFonts w:ascii="Verdana" w:hAnsi="Verdana"/>
        </w:rPr>
      </w:pPr>
    </w:p>
    <w:p w14:paraId="0DECE303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14:paraId="1502200A" w14:textId="77777777" w:rsidR="00B30D63" w:rsidRPr="002039BD" w:rsidRDefault="002149F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3634E0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 w14:anchorId="3A588891">
              <v:shape id="AutoShape 165" style="position:absolute;margin-left: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LAcbHmgIAAHcFAAAOAAAAAAAAAAAAAAAAAC4CAABkcnMvZTJvRG9j&#10;LnhtbFBLAQItABQABgAIAAAAIQCzSzRH2wAAAAYBAAAPAAAAAAAAAAAAAAAAAPQEAABkcnMvZG93&#10;bnJldi54bWxQSwUGAAAAAAQABADzAAAA/AUAAAAA&#10;" w14:anchorId="70C2CC22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7B18D16F" w14:textId="20FABB59" w:rsidR="00D81FC2" w:rsidRPr="00DD5A4B" w:rsidRDefault="69D70327" w:rsidP="69D70327">
      <w:pPr>
        <w:pStyle w:val="PargrafodaLista"/>
        <w:numPr>
          <w:ilvl w:val="0"/>
          <w:numId w:val="27"/>
        </w:numPr>
        <w:spacing w:after="120" w:line="240" w:lineRule="auto"/>
        <w:ind w:left="284"/>
        <w:rPr>
          <w:rFonts w:ascii="Verdana" w:eastAsia="Verdana" w:hAnsi="Verdana" w:cs="Verdana"/>
          <w:b/>
          <w:bCs/>
        </w:rPr>
      </w:pPr>
      <w:r w:rsidRPr="69D70327">
        <w:rPr>
          <w:rFonts w:ascii="Verdana" w:eastAsia="Verdana" w:hAnsi="Verdana" w:cs="Verdana"/>
          <w:b/>
          <w:bCs/>
        </w:rPr>
        <w:t>Setembro 2011 – Stembro2015– Geza Ltda</w:t>
      </w:r>
    </w:p>
    <w:p w14:paraId="7BB6FBA2" w14:textId="5490EFC6" w:rsidR="00D81FC2" w:rsidRPr="00DD5A4B" w:rsidRDefault="69D70327" w:rsidP="69D70327">
      <w:pPr>
        <w:pStyle w:val="PargrafodaLista"/>
        <w:numPr>
          <w:ilvl w:val="0"/>
          <w:numId w:val="27"/>
        </w:numPr>
        <w:spacing w:after="120" w:line="240" w:lineRule="auto"/>
        <w:ind w:left="284"/>
        <w:rPr>
          <w:rFonts w:ascii="Verdana" w:eastAsia="Verdana" w:hAnsi="Verdana" w:cs="Verdana"/>
        </w:rPr>
      </w:pPr>
      <w:r w:rsidRPr="69D70327">
        <w:rPr>
          <w:rFonts w:ascii="Verdana" w:eastAsia="Verdana" w:hAnsi="Verdana" w:cs="Verdana"/>
        </w:rPr>
        <w:t xml:space="preserve">Cargo: Soldador </w:t>
      </w:r>
      <w:r w:rsidR="00C3776B">
        <w:br/>
      </w:r>
      <w:r w:rsidRPr="69D70327">
        <w:rPr>
          <w:rFonts w:ascii="Verdana" w:eastAsia="Verdana" w:hAnsi="Verdana" w:cs="Verdana"/>
        </w:rPr>
        <w:t>Principais atividades: Soldas de argonio, TIG Mig.</w:t>
      </w:r>
    </w:p>
    <w:p w14:paraId="625B8A85" w14:textId="77777777" w:rsidR="00DD5A4B" w:rsidRPr="00D81FC2" w:rsidRDefault="00DD5A4B" w:rsidP="00DD5A4B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14:paraId="1186EA67" w14:textId="77777777" w:rsidR="00FA3990" w:rsidRDefault="00FA3990" w:rsidP="00FA3990">
      <w:pPr>
        <w:pStyle w:val="Seo"/>
        <w:rPr>
          <w:rFonts w:ascii="Verdana" w:hAnsi="Verdana"/>
        </w:rPr>
      </w:pPr>
    </w:p>
    <w:p w14:paraId="47E792F4" w14:textId="77777777"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1229A08D" w14:textId="77777777" w:rsidR="00DD5A4B" w:rsidRDefault="00DD5A4B" w:rsidP="00FA3990">
      <w:pPr>
        <w:pStyle w:val="Seo"/>
        <w:rPr>
          <w:rFonts w:ascii="Verdana" w:hAnsi="Verdana"/>
        </w:rPr>
      </w:pPr>
    </w:p>
    <w:p w14:paraId="647F2734" w14:textId="77777777" w:rsidR="00D81FC2" w:rsidRDefault="002149FC" w:rsidP="00BD5AA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BBF294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 w14:anchorId="50A9676C">
              <v:shape id="AutoShape 167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hw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Z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/7chwmgIAAHcFAAAOAAAAAAAAAAAAAAAAAC4CAABkcnMvZTJvRG9j&#10;LnhtbFBLAQItABQABgAIAAAAIQCzSzRH2wAAAAYBAAAPAAAAAAAAAAAAAAAAAPQEAABkcnMvZG93&#10;bnJldi54bWxQSwUGAAAAAAQABADzAAAA/AUAAAAA&#10;" w14:anchorId="3D95E298">
                <w10:wrap anchorx="margin"/>
              </v:shape>
            </w:pict>
          </mc:Fallback>
        </mc:AlternateContent>
      </w:r>
      <w:r w:rsidR="00DD5A4B">
        <w:rPr>
          <w:rFonts w:ascii="Verdana" w:hAnsi="Verdana"/>
        </w:rPr>
        <w:t>Informática básica</w:t>
      </w:r>
    </w:p>
    <w:p w14:paraId="30F70084" w14:textId="77777777"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6D6FF338" w14:textId="77777777" w:rsidR="009C3B99" w:rsidRDefault="009C3B99"/>
    <w:sectPr w:rsidR="009C3B99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1B111" w14:textId="77777777" w:rsidR="00AA2D6A" w:rsidRDefault="00AA2D6A">
      <w:r>
        <w:separator/>
      </w:r>
    </w:p>
  </w:endnote>
  <w:endnote w:type="continuationSeparator" w:id="0">
    <w:p w14:paraId="0A615A8A" w14:textId="77777777" w:rsidR="00AA2D6A" w:rsidRDefault="00AA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CDFC3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D5AA4">
      <w:rPr>
        <w:noProof/>
      </w:rPr>
      <w:t>2</w:t>
    </w:r>
    <w:r>
      <w:fldChar w:fldCharType="end"/>
    </w:r>
    <w:r w:rsidR="00163F2A">
      <w:t xml:space="preserve"> </w:t>
    </w:r>
    <w:r w:rsidR="002149FC" w:rsidRPr="009C3B99">
      <w:rPr>
        <w:noProof/>
        <w:lang w:eastAsia="pt-BR"/>
      </w:rPr>
      <mc:AlternateContent>
        <mc:Choice Requires="wps">
          <w:drawing>
            <wp:inline distT="0" distB="0" distL="0" distR="0" wp14:anchorId="50A9676C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 w14:anchorId="30F70084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44EA8B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16C09" w14:textId="77777777" w:rsidR="00AA2D6A" w:rsidRDefault="00AA2D6A">
      <w:r>
        <w:separator/>
      </w:r>
    </w:p>
  </w:footnote>
  <w:footnote w:type="continuationSeparator" w:id="0">
    <w:p w14:paraId="7EFB35F0" w14:textId="77777777" w:rsidR="00AA2D6A" w:rsidRDefault="00AA2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6EDEF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2149FC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F70084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 w14:anchorId="6D6FF338">
            <v:shapetype id="_x0000_t32" coordsize="21600,21600" o:oned="t" filled="f" o:spt="32" path="m,l21600,21600e" w14:anchorId="19F9892D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D6C68"/>
    <w:rsid w:val="001638B8"/>
    <w:rsid w:val="00163F2A"/>
    <w:rsid w:val="002039BD"/>
    <w:rsid w:val="002149FC"/>
    <w:rsid w:val="005657D9"/>
    <w:rsid w:val="005B5FD3"/>
    <w:rsid w:val="005E6BFC"/>
    <w:rsid w:val="00741D6E"/>
    <w:rsid w:val="00797088"/>
    <w:rsid w:val="007F68B0"/>
    <w:rsid w:val="00815177"/>
    <w:rsid w:val="009967CD"/>
    <w:rsid w:val="009C3B99"/>
    <w:rsid w:val="009E6DFF"/>
    <w:rsid w:val="00A17348"/>
    <w:rsid w:val="00A25CF8"/>
    <w:rsid w:val="00A6001E"/>
    <w:rsid w:val="00AA2D6A"/>
    <w:rsid w:val="00B30D63"/>
    <w:rsid w:val="00B501EE"/>
    <w:rsid w:val="00BD5AA4"/>
    <w:rsid w:val="00C3776B"/>
    <w:rsid w:val="00CA42AC"/>
    <w:rsid w:val="00CC21DB"/>
    <w:rsid w:val="00D81FC2"/>
    <w:rsid w:val="00DD5A4B"/>
    <w:rsid w:val="00F26226"/>
    <w:rsid w:val="00FA3990"/>
    <w:rsid w:val="00FE5188"/>
    <w:rsid w:val="69D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658A57B9"/>
  <w15:chartTrackingRefBased/>
  <w15:docId w15:val="{3AF1B43D-CAF5-42FA-941A-5A869BB3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[Nome Completo]</vt:lpstr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[Nome Completo]</dc:title>
  <dc:subject/>
  <dc:creator>Allan</dc:creator>
  <cp:keywords/>
  <cp:lastModifiedBy>SEG01</cp:lastModifiedBy>
  <cp:revision>2</cp:revision>
  <cp:lastPrinted>2011-05-19T16:59:00Z</cp:lastPrinted>
  <dcterms:created xsi:type="dcterms:W3CDTF">2016-02-01T12:22:00Z</dcterms:created>
  <dcterms:modified xsi:type="dcterms:W3CDTF">2016-02-01T12:22:00Z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