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3E28D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3810</wp:posOffset>
            </wp:positionV>
            <wp:extent cx="1028700" cy="1504950"/>
            <wp:effectExtent l="19050" t="0" r="0" b="0"/>
            <wp:wrapThrough wrapText="bothSides">
              <wp:wrapPolygon edited="0">
                <wp:start x="-400" y="0"/>
                <wp:lineTo x="-400" y="21327"/>
                <wp:lineTo x="21600" y="21327"/>
                <wp:lineTo x="21600" y="0"/>
                <wp:lineTo x="-400" y="0"/>
              </wp:wrapPolygon>
            </wp:wrapThrough>
            <wp:docPr id="4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9" cstate="print"/>
                    <a:srcRect t="51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04E">
        <w:rPr>
          <w:rFonts w:ascii="Verdana" w:hAnsi="Verdana"/>
          <w:sz w:val="40"/>
          <w:szCs w:val="40"/>
        </w:rPr>
        <w:t>Douglas Haubert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EE7B7F">
        <w:rPr>
          <w:rFonts w:ascii="Verdana" w:hAnsi="Verdana"/>
        </w:rPr>
        <w:t>3</w:t>
      </w:r>
      <w:r w:rsidR="00A95B57">
        <w:rPr>
          <w:rFonts w:ascii="Verdana" w:hAnsi="Verdana"/>
        </w:rPr>
        <w:t>3</w:t>
      </w:r>
      <w:r w:rsidRPr="001638B8">
        <w:rPr>
          <w:rFonts w:ascii="Verdana" w:hAnsi="Verdana"/>
        </w:rPr>
        <w:t xml:space="preserve"> anos</w:t>
      </w:r>
      <w:r w:rsidR="00310009">
        <w:rPr>
          <w:rFonts w:ascii="Verdana" w:hAnsi="Verdana"/>
        </w:rPr>
        <w:t xml:space="preserve">     Naturalidade: Carazinho/RS</w:t>
      </w:r>
      <w:r>
        <w:rPr>
          <w:rFonts w:ascii="Verdana" w:hAnsi="Verdana"/>
        </w:rPr>
        <w:br/>
      </w:r>
      <w:r w:rsidR="00023C3D">
        <w:rPr>
          <w:rFonts w:ascii="Verdana" w:hAnsi="Verdana"/>
        </w:rPr>
        <w:t xml:space="preserve">   Rua </w:t>
      </w:r>
      <w:r w:rsidR="00FB6E69">
        <w:rPr>
          <w:rFonts w:ascii="Verdana" w:hAnsi="Verdana"/>
        </w:rPr>
        <w:t>Henrique Max Bag</w:t>
      </w:r>
      <w:r w:rsidR="000049EF">
        <w:rPr>
          <w:rFonts w:ascii="Verdana" w:hAnsi="Verdana"/>
        </w:rPr>
        <w:t>g</w:t>
      </w:r>
      <w:r w:rsidR="00FB6E69">
        <w:rPr>
          <w:rFonts w:ascii="Verdana" w:hAnsi="Verdana"/>
        </w:rPr>
        <w:t>enstos</w:t>
      </w:r>
      <w:r w:rsidR="000049EF">
        <w:rPr>
          <w:rFonts w:ascii="Verdana" w:hAnsi="Verdana"/>
        </w:rPr>
        <w:t>s 69, Ap 902, Bairro Saguaç</w:t>
      </w:r>
      <w:r w:rsidR="00FB6E69">
        <w:rPr>
          <w:rFonts w:ascii="Verdana" w:hAnsi="Verdana"/>
        </w:rPr>
        <w:t>u</w:t>
      </w:r>
      <w:r>
        <w:rPr>
          <w:rFonts w:ascii="Verdana" w:hAnsi="Verdana"/>
        </w:rPr>
        <w:br/>
      </w:r>
      <w:r w:rsidR="000049EF">
        <w:rPr>
          <w:rFonts w:ascii="Verdana" w:hAnsi="Verdana"/>
        </w:rPr>
        <w:t xml:space="preserve">  Joinville</w:t>
      </w:r>
      <w:bookmarkStart w:id="0" w:name="_GoBack"/>
      <w:bookmarkEnd w:id="0"/>
      <w:r w:rsidR="0031641E">
        <w:rPr>
          <w:rFonts w:ascii="Verdana" w:hAnsi="Verdana"/>
        </w:rPr>
        <w:t>/</w:t>
      </w:r>
      <w:r w:rsidR="00FB6E69">
        <w:rPr>
          <w:rFonts w:ascii="Verdana" w:hAnsi="Verdana"/>
        </w:rPr>
        <w:t>SC</w:t>
      </w:r>
      <w:r w:rsidR="00F444FB">
        <w:rPr>
          <w:rFonts w:ascii="Verdana" w:hAnsi="Verdana"/>
        </w:rPr>
        <w:t xml:space="preserve">       </w:t>
      </w:r>
      <w:r w:rsidR="00FB6E69">
        <w:rPr>
          <w:rFonts w:ascii="Verdana" w:hAnsi="Verdana"/>
        </w:rPr>
        <w:t>CEP: 89221-350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A2083A">
        <w:rPr>
          <w:rFonts w:ascii="Verdana" w:hAnsi="Verdana"/>
        </w:rPr>
        <w:t>(5</w:t>
      </w:r>
      <w:r w:rsidR="00D038A6">
        <w:rPr>
          <w:rFonts w:ascii="Verdana" w:hAnsi="Verdana"/>
        </w:rPr>
        <w:t>4</w:t>
      </w:r>
      <w:r w:rsidR="00A2083A">
        <w:rPr>
          <w:rFonts w:ascii="Verdana" w:hAnsi="Verdana"/>
        </w:rPr>
        <w:t xml:space="preserve">) </w:t>
      </w:r>
      <w:r w:rsidR="00B6681B">
        <w:rPr>
          <w:rFonts w:ascii="Verdana" w:hAnsi="Verdana"/>
        </w:rPr>
        <w:t>9</w:t>
      </w:r>
      <w:r w:rsidR="00D038A6">
        <w:rPr>
          <w:rFonts w:ascii="Verdana" w:hAnsi="Verdana"/>
        </w:rPr>
        <w:t>9935-6339</w:t>
      </w:r>
      <w:r w:rsidR="005B5FD3">
        <w:rPr>
          <w:rFonts w:ascii="Verdana" w:hAnsi="Verdana"/>
        </w:rPr>
        <w:t>/ E-mail:</w:t>
      </w:r>
      <w:r w:rsidR="00A2083A">
        <w:rPr>
          <w:rFonts w:ascii="Verdana" w:hAnsi="Verdana"/>
        </w:rPr>
        <w:t xml:space="preserve"> douglashaubert@yahoo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200371" w:rsidRPr="005F2C99" w:rsidRDefault="00200371" w:rsidP="001638B8">
      <w:pPr>
        <w:rPr>
          <w:rFonts w:ascii="Verdana" w:hAnsi="Verdana"/>
          <w:u w:val="single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1569E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46.25pt;height:0;z-index:251655680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MjqQNCQCAAA+BAAADgAAAAAAAAAAAAAAAAAuAgAAZHJzL2Uyb0RvYy54bWxQ&#10;SwECLQAUAAYACAAAACEAJbqgF9oAAAAGAQAADwAAAAAAAAAAAAAAAAB+BAAAZHJzL2Rvd25yZXYu&#10;eG1sUEsFBgAAAAAEAAQA8wAAAIUFAAAAAA==&#10;" strokecolor="#b9bec7" strokeweight="1pt">
            <w10:wrap anchorx="margin"/>
          </v:shape>
        </w:pict>
      </w:r>
    </w:p>
    <w:p w:rsidR="001638B8" w:rsidRPr="00FA3990" w:rsidRDefault="006C2DCA" w:rsidP="00FA3990">
      <w:pPr>
        <w:rPr>
          <w:rFonts w:ascii="Verdana" w:hAnsi="Verdana"/>
        </w:rPr>
      </w:pPr>
      <w:r>
        <w:rPr>
          <w:rFonts w:ascii="Verdana" w:hAnsi="Verdana"/>
        </w:rPr>
        <w:t xml:space="preserve">Departamento Industrial, </w:t>
      </w:r>
      <w:r w:rsidR="005A7792">
        <w:rPr>
          <w:rFonts w:ascii="Verdana" w:hAnsi="Verdana"/>
        </w:rPr>
        <w:t>Gerenciamento, Construção e Montagem,</w:t>
      </w:r>
      <w:r>
        <w:rPr>
          <w:rFonts w:ascii="Verdana" w:hAnsi="Verdana"/>
        </w:rPr>
        <w:t xml:space="preserve"> Coordenação, </w:t>
      </w:r>
      <w:r w:rsidR="00B23912">
        <w:rPr>
          <w:rFonts w:ascii="Verdana" w:hAnsi="Verdana"/>
        </w:rPr>
        <w:t xml:space="preserve"> </w:t>
      </w:r>
      <w:r>
        <w:rPr>
          <w:rFonts w:ascii="Verdana" w:hAnsi="Verdana"/>
        </w:rPr>
        <w:t>Planejamento</w:t>
      </w:r>
      <w:r w:rsidR="00065733">
        <w:rPr>
          <w:rFonts w:ascii="Verdana" w:hAnsi="Verdana"/>
        </w:rPr>
        <w:t>,</w:t>
      </w:r>
      <w:r w:rsidR="00FB1215">
        <w:rPr>
          <w:rFonts w:ascii="Verdana" w:hAnsi="Verdana"/>
        </w:rPr>
        <w:t xml:space="preserve"> Engenharia Mecânica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1569E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4" o:spid="_x0000_s1030" type="#_x0000_t32" style="position:absolute;margin-left:.3pt;margin-top:10.7pt;width:446.25pt;height:0;z-index:251656704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Ddpx7s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6C2D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Engenharia Mecânica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UPF-Universidade d</w:t>
      </w:r>
      <w:r w:rsidR="00B63D68">
        <w:rPr>
          <w:rFonts w:ascii="Verdana" w:hAnsi="Verdana"/>
        </w:rPr>
        <w:t>e Passo Fundo</w:t>
      </w:r>
      <w:r w:rsidR="00546A95">
        <w:rPr>
          <w:rFonts w:ascii="Verdana" w:hAnsi="Verdana"/>
        </w:rPr>
        <w:t>/RS</w:t>
      </w:r>
      <w:r w:rsidR="00B63D68">
        <w:rPr>
          <w:rFonts w:ascii="Verdana" w:hAnsi="Verdana"/>
        </w:rPr>
        <w:t>;</w:t>
      </w:r>
    </w:p>
    <w:p w:rsidR="00C64BB9" w:rsidRPr="001638B8" w:rsidRDefault="00C64BB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Gestão Empresarial.  FGV-Fundação</w:t>
      </w:r>
      <w:r w:rsidR="00323CB1">
        <w:rPr>
          <w:rFonts w:ascii="Verdana" w:hAnsi="Verdana"/>
        </w:rPr>
        <w:t xml:space="preserve"> Getúlio Vargas</w:t>
      </w:r>
      <w:r w:rsidR="00125835">
        <w:rPr>
          <w:rFonts w:ascii="Verdana" w:hAnsi="Verdana"/>
        </w:rPr>
        <w:t xml:space="preserve">, conclusão </w:t>
      </w:r>
      <w:r w:rsidR="00F31462">
        <w:rPr>
          <w:rFonts w:ascii="Verdana" w:hAnsi="Verdana"/>
        </w:rPr>
        <w:t xml:space="preserve"> janeiro/2017</w:t>
      </w:r>
      <w:r w:rsidR="00323CB1">
        <w:rPr>
          <w:rFonts w:ascii="Verdana" w:hAnsi="Verdana"/>
        </w:rPr>
        <w:t>;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1569E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5" o:spid="_x0000_s1029" type="#_x0000_t32" style="position:absolute;margin-left:.3pt;margin-top:10.7pt;width:446.25pt;height:0;z-index:251657728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oy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b17oy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30749F" w:rsidRPr="00B33F16" w:rsidRDefault="000859D1" w:rsidP="0030749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Feverei</w:t>
      </w:r>
      <w:r w:rsidR="00631E94">
        <w:rPr>
          <w:rFonts w:ascii="Verdana" w:hAnsi="Verdana"/>
          <w:b/>
        </w:rPr>
        <w:t>ro/2015-Outubro/2016</w:t>
      </w:r>
      <w:r w:rsidR="000A5F03">
        <w:rPr>
          <w:rFonts w:ascii="Verdana" w:hAnsi="Verdana"/>
          <w:b/>
        </w:rPr>
        <w:t xml:space="preserve"> –</w:t>
      </w:r>
      <w:r w:rsidR="00843BD1">
        <w:rPr>
          <w:rFonts w:ascii="Verdana" w:hAnsi="Verdana"/>
          <w:b/>
        </w:rPr>
        <w:t>Danica</w:t>
      </w:r>
      <w:r w:rsidR="0030749F">
        <w:rPr>
          <w:rFonts w:ascii="Verdana" w:hAnsi="Verdana"/>
          <w:b/>
        </w:rPr>
        <w:t>Zipc</w:t>
      </w:r>
      <w:r w:rsidR="00111D55">
        <w:rPr>
          <w:rFonts w:ascii="Verdana" w:hAnsi="Verdana"/>
          <w:b/>
        </w:rPr>
        <w:t>o S</w:t>
      </w:r>
      <w:r w:rsidR="007F32FE">
        <w:rPr>
          <w:rFonts w:ascii="Verdana" w:hAnsi="Verdana"/>
          <w:b/>
        </w:rPr>
        <w:t>istemas Construtivos – Joinville/SC</w:t>
      </w:r>
    </w:p>
    <w:p w:rsidR="0030749F" w:rsidRDefault="00F61D3E" w:rsidP="00F61D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Gestor de Obras</w:t>
      </w:r>
    </w:p>
    <w:p w:rsidR="0030749F" w:rsidRDefault="003D06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812C8E">
        <w:rPr>
          <w:rFonts w:ascii="Verdana" w:hAnsi="Verdana"/>
        </w:rPr>
        <w:t>responder pela a administração de obras sob</w:t>
      </w:r>
      <w:r w:rsidR="00323CB1">
        <w:rPr>
          <w:rFonts w:ascii="Verdana" w:hAnsi="Verdana"/>
        </w:rPr>
        <w:t>re minha</w:t>
      </w:r>
      <w:r w:rsidR="00812C8E">
        <w:rPr>
          <w:rFonts w:ascii="Verdana" w:hAnsi="Verdana"/>
        </w:rPr>
        <w:t xml:space="preserve"> responsabilidade</w:t>
      </w:r>
      <w:r w:rsidR="00F76AED">
        <w:rPr>
          <w:rFonts w:ascii="Verdana" w:hAnsi="Verdana"/>
        </w:rPr>
        <w:t>,</w:t>
      </w:r>
      <w:r w:rsidR="00323CB1">
        <w:rPr>
          <w:rFonts w:ascii="Verdana" w:hAnsi="Verdana"/>
        </w:rPr>
        <w:t xml:space="preserve"> desde mobilização de equip</w:t>
      </w:r>
      <w:r w:rsidR="00F76AED">
        <w:rPr>
          <w:rFonts w:ascii="Verdana" w:hAnsi="Verdana"/>
        </w:rPr>
        <w:t>e até a entrega técnica da obra</w:t>
      </w:r>
      <w:r w:rsidR="00323CB1">
        <w:rPr>
          <w:rFonts w:ascii="Verdana" w:hAnsi="Verdana"/>
        </w:rPr>
        <w:t xml:space="preserve"> junto ao cliente</w:t>
      </w:r>
      <w:r w:rsidR="00812C8E">
        <w:rPr>
          <w:rFonts w:ascii="Verdana" w:hAnsi="Verdana"/>
        </w:rPr>
        <w:t>, atuação em canteiro de obras, acompanhamento de cronograma e monitoramento de prazos, atendimento a cliente</w:t>
      </w:r>
      <w:r w:rsidR="00B23912">
        <w:rPr>
          <w:rFonts w:ascii="Verdana" w:hAnsi="Verdana"/>
        </w:rPr>
        <w:t>. O</w:t>
      </w:r>
      <w:r w:rsidR="00812C8E">
        <w:rPr>
          <w:rFonts w:ascii="Verdana" w:hAnsi="Verdana"/>
        </w:rPr>
        <w:t>timização de recursos, equipamentos, frentes de trabalho, segurança, buscando a satisfação do cliente e resultado da empresa. Manter clientes informados sobre a evolução e execução, reuniões de acompanha</w:t>
      </w:r>
      <w:r w:rsidR="00323CB1">
        <w:rPr>
          <w:rFonts w:ascii="Verdana" w:hAnsi="Verdana"/>
        </w:rPr>
        <w:t>mento e programação de produção.</w:t>
      </w:r>
      <w:r w:rsidR="00812C8E">
        <w:rPr>
          <w:rFonts w:ascii="Verdana" w:hAnsi="Verdana"/>
        </w:rPr>
        <w:t xml:space="preserve"> </w:t>
      </w:r>
      <w:r w:rsidR="000859D1">
        <w:rPr>
          <w:rFonts w:ascii="Verdana" w:hAnsi="Verdana"/>
        </w:rPr>
        <w:t>Interface entres as demais áreas da empresa.</w:t>
      </w:r>
      <w:r w:rsidR="00D508A3">
        <w:rPr>
          <w:rFonts w:ascii="Verdana" w:hAnsi="Verdana"/>
        </w:rPr>
        <w:t xml:space="preserve"> Efetuar medições físico/financeiras junto a empreit</w:t>
      </w:r>
      <w:r w:rsidR="006E4A38">
        <w:rPr>
          <w:rFonts w:ascii="Verdana" w:hAnsi="Verdana"/>
        </w:rPr>
        <w:t>ei</w:t>
      </w:r>
      <w:r w:rsidR="00D508A3">
        <w:rPr>
          <w:rFonts w:ascii="Verdana" w:hAnsi="Verdana"/>
        </w:rPr>
        <w:t>ras e cliente, c</w:t>
      </w:r>
      <w:r w:rsidR="00812C8E">
        <w:rPr>
          <w:rFonts w:ascii="Verdana" w:hAnsi="Verdana"/>
        </w:rPr>
        <w:t>um</w:t>
      </w:r>
      <w:r w:rsidR="005164D5">
        <w:rPr>
          <w:rFonts w:ascii="Verdana" w:hAnsi="Verdana"/>
        </w:rPr>
        <w:t>prir cronograma e verba orçamentária prevista.</w:t>
      </w:r>
      <w:r w:rsidR="006D5E30">
        <w:rPr>
          <w:rFonts w:ascii="Verdana" w:hAnsi="Verdana"/>
        </w:rPr>
        <w:t xml:space="preserve"> Atuação</w:t>
      </w:r>
      <w:r w:rsidR="00721D59">
        <w:rPr>
          <w:rFonts w:ascii="Verdana" w:hAnsi="Verdana"/>
        </w:rPr>
        <w:t xml:space="preserve"> nas regiões nordeste e sudeste, abaixo segue participação em algumas obras:</w:t>
      </w:r>
    </w:p>
    <w:p w:rsidR="00721D59" w:rsidRDefault="00721D5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-Shopping Camará (Camaragibe/PE): sendo 22.000m²</w:t>
      </w:r>
      <w:r w:rsidR="002F09FF">
        <w:rPr>
          <w:rFonts w:ascii="Verdana" w:hAnsi="Verdana"/>
        </w:rPr>
        <w:t xml:space="preserve"> de área em</w:t>
      </w:r>
      <w:r>
        <w:rPr>
          <w:rFonts w:ascii="Verdana" w:hAnsi="Verdana"/>
        </w:rPr>
        <w:t xml:space="preserve"> estrutura metálica  e telhas  de cobertura e 15.000m² em fechamento lateral com estrutura metálica e painel termoacústico de revestimento.</w:t>
      </w:r>
    </w:p>
    <w:p w:rsidR="00721D59" w:rsidRDefault="00721D5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-Shopping Camaçari (Camaçari/BA): 14.000m² de fech</w:t>
      </w:r>
      <w:r w:rsidR="002F09FF">
        <w:rPr>
          <w:rFonts w:ascii="Verdana" w:hAnsi="Verdana"/>
        </w:rPr>
        <w:t>amento lateral em revestimento com</w:t>
      </w:r>
      <w:r>
        <w:rPr>
          <w:rFonts w:ascii="Verdana" w:hAnsi="Verdana"/>
        </w:rPr>
        <w:t xml:space="preserve"> painel termoacústico.</w:t>
      </w:r>
    </w:p>
    <w:p w:rsidR="00721D59" w:rsidRDefault="00721D5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-CD Correios (Sa</w:t>
      </w:r>
      <w:r w:rsidR="002F09FF">
        <w:rPr>
          <w:rFonts w:ascii="Verdana" w:hAnsi="Verdana"/>
        </w:rPr>
        <w:t>lvador/BA): 21</w:t>
      </w:r>
      <w:r>
        <w:rPr>
          <w:rFonts w:ascii="Verdana" w:hAnsi="Verdana"/>
        </w:rPr>
        <w:t>.000m² de área em estrutura metálica e telhas de cobertura.</w:t>
      </w:r>
    </w:p>
    <w:p w:rsidR="00721D59" w:rsidRDefault="00721D5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-TLog Logística (Camaçari/BA): 25.000m² de área em estrutra metálica e telhas de </w:t>
      </w:r>
      <w:r w:rsidR="00F756E6">
        <w:rPr>
          <w:rFonts w:ascii="Verdana" w:hAnsi="Verdana"/>
        </w:rPr>
        <w:t>c</w:t>
      </w:r>
      <w:r>
        <w:rPr>
          <w:rFonts w:ascii="Verdana" w:hAnsi="Verdana"/>
        </w:rPr>
        <w:t>obertura e 11.000m² em fech</w:t>
      </w:r>
      <w:r w:rsidR="002F09FF">
        <w:rPr>
          <w:rFonts w:ascii="Verdana" w:hAnsi="Verdana"/>
        </w:rPr>
        <w:t xml:space="preserve">amento lateral com estrutura </w:t>
      </w:r>
      <w:r>
        <w:rPr>
          <w:rFonts w:ascii="Verdana" w:hAnsi="Verdana"/>
        </w:rPr>
        <w:t xml:space="preserve"> e telhas metálica.</w:t>
      </w:r>
    </w:p>
    <w:p w:rsidR="00721D59" w:rsidRDefault="00721D5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-MJA Logística (Salvador/BA): 18.000m² de área em estrutura metálica e telhas de cobertura e </w:t>
      </w:r>
      <w:r w:rsidR="002F09FF">
        <w:rPr>
          <w:rFonts w:ascii="Verdana" w:hAnsi="Verdana"/>
        </w:rPr>
        <w:t>6000.m² em fechamento lateral com estrutura e telhas metálicas.</w:t>
      </w:r>
    </w:p>
    <w:p w:rsidR="002F09FF" w:rsidRDefault="002F09FF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-CD Cacau Show (Itapevi/SP): 4.000m² de fechamento lateral com estrutura metálica e revestimento em painel termoacústico.</w:t>
      </w:r>
    </w:p>
    <w:p w:rsidR="002F09FF" w:rsidRPr="0030749F" w:rsidRDefault="002F09FF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30749F" w:rsidRPr="0030749F" w:rsidRDefault="0030749F" w:rsidP="0030749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3F16" w:rsidRPr="00B33F16" w:rsidRDefault="00B33F16" w:rsidP="00B33F1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lastRenderedPageBreak/>
        <w:t>Abril/2013</w:t>
      </w:r>
      <w:r w:rsidR="00614875">
        <w:rPr>
          <w:rFonts w:ascii="Verdana" w:hAnsi="Verdana"/>
          <w:b/>
        </w:rPr>
        <w:t>-Julho/2014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SH Estruturas Metálicas</w:t>
      </w:r>
      <w:r w:rsidR="00FB1215">
        <w:rPr>
          <w:rFonts w:ascii="Verdana" w:hAnsi="Verdana"/>
          <w:b/>
        </w:rPr>
        <w:t xml:space="preserve"> – Novo Hamburgo/RS</w:t>
      </w:r>
    </w:p>
    <w:p w:rsidR="00B33F16" w:rsidRDefault="00233549" w:rsidP="00B33F1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64BB9">
        <w:rPr>
          <w:rFonts w:ascii="Verdana" w:hAnsi="Verdana"/>
        </w:rPr>
        <w:t>Cargo: Coordenador Industrial</w:t>
      </w:r>
    </w:p>
    <w:p w:rsidR="00E3213A" w:rsidRPr="00C64BB9" w:rsidRDefault="00E3213A" w:rsidP="00E3213A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FB1215">
        <w:rPr>
          <w:rFonts w:ascii="Verdana" w:hAnsi="Verdana"/>
        </w:rPr>
        <w:t>Principais atividades: coordenação/supervisão na indústria, atuação em gargalos,</w:t>
      </w:r>
      <w:r>
        <w:rPr>
          <w:rFonts w:ascii="Verdana" w:hAnsi="Verdana"/>
        </w:rPr>
        <w:t xml:space="preserve"> chão de fábrica,desenvolvimento de mão de obra local e contratação de mão de obra qualificada, </w:t>
      </w:r>
      <w:r w:rsidRPr="00FB1215">
        <w:rPr>
          <w:rFonts w:ascii="Verdana" w:hAnsi="Verdana"/>
        </w:rPr>
        <w:t xml:space="preserve">planejamento e alinhamento das metas, desenvolvimento de dispositivos, layout industrial, desenvolvimento de equipamentos junto a fornecedores visando a ampliação da indústria, </w:t>
      </w:r>
      <w:r>
        <w:rPr>
          <w:rFonts w:ascii="Verdana" w:hAnsi="Verdana"/>
        </w:rPr>
        <w:t xml:space="preserve">implantação e gestão de indicadores gerenciais, </w:t>
      </w:r>
      <w:r w:rsidRPr="00FB1215">
        <w:rPr>
          <w:rFonts w:ascii="Verdana" w:hAnsi="Verdana"/>
        </w:rPr>
        <w:t>reportando-se ao sócio-diretor da empresa.</w:t>
      </w:r>
    </w:p>
    <w:p w:rsidR="00B63D68" w:rsidRPr="002039BD" w:rsidRDefault="00B63D68" w:rsidP="00B30D63">
      <w:pPr>
        <w:pStyle w:val="Seo"/>
        <w:rPr>
          <w:rFonts w:ascii="Verdana" w:hAnsi="Verdana"/>
        </w:rPr>
      </w:pPr>
    </w:p>
    <w:p w:rsidR="00B63D68" w:rsidRPr="00B63D68" w:rsidRDefault="005939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Outubro/2005</w:t>
      </w:r>
      <w:r w:rsidR="00E44489">
        <w:rPr>
          <w:rFonts w:ascii="Verdana" w:hAnsi="Verdana"/>
          <w:b/>
        </w:rPr>
        <w:t>-</w:t>
      </w:r>
      <w:r w:rsidR="00B63D68">
        <w:rPr>
          <w:rFonts w:ascii="Verdana" w:hAnsi="Verdana"/>
          <w:b/>
        </w:rPr>
        <w:t>Março/</w:t>
      </w:r>
      <w:r w:rsidR="00E44489">
        <w:rPr>
          <w:rFonts w:ascii="Verdana" w:hAnsi="Verdana"/>
          <w:b/>
        </w:rPr>
        <w:t>2013</w:t>
      </w:r>
      <w:r w:rsidR="005657D9" w:rsidRPr="005657D9">
        <w:rPr>
          <w:rFonts w:ascii="Verdana" w:hAnsi="Verdana"/>
          <w:b/>
        </w:rPr>
        <w:t xml:space="preserve"> – </w:t>
      </w:r>
      <w:r w:rsidR="00FB1215">
        <w:rPr>
          <w:rFonts w:ascii="Verdana" w:hAnsi="Verdana"/>
          <w:b/>
        </w:rPr>
        <w:t>Metasa S/A Indústria Metalúrgica – Marau/RS</w:t>
      </w:r>
    </w:p>
    <w:p w:rsidR="00557B3A" w:rsidRDefault="006C2DCA" w:rsidP="00B63D6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Analista de Terceirização Industrial</w:t>
      </w:r>
      <w:r w:rsidR="005939EF">
        <w:rPr>
          <w:rFonts w:ascii="Verdana" w:hAnsi="Verdana"/>
        </w:rPr>
        <w:t xml:space="preserve"> (2011-2013)</w:t>
      </w:r>
      <w:r w:rsidR="005657D9">
        <w:rPr>
          <w:rFonts w:ascii="Verdana" w:hAnsi="Verdana"/>
        </w:rPr>
        <w:t xml:space="preserve">. </w:t>
      </w:r>
    </w:p>
    <w:p w:rsidR="0037628B" w:rsidRDefault="00E444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37628B">
        <w:rPr>
          <w:rFonts w:ascii="Verdana" w:hAnsi="Verdana"/>
        </w:rPr>
        <w:t>desenvolver e gerir fornecedores industriais no que tange a industrialização/fabricação do produto (estrutura metálica),</w:t>
      </w:r>
      <w:r>
        <w:rPr>
          <w:rFonts w:ascii="Verdana" w:hAnsi="Verdana"/>
        </w:rPr>
        <w:t xml:space="preserve">qualificação de fornecedores, </w:t>
      </w:r>
      <w:r w:rsidR="006C2DCA">
        <w:rPr>
          <w:rFonts w:ascii="Verdana" w:hAnsi="Verdana"/>
        </w:rPr>
        <w:t xml:space="preserve"> planejamento, comercial</w:t>
      </w:r>
      <w:r w:rsidR="005657D9">
        <w:rPr>
          <w:rFonts w:ascii="Verdana" w:hAnsi="Verdana"/>
        </w:rPr>
        <w:t xml:space="preserve">, </w:t>
      </w:r>
      <w:r w:rsidR="006C2DCA">
        <w:rPr>
          <w:rFonts w:ascii="Verdana" w:hAnsi="Verdana"/>
        </w:rPr>
        <w:t>monitoramento e acompanhamento</w:t>
      </w:r>
      <w:r w:rsidR="00BE630E">
        <w:rPr>
          <w:rFonts w:ascii="Verdana" w:hAnsi="Verdana"/>
        </w:rPr>
        <w:t xml:space="preserve"> de produção</w:t>
      </w:r>
      <w:r w:rsidR="006C2DCA">
        <w:rPr>
          <w:rFonts w:ascii="Verdana" w:hAnsi="Verdana"/>
        </w:rPr>
        <w:t>,</w:t>
      </w:r>
      <w:r w:rsidR="00A2083A">
        <w:rPr>
          <w:rFonts w:ascii="Verdana" w:hAnsi="Verdana"/>
        </w:rPr>
        <w:t xml:space="preserve"> responder por prazos, </w:t>
      </w:r>
      <w:r w:rsidR="007661A8">
        <w:rPr>
          <w:rFonts w:ascii="Verdana" w:hAnsi="Verdana"/>
        </w:rPr>
        <w:t xml:space="preserve"> qualidade</w:t>
      </w:r>
      <w:r w:rsidR="0037628B">
        <w:rPr>
          <w:rFonts w:ascii="Verdana" w:hAnsi="Verdana"/>
        </w:rPr>
        <w:t>.</w:t>
      </w:r>
    </w:p>
    <w:p w:rsidR="00B30D63" w:rsidRDefault="0037628B" w:rsidP="000859D1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Gestão de uma carteira de fornecedores aproximadamente 20 empresas, totalizando um quadro médio de 300 colaboradores diretos, volume m</w:t>
      </w:r>
      <w:r w:rsidR="00831721">
        <w:rPr>
          <w:rFonts w:ascii="Verdana" w:hAnsi="Verdana"/>
        </w:rPr>
        <w:t xml:space="preserve">édio de produção de 500ton/mês, </w:t>
      </w:r>
      <w:r w:rsidR="00175020">
        <w:rPr>
          <w:rFonts w:ascii="Verdana" w:hAnsi="Verdana"/>
        </w:rPr>
        <w:t>gestão de verba orçamentária</w:t>
      </w:r>
      <w:r>
        <w:rPr>
          <w:rFonts w:ascii="Verdana" w:hAnsi="Verdana"/>
        </w:rPr>
        <w:t xml:space="preserve"> mensal de 2MM/mês.</w:t>
      </w:r>
    </w:p>
    <w:p w:rsidR="00557B3A" w:rsidRDefault="006C2DC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557B3A">
        <w:rPr>
          <w:rFonts w:ascii="Verdana" w:hAnsi="Verdana"/>
        </w:rPr>
        <w:br/>
        <w:t>Cargo: Analista de Planejamento</w:t>
      </w:r>
      <w:r w:rsidR="005939EF">
        <w:rPr>
          <w:rFonts w:ascii="Verdana" w:hAnsi="Verdana"/>
        </w:rPr>
        <w:t xml:space="preserve"> (2007-2010)</w:t>
      </w:r>
    </w:p>
    <w:p w:rsidR="00A2083A" w:rsidRPr="00557B3A" w:rsidRDefault="005657D9" w:rsidP="005939EF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557B3A">
        <w:rPr>
          <w:rFonts w:ascii="Verdana" w:hAnsi="Verdana"/>
        </w:rPr>
        <w:t>Principais ativid</w:t>
      </w:r>
      <w:r w:rsidR="006C2DCA" w:rsidRPr="00557B3A">
        <w:rPr>
          <w:rFonts w:ascii="Verdana" w:hAnsi="Verdana"/>
        </w:rPr>
        <w:t>ades: planejamento e controle de produção</w:t>
      </w:r>
      <w:r w:rsidRPr="00557B3A">
        <w:rPr>
          <w:rFonts w:ascii="Verdana" w:hAnsi="Verdana"/>
        </w:rPr>
        <w:t xml:space="preserve">, </w:t>
      </w:r>
      <w:r w:rsidR="00557B3A" w:rsidRPr="00557B3A">
        <w:rPr>
          <w:rFonts w:ascii="Verdana" w:hAnsi="Verdana"/>
        </w:rPr>
        <w:t>interface entre cliente</w:t>
      </w:r>
      <w:r w:rsidR="00E44489">
        <w:rPr>
          <w:rFonts w:ascii="Verdana" w:hAnsi="Verdana"/>
        </w:rPr>
        <w:t>/departamento de contratos</w:t>
      </w:r>
      <w:r w:rsidR="00557B3A" w:rsidRPr="00557B3A">
        <w:rPr>
          <w:rFonts w:ascii="Verdana" w:hAnsi="Verdana"/>
        </w:rPr>
        <w:t>, indústria, áreas de apoio, a</w:t>
      </w:r>
      <w:r w:rsidR="00E44489">
        <w:rPr>
          <w:rFonts w:ascii="Verdana" w:hAnsi="Verdana"/>
        </w:rPr>
        <w:t>nálise crítica de projeto em conjunto com</w:t>
      </w:r>
      <w:r w:rsidR="00557B3A" w:rsidRPr="00557B3A">
        <w:rPr>
          <w:rFonts w:ascii="Verdana" w:hAnsi="Verdana"/>
        </w:rPr>
        <w:t>engenharia</w:t>
      </w:r>
      <w:r w:rsidR="00E44489">
        <w:rPr>
          <w:rFonts w:ascii="Verdana" w:hAnsi="Verdana"/>
        </w:rPr>
        <w:t>, participação na concepção dos projetos/obras junto a cliente visando a otimização do mesmo tanto visando cliente como a empresa, tendo em vista otimização de prazos, processos, custos, produtividade.</w:t>
      </w:r>
      <w:r w:rsidR="0030749F">
        <w:rPr>
          <w:rFonts w:ascii="Verdana" w:hAnsi="Verdana"/>
        </w:rPr>
        <w:t xml:space="preserve"> Participação de implantação de sistema integrado ERP, sendo um dos usuários chave no estudo e implantação na área industrial.</w:t>
      </w:r>
    </w:p>
    <w:p w:rsidR="00557B3A" w:rsidRDefault="00557B3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>Cargo: Técnico de processos</w:t>
      </w:r>
      <w:r w:rsidR="005939EF">
        <w:rPr>
          <w:rFonts w:ascii="Verdana" w:hAnsi="Verdana"/>
        </w:rPr>
        <w:t xml:space="preserve"> (2006-2007)</w:t>
      </w:r>
      <w:r>
        <w:rPr>
          <w:rFonts w:ascii="Verdana" w:hAnsi="Verdana"/>
        </w:rPr>
        <w:t>.</w:t>
      </w:r>
    </w:p>
    <w:p w:rsidR="00434BE2" w:rsidRDefault="00557B3A" w:rsidP="005939EF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suporte a indústria, modificações de layout industrial, desenvolvimento de novos equipamentos/dispo</w:t>
      </w:r>
      <w:r w:rsidR="00434BE2">
        <w:rPr>
          <w:rFonts w:ascii="Verdana" w:hAnsi="Verdana"/>
        </w:rPr>
        <w:t>sitivos, melhorias de processos, prestando suporte a produção visando produtividade, participação do processo de expansão da planta industrial, passando de um volume médio produtivo de 1.200 para 2.200 ton/mês.</w:t>
      </w:r>
    </w:p>
    <w:p w:rsidR="00557B3A" w:rsidRDefault="00557B3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>Cargo: Auxiliar de Materiais</w:t>
      </w:r>
      <w:r w:rsidR="005939EF">
        <w:rPr>
          <w:rFonts w:ascii="Verdana" w:hAnsi="Verdana"/>
        </w:rPr>
        <w:t xml:space="preserve"> (2005-2006)</w:t>
      </w:r>
      <w:r>
        <w:rPr>
          <w:rFonts w:ascii="Verdana" w:hAnsi="Verdana"/>
        </w:rPr>
        <w:t>.</w:t>
      </w:r>
    </w:p>
    <w:p w:rsidR="00557B3A" w:rsidRPr="00557B3A" w:rsidRDefault="00557B3A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recebimento de matéria prima (acondicionamento, qualidade,conferência física) lançamentos fiscais, alimentação e baixas de estoque, responder pela acuracidade de estoque, auxílio em inventário.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BE630E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1997</w:t>
      </w:r>
      <w:r w:rsidR="00557B3A">
        <w:rPr>
          <w:rFonts w:ascii="Verdana" w:hAnsi="Verdana"/>
          <w:b/>
        </w:rPr>
        <w:t>-200</w:t>
      </w:r>
      <w:r>
        <w:rPr>
          <w:rFonts w:ascii="Verdana" w:hAnsi="Verdana"/>
          <w:b/>
        </w:rPr>
        <w:t>4</w:t>
      </w:r>
      <w:r w:rsidR="00557B3A">
        <w:rPr>
          <w:rFonts w:ascii="Verdana" w:hAnsi="Verdana"/>
        </w:rPr>
        <w:t xml:space="preserve"> – </w:t>
      </w:r>
      <w:r w:rsidR="00557B3A">
        <w:rPr>
          <w:rFonts w:ascii="Verdana" w:hAnsi="Verdana"/>
          <w:b/>
        </w:rPr>
        <w:t>Rodoviária Carazinhense Ltda.</w:t>
      </w:r>
      <w:r w:rsidR="00FB1215">
        <w:rPr>
          <w:rFonts w:ascii="Verdana" w:hAnsi="Verdana"/>
          <w:b/>
        </w:rPr>
        <w:t xml:space="preserve"> – Carazinho/RS</w:t>
      </w:r>
      <w:r w:rsidR="00557B3A">
        <w:rPr>
          <w:rFonts w:ascii="Verdana" w:hAnsi="Verdana"/>
        </w:rPr>
        <w:br/>
        <w:t>Cargo: Emissor de Passagens</w:t>
      </w:r>
      <w:r w:rsidR="00C23691">
        <w:rPr>
          <w:rFonts w:ascii="Verdana" w:hAnsi="Verdana"/>
        </w:rPr>
        <w:t>/Caixa</w:t>
      </w:r>
      <w:r w:rsidR="00557B3A">
        <w:rPr>
          <w:rFonts w:ascii="Verdana" w:hAnsi="Verdana"/>
        </w:rPr>
        <w:t>.</w:t>
      </w:r>
    </w:p>
    <w:p w:rsidR="00E321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ao público, informações, vendas de passagens rodoviárias e despacho/recebimento de encomendas.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125835" w:rsidRDefault="00125835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qualificações e atividades complementares</w:t>
      </w:r>
    </w:p>
    <w:p w:rsidR="00B30D63" w:rsidRDefault="001569E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6" o:spid="_x0000_s1028" type="#_x0000_t32" style="position:absolute;margin-left:.3pt;margin-top:10.7pt;width:446.25pt;height:0;z-index:251658752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1y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9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K4STXI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0E45EA" w:rsidRPr="000E45EA" w:rsidRDefault="000E45EA" w:rsidP="000E45EA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•</w:t>
      </w:r>
      <w:r w:rsidR="005256A9">
        <w:rPr>
          <w:rFonts w:ascii="Verdana" w:hAnsi="Verdana"/>
        </w:rPr>
        <w:t xml:space="preserve"> </w:t>
      </w:r>
      <w:r w:rsidRPr="000E45EA">
        <w:rPr>
          <w:rFonts w:ascii="Verdana" w:hAnsi="Verdana"/>
        </w:rPr>
        <w:t xml:space="preserve">Atuação em indústria de grande e médio porte, sendo nas áreas de suprimentos/materiais, engenharia de processos, planejamento e controle da produção, gestão e desenvolvimento de fornecedores industriais, chão </w:t>
      </w:r>
      <w:r w:rsidR="005256A9">
        <w:rPr>
          <w:rFonts w:ascii="Verdana" w:hAnsi="Verdana"/>
        </w:rPr>
        <w:t>de fábrica, atuação em gargalos, construção e montagem (canteiro de obras).</w:t>
      </w:r>
    </w:p>
    <w:p w:rsidR="000E45EA" w:rsidRPr="000E45EA" w:rsidRDefault="000E45EA" w:rsidP="000E45EA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•</w:t>
      </w:r>
      <w:r w:rsidR="005256A9">
        <w:rPr>
          <w:rFonts w:ascii="Verdana" w:hAnsi="Verdana"/>
        </w:rPr>
        <w:t xml:space="preserve"> </w:t>
      </w:r>
      <w:r w:rsidRPr="000E45EA">
        <w:rPr>
          <w:rFonts w:ascii="Verdana" w:hAnsi="Verdana"/>
        </w:rPr>
        <w:t>Conhecimento e atuação em indústria metalúrgica, processos de fabricação (corte, conformação, montagem/caldeiraria, solda, jato de granalha, pintura, expedição), análise crítica de projeto junto a engenharia, concepção, adaptação e melhorias para posterior detalhamento do projeto e envio a fabricação.</w:t>
      </w:r>
    </w:p>
    <w:p w:rsidR="00E44489" w:rsidRDefault="00727B09" w:rsidP="000E45E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Participação em </w:t>
      </w:r>
      <w:r w:rsidR="00E44489">
        <w:rPr>
          <w:rFonts w:ascii="Verdana" w:hAnsi="Verdana"/>
        </w:rPr>
        <w:t>projetos do segmento de est</w:t>
      </w:r>
      <w:r w:rsidR="00BD7EC0">
        <w:rPr>
          <w:rFonts w:ascii="Verdana" w:hAnsi="Verdana"/>
        </w:rPr>
        <w:t>ruturas metálicas, n</w:t>
      </w:r>
      <w:r w:rsidR="001D7B4C">
        <w:rPr>
          <w:rFonts w:ascii="Verdana" w:hAnsi="Verdana"/>
        </w:rPr>
        <w:t>o</w:t>
      </w:r>
      <w:r w:rsidR="00E44489">
        <w:rPr>
          <w:rFonts w:ascii="Verdana" w:hAnsi="Verdana"/>
        </w:rPr>
        <w:t xml:space="preserve"> segmento de mineração</w:t>
      </w:r>
      <w:r w:rsidR="00B964D4">
        <w:rPr>
          <w:rFonts w:ascii="Verdana" w:hAnsi="Verdana"/>
        </w:rPr>
        <w:t>, construção naval</w:t>
      </w:r>
      <w:r w:rsidR="00E44489">
        <w:rPr>
          <w:rFonts w:ascii="Verdana" w:hAnsi="Verdana"/>
        </w:rPr>
        <w:t>,</w:t>
      </w:r>
      <w:r w:rsidR="001244C9">
        <w:rPr>
          <w:rFonts w:ascii="Verdana" w:hAnsi="Verdana"/>
        </w:rPr>
        <w:t xml:space="preserve"> papel e celulose,</w:t>
      </w:r>
      <w:r w:rsidR="00E44489">
        <w:rPr>
          <w:rFonts w:ascii="Verdana" w:hAnsi="Verdana"/>
        </w:rPr>
        <w:t>edifícios de processos, in</w:t>
      </w:r>
      <w:r w:rsidR="00F71448">
        <w:rPr>
          <w:rFonts w:ascii="Verdana" w:hAnsi="Verdana"/>
        </w:rPr>
        <w:t>f</w:t>
      </w:r>
      <w:r w:rsidR="00E44489">
        <w:rPr>
          <w:rFonts w:ascii="Verdana" w:hAnsi="Verdana"/>
        </w:rPr>
        <w:t>raestrutura.</w:t>
      </w:r>
    </w:p>
    <w:p w:rsidR="00B30D63" w:rsidRDefault="00A2083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Cursos de liderança, motivação, gestão de equipe.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foco no cliente, atendimento, resultado.</w:t>
      </w:r>
    </w:p>
    <w:p w:rsidR="005A7792" w:rsidRPr="00A73F45" w:rsidRDefault="00327ADC" w:rsidP="005A779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73F45">
        <w:rPr>
          <w:rFonts w:ascii="Verdana" w:hAnsi="Verdana"/>
        </w:rPr>
        <w:t>Informática (Pacotte Office, Auto Cad).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1569E3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7" o:spid="_x0000_s1027" type="#_x0000_t32" style="position:absolute;margin-left:.3pt;margin-top:10.7pt;width:446.25pt;height:0;z-index:251659776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327ADC">
        <w:rPr>
          <w:rFonts w:ascii="Verdana" w:hAnsi="Verdana"/>
        </w:rPr>
        <w:t>para mudança de cidade</w:t>
      </w:r>
      <w:r w:rsidR="003D0689">
        <w:rPr>
          <w:rFonts w:ascii="Verdana" w:hAnsi="Verdana"/>
        </w:rPr>
        <w:t>, v</w:t>
      </w:r>
      <w:r w:rsidR="00376E2F">
        <w:rPr>
          <w:rFonts w:ascii="Verdana" w:hAnsi="Verdana"/>
        </w:rPr>
        <w:t>i</w:t>
      </w:r>
      <w:r w:rsidR="003D0689">
        <w:rPr>
          <w:rFonts w:ascii="Verdana" w:hAnsi="Verdana"/>
        </w:rPr>
        <w:t>a</w:t>
      </w:r>
      <w:r w:rsidR="00376E2F">
        <w:rPr>
          <w:rFonts w:ascii="Verdana" w:hAnsi="Verdana"/>
        </w:rPr>
        <w:t>gens, mobilidade</w:t>
      </w:r>
      <w:r w:rsidR="00327ADC">
        <w:rPr>
          <w:rFonts w:ascii="Verdana" w:hAnsi="Verdana"/>
        </w:rPr>
        <w:t>.</w:t>
      </w:r>
    </w:p>
    <w:p w:rsidR="009C3B99" w:rsidRDefault="009C3B99"/>
    <w:sectPr w:rsidR="009C3B99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9E3" w:rsidRDefault="001569E3">
      <w:r>
        <w:separator/>
      </w:r>
    </w:p>
  </w:endnote>
  <w:endnote w:type="continuationSeparator" w:id="0">
    <w:p w:rsidR="001569E3" w:rsidRDefault="0015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C11D08" w:rsidP="009967CD">
    <w:pPr>
      <w:pStyle w:val="Rodap"/>
      <w:jc w:val="right"/>
    </w:pPr>
    <w:r>
      <w:fldChar w:fldCharType="begin"/>
    </w:r>
    <w:r w:rsidR="006F15AA">
      <w:instrText xml:space="preserve"> PAGE </w:instrText>
    </w:r>
    <w:r>
      <w:fldChar w:fldCharType="separate"/>
    </w:r>
    <w:r w:rsidR="000049EF">
      <w:rPr>
        <w:noProof/>
      </w:rPr>
      <w:t>3</w:t>
    </w:r>
    <w:r>
      <w:rPr>
        <w:noProof/>
      </w:rPr>
      <w:fldChar w:fldCharType="end"/>
    </w:r>
    <w:r w:rsidR="001569E3">
      <w:rPr>
        <w:noProof/>
        <w:lang w:eastAsia="pt-BR"/>
      </w:rPr>
    </w:r>
    <w:r w:rsidR="001569E3">
      <w:rPr>
        <w:noProof/>
        <w:lang w:eastAsia="pt-BR"/>
      </w:rPr>
      <w:pict>
        <v:oval id="Oval 6" o:spid="_x0000_s2051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9E3" w:rsidRDefault="001569E3">
      <w:r>
        <w:separator/>
      </w:r>
    </w:p>
  </w:footnote>
  <w:footnote w:type="continuationSeparator" w:id="0">
    <w:p w:rsidR="001569E3" w:rsidRDefault="0015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569E3" w:rsidP="009967CD">
    <w:pPr>
      <w:pStyle w:val="Cabealho"/>
      <w:jc w:val="right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50" type="#_x0000_t32" style="position:absolute;left:0;text-align:left;margin-left:578pt;margin-top:-7.9pt;width:0;height:857.15pt;z-index:251657216;visibility:visible;mso-height-percent:1020;mso-wrap-distance-left:3.17497mm;mso-wrap-distance-right:3.17497mm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00240"/>
    <w:rsid w:val="000049EF"/>
    <w:rsid w:val="00011782"/>
    <w:rsid w:val="000224C3"/>
    <w:rsid w:val="0002261C"/>
    <w:rsid w:val="00023C3D"/>
    <w:rsid w:val="0002401A"/>
    <w:rsid w:val="00030B69"/>
    <w:rsid w:val="000312C3"/>
    <w:rsid w:val="000327A4"/>
    <w:rsid w:val="0003585A"/>
    <w:rsid w:val="0003595D"/>
    <w:rsid w:val="00035C47"/>
    <w:rsid w:val="00046A3B"/>
    <w:rsid w:val="000518E6"/>
    <w:rsid w:val="00055561"/>
    <w:rsid w:val="0006133E"/>
    <w:rsid w:val="00064B63"/>
    <w:rsid w:val="00065733"/>
    <w:rsid w:val="00066570"/>
    <w:rsid w:val="00066FDB"/>
    <w:rsid w:val="00067B4B"/>
    <w:rsid w:val="000837ED"/>
    <w:rsid w:val="0008474A"/>
    <w:rsid w:val="000859D1"/>
    <w:rsid w:val="00096DBD"/>
    <w:rsid w:val="000A2850"/>
    <w:rsid w:val="000A5F03"/>
    <w:rsid w:val="000B30C2"/>
    <w:rsid w:val="000B7D59"/>
    <w:rsid w:val="000D190B"/>
    <w:rsid w:val="000D4BCF"/>
    <w:rsid w:val="000D50D9"/>
    <w:rsid w:val="000E45EA"/>
    <w:rsid w:val="000F19E7"/>
    <w:rsid w:val="00111D55"/>
    <w:rsid w:val="00116FBF"/>
    <w:rsid w:val="00123049"/>
    <w:rsid w:val="001240F3"/>
    <w:rsid w:val="001244C9"/>
    <w:rsid w:val="00125835"/>
    <w:rsid w:val="00142340"/>
    <w:rsid w:val="00142FCA"/>
    <w:rsid w:val="001569E3"/>
    <w:rsid w:val="001638B8"/>
    <w:rsid w:val="00163F2A"/>
    <w:rsid w:val="001742C3"/>
    <w:rsid w:val="00175020"/>
    <w:rsid w:val="00182642"/>
    <w:rsid w:val="001914CA"/>
    <w:rsid w:val="001A52C8"/>
    <w:rsid w:val="001D5625"/>
    <w:rsid w:val="001D7B4C"/>
    <w:rsid w:val="001E54EE"/>
    <w:rsid w:val="001E7B4D"/>
    <w:rsid w:val="00200371"/>
    <w:rsid w:val="0020070D"/>
    <w:rsid w:val="002039BD"/>
    <w:rsid w:val="0020596C"/>
    <w:rsid w:val="00223A7A"/>
    <w:rsid w:val="0022425F"/>
    <w:rsid w:val="0022761C"/>
    <w:rsid w:val="00233549"/>
    <w:rsid w:val="0023367F"/>
    <w:rsid w:val="00293D07"/>
    <w:rsid w:val="002B35E6"/>
    <w:rsid w:val="002C0065"/>
    <w:rsid w:val="002C5BB0"/>
    <w:rsid w:val="002C7B9B"/>
    <w:rsid w:val="002D2B41"/>
    <w:rsid w:val="002E6D0B"/>
    <w:rsid w:val="002F09FF"/>
    <w:rsid w:val="002F0A86"/>
    <w:rsid w:val="0030749F"/>
    <w:rsid w:val="00310009"/>
    <w:rsid w:val="003142F1"/>
    <w:rsid w:val="003163A3"/>
    <w:rsid w:val="0031641E"/>
    <w:rsid w:val="00317BEB"/>
    <w:rsid w:val="00323CB1"/>
    <w:rsid w:val="00327ADC"/>
    <w:rsid w:val="00331DBC"/>
    <w:rsid w:val="00331E84"/>
    <w:rsid w:val="00334F04"/>
    <w:rsid w:val="0034431D"/>
    <w:rsid w:val="0034470A"/>
    <w:rsid w:val="0037628B"/>
    <w:rsid w:val="00376E2F"/>
    <w:rsid w:val="00377E21"/>
    <w:rsid w:val="00393C9F"/>
    <w:rsid w:val="00395BDA"/>
    <w:rsid w:val="003A6231"/>
    <w:rsid w:val="003C2BD2"/>
    <w:rsid w:val="003D0689"/>
    <w:rsid w:val="003D3E7E"/>
    <w:rsid w:val="003E28DE"/>
    <w:rsid w:val="003E4CE1"/>
    <w:rsid w:val="003F33FB"/>
    <w:rsid w:val="0040091C"/>
    <w:rsid w:val="00402AB2"/>
    <w:rsid w:val="00407DA4"/>
    <w:rsid w:val="00422769"/>
    <w:rsid w:val="00426C8A"/>
    <w:rsid w:val="00427390"/>
    <w:rsid w:val="00434BE2"/>
    <w:rsid w:val="004403EC"/>
    <w:rsid w:val="00441D7B"/>
    <w:rsid w:val="004805F2"/>
    <w:rsid w:val="00482AB2"/>
    <w:rsid w:val="00493FEB"/>
    <w:rsid w:val="0049485C"/>
    <w:rsid w:val="004D2188"/>
    <w:rsid w:val="004D42CE"/>
    <w:rsid w:val="004E3A51"/>
    <w:rsid w:val="004F526C"/>
    <w:rsid w:val="004F7394"/>
    <w:rsid w:val="00502743"/>
    <w:rsid w:val="005164D5"/>
    <w:rsid w:val="005256A9"/>
    <w:rsid w:val="00535087"/>
    <w:rsid w:val="005426FD"/>
    <w:rsid w:val="00542DF6"/>
    <w:rsid w:val="00546A95"/>
    <w:rsid w:val="00554454"/>
    <w:rsid w:val="00557B3A"/>
    <w:rsid w:val="005657D9"/>
    <w:rsid w:val="00571580"/>
    <w:rsid w:val="005874D1"/>
    <w:rsid w:val="005939EF"/>
    <w:rsid w:val="00597815"/>
    <w:rsid w:val="005A1492"/>
    <w:rsid w:val="005A7792"/>
    <w:rsid w:val="005B5FD3"/>
    <w:rsid w:val="005B6DF4"/>
    <w:rsid w:val="005E6BFC"/>
    <w:rsid w:val="005F2C99"/>
    <w:rsid w:val="00603C96"/>
    <w:rsid w:val="00611AEB"/>
    <w:rsid w:val="00614875"/>
    <w:rsid w:val="00631E94"/>
    <w:rsid w:val="00665D36"/>
    <w:rsid w:val="00672175"/>
    <w:rsid w:val="006734CC"/>
    <w:rsid w:val="00674239"/>
    <w:rsid w:val="00675ABA"/>
    <w:rsid w:val="00681AB8"/>
    <w:rsid w:val="0069568D"/>
    <w:rsid w:val="006A21D6"/>
    <w:rsid w:val="006A2893"/>
    <w:rsid w:val="006B23A1"/>
    <w:rsid w:val="006B665D"/>
    <w:rsid w:val="006C03F0"/>
    <w:rsid w:val="006C2DCA"/>
    <w:rsid w:val="006D201A"/>
    <w:rsid w:val="006D5E30"/>
    <w:rsid w:val="006E2181"/>
    <w:rsid w:val="006E4A38"/>
    <w:rsid w:val="006F15AA"/>
    <w:rsid w:val="006F53E5"/>
    <w:rsid w:val="00701131"/>
    <w:rsid w:val="007030C3"/>
    <w:rsid w:val="00721D59"/>
    <w:rsid w:val="00727B09"/>
    <w:rsid w:val="007304BC"/>
    <w:rsid w:val="00732E3A"/>
    <w:rsid w:val="00741D6E"/>
    <w:rsid w:val="007467F2"/>
    <w:rsid w:val="00747518"/>
    <w:rsid w:val="007507CE"/>
    <w:rsid w:val="0075107A"/>
    <w:rsid w:val="00754448"/>
    <w:rsid w:val="0075692E"/>
    <w:rsid w:val="007579EB"/>
    <w:rsid w:val="007661A8"/>
    <w:rsid w:val="007665CE"/>
    <w:rsid w:val="00772E65"/>
    <w:rsid w:val="00792F0E"/>
    <w:rsid w:val="007C05C7"/>
    <w:rsid w:val="007C1673"/>
    <w:rsid w:val="007D303E"/>
    <w:rsid w:val="007E32D4"/>
    <w:rsid w:val="007E484A"/>
    <w:rsid w:val="007F32FE"/>
    <w:rsid w:val="007F37A7"/>
    <w:rsid w:val="007F46D8"/>
    <w:rsid w:val="00803B88"/>
    <w:rsid w:val="00807C8A"/>
    <w:rsid w:val="00812C8E"/>
    <w:rsid w:val="00817282"/>
    <w:rsid w:val="00822B74"/>
    <w:rsid w:val="00830A2F"/>
    <w:rsid w:val="00831721"/>
    <w:rsid w:val="00834ABC"/>
    <w:rsid w:val="00836510"/>
    <w:rsid w:val="00841FA8"/>
    <w:rsid w:val="00843BD1"/>
    <w:rsid w:val="00852FE9"/>
    <w:rsid w:val="00853868"/>
    <w:rsid w:val="008622C0"/>
    <w:rsid w:val="00865194"/>
    <w:rsid w:val="00885FD8"/>
    <w:rsid w:val="0088633C"/>
    <w:rsid w:val="00886EB5"/>
    <w:rsid w:val="008A67AD"/>
    <w:rsid w:val="008C6606"/>
    <w:rsid w:val="008E2DAB"/>
    <w:rsid w:val="008F1AF3"/>
    <w:rsid w:val="00923B3D"/>
    <w:rsid w:val="00936088"/>
    <w:rsid w:val="009373F7"/>
    <w:rsid w:val="0094412A"/>
    <w:rsid w:val="0094774E"/>
    <w:rsid w:val="00950D47"/>
    <w:rsid w:val="00951D96"/>
    <w:rsid w:val="00953E1C"/>
    <w:rsid w:val="00954F5F"/>
    <w:rsid w:val="00957DE7"/>
    <w:rsid w:val="00961B42"/>
    <w:rsid w:val="00962B2B"/>
    <w:rsid w:val="00965B0A"/>
    <w:rsid w:val="00970A9E"/>
    <w:rsid w:val="0097224D"/>
    <w:rsid w:val="00972425"/>
    <w:rsid w:val="00976BA1"/>
    <w:rsid w:val="00984849"/>
    <w:rsid w:val="009967CD"/>
    <w:rsid w:val="00997571"/>
    <w:rsid w:val="009C3B99"/>
    <w:rsid w:val="009D1C3A"/>
    <w:rsid w:val="009D2953"/>
    <w:rsid w:val="009E11B9"/>
    <w:rsid w:val="009E3841"/>
    <w:rsid w:val="009E5F8E"/>
    <w:rsid w:val="00A149C1"/>
    <w:rsid w:val="00A17348"/>
    <w:rsid w:val="00A2083A"/>
    <w:rsid w:val="00A25CF8"/>
    <w:rsid w:val="00A6207A"/>
    <w:rsid w:val="00A71E37"/>
    <w:rsid w:val="00A72BA6"/>
    <w:rsid w:val="00A73F45"/>
    <w:rsid w:val="00A77A53"/>
    <w:rsid w:val="00A84E00"/>
    <w:rsid w:val="00A85E4F"/>
    <w:rsid w:val="00A949C6"/>
    <w:rsid w:val="00A95B57"/>
    <w:rsid w:val="00AD33F0"/>
    <w:rsid w:val="00B02672"/>
    <w:rsid w:val="00B034FC"/>
    <w:rsid w:val="00B03AB0"/>
    <w:rsid w:val="00B23912"/>
    <w:rsid w:val="00B30D63"/>
    <w:rsid w:val="00B33F16"/>
    <w:rsid w:val="00B501EE"/>
    <w:rsid w:val="00B55F8C"/>
    <w:rsid w:val="00B57754"/>
    <w:rsid w:val="00B612DE"/>
    <w:rsid w:val="00B635BB"/>
    <w:rsid w:val="00B63D68"/>
    <w:rsid w:val="00B6681B"/>
    <w:rsid w:val="00B752EE"/>
    <w:rsid w:val="00B91949"/>
    <w:rsid w:val="00B964D4"/>
    <w:rsid w:val="00BA4042"/>
    <w:rsid w:val="00BD29CF"/>
    <w:rsid w:val="00BD29E3"/>
    <w:rsid w:val="00BD67E7"/>
    <w:rsid w:val="00BD7EC0"/>
    <w:rsid w:val="00BE630E"/>
    <w:rsid w:val="00C11D08"/>
    <w:rsid w:val="00C23691"/>
    <w:rsid w:val="00C40495"/>
    <w:rsid w:val="00C41259"/>
    <w:rsid w:val="00C41C19"/>
    <w:rsid w:val="00C441C6"/>
    <w:rsid w:val="00C64BB9"/>
    <w:rsid w:val="00C709C5"/>
    <w:rsid w:val="00C94944"/>
    <w:rsid w:val="00CB1636"/>
    <w:rsid w:val="00CC21DB"/>
    <w:rsid w:val="00CD6BFA"/>
    <w:rsid w:val="00CF45D7"/>
    <w:rsid w:val="00D038A6"/>
    <w:rsid w:val="00D266C7"/>
    <w:rsid w:val="00D4004E"/>
    <w:rsid w:val="00D508A3"/>
    <w:rsid w:val="00D730C2"/>
    <w:rsid w:val="00D7743F"/>
    <w:rsid w:val="00D94407"/>
    <w:rsid w:val="00D94482"/>
    <w:rsid w:val="00DA2C50"/>
    <w:rsid w:val="00DB579C"/>
    <w:rsid w:val="00DC330F"/>
    <w:rsid w:val="00DD0C34"/>
    <w:rsid w:val="00DE23FF"/>
    <w:rsid w:val="00DE2BFA"/>
    <w:rsid w:val="00DF37BC"/>
    <w:rsid w:val="00E05F99"/>
    <w:rsid w:val="00E06BF6"/>
    <w:rsid w:val="00E1057E"/>
    <w:rsid w:val="00E32121"/>
    <w:rsid w:val="00E3213A"/>
    <w:rsid w:val="00E37245"/>
    <w:rsid w:val="00E40E5D"/>
    <w:rsid w:val="00E44489"/>
    <w:rsid w:val="00E6320F"/>
    <w:rsid w:val="00E65DCB"/>
    <w:rsid w:val="00E673B7"/>
    <w:rsid w:val="00E716D6"/>
    <w:rsid w:val="00E86ABF"/>
    <w:rsid w:val="00E95328"/>
    <w:rsid w:val="00EA1E81"/>
    <w:rsid w:val="00EC6AB1"/>
    <w:rsid w:val="00ED5020"/>
    <w:rsid w:val="00EE2CB4"/>
    <w:rsid w:val="00EE7B7F"/>
    <w:rsid w:val="00EF17B6"/>
    <w:rsid w:val="00F02B8E"/>
    <w:rsid w:val="00F07D52"/>
    <w:rsid w:val="00F26226"/>
    <w:rsid w:val="00F2714D"/>
    <w:rsid w:val="00F31462"/>
    <w:rsid w:val="00F3574A"/>
    <w:rsid w:val="00F374FA"/>
    <w:rsid w:val="00F4409C"/>
    <w:rsid w:val="00F444FB"/>
    <w:rsid w:val="00F61D3E"/>
    <w:rsid w:val="00F71448"/>
    <w:rsid w:val="00F75200"/>
    <w:rsid w:val="00F756E6"/>
    <w:rsid w:val="00F76AED"/>
    <w:rsid w:val="00F86764"/>
    <w:rsid w:val="00F9660F"/>
    <w:rsid w:val="00FA3990"/>
    <w:rsid w:val="00FA5C70"/>
    <w:rsid w:val="00FB1215"/>
    <w:rsid w:val="00FB6E69"/>
    <w:rsid w:val="00FC5D3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5"/>
        <o:r id="V:Rule2" type="connector" idref="#AutoShape 160"/>
        <o:r id="V:Rule3" type="connector" idref="#AutoShape 167"/>
        <o:r id="V:Rule4" type="connector" idref="#AutoShape 164"/>
        <o:r id="V:Rule5" type="connector" idref="#AutoShape 166"/>
      </o:rules>
    </o:shapelayout>
  </w:shapeDefaults>
  <w:doNotEmbedSmartTags/>
  <w:decimalSymbol w:val=","/>
  <w:listSeparator w:val=";"/>
  <w15:docId w15:val="{F143D079-B922-4D86-8280-3EE41505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ABC11A6-D339-422F-B5D1-214119AD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138</TotalTime>
  <Pages>3</Pages>
  <Words>917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Douglas</cp:lastModifiedBy>
  <cp:revision>104</cp:revision>
  <cp:lastPrinted>2012-06-27T02:07:00Z</cp:lastPrinted>
  <dcterms:created xsi:type="dcterms:W3CDTF">2015-05-06T11:21:00Z</dcterms:created>
  <dcterms:modified xsi:type="dcterms:W3CDTF">2017-03-21T18:50:00Z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