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7A4E1" w14:textId="54754471" w:rsidR="00F11D59" w:rsidRDefault="009C059B" w:rsidP="003E4BFC">
      <w:pPr>
        <w:pStyle w:val="Nome"/>
        <w:jc w:val="center"/>
      </w:pPr>
      <w:r>
        <w:t>currículum vitae</w:t>
      </w:r>
    </w:p>
    <w:p w14:paraId="760CDAC3" w14:textId="17CAB498" w:rsidR="00674BAA" w:rsidRDefault="00674BAA" w:rsidP="003E4BFC">
      <w:pPr>
        <w:pStyle w:val="Nome"/>
        <w:jc w:val="center"/>
      </w:pPr>
      <w:r>
        <w:t>marcelo porto da silva</w:t>
      </w:r>
    </w:p>
    <w:p w14:paraId="061EA8B8" w14:textId="77777777" w:rsidR="00674BAA" w:rsidRDefault="00674BAA">
      <w:pPr>
        <w:pStyle w:val="Nome"/>
      </w:pPr>
    </w:p>
    <w:p w14:paraId="27918101" w14:textId="2340A60C" w:rsidR="00195876" w:rsidRDefault="00195876" w:rsidP="00FD4BA6">
      <w:pPr>
        <w:pStyle w:val="Nome"/>
        <w:numPr>
          <w:ilvl w:val="0"/>
          <w:numId w:val="15"/>
        </w:numPr>
      </w:pPr>
      <w:r>
        <w:t>d</w:t>
      </w:r>
      <w:r w:rsidR="0058373E">
        <w:t>ados pessoai</w:t>
      </w:r>
      <w:r>
        <w:t>s:</w:t>
      </w:r>
    </w:p>
    <w:p w14:paraId="30A93D2D" w14:textId="11CFF380" w:rsidR="00FA1917" w:rsidRPr="008B5B47" w:rsidRDefault="00674BAA" w:rsidP="00FD4BA6">
      <w:pPr>
        <w:pStyle w:val="Nome"/>
        <w:numPr>
          <w:ilvl w:val="0"/>
          <w:numId w:val="15"/>
        </w:numPr>
      </w:pPr>
      <w:r>
        <w:t>Data de nascimento:</w:t>
      </w:r>
      <w:r w:rsidR="00FA1917">
        <w:t>27/03/1995</w:t>
      </w:r>
    </w:p>
    <w:p w14:paraId="1397ABBF" w14:textId="00312C02" w:rsidR="00905888" w:rsidRDefault="00905888" w:rsidP="004B684E">
      <w:pPr>
        <w:pStyle w:val="Nome"/>
        <w:numPr>
          <w:ilvl w:val="0"/>
          <w:numId w:val="15"/>
        </w:numPr>
      </w:pPr>
      <w:r>
        <w:t>Endereço:Umbelino alberto lessa</w:t>
      </w:r>
    </w:p>
    <w:p w14:paraId="34035DC5" w14:textId="222EE7BD" w:rsidR="00905888" w:rsidRDefault="008E057F" w:rsidP="004B684E">
      <w:pPr>
        <w:pStyle w:val="Nome"/>
        <w:numPr>
          <w:ilvl w:val="0"/>
          <w:numId w:val="15"/>
        </w:numPr>
      </w:pPr>
      <w:r>
        <w:t>Telefone:</w:t>
      </w:r>
      <w:r w:rsidR="00016BD6">
        <w:t>473398-</w:t>
      </w:r>
      <w:r w:rsidR="00C06D2B">
        <w:t>3985 celular:</w:t>
      </w:r>
      <w:r w:rsidR="00016BD6">
        <w:t>991936231</w:t>
      </w:r>
    </w:p>
    <w:p w14:paraId="301EA1B8" w14:textId="2EBB4921" w:rsidR="00C06D2B" w:rsidRDefault="00C06D2B" w:rsidP="004B684E">
      <w:pPr>
        <w:pStyle w:val="Nome"/>
        <w:numPr>
          <w:ilvl w:val="0"/>
          <w:numId w:val="16"/>
        </w:numPr>
      </w:pPr>
      <w:r>
        <w:t>Cep:88385000</w:t>
      </w:r>
      <w:r w:rsidR="004B15B5">
        <w:t xml:space="preserve">   cnh-a-b</w:t>
      </w:r>
    </w:p>
    <w:p w14:paraId="09DA992B" w14:textId="6814F4D0" w:rsidR="0034009F" w:rsidRPr="0034009F" w:rsidRDefault="00C06D2B" w:rsidP="004B684E">
      <w:pPr>
        <w:pStyle w:val="Nome"/>
        <w:numPr>
          <w:ilvl w:val="0"/>
          <w:numId w:val="16"/>
        </w:numPr>
      </w:pPr>
      <w:r>
        <w:t xml:space="preserve">E-mail: </w:t>
      </w:r>
      <w:hyperlink r:id="rId7" w:history="1">
        <w:r w:rsidR="00284751" w:rsidRPr="007B35E2">
          <w:rPr>
            <w:rStyle w:val="Hyperlink"/>
          </w:rPr>
          <w:t>AMALIAisabel-14@hotmail.com</w:t>
        </w:r>
      </w:hyperlink>
      <w:r w:rsidR="00284751">
        <w:t xml:space="preserve"> </w:t>
      </w:r>
    </w:p>
    <w:p w14:paraId="5E71A30C" w14:textId="463E97D4" w:rsidR="0034511C" w:rsidRDefault="0034511C" w:rsidP="0034511C">
      <w:pPr>
        <w:pStyle w:val="Nome"/>
        <w:ind w:left="720"/>
      </w:pPr>
    </w:p>
    <w:p w14:paraId="5F62DF64" w14:textId="0730D3CB" w:rsidR="00F11D59" w:rsidRDefault="0034009F" w:rsidP="0034511C">
      <w:pPr>
        <w:pStyle w:val="Nome"/>
        <w:numPr>
          <w:ilvl w:val="0"/>
          <w:numId w:val="16"/>
        </w:numPr>
      </w:pPr>
      <w:r>
        <w:t>Formação</w:t>
      </w:r>
      <w:r w:rsidR="00A01219">
        <w:t>:</w:t>
      </w:r>
    </w:p>
    <w:p w14:paraId="4A7949B3" w14:textId="156A477A" w:rsidR="00A01219" w:rsidRDefault="00A01219" w:rsidP="004D1FB3">
      <w:pPr>
        <w:pStyle w:val="Nome"/>
        <w:numPr>
          <w:ilvl w:val="0"/>
          <w:numId w:val="16"/>
        </w:numPr>
      </w:pPr>
      <w:r>
        <w:t xml:space="preserve">Ensino fundamental </w:t>
      </w:r>
      <w:r w:rsidR="00AD1BF4">
        <w:t>completo</w:t>
      </w:r>
    </w:p>
    <w:p w14:paraId="0EB43029" w14:textId="6377CDF3" w:rsidR="00F11D59" w:rsidRDefault="00B65C19" w:rsidP="0007530C">
      <w:pPr>
        <w:pStyle w:val="Nome"/>
        <w:numPr>
          <w:ilvl w:val="0"/>
          <w:numId w:val="16"/>
        </w:numPr>
      </w:pPr>
      <w:r>
        <w:t>Curso atendimento e vendas</w:t>
      </w:r>
    </w:p>
    <w:p w14:paraId="68F59A27" w14:textId="4A1A628D" w:rsidR="004B15B5" w:rsidRDefault="004B15B5" w:rsidP="004B15B5">
      <w:pPr>
        <w:pStyle w:val="Nome"/>
      </w:pPr>
    </w:p>
    <w:p w14:paraId="552ADBF3" w14:textId="01C46F0B" w:rsidR="004B15B5" w:rsidRDefault="00C45CA4" w:rsidP="00C45CA4">
      <w:pPr>
        <w:pStyle w:val="Nome"/>
        <w:numPr>
          <w:ilvl w:val="0"/>
          <w:numId w:val="16"/>
        </w:numPr>
      </w:pPr>
      <w:r>
        <w:t>Experiência profissional:</w:t>
      </w:r>
    </w:p>
    <w:p w14:paraId="500A0259" w14:textId="77777777" w:rsidR="00C45CA4" w:rsidRDefault="00C45CA4" w:rsidP="00C45CA4">
      <w:pPr>
        <w:pStyle w:val="PargrafodaLista"/>
      </w:pPr>
    </w:p>
    <w:p w14:paraId="5C62D36F" w14:textId="661DF59D" w:rsidR="00360B00" w:rsidRDefault="00F753EB" w:rsidP="00360B00">
      <w:pPr>
        <w:pStyle w:val="Nome"/>
        <w:numPr>
          <w:ilvl w:val="0"/>
          <w:numId w:val="16"/>
        </w:numPr>
      </w:pPr>
      <w:r>
        <w:t xml:space="preserve">Atendende de balcão </w:t>
      </w:r>
      <w:r w:rsidR="00360B00">
        <w:t>belck’s</w:t>
      </w:r>
    </w:p>
    <w:p w14:paraId="0179D848" w14:textId="77777777" w:rsidR="00360B00" w:rsidRDefault="00360B00" w:rsidP="00360B00">
      <w:pPr>
        <w:pStyle w:val="PargrafodaLista"/>
      </w:pPr>
    </w:p>
    <w:p w14:paraId="724F452E" w14:textId="6401E70E" w:rsidR="00360B00" w:rsidRDefault="00360B00" w:rsidP="00360B00">
      <w:pPr>
        <w:pStyle w:val="Nome"/>
        <w:numPr>
          <w:ilvl w:val="0"/>
          <w:numId w:val="16"/>
        </w:numPr>
      </w:pPr>
      <w:r>
        <w:t xml:space="preserve">Monitor de brinquedos </w:t>
      </w:r>
    </w:p>
    <w:p w14:paraId="69B3A35A" w14:textId="77777777" w:rsidR="00360B00" w:rsidRDefault="00360B00" w:rsidP="00360B00">
      <w:pPr>
        <w:pStyle w:val="PargrafodaLista"/>
      </w:pPr>
    </w:p>
    <w:p w14:paraId="069A2ECB" w14:textId="540F2799" w:rsidR="00360B00" w:rsidRDefault="00360B00" w:rsidP="00360B00">
      <w:pPr>
        <w:pStyle w:val="Nome"/>
        <w:numPr>
          <w:ilvl w:val="0"/>
          <w:numId w:val="16"/>
        </w:numPr>
      </w:pPr>
      <w:r>
        <w:t xml:space="preserve">Empacotador supermercado </w:t>
      </w:r>
    </w:p>
    <w:p w14:paraId="33CF010E" w14:textId="77777777" w:rsidR="00360B00" w:rsidRDefault="00360B00" w:rsidP="00360B00">
      <w:pPr>
        <w:pStyle w:val="PargrafodaLista"/>
      </w:pPr>
    </w:p>
    <w:p w14:paraId="1F59D362" w14:textId="4C30357E" w:rsidR="00360B00" w:rsidRDefault="00357188" w:rsidP="00360B00">
      <w:pPr>
        <w:pStyle w:val="Nome"/>
        <w:numPr>
          <w:ilvl w:val="0"/>
          <w:numId w:val="16"/>
        </w:numPr>
      </w:pPr>
      <w:r>
        <w:t xml:space="preserve">AUxiliar técnico de ar condicionado </w:t>
      </w:r>
    </w:p>
    <w:p w14:paraId="2A6FD904" w14:textId="77777777" w:rsidR="00F8599D" w:rsidRDefault="00F8599D" w:rsidP="00F8599D">
      <w:pPr>
        <w:pStyle w:val="PargrafodaLista"/>
      </w:pPr>
    </w:p>
    <w:p w14:paraId="3289C883" w14:textId="79694D7B" w:rsidR="00F8599D" w:rsidRDefault="00F8599D" w:rsidP="00360B00">
      <w:pPr>
        <w:pStyle w:val="Nome"/>
        <w:numPr>
          <w:ilvl w:val="0"/>
          <w:numId w:val="16"/>
        </w:numPr>
      </w:pPr>
      <w:r>
        <w:t xml:space="preserve">Atendente e tratorista </w:t>
      </w:r>
      <w:r w:rsidR="000261C2">
        <w:t>marina agnel</w:t>
      </w:r>
    </w:p>
    <w:p w14:paraId="08971526" w14:textId="77777777" w:rsidR="000261C2" w:rsidRDefault="000261C2" w:rsidP="000261C2">
      <w:pPr>
        <w:pStyle w:val="PargrafodaLista"/>
      </w:pPr>
    </w:p>
    <w:p w14:paraId="374BFE58" w14:textId="70694017" w:rsidR="000261C2" w:rsidRDefault="00637D65" w:rsidP="00360B00">
      <w:pPr>
        <w:pStyle w:val="Nome"/>
        <w:numPr>
          <w:ilvl w:val="0"/>
          <w:numId w:val="16"/>
        </w:numPr>
      </w:pPr>
      <w:r>
        <w:t xml:space="preserve">SERVIÇOS gerais para particulares. </w:t>
      </w:r>
    </w:p>
    <w:p w14:paraId="3390202B" w14:textId="77777777" w:rsidR="008B71B4" w:rsidRDefault="008B71B4" w:rsidP="008B71B4">
      <w:pPr>
        <w:pStyle w:val="PargrafodaLista"/>
      </w:pPr>
    </w:p>
    <w:p w14:paraId="458CAF3C" w14:textId="77777777" w:rsidR="008B71B4" w:rsidRDefault="008B71B4" w:rsidP="008B71B4">
      <w:pPr>
        <w:pStyle w:val="Nome"/>
        <w:ind w:left="720"/>
      </w:pPr>
      <w:bookmarkStart w:id="0" w:name="_GoBack"/>
      <w:bookmarkEnd w:id="0"/>
    </w:p>
    <w:sectPr w:rsidR="008B71B4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5BB1B" w14:textId="77777777" w:rsidR="00072A69" w:rsidRDefault="00072A69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209CD2E4" w14:textId="77777777" w:rsidR="00072A69" w:rsidRDefault="00072A69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8EC65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C4464" w14:textId="77777777" w:rsidR="00072A69" w:rsidRDefault="00072A69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003B8253" w14:textId="77777777" w:rsidR="00072A69" w:rsidRDefault="00072A69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F9355" w14:textId="77777777" w:rsidR="00F11D59" w:rsidRDefault="004373C7">
    <w:pPr>
      <w:pStyle w:val="Cabealho"/>
    </w:pPr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5525E6" wp14:editId="169BA07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F6CFEED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4C480" w14:textId="77777777" w:rsidR="00F11D59" w:rsidRDefault="004373C7">
    <w:pPr>
      <w:pStyle w:val="Cabealho"/>
    </w:pPr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B6748F2" wp14:editId="74665EB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AB1D8AD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">
              <v:rect id="Retâ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44B40"/>
    <w:multiLevelType w:val="hybridMultilevel"/>
    <w:tmpl w:val="C0728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32F30"/>
    <w:multiLevelType w:val="hybridMultilevel"/>
    <w:tmpl w:val="E7EC020E"/>
    <w:lvl w:ilvl="0" w:tplc="0416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2" w15:restartNumberingAfterBreak="0">
    <w:nsid w:val="40B94A8C"/>
    <w:multiLevelType w:val="hybridMultilevel"/>
    <w:tmpl w:val="64021320"/>
    <w:lvl w:ilvl="0" w:tplc="0416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 w15:restartNumberingAfterBreak="0">
    <w:nsid w:val="54F75219"/>
    <w:multiLevelType w:val="hybridMultilevel"/>
    <w:tmpl w:val="A31CF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2574D"/>
    <w:multiLevelType w:val="hybridMultilevel"/>
    <w:tmpl w:val="D6F4D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85928"/>
    <w:multiLevelType w:val="hybridMultilevel"/>
    <w:tmpl w:val="8E38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E62B8"/>
    <w:multiLevelType w:val="hybridMultilevel"/>
    <w:tmpl w:val="CCBE2F9C"/>
    <w:lvl w:ilvl="0" w:tplc="0416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A5"/>
    <w:rsid w:val="00016BD6"/>
    <w:rsid w:val="000261C2"/>
    <w:rsid w:val="00034C0D"/>
    <w:rsid w:val="00072A69"/>
    <w:rsid w:val="0007530C"/>
    <w:rsid w:val="00152B5A"/>
    <w:rsid w:val="00195876"/>
    <w:rsid w:val="001C45D4"/>
    <w:rsid w:val="00284751"/>
    <w:rsid w:val="00321015"/>
    <w:rsid w:val="0034009F"/>
    <w:rsid w:val="0034511C"/>
    <w:rsid w:val="00357188"/>
    <w:rsid w:val="00360B00"/>
    <w:rsid w:val="003E4BFC"/>
    <w:rsid w:val="004373C7"/>
    <w:rsid w:val="004B15B5"/>
    <w:rsid w:val="004B684E"/>
    <w:rsid w:val="004D1FB3"/>
    <w:rsid w:val="0058373E"/>
    <w:rsid w:val="005C06A5"/>
    <w:rsid w:val="00637D65"/>
    <w:rsid w:val="006455B6"/>
    <w:rsid w:val="00674BAA"/>
    <w:rsid w:val="007830D3"/>
    <w:rsid w:val="008B5B47"/>
    <w:rsid w:val="008B71B4"/>
    <w:rsid w:val="008E057F"/>
    <w:rsid w:val="00905888"/>
    <w:rsid w:val="009C059B"/>
    <w:rsid w:val="00A01219"/>
    <w:rsid w:val="00AC19DA"/>
    <w:rsid w:val="00AD1BF4"/>
    <w:rsid w:val="00B65C19"/>
    <w:rsid w:val="00C06D2B"/>
    <w:rsid w:val="00C45CA4"/>
    <w:rsid w:val="00E40E39"/>
    <w:rsid w:val="00E41634"/>
    <w:rsid w:val="00F11D59"/>
    <w:rsid w:val="00F753EB"/>
    <w:rsid w:val="00F8599D"/>
    <w:rsid w:val="00FA1917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78C12"/>
  <w15:chartTrackingRefBased/>
  <w15:docId w15:val="{D9937371-73CE-C142-BF7C-0992F27C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284751"/>
    <w:rPr>
      <w:color w:val="3D859C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28475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AMALIAisabel-14@hot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E368156-7F97-A347-901F-D50BA05860BB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DB"/>
    <w:rsid w:val="0052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442C2DFB4FD784ABBC2911B20CE622F">
    <w:name w:val="2442C2DFB4FD784ABBC2911B20CE622F"/>
  </w:style>
  <w:style w:type="paragraph" w:customStyle="1" w:styleId="D0C225ED132FA345959CA1067450BC3D">
    <w:name w:val="D0C225ED132FA345959CA1067450BC3D"/>
  </w:style>
  <w:style w:type="paragraph" w:customStyle="1" w:styleId="4A198A85996272459F995B51A6B00E7A">
    <w:name w:val="4A198A85996272459F995B51A6B00E7A"/>
  </w:style>
  <w:style w:type="paragraph" w:customStyle="1" w:styleId="FB44D140C633644AB1F51D798FBE957C">
    <w:name w:val="FB44D140C633644AB1F51D798FBE957C"/>
  </w:style>
  <w:style w:type="paragraph" w:customStyle="1" w:styleId="E159DD8BFB9A4743A99CD00928A78F03">
    <w:name w:val="E159DD8BFB9A4743A99CD00928A78F03"/>
  </w:style>
  <w:style w:type="paragraph" w:customStyle="1" w:styleId="1A956C45A05B0D44B11F608533014394">
    <w:name w:val="1A956C45A05B0D44B11F608533014394"/>
  </w:style>
  <w:style w:type="paragraph" w:customStyle="1" w:styleId="C9C727021A545D4B9D8CC11356BBF1A5">
    <w:name w:val="C9C727021A545D4B9D8CC11356BBF1A5"/>
  </w:style>
  <w:style w:type="paragraph" w:customStyle="1" w:styleId="2570F6B26147EB44A7F198A75E5414A9">
    <w:name w:val="2570F6B26147EB44A7F198A75E5414A9"/>
  </w:style>
  <w:style w:type="paragraph" w:customStyle="1" w:styleId="A013BE18C940A14A8728ED2A8264FE8B">
    <w:name w:val="A013BE18C940A14A8728ED2A8264FE8B"/>
  </w:style>
  <w:style w:type="paragraph" w:customStyle="1" w:styleId="B370AE88E72C5F44A00182D57839B732">
    <w:name w:val="B370AE88E72C5F44A00182D57839B732"/>
  </w:style>
  <w:style w:type="paragraph" w:customStyle="1" w:styleId="91EC3F0E9AC6394299A9D6F97DC08A47">
    <w:name w:val="91EC3F0E9AC6394299A9D6F97DC08A47"/>
  </w:style>
  <w:style w:type="paragraph" w:customStyle="1" w:styleId="37EECA37E8BE6F41BC487795C6A6113F">
    <w:name w:val="37EECA37E8BE6F41BC487795C6A6113F"/>
  </w:style>
  <w:style w:type="paragraph" w:customStyle="1" w:styleId="D7A1E4B8996AB5478CED150FBB3F38D7">
    <w:name w:val="D7A1E4B8996AB5478CED150FBB3F38D7"/>
  </w:style>
  <w:style w:type="paragraph" w:customStyle="1" w:styleId="CE32B70CA9386D40997BD41F2F39AAA6">
    <w:name w:val="CE32B70CA9386D40997BD41F2F39AA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{9E368156-7F97-A347-901F-D50BA05860BB}tf50002038.dotx</Template>
  <TotalTime>57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marceloamalia18@hotmail.com</dc:creator>
  <cp:keywords/>
  <dc:description/>
  <cp:lastModifiedBy>marceloamalia18@hotmail.com</cp:lastModifiedBy>
  <cp:revision>39</cp:revision>
  <dcterms:created xsi:type="dcterms:W3CDTF">2017-02-14T16:00:00Z</dcterms:created>
  <dcterms:modified xsi:type="dcterms:W3CDTF">2017-02-14T16:57:00Z</dcterms:modified>
</cp:coreProperties>
</file>